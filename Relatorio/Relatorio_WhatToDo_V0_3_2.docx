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tblGrid>
      <w:tr w:rsidR="00372CA8" w14:paraId="7819F885" w14:textId="77777777" w:rsidTr="003755C7">
        <w:tc>
          <w:tcPr>
            <w:tcW w:w="8613" w:type="dxa"/>
          </w:tcPr>
          <w:p w14:paraId="49BD23FA" w14:textId="77777777" w:rsidR="00372CA8" w:rsidRDefault="00372CA8" w:rsidP="00CD1B8A">
            <w:pPr>
              <w:jc w:val="center"/>
            </w:pPr>
            <w:r>
              <w:rPr>
                <w:noProof/>
              </w:rPr>
              <w:drawing>
                <wp:inline distT="0" distB="0" distL="0" distR="0" wp14:anchorId="18B95D7B" wp14:editId="1A43F354">
                  <wp:extent cx="2727960" cy="1432560"/>
                  <wp:effectExtent l="19050" t="0" r="0" b="0"/>
                  <wp:docPr id="2" name="Imagem 0" descr="ESTG_simb.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G_simb.08.jpg"/>
                          <pic:cNvPicPr/>
                        </pic:nvPicPr>
                        <pic:blipFill>
                          <a:blip r:embed="rId8" cstate="print"/>
                          <a:stretch>
                            <a:fillRect/>
                          </a:stretch>
                        </pic:blipFill>
                        <pic:spPr>
                          <a:xfrm>
                            <a:off x="0" y="0"/>
                            <a:ext cx="2727960" cy="1432560"/>
                          </a:xfrm>
                          <a:prstGeom prst="rect">
                            <a:avLst/>
                          </a:prstGeom>
                        </pic:spPr>
                      </pic:pic>
                    </a:graphicData>
                  </a:graphic>
                </wp:inline>
              </w:drawing>
            </w:r>
          </w:p>
        </w:tc>
      </w:tr>
      <w:tr w:rsidR="00372CA8" w14:paraId="3CF99968" w14:textId="77777777" w:rsidTr="003755C7">
        <w:trPr>
          <w:trHeight w:val="3610"/>
        </w:trPr>
        <w:tc>
          <w:tcPr>
            <w:tcW w:w="8613" w:type="dxa"/>
            <w:tcBorders>
              <w:bottom w:val="nil"/>
            </w:tcBorders>
          </w:tcPr>
          <w:p w14:paraId="17600A31" w14:textId="77777777" w:rsidR="00372CA8" w:rsidRDefault="00372CA8" w:rsidP="00CD1B8A">
            <w:pPr>
              <w:jc w:val="center"/>
            </w:pPr>
          </w:p>
          <w:p w14:paraId="5A73C7A6" w14:textId="77777777" w:rsidR="00372CA8" w:rsidRDefault="00372CA8" w:rsidP="00CD1B8A">
            <w:pPr>
              <w:jc w:val="center"/>
            </w:pPr>
          </w:p>
          <w:p w14:paraId="26BF20F2" w14:textId="77777777" w:rsidR="00372CA8" w:rsidRDefault="00372CA8" w:rsidP="00CD1B8A">
            <w:pPr>
              <w:jc w:val="center"/>
            </w:pPr>
          </w:p>
          <w:p w14:paraId="0D5F9E23" w14:textId="77777777" w:rsidR="00372CA8" w:rsidRDefault="00372CA8" w:rsidP="00CD1B8A">
            <w:pPr>
              <w:jc w:val="center"/>
            </w:pPr>
          </w:p>
          <w:p w14:paraId="28425D5D" w14:textId="77777777" w:rsidR="00372CA8" w:rsidRDefault="00372CA8" w:rsidP="00CD1B8A">
            <w:pPr>
              <w:jc w:val="center"/>
            </w:pPr>
          </w:p>
          <w:p w14:paraId="1504788D" w14:textId="77777777" w:rsidR="00372CA8" w:rsidRDefault="00372CA8" w:rsidP="00CD1B8A">
            <w:pPr>
              <w:jc w:val="center"/>
            </w:pPr>
          </w:p>
          <w:p w14:paraId="679182CD" w14:textId="77777777" w:rsidR="00372CA8" w:rsidRDefault="00372CA8" w:rsidP="00CD1B8A">
            <w:pPr>
              <w:jc w:val="center"/>
            </w:pPr>
          </w:p>
          <w:p w14:paraId="5453DA8C" w14:textId="77777777" w:rsidR="00372CA8" w:rsidRDefault="00372CA8" w:rsidP="00CD1B8A">
            <w:pPr>
              <w:jc w:val="center"/>
            </w:pPr>
          </w:p>
          <w:p w14:paraId="2FF4122A" w14:textId="77777777" w:rsidR="00372CA8" w:rsidRDefault="00372CA8" w:rsidP="00CD1B8A">
            <w:pPr>
              <w:jc w:val="center"/>
            </w:pPr>
          </w:p>
          <w:p w14:paraId="41699EEA" w14:textId="77777777" w:rsidR="00372CA8" w:rsidRDefault="00372CA8" w:rsidP="00CD1B8A">
            <w:pPr>
              <w:jc w:val="center"/>
            </w:pPr>
          </w:p>
          <w:p w14:paraId="0C023FB1" w14:textId="77777777" w:rsidR="00372CA8" w:rsidRDefault="00372CA8" w:rsidP="00CD1B8A">
            <w:pPr>
              <w:jc w:val="center"/>
            </w:pPr>
          </w:p>
          <w:p w14:paraId="4D52241E" w14:textId="77777777" w:rsidR="00372CA8" w:rsidRDefault="00372CA8" w:rsidP="00CD1B8A">
            <w:pPr>
              <w:jc w:val="center"/>
            </w:pPr>
          </w:p>
          <w:p w14:paraId="6340834A" w14:textId="77777777" w:rsidR="00372CA8" w:rsidRDefault="00372CA8" w:rsidP="00CD1B8A">
            <w:pPr>
              <w:jc w:val="center"/>
            </w:pPr>
          </w:p>
        </w:tc>
      </w:tr>
      <w:tr w:rsidR="00372CA8" w14:paraId="77E45052" w14:textId="77777777" w:rsidTr="003755C7">
        <w:trPr>
          <w:trHeight w:val="679"/>
        </w:trPr>
        <w:tc>
          <w:tcPr>
            <w:tcW w:w="8613" w:type="dxa"/>
            <w:vAlign w:val="center"/>
          </w:tcPr>
          <w:p w14:paraId="4E7EF75B" w14:textId="77777777" w:rsidR="00372CA8" w:rsidRPr="00372CA8" w:rsidRDefault="00414128" w:rsidP="00CD1B8A">
            <w:pPr>
              <w:widowControl w:val="0"/>
              <w:jc w:val="center"/>
              <w:rPr>
                <w:lang w:val="pt-PT"/>
              </w:rPr>
            </w:pPr>
            <w:r>
              <w:rPr>
                <w:rFonts w:ascii="Calibri" w:hAnsi="Calibri"/>
                <w:b/>
                <w:bCs/>
                <w:sz w:val="32"/>
                <w:szCs w:val="32"/>
                <w:lang w:val="pt-PT"/>
              </w:rPr>
              <w:t>WhatToDo</w:t>
            </w:r>
          </w:p>
        </w:tc>
      </w:tr>
      <w:tr w:rsidR="00372CA8" w14:paraId="158E16D2" w14:textId="77777777" w:rsidTr="003755C7">
        <w:trPr>
          <w:trHeight w:val="523"/>
        </w:trPr>
        <w:tc>
          <w:tcPr>
            <w:tcW w:w="8613" w:type="dxa"/>
            <w:vAlign w:val="center"/>
          </w:tcPr>
          <w:p w14:paraId="0CEA5A12" w14:textId="77777777" w:rsidR="00372CA8" w:rsidRPr="00372CA8" w:rsidRDefault="00372CA8" w:rsidP="00CD1B8A">
            <w:pPr>
              <w:widowControl w:val="0"/>
              <w:jc w:val="center"/>
              <w:rPr>
                <w:lang w:val="pt-PT"/>
              </w:rPr>
            </w:pPr>
            <w:r w:rsidRPr="00372CA8">
              <w:rPr>
                <w:rFonts w:ascii="Calibri" w:hAnsi="Calibri"/>
                <w:sz w:val="28"/>
                <w:szCs w:val="28"/>
                <w:lang w:val="pt-PT"/>
              </w:rPr>
              <w:t>[Subtítulo do Projeto/Estágio]</w:t>
            </w:r>
          </w:p>
        </w:tc>
      </w:tr>
      <w:tr w:rsidR="00372CA8" w14:paraId="3043C20C" w14:textId="77777777" w:rsidTr="003755C7">
        <w:trPr>
          <w:trHeight w:val="907"/>
        </w:trPr>
        <w:tc>
          <w:tcPr>
            <w:tcW w:w="8613" w:type="dxa"/>
            <w:vAlign w:val="center"/>
          </w:tcPr>
          <w:p w14:paraId="070E2533" w14:textId="77777777" w:rsidR="00372CA8" w:rsidRPr="00372CA8" w:rsidRDefault="00372CA8" w:rsidP="00CD1B8A">
            <w:pPr>
              <w:widowControl w:val="0"/>
              <w:jc w:val="center"/>
              <w:rPr>
                <w:lang w:val="pt-PT"/>
              </w:rPr>
            </w:pPr>
          </w:p>
          <w:p w14:paraId="44B5BDC4" w14:textId="77777777" w:rsidR="00372CA8" w:rsidRPr="00372CA8" w:rsidRDefault="00372CA8" w:rsidP="00CD1B8A">
            <w:pPr>
              <w:widowControl w:val="0"/>
              <w:jc w:val="center"/>
              <w:rPr>
                <w:lang w:val="pt-PT"/>
              </w:rPr>
            </w:pPr>
          </w:p>
          <w:p w14:paraId="0B3DD070" w14:textId="77777777" w:rsidR="00372CA8" w:rsidRPr="00372CA8" w:rsidRDefault="00372CA8" w:rsidP="00CD1B8A">
            <w:pPr>
              <w:widowControl w:val="0"/>
              <w:jc w:val="center"/>
              <w:rPr>
                <w:lang w:val="pt-PT"/>
              </w:rPr>
            </w:pPr>
          </w:p>
          <w:p w14:paraId="5D72100F" w14:textId="77777777" w:rsidR="00372CA8" w:rsidRPr="00372CA8" w:rsidRDefault="00372CA8" w:rsidP="00CD1B8A">
            <w:pPr>
              <w:widowControl w:val="0"/>
              <w:jc w:val="center"/>
              <w:rPr>
                <w:lang w:val="pt-PT"/>
              </w:rPr>
            </w:pPr>
          </w:p>
          <w:p w14:paraId="7BDEF234" w14:textId="77777777" w:rsidR="00372CA8" w:rsidRPr="00372CA8" w:rsidRDefault="00372CA8" w:rsidP="00CD1B8A">
            <w:pPr>
              <w:widowControl w:val="0"/>
              <w:jc w:val="center"/>
              <w:rPr>
                <w:lang w:val="pt-PT"/>
              </w:rPr>
            </w:pPr>
          </w:p>
          <w:p w14:paraId="32FE9E2A" w14:textId="77777777" w:rsidR="00372CA8" w:rsidRPr="00372CA8" w:rsidRDefault="00372CA8" w:rsidP="00CD1B8A">
            <w:pPr>
              <w:widowControl w:val="0"/>
              <w:jc w:val="center"/>
              <w:rPr>
                <w:lang w:val="pt-PT"/>
              </w:rPr>
            </w:pPr>
          </w:p>
          <w:p w14:paraId="6D069309" w14:textId="77777777" w:rsidR="00372CA8" w:rsidRPr="00372CA8" w:rsidRDefault="00372CA8" w:rsidP="00CD1B8A">
            <w:pPr>
              <w:widowControl w:val="0"/>
              <w:jc w:val="center"/>
              <w:rPr>
                <w:lang w:val="pt-PT"/>
              </w:rPr>
            </w:pPr>
          </w:p>
        </w:tc>
      </w:tr>
      <w:tr w:rsidR="00372CA8" w:rsidRPr="00226387" w14:paraId="432DB095" w14:textId="77777777" w:rsidTr="003755C7">
        <w:trPr>
          <w:trHeight w:val="907"/>
        </w:trPr>
        <w:tc>
          <w:tcPr>
            <w:tcW w:w="8613" w:type="dxa"/>
            <w:vAlign w:val="center"/>
          </w:tcPr>
          <w:p w14:paraId="327810EA" w14:textId="59D5EB4C" w:rsidR="00372CA8" w:rsidRPr="00372CA8" w:rsidRDefault="00372CA8" w:rsidP="00414128">
            <w:pPr>
              <w:widowControl w:val="0"/>
              <w:jc w:val="center"/>
              <w:rPr>
                <w:sz w:val="28"/>
                <w:szCs w:val="28"/>
                <w:lang w:val="pt-PT"/>
              </w:rPr>
            </w:pPr>
            <w:r w:rsidRPr="00372CA8">
              <w:rPr>
                <w:rFonts w:ascii="Calibri" w:hAnsi="Calibri"/>
                <w:sz w:val="28"/>
                <w:szCs w:val="28"/>
                <w:lang w:val="pt-PT"/>
              </w:rPr>
              <w:t>Relatório de Projeto A</w:t>
            </w:r>
            <w:r w:rsidR="00310EE5">
              <w:rPr>
                <w:rFonts w:ascii="Calibri" w:hAnsi="Calibri"/>
                <w:sz w:val="28"/>
                <w:szCs w:val="28"/>
                <w:lang w:val="pt-PT"/>
              </w:rPr>
              <w:t>plicado submetido como requisito</w:t>
            </w:r>
            <w:r w:rsidRPr="00372CA8">
              <w:rPr>
                <w:rFonts w:ascii="Calibri" w:hAnsi="Calibri"/>
                <w:sz w:val="28"/>
                <w:szCs w:val="28"/>
                <w:lang w:val="pt-PT"/>
              </w:rPr>
              <w:t xml:space="preserve"> parcial para obtenção do grau de </w:t>
            </w:r>
            <w:r w:rsidR="00414128">
              <w:rPr>
                <w:rFonts w:ascii="Calibri" w:hAnsi="Calibri"/>
                <w:sz w:val="28"/>
                <w:szCs w:val="28"/>
                <w:lang w:val="pt-PT"/>
              </w:rPr>
              <w:t>Licenciatura em Engenharia Informática.</w:t>
            </w:r>
            <w:r w:rsidRPr="00372CA8">
              <w:rPr>
                <w:rFonts w:ascii="Calibri" w:hAnsi="Calibri"/>
                <w:b/>
                <w:bCs/>
                <w:sz w:val="28"/>
                <w:szCs w:val="28"/>
                <w:lang w:val="pt-PT"/>
              </w:rPr>
              <w:t xml:space="preserve"> </w:t>
            </w:r>
          </w:p>
        </w:tc>
      </w:tr>
      <w:tr w:rsidR="00372CA8" w:rsidRPr="00310EE5" w14:paraId="7DB05D96" w14:textId="77777777" w:rsidTr="003755C7">
        <w:trPr>
          <w:trHeight w:val="518"/>
        </w:trPr>
        <w:tc>
          <w:tcPr>
            <w:tcW w:w="8613" w:type="dxa"/>
          </w:tcPr>
          <w:p w14:paraId="4ADC1A39" w14:textId="77777777" w:rsidR="00372CA8" w:rsidRDefault="00372CA8" w:rsidP="00CD1B8A">
            <w:pPr>
              <w:widowControl w:val="0"/>
              <w:jc w:val="center"/>
              <w:rPr>
                <w:rFonts w:ascii="Calibri" w:hAnsi="Calibri"/>
                <w:b/>
                <w:bCs/>
                <w:sz w:val="28"/>
                <w:szCs w:val="28"/>
                <w:lang w:val="pt-PT"/>
              </w:rPr>
            </w:pPr>
          </w:p>
          <w:p w14:paraId="78E6CB3B" w14:textId="67996772" w:rsidR="00372CA8" w:rsidRPr="00CB5754" w:rsidRDefault="00414128" w:rsidP="00CD1B8A">
            <w:pPr>
              <w:widowControl w:val="0"/>
              <w:jc w:val="center"/>
              <w:rPr>
                <w:rFonts w:ascii="Calibri" w:hAnsi="Calibri"/>
                <w:bCs/>
                <w:sz w:val="28"/>
                <w:szCs w:val="28"/>
                <w:lang w:val="pt-PT"/>
              </w:rPr>
            </w:pPr>
            <w:r>
              <w:rPr>
                <w:rFonts w:ascii="Calibri" w:hAnsi="Calibri"/>
                <w:bCs/>
                <w:sz w:val="28"/>
                <w:szCs w:val="28"/>
                <w:lang w:val="pt-PT"/>
              </w:rPr>
              <w:t xml:space="preserve">Orientador: </w:t>
            </w:r>
            <w:r w:rsidR="00310EE5">
              <w:rPr>
                <w:rFonts w:ascii="Calibri" w:hAnsi="Calibri"/>
                <w:bCs/>
                <w:sz w:val="28"/>
                <w:szCs w:val="28"/>
                <w:lang w:val="pt-PT"/>
              </w:rPr>
              <w:t xml:space="preserve">Dr.ª </w:t>
            </w:r>
            <w:r w:rsidRPr="00310EE5">
              <w:rPr>
                <w:rFonts w:ascii="Calibri" w:hAnsi="Calibri"/>
                <w:bCs/>
                <w:sz w:val="28"/>
                <w:szCs w:val="28"/>
                <w:lang w:val="pt-PT"/>
              </w:rPr>
              <w:t>Natália Gomes</w:t>
            </w:r>
          </w:p>
          <w:p w14:paraId="490F7E0F" w14:textId="77777777" w:rsidR="00372CA8" w:rsidRPr="00372CA8" w:rsidRDefault="00372CA8" w:rsidP="00CD1B8A">
            <w:pPr>
              <w:widowControl w:val="0"/>
              <w:jc w:val="center"/>
              <w:rPr>
                <w:rFonts w:ascii="Calibri" w:hAnsi="Calibri"/>
                <w:b/>
                <w:bCs/>
                <w:sz w:val="28"/>
                <w:szCs w:val="28"/>
                <w:lang w:val="pt-PT"/>
              </w:rPr>
            </w:pPr>
          </w:p>
          <w:p w14:paraId="7263E761" w14:textId="77777777" w:rsidR="00372CA8" w:rsidRPr="00372CA8" w:rsidRDefault="00372CA8" w:rsidP="00414128">
            <w:pPr>
              <w:widowControl w:val="0"/>
              <w:rPr>
                <w:rFonts w:ascii="Calibri" w:hAnsi="Calibri"/>
                <w:b/>
                <w:bCs/>
                <w:sz w:val="28"/>
                <w:szCs w:val="28"/>
                <w:lang w:val="pt-PT"/>
              </w:rPr>
            </w:pPr>
          </w:p>
        </w:tc>
      </w:tr>
      <w:tr w:rsidR="00372CA8" w14:paraId="595EEFB0" w14:textId="77777777" w:rsidTr="00414128">
        <w:trPr>
          <w:trHeight w:val="720"/>
        </w:trPr>
        <w:tc>
          <w:tcPr>
            <w:tcW w:w="8613" w:type="dxa"/>
          </w:tcPr>
          <w:p w14:paraId="72032C50" w14:textId="77777777" w:rsidR="00372CA8" w:rsidRPr="00372CA8" w:rsidRDefault="00372CA8" w:rsidP="00414128">
            <w:pPr>
              <w:widowControl w:val="0"/>
              <w:rPr>
                <w:rFonts w:ascii="Calibri" w:hAnsi="Calibri"/>
                <w:b/>
                <w:bCs/>
                <w:sz w:val="28"/>
                <w:szCs w:val="28"/>
                <w:lang w:val="pt-PT"/>
              </w:rPr>
            </w:pPr>
          </w:p>
          <w:p w14:paraId="7EC7FDC2" w14:textId="77777777" w:rsidR="00372CA8" w:rsidRPr="00372CA8" w:rsidRDefault="00414128" w:rsidP="00CD1B8A">
            <w:pPr>
              <w:widowControl w:val="0"/>
              <w:jc w:val="center"/>
              <w:rPr>
                <w:lang w:val="pt-PT"/>
              </w:rPr>
            </w:pPr>
            <w:r>
              <w:rPr>
                <w:rFonts w:ascii="Calibri" w:hAnsi="Calibri"/>
                <w:b/>
                <w:bCs/>
                <w:sz w:val="28"/>
                <w:szCs w:val="28"/>
                <w:lang w:val="pt-PT"/>
              </w:rPr>
              <w:t>João Paulo Brás Delgado</w:t>
            </w:r>
          </w:p>
        </w:tc>
      </w:tr>
      <w:tr w:rsidR="00372CA8" w14:paraId="620A4FDB" w14:textId="77777777" w:rsidTr="003755C7">
        <w:trPr>
          <w:trHeight w:val="360"/>
        </w:trPr>
        <w:tc>
          <w:tcPr>
            <w:tcW w:w="8613" w:type="dxa"/>
          </w:tcPr>
          <w:p w14:paraId="2A1E28A7" w14:textId="77777777" w:rsidR="00372CA8" w:rsidRPr="00372CA8" w:rsidRDefault="00372CA8" w:rsidP="00CD1B8A">
            <w:pPr>
              <w:widowControl w:val="0"/>
              <w:jc w:val="center"/>
              <w:rPr>
                <w:rFonts w:ascii="Calibri" w:hAnsi="Calibri"/>
                <w:b/>
                <w:bCs/>
                <w:sz w:val="28"/>
                <w:szCs w:val="28"/>
                <w:lang w:val="pt-PT"/>
              </w:rPr>
            </w:pPr>
          </w:p>
        </w:tc>
      </w:tr>
      <w:tr w:rsidR="00372CA8" w:rsidRPr="005F60B8" w14:paraId="49A87EEA" w14:textId="77777777" w:rsidTr="00414128">
        <w:trPr>
          <w:trHeight w:val="315"/>
        </w:trPr>
        <w:tc>
          <w:tcPr>
            <w:tcW w:w="8613" w:type="dxa"/>
          </w:tcPr>
          <w:p w14:paraId="40A65F72" w14:textId="77777777" w:rsidR="00372CA8" w:rsidRPr="00372CA8" w:rsidRDefault="00372CA8" w:rsidP="00CD1B8A">
            <w:pPr>
              <w:widowControl w:val="0"/>
              <w:jc w:val="center"/>
              <w:rPr>
                <w:lang w:val="pt-PT"/>
              </w:rPr>
            </w:pPr>
            <w:r w:rsidRPr="00414128">
              <w:rPr>
                <w:rFonts w:ascii="Calibri" w:hAnsi="Calibri"/>
                <w:b/>
                <w:bCs/>
                <w:sz w:val="28"/>
                <w:szCs w:val="28"/>
                <w:highlight w:val="yellow"/>
                <w:lang w:val="pt-PT"/>
              </w:rPr>
              <w:t>[Mês] | [Ano]</w:t>
            </w:r>
          </w:p>
        </w:tc>
      </w:tr>
    </w:tbl>
    <w:p w14:paraId="037C580E" w14:textId="77777777" w:rsidR="001C6B50" w:rsidRDefault="001C6B50" w:rsidP="006C78FC">
      <w:pPr>
        <w:pStyle w:val="NormalText"/>
      </w:pPr>
    </w:p>
    <w:p w14:paraId="542CD0EE" w14:textId="77777777" w:rsidR="001C6B50" w:rsidRDefault="001C6B50">
      <w:pPr>
        <w:rPr>
          <w:lang w:val="pt-PT" w:eastAsia="en-US"/>
        </w:rPr>
      </w:pPr>
      <w:r>
        <w:lastRenderedPageBreak/>
        <w:br w:type="page"/>
      </w:r>
    </w:p>
    <w:p w14:paraId="0EC1809C" w14:textId="77777777" w:rsidR="001C6B50" w:rsidRDefault="001C6B50" w:rsidP="006C78FC">
      <w:pPr>
        <w:pStyle w:val="NormalText"/>
      </w:pPr>
    </w:p>
    <w:p w14:paraId="44C3F9C5" w14:textId="3F69ED8A" w:rsidR="001C6B50" w:rsidRDefault="001C6B50">
      <w:pPr>
        <w:rPr>
          <w:lang w:val="pt-PT" w:eastAsia="en-US"/>
        </w:rPr>
      </w:pPr>
    </w:p>
    <w:p w14:paraId="4074F57F" w14:textId="306F9C17" w:rsidR="00713EE7" w:rsidRPr="00340AB4" w:rsidRDefault="001C6B50" w:rsidP="006C78FC">
      <w:pPr>
        <w:pStyle w:val="NormalText"/>
      </w:pPr>
      <w:r w:rsidRPr="00340AB4">
        <w:t xml:space="preserve"> </w:t>
      </w:r>
      <w:r w:rsidR="00CC7CFE" w:rsidRPr="00340AB4">
        <w:t>[</w:t>
      </w:r>
      <w:proofErr w:type="spellStart"/>
      <w:r w:rsidR="00920AEB">
        <w:t>Dedicatorias</w:t>
      </w:r>
      <w:proofErr w:type="spellEnd"/>
      <w:r w:rsidR="00920AEB">
        <w:t>/Frases]</w:t>
      </w:r>
    </w:p>
    <w:p w14:paraId="1F7700DC" w14:textId="6637B644" w:rsidR="001C6B50" w:rsidRDefault="001C6B50" w:rsidP="006C78FC">
      <w:pPr>
        <w:pStyle w:val="NormalText"/>
      </w:pPr>
    </w:p>
    <w:p w14:paraId="02582BB1" w14:textId="77777777" w:rsidR="001C6B50" w:rsidRDefault="001C6B50">
      <w:pPr>
        <w:rPr>
          <w:sz w:val="20"/>
          <w:szCs w:val="20"/>
          <w:lang w:val="fr-FR" w:eastAsia="en-US"/>
        </w:rPr>
      </w:pPr>
      <w:r>
        <w:rPr>
          <w:sz w:val="20"/>
          <w:szCs w:val="20"/>
          <w:lang w:val="fr-FR"/>
        </w:rPr>
        <w:br w:type="page"/>
      </w:r>
    </w:p>
    <w:p w14:paraId="40D92A47" w14:textId="77777777" w:rsidR="007259C1" w:rsidRPr="00340AB4" w:rsidRDefault="007259C1" w:rsidP="006C78FC">
      <w:pPr>
        <w:pStyle w:val="NormalText"/>
      </w:pPr>
    </w:p>
    <w:p w14:paraId="3368AF4C" w14:textId="77777777" w:rsidR="007259C1" w:rsidRPr="00340AB4" w:rsidRDefault="007259C1" w:rsidP="006C78FC">
      <w:pPr>
        <w:pStyle w:val="NormalText"/>
        <w:sectPr w:rsidR="007259C1" w:rsidRPr="00340AB4" w:rsidSect="00E135CF">
          <w:pgSz w:w="11907" w:h="16840" w:code="9"/>
          <w:pgMar w:top="1701" w:right="1701" w:bottom="1701" w:left="1701" w:header="0" w:footer="0" w:gutter="0"/>
          <w:cols w:space="720"/>
        </w:sectPr>
      </w:pPr>
    </w:p>
    <w:p w14:paraId="5219B300" w14:textId="77777777" w:rsidR="001567F0" w:rsidRPr="00340AB4" w:rsidRDefault="001567F0" w:rsidP="006C78FC">
      <w:pPr>
        <w:pStyle w:val="NormalText"/>
      </w:pPr>
    </w:p>
    <w:p w14:paraId="3EF4F046" w14:textId="77777777" w:rsidR="001567F0" w:rsidRPr="00340AB4" w:rsidRDefault="00F26A26" w:rsidP="00BF2B4F">
      <w:pPr>
        <w:spacing w:before="600" w:after="240"/>
        <w:ind w:left="1134"/>
        <w:rPr>
          <w:rFonts w:ascii="Calibri" w:hAnsi="Calibri"/>
          <w:b/>
          <w:sz w:val="36"/>
          <w:szCs w:val="36"/>
          <w:lang w:val="pt-PT"/>
        </w:rPr>
      </w:pPr>
      <w:r w:rsidRPr="00340AB4">
        <w:rPr>
          <w:rFonts w:ascii="Calibri" w:hAnsi="Calibri"/>
          <w:b/>
          <w:sz w:val="36"/>
          <w:szCs w:val="36"/>
          <w:lang w:val="pt-PT"/>
        </w:rPr>
        <w:t>Agradecimentos</w:t>
      </w:r>
    </w:p>
    <w:p w14:paraId="55B28F23" w14:textId="4A930B1F" w:rsidR="00F26A26" w:rsidRPr="00340AB4" w:rsidRDefault="00890C2A" w:rsidP="006C78FC">
      <w:pPr>
        <w:pStyle w:val="NormalText"/>
      </w:pPr>
      <w:r w:rsidRPr="00340AB4">
        <w:t>[</w:t>
      </w:r>
      <w:r w:rsidR="00920AEB">
        <w:t>...]</w:t>
      </w:r>
    </w:p>
    <w:p w14:paraId="758DCE44" w14:textId="3AA8DDD3" w:rsidR="001C6B50" w:rsidRDefault="001C6B50" w:rsidP="006C78FC">
      <w:pPr>
        <w:pStyle w:val="NormalText"/>
      </w:pPr>
    </w:p>
    <w:p w14:paraId="7B52C6F5" w14:textId="77777777" w:rsidR="001C6B50" w:rsidRDefault="001C6B50">
      <w:pPr>
        <w:rPr>
          <w:lang w:val="pt-PT" w:eastAsia="en-US"/>
        </w:rPr>
      </w:pPr>
      <w:r>
        <w:br w:type="page"/>
      </w:r>
    </w:p>
    <w:p w14:paraId="513D606C" w14:textId="77777777" w:rsidR="00F26A26" w:rsidRPr="00340AB4" w:rsidRDefault="00F26A26" w:rsidP="006C78FC">
      <w:pPr>
        <w:pStyle w:val="NormalText"/>
      </w:pPr>
    </w:p>
    <w:p w14:paraId="5C2F06D4" w14:textId="77777777" w:rsidR="00B065FA" w:rsidRPr="00340AB4" w:rsidRDefault="00B065FA" w:rsidP="006C78FC">
      <w:pPr>
        <w:pStyle w:val="NormalText"/>
      </w:pPr>
    </w:p>
    <w:p w14:paraId="1325E43C" w14:textId="77777777" w:rsidR="00624E90" w:rsidRPr="00340AB4" w:rsidRDefault="00624E90" w:rsidP="006C78FC">
      <w:pPr>
        <w:pStyle w:val="NormalText"/>
        <w:sectPr w:rsidR="00624E90" w:rsidRPr="00340AB4" w:rsidSect="00E135CF">
          <w:headerReference w:type="default" r:id="rId9"/>
          <w:footerReference w:type="default" r:id="rId10"/>
          <w:pgSz w:w="11907" w:h="16840" w:code="9"/>
          <w:pgMar w:top="1701" w:right="1701" w:bottom="1701" w:left="1701" w:header="0" w:footer="0" w:gutter="0"/>
          <w:pgNumType w:fmt="lowerRoman" w:start="1"/>
          <w:cols w:space="720"/>
        </w:sectPr>
      </w:pPr>
    </w:p>
    <w:p w14:paraId="2FB196E2" w14:textId="77777777" w:rsidR="00775EAB" w:rsidRPr="00340AB4" w:rsidRDefault="00775EAB" w:rsidP="006C78FC">
      <w:pPr>
        <w:pStyle w:val="NormalText"/>
      </w:pPr>
    </w:p>
    <w:p w14:paraId="4AF621B6" w14:textId="77777777" w:rsidR="00775EAB" w:rsidRPr="00340AB4" w:rsidRDefault="00775EAB" w:rsidP="00775EAB">
      <w:pPr>
        <w:spacing w:before="600" w:after="240"/>
        <w:ind w:left="1134"/>
        <w:rPr>
          <w:rFonts w:ascii="Calibri" w:hAnsi="Calibri"/>
          <w:b/>
          <w:sz w:val="36"/>
          <w:szCs w:val="36"/>
          <w:lang w:val="pt-PT"/>
        </w:rPr>
      </w:pPr>
      <w:r w:rsidRPr="00340AB4">
        <w:rPr>
          <w:rFonts w:ascii="Calibri" w:hAnsi="Calibri"/>
          <w:b/>
          <w:sz w:val="36"/>
          <w:szCs w:val="36"/>
          <w:lang w:val="pt-PT"/>
        </w:rPr>
        <w:t>Resumo</w:t>
      </w:r>
    </w:p>
    <w:p w14:paraId="5F781324" w14:textId="6855F1FC" w:rsidR="00775EAB" w:rsidRPr="00340AB4" w:rsidRDefault="00720B89" w:rsidP="006C78FC">
      <w:pPr>
        <w:pStyle w:val="NormalText"/>
      </w:pPr>
      <w:r w:rsidRPr="00340AB4">
        <w:t>[</w:t>
      </w:r>
      <w:r w:rsidR="00920AEB">
        <w:t>...</w:t>
      </w:r>
      <w:r w:rsidRPr="00340AB4">
        <w:t>]</w:t>
      </w:r>
    </w:p>
    <w:p w14:paraId="1C83259F" w14:textId="77777777" w:rsidR="00775EAB" w:rsidRPr="00340AB4" w:rsidRDefault="00775EAB" w:rsidP="006C78FC">
      <w:pPr>
        <w:pStyle w:val="NormalText"/>
      </w:pPr>
    </w:p>
    <w:p w14:paraId="6E46FA8F" w14:textId="77777777" w:rsidR="00775EAB" w:rsidRPr="00340AB4" w:rsidRDefault="00775EAB" w:rsidP="006C78FC">
      <w:pPr>
        <w:pStyle w:val="NormalText"/>
      </w:pPr>
    </w:p>
    <w:p w14:paraId="340729D3" w14:textId="77777777" w:rsidR="00775EAB" w:rsidRPr="00340AB4" w:rsidRDefault="00775EAB" w:rsidP="006C78FC">
      <w:pPr>
        <w:pStyle w:val="NormalText"/>
      </w:pPr>
    </w:p>
    <w:p w14:paraId="11DC5075" w14:textId="77777777" w:rsidR="00775EAB" w:rsidRPr="00340AB4" w:rsidRDefault="00775EAB" w:rsidP="006C78FC">
      <w:pPr>
        <w:pStyle w:val="NormalText"/>
      </w:pPr>
    </w:p>
    <w:p w14:paraId="4C0752F3" w14:textId="77777777" w:rsidR="00775EAB" w:rsidRPr="00340AB4" w:rsidRDefault="00775EAB" w:rsidP="006C78FC">
      <w:pPr>
        <w:pStyle w:val="NormalText"/>
      </w:pPr>
    </w:p>
    <w:p w14:paraId="500601D4" w14:textId="77777777" w:rsidR="00775EAB" w:rsidRPr="00340AB4" w:rsidRDefault="00775EAB" w:rsidP="006C78FC">
      <w:pPr>
        <w:pStyle w:val="NormalText"/>
      </w:pPr>
    </w:p>
    <w:tbl>
      <w:tblPr>
        <w:tblW w:w="0" w:type="auto"/>
        <w:tblInd w:w="1101" w:type="dxa"/>
        <w:tblLook w:val="04A0" w:firstRow="1" w:lastRow="0" w:firstColumn="1" w:lastColumn="0" w:noHBand="0" w:noVBand="1"/>
      </w:tblPr>
      <w:tblGrid>
        <w:gridCol w:w="1842"/>
        <w:gridCol w:w="5380"/>
      </w:tblGrid>
      <w:tr w:rsidR="007C3EB4" w:rsidRPr="00226387" w14:paraId="0F2990F0" w14:textId="77777777" w:rsidTr="007C3EB4">
        <w:tc>
          <w:tcPr>
            <w:tcW w:w="1842" w:type="dxa"/>
          </w:tcPr>
          <w:p w14:paraId="1180FBC8" w14:textId="77777777" w:rsidR="00875A84" w:rsidRPr="00340AB4" w:rsidRDefault="00875A84" w:rsidP="006C78FC">
            <w:pPr>
              <w:pStyle w:val="NormalText"/>
            </w:pPr>
            <w:r w:rsidRPr="00340AB4">
              <w:t>Palavras-chave:</w:t>
            </w:r>
          </w:p>
        </w:tc>
        <w:tc>
          <w:tcPr>
            <w:tcW w:w="5380" w:type="dxa"/>
          </w:tcPr>
          <w:p w14:paraId="1C47F25D" w14:textId="77777777" w:rsidR="00875A84" w:rsidRPr="00340AB4" w:rsidRDefault="00875A84" w:rsidP="006C78FC">
            <w:pPr>
              <w:pStyle w:val="NormalText"/>
            </w:pPr>
            <w:r w:rsidRPr="00340AB4">
              <w:t>[Palavra-chave 1], [Palavra-chave 2], [Palavra-chave 3], [Palavra-chave 4], [Palavra-chave 5]</w:t>
            </w:r>
            <w:r w:rsidR="00E355FF" w:rsidRPr="00340AB4">
              <w:t>, [Palavra-chave 6]</w:t>
            </w:r>
            <w:r w:rsidRPr="00340AB4">
              <w:t>.</w:t>
            </w:r>
          </w:p>
        </w:tc>
      </w:tr>
    </w:tbl>
    <w:p w14:paraId="48A9EEAD" w14:textId="77777777" w:rsidR="00EF755D" w:rsidRPr="00340AB4" w:rsidRDefault="00EF755D" w:rsidP="006C78FC">
      <w:pPr>
        <w:pStyle w:val="NormalText"/>
      </w:pPr>
    </w:p>
    <w:p w14:paraId="3A36321F" w14:textId="77777777" w:rsidR="00775EAB" w:rsidRPr="00340AB4" w:rsidRDefault="00775EAB" w:rsidP="006C78FC">
      <w:pPr>
        <w:pStyle w:val="NormalText"/>
      </w:pPr>
    </w:p>
    <w:p w14:paraId="6BE57A9F" w14:textId="77777777" w:rsidR="001D5BBC" w:rsidRDefault="001D5BBC">
      <w:pPr>
        <w:rPr>
          <w:lang w:val="pt-PT" w:eastAsia="en-US"/>
        </w:rPr>
        <w:sectPr w:rsidR="001D5BBC" w:rsidSect="00163292">
          <w:headerReference w:type="default" r:id="rId11"/>
          <w:footerReference w:type="default" r:id="rId12"/>
          <w:pgSz w:w="11907" w:h="16840" w:code="9"/>
          <w:pgMar w:top="1701" w:right="1701" w:bottom="1701" w:left="1701" w:header="0" w:footer="0" w:gutter="0"/>
          <w:pgNumType w:fmt="lowerRoman" w:start="1"/>
          <w:cols w:space="720"/>
        </w:sectPr>
      </w:pPr>
    </w:p>
    <w:p w14:paraId="2BA1CC65" w14:textId="4FAE46F8" w:rsidR="001C6B50" w:rsidRDefault="001C6B50">
      <w:pPr>
        <w:rPr>
          <w:lang w:val="pt-PT" w:eastAsia="en-US"/>
        </w:rPr>
      </w:pPr>
    </w:p>
    <w:p w14:paraId="07BEB0E7" w14:textId="6C6D5513" w:rsidR="001C6B50" w:rsidRDefault="001C6B50" w:rsidP="006C78FC">
      <w:pPr>
        <w:pStyle w:val="NormalText"/>
      </w:pPr>
    </w:p>
    <w:p w14:paraId="40CF5143" w14:textId="182BCBC9" w:rsidR="00A61C78" w:rsidRPr="001C6B50" w:rsidRDefault="00A61C78" w:rsidP="001C6B50">
      <w:pPr>
        <w:rPr>
          <w:lang w:val="pt-PT" w:eastAsia="en-US"/>
        </w:rPr>
      </w:pPr>
    </w:p>
    <w:p w14:paraId="792B0306" w14:textId="77777777" w:rsidR="001C6B50" w:rsidRPr="00340AB4" w:rsidRDefault="001C6B50" w:rsidP="006C78FC">
      <w:pPr>
        <w:pStyle w:val="NormalText"/>
        <w:sectPr w:rsidR="001C6B50" w:rsidRPr="00340AB4" w:rsidSect="001D5BBC">
          <w:footerReference w:type="default" r:id="rId13"/>
          <w:type w:val="oddPage"/>
          <w:pgSz w:w="11907" w:h="16840" w:code="9"/>
          <w:pgMar w:top="1701" w:right="1701" w:bottom="1701" w:left="1701" w:header="0" w:footer="0" w:gutter="0"/>
          <w:pgNumType w:fmt="lowerRoman" w:start="1"/>
          <w:cols w:space="720"/>
        </w:sectPr>
      </w:pPr>
    </w:p>
    <w:p w14:paraId="0FBFD07B" w14:textId="77777777" w:rsidR="00D56577" w:rsidRPr="00340AB4" w:rsidRDefault="00D56577" w:rsidP="006C78FC">
      <w:pPr>
        <w:pStyle w:val="NormalText"/>
      </w:pPr>
    </w:p>
    <w:p w14:paraId="4CADBE72" w14:textId="77777777" w:rsidR="00D56577" w:rsidRPr="00B07883" w:rsidRDefault="00C862E0" w:rsidP="00D56577">
      <w:pPr>
        <w:spacing w:before="600" w:after="240"/>
        <w:ind w:left="1134"/>
        <w:rPr>
          <w:rFonts w:ascii="Calibri" w:hAnsi="Calibri"/>
          <w:b/>
          <w:sz w:val="36"/>
          <w:szCs w:val="36"/>
          <w:lang w:val="en-US"/>
        </w:rPr>
      </w:pPr>
      <w:r w:rsidRPr="00B07883">
        <w:rPr>
          <w:rFonts w:ascii="Calibri" w:hAnsi="Calibri"/>
          <w:b/>
          <w:sz w:val="36"/>
          <w:szCs w:val="36"/>
          <w:lang w:val="en-US"/>
        </w:rPr>
        <w:t>Abstract</w:t>
      </w:r>
    </w:p>
    <w:p w14:paraId="40700B5B" w14:textId="3008490C" w:rsidR="00D56577" w:rsidRPr="00B07883" w:rsidRDefault="00A34BAD" w:rsidP="006C78FC">
      <w:pPr>
        <w:pStyle w:val="NormalText"/>
      </w:pPr>
      <w:r w:rsidRPr="00B07883">
        <w:t>[</w:t>
      </w:r>
      <w:r w:rsidR="00920AEB">
        <w:rPr>
          <w:lang w:val="en-GB"/>
        </w:rPr>
        <w:t>...</w:t>
      </w:r>
      <w:r w:rsidRPr="00B07883">
        <w:t>]</w:t>
      </w:r>
    </w:p>
    <w:p w14:paraId="25708A23" w14:textId="77777777" w:rsidR="00D56577" w:rsidRPr="00B07883" w:rsidRDefault="00D56577" w:rsidP="006C78FC">
      <w:pPr>
        <w:pStyle w:val="NormalText"/>
      </w:pPr>
    </w:p>
    <w:p w14:paraId="69701FA7" w14:textId="77777777" w:rsidR="00D56577" w:rsidRPr="00B07883" w:rsidRDefault="00D56577" w:rsidP="006C78FC">
      <w:pPr>
        <w:pStyle w:val="NormalText"/>
      </w:pPr>
    </w:p>
    <w:p w14:paraId="0D7B39B0" w14:textId="77777777" w:rsidR="00D56577" w:rsidRPr="00B07883" w:rsidRDefault="00D56577" w:rsidP="006C78FC">
      <w:pPr>
        <w:pStyle w:val="NormalText"/>
      </w:pPr>
    </w:p>
    <w:p w14:paraId="4B60DD9E" w14:textId="77777777" w:rsidR="00D56577" w:rsidRPr="00B07883" w:rsidRDefault="00D56577" w:rsidP="006C78FC">
      <w:pPr>
        <w:pStyle w:val="NormalText"/>
      </w:pPr>
    </w:p>
    <w:p w14:paraId="5E22D794" w14:textId="77777777" w:rsidR="00D56577" w:rsidRPr="00B07883" w:rsidRDefault="00D56577" w:rsidP="006C78FC">
      <w:pPr>
        <w:pStyle w:val="NormalText"/>
      </w:pPr>
    </w:p>
    <w:p w14:paraId="79B53928" w14:textId="77777777" w:rsidR="00D56577" w:rsidRPr="00B07883" w:rsidRDefault="00D56577" w:rsidP="006C78FC">
      <w:pPr>
        <w:pStyle w:val="NormalText"/>
      </w:pPr>
    </w:p>
    <w:tbl>
      <w:tblPr>
        <w:tblW w:w="0" w:type="auto"/>
        <w:tblInd w:w="1101" w:type="dxa"/>
        <w:tblLook w:val="04A0" w:firstRow="1" w:lastRow="0" w:firstColumn="1" w:lastColumn="0" w:noHBand="0" w:noVBand="1"/>
      </w:tblPr>
      <w:tblGrid>
        <w:gridCol w:w="1275"/>
        <w:gridCol w:w="5947"/>
      </w:tblGrid>
      <w:tr w:rsidR="00D56577" w:rsidRPr="00340AB4" w14:paraId="643E2D87" w14:textId="77777777" w:rsidTr="00C862E0">
        <w:tc>
          <w:tcPr>
            <w:tcW w:w="1275" w:type="dxa"/>
          </w:tcPr>
          <w:p w14:paraId="385E9F0E" w14:textId="77777777" w:rsidR="00D56577" w:rsidRPr="004B7D1C" w:rsidRDefault="00C862E0" w:rsidP="006C78FC">
            <w:pPr>
              <w:pStyle w:val="NormalText"/>
            </w:pPr>
            <w:proofErr w:type="spellStart"/>
            <w:r w:rsidRPr="004B7D1C">
              <w:t>Keywords</w:t>
            </w:r>
            <w:proofErr w:type="spellEnd"/>
          </w:p>
        </w:tc>
        <w:tc>
          <w:tcPr>
            <w:tcW w:w="5947" w:type="dxa"/>
          </w:tcPr>
          <w:p w14:paraId="2108A8BD" w14:textId="77777777" w:rsidR="00D56577" w:rsidRPr="00226387" w:rsidRDefault="00D56577" w:rsidP="006C78FC">
            <w:pPr>
              <w:pStyle w:val="NormalText"/>
              <w:rPr>
                <w:lang w:val="en-GB"/>
              </w:rPr>
            </w:pPr>
            <w:r w:rsidRPr="00226387">
              <w:rPr>
                <w:lang w:val="en-GB"/>
              </w:rPr>
              <w:t>[</w:t>
            </w:r>
            <w:r w:rsidR="00C862E0" w:rsidRPr="00226387">
              <w:rPr>
                <w:lang w:val="en-GB"/>
              </w:rPr>
              <w:t>Keyword</w:t>
            </w:r>
            <w:r w:rsidRPr="00226387">
              <w:rPr>
                <w:lang w:val="en-GB"/>
              </w:rPr>
              <w:t xml:space="preserve"> 1], [</w:t>
            </w:r>
            <w:r w:rsidR="00C862E0" w:rsidRPr="00226387">
              <w:rPr>
                <w:lang w:val="en-GB"/>
              </w:rPr>
              <w:t xml:space="preserve">Keyword </w:t>
            </w:r>
            <w:r w:rsidRPr="00226387">
              <w:rPr>
                <w:lang w:val="en-GB"/>
              </w:rPr>
              <w:t>2], [</w:t>
            </w:r>
            <w:r w:rsidR="00C862E0" w:rsidRPr="00226387">
              <w:rPr>
                <w:lang w:val="en-GB"/>
              </w:rPr>
              <w:t>Keyword</w:t>
            </w:r>
            <w:r w:rsidRPr="00226387">
              <w:rPr>
                <w:lang w:val="en-GB"/>
              </w:rPr>
              <w:t xml:space="preserve"> 3], [</w:t>
            </w:r>
            <w:r w:rsidR="00C862E0" w:rsidRPr="00226387">
              <w:rPr>
                <w:lang w:val="en-GB"/>
              </w:rPr>
              <w:t xml:space="preserve">Keyword </w:t>
            </w:r>
            <w:r w:rsidRPr="00226387">
              <w:rPr>
                <w:lang w:val="en-GB"/>
              </w:rPr>
              <w:t>4], [</w:t>
            </w:r>
            <w:r w:rsidR="00C862E0" w:rsidRPr="00226387">
              <w:rPr>
                <w:lang w:val="en-GB"/>
              </w:rPr>
              <w:t xml:space="preserve">Keyword </w:t>
            </w:r>
            <w:r w:rsidRPr="00226387">
              <w:rPr>
                <w:lang w:val="en-GB"/>
              </w:rPr>
              <w:t>5]</w:t>
            </w:r>
            <w:r w:rsidR="00E355FF" w:rsidRPr="00226387">
              <w:rPr>
                <w:lang w:val="en-GB"/>
              </w:rPr>
              <w:t>, [Keyword 6]</w:t>
            </w:r>
            <w:r w:rsidRPr="00226387">
              <w:rPr>
                <w:lang w:val="en-GB"/>
              </w:rPr>
              <w:t>.</w:t>
            </w:r>
          </w:p>
        </w:tc>
      </w:tr>
    </w:tbl>
    <w:p w14:paraId="24428CE2" w14:textId="77777777" w:rsidR="001D5BBC" w:rsidRDefault="001D5BBC">
      <w:pPr>
        <w:rPr>
          <w:lang w:val="en-US"/>
        </w:rPr>
      </w:pPr>
    </w:p>
    <w:p w14:paraId="7606AC34" w14:textId="77777777" w:rsidR="001D5BBC" w:rsidRDefault="001D5BBC">
      <w:pPr>
        <w:rPr>
          <w:lang w:val="en-US"/>
        </w:rPr>
        <w:sectPr w:rsidR="001D5BBC" w:rsidSect="001D5BBC">
          <w:headerReference w:type="default" r:id="rId14"/>
          <w:footerReference w:type="default" r:id="rId15"/>
          <w:pgSz w:w="11907" w:h="16840" w:code="9"/>
          <w:pgMar w:top="1701" w:right="1701" w:bottom="1701" w:left="1701" w:header="0" w:footer="0" w:gutter="0"/>
          <w:pgNumType w:fmt="lowerRoman" w:start="3"/>
          <w:cols w:space="720"/>
        </w:sectPr>
      </w:pPr>
    </w:p>
    <w:p w14:paraId="3FF0ADFE" w14:textId="5A95BAF6" w:rsidR="001C6B50" w:rsidRDefault="001C6B50">
      <w:pPr>
        <w:rPr>
          <w:lang w:val="en-US" w:eastAsia="en-US"/>
        </w:rPr>
      </w:pPr>
    </w:p>
    <w:p w14:paraId="1CD01C22" w14:textId="77777777" w:rsidR="00D56577" w:rsidRPr="00226387" w:rsidRDefault="00D56577" w:rsidP="006C78FC">
      <w:pPr>
        <w:pStyle w:val="NormalText"/>
        <w:rPr>
          <w:lang w:val="en-GB"/>
        </w:rPr>
      </w:pPr>
    </w:p>
    <w:p w14:paraId="772F1F3D" w14:textId="77777777" w:rsidR="00504090" w:rsidRPr="00226387" w:rsidRDefault="00504090" w:rsidP="006C78FC">
      <w:pPr>
        <w:pStyle w:val="NormalText"/>
        <w:rPr>
          <w:lang w:val="en-GB"/>
        </w:rPr>
        <w:sectPr w:rsidR="00504090" w:rsidRPr="00226387" w:rsidSect="001D5BBC">
          <w:headerReference w:type="default" r:id="rId16"/>
          <w:footerReference w:type="default" r:id="rId17"/>
          <w:pgSz w:w="11907" w:h="16840" w:code="9"/>
          <w:pgMar w:top="1701" w:right="1701" w:bottom="1701" w:left="1701" w:header="0" w:footer="0" w:gutter="0"/>
          <w:pgNumType w:fmt="lowerRoman" w:start="3"/>
          <w:cols w:space="720"/>
        </w:sectPr>
      </w:pPr>
    </w:p>
    <w:p w14:paraId="65CE6DE1" w14:textId="77777777" w:rsidR="00916D95" w:rsidRPr="00226387" w:rsidRDefault="00916D95" w:rsidP="006C78FC">
      <w:pPr>
        <w:pStyle w:val="NormalText"/>
        <w:rPr>
          <w:lang w:val="en-GB"/>
        </w:rPr>
      </w:pPr>
    </w:p>
    <w:p w14:paraId="3B5A415B" w14:textId="77777777" w:rsidR="00916D95" w:rsidRPr="00340AB4" w:rsidRDefault="00916D95" w:rsidP="004928DD">
      <w:pPr>
        <w:pStyle w:val="Title"/>
        <w:rPr>
          <w:lang w:val="pt-PT"/>
        </w:rPr>
      </w:pPr>
      <w:r w:rsidRPr="00340AB4">
        <w:rPr>
          <w:lang w:val="pt-PT"/>
        </w:rPr>
        <w:t>Índice</w:t>
      </w:r>
    </w:p>
    <w:p w14:paraId="5A07D723" w14:textId="77777777" w:rsidR="00002BE9" w:rsidRDefault="00776532">
      <w:pPr>
        <w:pStyle w:val="TOC1"/>
        <w:tabs>
          <w:tab w:val="right" w:leader="dot" w:pos="8495"/>
        </w:tabs>
        <w:rPr>
          <w:rFonts w:asciiTheme="minorHAnsi" w:eastAsiaTheme="minorEastAsia" w:hAnsiTheme="minorHAnsi" w:cstheme="minorBidi"/>
          <w:noProof/>
          <w:lang w:eastAsia="en-GB"/>
        </w:rPr>
      </w:pPr>
      <w:r w:rsidRPr="00340AB4">
        <w:rPr>
          <w:lang w:val="pt-PT"/>
        </w:rPr>
        <w:fldChar w:fldCharType="begin"/>
      </w:r>
      <w:r w:rsidR="00123B21" w:rsidRPr="00340AB4">
        <w:rPr>
          <w:lang w:val="pt-PT"/>
        </w:rPr>
        <w:instrText xml:space="preserve"> TOC \o "1-3" \h \z \u </w:instrText>
      </w:r>
      <w:r w:rsidRPr="00340AB4">
        <w:rPr>
          <w:lang w:val="pt-PT"/>
        </w:rPr>
        <w:fldChar w:fldCharType="separate"/>
      </w:r>
      <w:hyperlink w:anchor="_Toc487016316" w:history="1">
        <w:r w:rsidR="00002BE9" w:rsidRPr="00D9214B">
          <w:rPr>
            <w:rStyle w:val="Hyperlink"/>
            <w:noProof/>
          </w:rPr>
          <w:t>Índice de Figuras</w:t>
        </w:r>
        <w:r w:rsidR="00002BE9">
          <w:rPr>
            <w:noProof/>
            <w:webHidden/>
          </w:rPr>
          <w:tab/>
        </w:r>
        <w:r w:rsidR="00002BE9">
          <w:rPr>
            <w:noProof/>
            <w:webHidden/>
          </w:rPr>
          <w:fldChar w:fldCharType="begin"/>
        </w:r>
        <w:r w:rsidR="00002BE9">
          <w:rPr>
            <w:noProof/>
            <w:webHidden/>
          </w:rPr>
          <w:instrText xml:space="preserve"> PAGEREF _Toc487016316 \h </w:instrText>
        </w:r>
        <w:r w:rsidR="00002BE9">
          <w:rPr>
            <w:noProof/>
            <w:webHidden/>
          </w:rPr>
        </w:r>
        <w:r w:rsidR="00002BE9">
          <w:rPr>
            <w:noProof/>
            <w:webHidden/>
          </w:rPr>
          <w:fldChar w:fldCharType="separate"/>
        </w:r>
        <w:r w:rsidR="00002BE9">
          <w:rPr>
            <w:noProof/>
            <w:webHidden/>
          </w:rPr>
          <w:t>vi</w:t>
        </w:r>
        <w:r w:rsidR="00002BE9">
          <w:rPr>
            <w:noProof/>
            <w:webHidden/>
          </w:rPr>
          <w:fldChar w:fldCharType="end"/>
        </w:r>
      </w:hyperlink>
    </w:p>
    <w:p w14:paraId="79D53AF8" w14:textId="03F13D3F" w:rsidR="00002BE9" w:rsidRDefault="00F93FD2">
      <w:pPr>
        <w:pStyle w:val="TOC1"/>
        <w:tabs>
          <w:tab w:val="right" w:leader="dot" w:pos="8495"/>
        </w:tabs>
        <w:rPr>
          <w:rFonts w:asciiTheme="minorHAnsi" w:eastAsiaTheme="minorEastAsia" w:hAnsiTheme="minorHAnsi" w:cstheme="minorBidi"/>
          <w:noProof/>
          <w:lang w:eastAsia="en-GB"/>
        </w:rPr>
      </w:pPr>
      <w:hyperlink w:anchor="_Toc487016317" w:history="1">
        <w:r w:rsidR="00002BE9" w:rsidRPr="00D9214B">
          <w:rPr>
            <w:rStyle w:val="Hyperlink"/>
            <w:noProof/>
          </w:rPr>
          <w:t>Índice de Tabelas</w:t>
        </w:r>
        <w:r w:rsidR="00002BE9">
          <w:rPr>
            <w:noProof/>
            <w:webHidden/>
          </w:rPr>
          <w:tab/>
        </w:r>
        <w:r w:rsidR="00002BE9">
          <w:rPr>
            <w:noProof/>
            <w:webHidden/>
          </w:rPr>
          <w:fldChar w:fldCharType="begin"/>
        </w:r>
        <w:r w:rsidR="00002BE9">
          <w:rPr>
            <w:noProof/>
            <w:webHidden/>
          </w:rPr>
          <w:instrText xml:space="preserve"> PAGEREF _Toc487016317 \h </w:instrText>
        </w:r>
        <w:r w:rsidR="00002BE9">
          <w:rPr>
            <w:noProof/>
            <w:webHidden/>
          </w:rPr>
        </w:r>
        <w:r w:rsidR="00002BE9">
          <w:rPr>
            <w:noProof/>
            <w:webHidden/>
          </w:rPr>
          <w:fldChar w:fldCharType="separate"/>
        </w:r>
        <w:r w:rsidR="00002BE9">
          <w:rPr>
            <w:noProof/>
            <w:webHidden/>
          </w:rPr>
          <w:t>vii</w:t>
        </w:r>
        <w:r w:rsidR="00002BE9">
          <w:rPr>
            <w:noProof/>
            <w:webHidden/>
          </w:rPr>
          <w:fldChar w:fldCharType="end"/>
        </w:r>
      </w:hyperlink>
    </w:p>
    <w:p w14:paraId="04443375" w14:textId="77777777" w:rsidR="00002BE9" w:rsidRDefault="00F93FD2">
      <w:pPr>
        <w:pStyle w:val="TOC1"/>
        <w:tabs>
          <w:tab w:val="right" w:leader="dot" w:pos="8495"/>
        </w:tabs>
        <w:rPr>
          <w:rFonts w:asciiTheme="minorHAnsi" w:eastAsiaTheme="minorEastAsia" w:hAnsiTheme="minorHAnsi" w:cstheme="minorBidi"/>
          <w:noProof/>
          <w:lang w:eastAsia="en-GB"/>
        </w:rPr>
      </w:pPr>
      <w:hyperlink w:anchor="_Toc487016318" w:history="1">
        <w:r w:rsidR="00002BE9" w:rsidRPr="00D9214B">
          <w:rPr>
            <w:rStyle w:val="Hyperlink"/>
            <w:noProof/>
          </w:rPr>
          <w:t>Siglas</w:t>
        </w:r>
        <w:r w:rsidR="00002BE9">
          <w:rPr>
            <w:noProof/>
            <w:webHidden/>
          </w:rPr>
          <w:tab/>
        </w:r>
        <w:r w:rsidR="00002BE9">
          <w:rPr>
            <w:noProof/>
            <w:webHidden/>
          </w:rPr>
          <w:fldChar w:fldCharType="begin"/>
        </w:r>
        <w:r w:rsidR="00002BE9">
          <w:rPr>
            <w:noProof/>
            <w:webHidden/>
          </w:rPr>
          <w:instrText xml:space="preserve"> PAGEREF _Toc487016318 \h </w:instrText>
        </w:r>
        <w:r w:rsidR="00002BE9">
          <w:rPr>
            <w:noProof/>
            <w:webHidden/>
          </w:rPr>
        </w:r>
        <w:r w:rsidR="00002BE9">
          <w:rPr>
            <w:noProof/>
            <w:webHidden/>
          </w:rPr>
          <w:fldChar w:fldCharType="separate"/>
        </w:r>
        <w:r w:rsidR="00002BE9">
          <w:rPr>
            <w:noProof/>
            <w:webHidden/>
          </w:rPr>
          <w:t>1</w:t>
        </w:r>
        <w:r w:rsidR="00002BE9">
          <w:rPr>
            <w:noProof/>
            <w:webHidden/>
          </w:rPr>
          <w:fldChar w:fldCharType="end"/>
        </w:r>
      </w:hyperlink>
    </w:p>
    <w:p w14:paraId="4776D09E" w14:textId="77777777" w:rsidR="00002BE9" w:rsidRDefault="00F93FD2">
      <w:pPr>
        <w:pStyle w:val="TOC1"/>
        <w:tabs>
          <w:tab w:val="left" w:pos="480"/>
          <w:tab w:val="right" w:leader="dot" w:pos="8495"/>
        </w:tabs>
        <w:rPr>
          <w:rFonts w:asciiTheme="minorHAnsi" w:eastAsiaTheme="minorEastAsia" w:hAnsiTheme="minorHAnsi" w:cstheme="minorBidi"/>
          <w:noProof/>
          <w:lang w:eastAsia="en-GB"/>
        </w:rPr>
      </w:pPr>
      <w:hyperlink w:anchor="_Toc487016319" w:history="1">
        <w:r w:rsidR="00002BE9" w:rsidRPr="00D9214B">
          <w:rPr>
            <w:rStyle w:val="Hyperlink"/>
            <w:noProof/>
          </w:rPr>
          <w:t>1.</w:t>
        </w:r>
        <w:r w:rsidR="00002BE9">
          <w:rPr>
            <w:rFonts w:asciiTheme="minorHAnsi" w:eastAsiaTheme="minorEastAsia" w:hAnsiTheme="minorHAnsi" w:cstheme="minorBidi"/>
            <w:noProof/>
            <w:lang w:eastAsia="en-GB"/>
          </w:rPr>
          <w:tab/>
        </w:r>
        <w:r w:rsidR="00002BE9" w:rsidRPr="00D9214B">
          <w:rPr>
            <w:rStyle w:val="Hyperlink"/>
            <w:noProof/>
          </w:rPr>
          <w:t>Introdução</w:t>
        </w:r>
        <w:r w:rsidR="00002BE9">
          <w:rPr>
            <w:noProof/>
            <w:webHidden/>
          </w:rPr>
          <w:tab/>
        </w:r>
        <w:r w:rsidR="00002BE9">
          <w:rPr>
            <w:noProof/>
            <w:webHidden/>
          </w:rPr>
          <w:fldChar w:fldCharType="begin"/>
        </w:r>
        <w:r w:rsidR="00002BE9">
          <w:rPr>
            <w:noProof/>
            <w:webHidden/>
          </w:rPr>
          <w:instrText xml:space="preserve"> PAGEREF _Toc487016319 \h </w:instrText>
        </w:r>
        <w:r w:rsidR="00002BE9">
          <w:rPr>
            <w:noProof/>
            <w:webHidden/>
          </w:rPr>
        </w:r>
        <w:r w:rsidR="00002BE9">
          <w:rPr>
            <w:noProof/>
            <w:webHidden/>
          </w:rPr>
          <w:fldChar w:fldCharType="separate"/>
        </w:r>
        <w:r w:rsidR="00002BE9">
          <w:rPr>
            <w:noProof/>
            <w:webHidden/>
          </w:rPr>
          <w:t>2</w:t>
        </w:r>
        <w:r w:rsidR="00002BE9">
          <w:rPr>
            <w:noProof/>
            <w:webHidden/>
          </w:rPr>
          <w:fldChar w:fldCharType="end"/>
        </w:r>
      </w:hyperlink>
    </w:p>
    <w:p w14:paraId="342E1152" w14:textId="77777777" w:rsidR="00002BE9" w:rsidRDefault="00F93FD2">
      <w:pPr>
        <w:pStyle w:val="TOC2"/>
        <w:tabs>
          <w:tab w:val="left" w:pos="960"/>
          <w:tab w:val="right" w:leader="dot" w:pos="8495"/>
        </w:tabs>
        <w:rPr>
          <w:rFonts w:asciiTheme="minorHAnsi" w:eastAsiaTheme="minorEastAsia" w:hAnsiTheme="minorHAnsi" w:cstheme="minorBidi"/>
          <w:noProof/>
          <w:lang w:eastAsia="en-GB"/>
        </w:rPr>
      </w:pPr>
      <w:hyperlink w:anchor="_Toc487016320" w:history="1">
        <w:r w:rsidR="00002BE9" w:rsidRPr="00D9214B">
          <w:rPr>
            <w:rStyle w:val="Hyperlink"/>
            <w:noProof/>
          </w:rPr>
          <w:t>1.1.</w:t>
        </w:r>
        <w:r w:rsidR="00002BE9">
          <w:rPr>
            <w:rFonts w:asciiTheme="minorHAnsi" w:eastAsiaTheme="minorEastAsia" w:hAnsiTheme="minorHAnsi" w:cstheme="minorBidi"/>
            <w:noProof/>
            <w:lang w:eastAsia="en-GB"/>
          </w:rPr>
          <w:tab/>
        </w:r>
        <w:r w:rsidR="00002BE9" w:rsidRPr="00D9214B">
          <w:rPr>
            <w:rStyle w:val="Hyperlink"/>
            <w:noProof/>
          </w:rPr>
          <w:t>Contextualização</w:t>
        </w:r>
        <w:r w:rsidR="00002BE9">
          <w:rPr>
            <w:noProof/>
            <w:webHidden/>
          </w:rPr>
          <w:tab/>
        </w:r>
        <w:r w:rsidR="00002BE9">
          <w:rPr>
            <w:noProof/>
            <w:webHidden/>
          </w:rPr>
          <w:fldChar w:fldCharType="begin"/>
        </w:r>
        <w:r w:rsidR="00002BE9">
          <w:rPr>
            <w:noProof/>
            <w:webHidden/>
          </w:rPr>
          <w:instrText xml:space="preserve"> PAGEREF _Toc487016320 \h </w:instrText>
        </w:r>
        <w:r w:rsidR="00002BE9">
          <w:rPr>
            <w:noProof/>
            <w:webHidden/>
          </w:rPr>
        </w:r>
        <w:r w:rsidR="00002BE9">
          <w:rPr>
            <w:noProof/>
            <w:webHidden/>
          </w:rPr>
          <w:fldChar w:fldCharType="separate"/>
        </w:r>
        <w:r w:rsidR="00002BE9">
          <w:rPr>
            <w:noProof/>
            <w:webHidden/>
          </w:rPr>
          <w:t>2</w:t>
        </w:r>
        <w:r w:rsidR="00002BE9">
          <w:rPr>
            <w:noProof/>
            <w:webHidden/>
          </w:rPr>
          <w:fldChar w:fldCharType="end"/>
        </w:r>
      </w:hyperlink>
    </w:p>
    <w:p w14:paraId="665B3B0C" w14:textId="77777777" w:rsidR="00002BE9" w:rsidRDefault="00F93FD2">
      <w:pPr>
        <w:pStyle w:val="TOC2"/>
        <w:tabs>
          <w:tab w:val="left" w:pos="960"/>
          <w:tab w:val="right" w:leader="dot" w:pos="8495"/>
        </w:tabs>
        <w:rPr>
          <w:rFonts w:asciiTheme="minorHAnsi" w:eastAsiaTheme="minorEastAsia" w:hAnsiTheme="minorHAnsi" w:cstheme="minorBidi"/>
          <w:noProof/>
          <w:lang w:eastAsia="en-GB"/>
        </w:rPr>
      </w:pPr>
      <w:hyperlink w:anchor="_Toc487016321" w:history="1">
        <w:r w:rsidR="00002BE9" w:rsidRPr="00D9214B">
          <w:rPr>
            <w:rStyle w:val="Hyperlink"/>
            <w:noProof/>
          </w:rPr>
          <w:t>1.2.</w:t>
        </w:r>
        <w:r w:rsidR="00002BE9">
          <w:rPr>
            <w:rFonts w:asciiTheme="minorHAnsi" w:eastAsiaTheme="minorEastAsia" w:hAnsiTheme="minorHAnsi" w:cstheme="minorBidi"/>
            <w:noProof/>
            <w:lang w:eastAsia="en-GB"/>
          </w:rPr>
          <w:tab/>
        </w:r>
        <w:r w:rsidR="00002BE9" w:rsidRPr="00D9214B">
          <w:rPr>
            <w:rStyle w:val="Hyperlink"/>
            <w:noProof/>
          </w:rPr>
          <w:t>Motivação</w:t>
        </w:r>
        <w:r w:rsidR="00002BE9">
          <w:rPr>
            <w:noProof/>
            <w:webHidden/>
          </w:rPr>
          <w:tab/>
        </w:r>
        <w:r w:rsidR="00002BE9">
          <w:rPr>
            <w:noProof/>
            <w:webHidden/>
          </w:rPr>
          <w:fldChar w:fldCharType="begin"/>
        </w:r>
        <w:r w:rsidR="00002BE9">
          <w:rPr>
            <w:noProof/>
            <w:webHidden/>
          </w:rPr>
          <w:instrText xml:space="preserve"> PAGEREF _Toc487016321 \h </w:instrText>
        </w:r>
        <w:r w:rsidR="00002BE9">
          <w:rPr>
            <w:noProof/>
            <w:webHidden/>
          </w:rPr>
        </w:r>
        <w:r w:rsidR="00002BE9">
          <w:rPr>
            <w:noProof/>
            <w:webHidden/>
          </w:rPr>
          <w:fldChar w:fldCharType="separate"/>
        </w:r>
        <w:r w:rsidR="00002BE9">
          <w:rPr>
            <w:noProof/>
            <w:webHidden/>
          </w:rPr>
          <w:t>2</w:t>
        </w:r>
        <w:r w:rsidR="00002BE9">
          <w:rPr>
            <w:noProof/>
            <w:webHidden/>
          </w:rPr>
          <w:fldChar w:fldCharType="end"/>
        </w:r>
      </w:hyperlink>
    </w:p>
    <w:p w14:paraId="54F52768" w14:textId="77777777" w:rsidR="00002BE9" w:rsidRDefault="00F93FD2">
      <w:pPr>
        <w:pStyle w:val="TOC2"/>
        <w:tabs>
          <w:tab w:val="left" w:pos="960"/>
          <w:tab w:val="right" w:leader="dot" w:pos="8495"/>
        </w:tabs>
        <w:rPr>
          <w:rFonts w:asciiTheme="minorHAnsi" w:eastAsiaTheme="minorEastAsia" w:hAnsiTheme="minorHAnsi" w:cstheme="minorBidi"/>
          <w:noProof/>
          <w:lang w:eastAsia="en-GB"/>
        </w:rPr>
      </w:pPr>
      <w:hyperlink w:anchor="_Toc487016322" w:history="1">
        <w:r w:rsidR="00002BE9" w:rsidRPr="00D9214B">
          <w:rPr>
            <w:rStyle w:val="Hyperlink"/>
            <w:noProof/>
          </w:rPr>
          <w:t>1.3.</w:t>
        </w:r>
        <w:r w:rsidR="00002BE9">
          <w:rPr>
            <w:rFonts w:asciiTheme="minorHAnsi" w:eastAsiaTheme="minorEastAsia" w:hAnsiTheme="minorHAnsi" w:cstheme="minorBidi"/>
            <w:noProof/>
            <w:lang w:eastAsia="en-GB"/>
          </w:rPr>
          <w:tab/>
        </w:r>
        <w:r w:rsidR="00002BE9" w:rsidRPr="00D9214B">
          <w:rPr>
            <w:rStyle w:val="Hyperlink"/>
            <w:noProof/>
          </w:rPr>
          <w:t>Descrição do problema</w:t>
        </w:r>
        <w:r w:rsidR="00002BE9">
          <w:rPr>
            <w:noProof/>
            <w:webHidden/>
          </w:rPr>
          <w:tab/>
        </w:r>
        <w:r w:rsidR="00002BE9">
          <w:rPr>
            <w:noProof/>
            <w:webHidden/>
          </w:rPr>
          <w:fldChar w:fldCharType="begin"/>
        </w:r>
        <w:r w:rsidR="00002BE9">
          <w:rPr>
            <w:noProof/>
            <w:webHidden/>
          </w:rPr>
          <w:instrText xml:space="preserve"> PAGEREF _Toc487016322 \h </w:instrText>
        </w:r>
        <w:r w:rsidR="00002BE9">
          <w:rPr>
            <w:noProof/>
            <w:webHidden/>
          </w:rPr>
        </w:r>
        <w:r w:rsidR="00002BE9">
          <w:rPr>
            <w:noProof/>
            <w:webHidden/>
          </w:rPr>
          <w:fldChar w:fldCharType="separate"/>
        </w:r>
        <w:r w:rsidR="00002BE9">
          <w:rPr>
            <w:noProof/>
            <w:webHidden/>
          </w:rPr>
          <w:t>2</w:t>
        </w:r>
        <w:r w:rsidR="00002BE9">
          <w:rPr>
            <w:noProof/>
            <w:webHidden/>
          </w:rPr>
          <w:fldChar w:fldCharType="end"/>
        </w:r>
      </w:hyperlink>
    </w:p>
    <w:p w14:paraId="5BF597C6" w14:textId="77777777" w:rsidR="00002BE9" w:rsidRDefault="00F93FD2">
      <w:pPr>
        <w:pStyle w:val="TOC2"/>
        <w:tabs>
          <w:tab w:val="left" w:pos="960"/>
          <w:tab w:val="right" w:leader="dot" w:pos="8495"/>
        </w:tabs>
        <w:rPr>
          <w:rFonts w:asciiTheme="minorHAnsi" w:eastAsiaTheme="minorEastAsia" w:hAnsiTheme="minorHAnsi" w:cstheme="minorBidi"/>
          <w:noProof/>
          <w:lang w:eastAsia="en-GB"/>
        </w:rPr>
      </w:pPr>
      <w:hyperlink w:anchor="_Toc487016323" w:history="1">
        <w:r w:rsidR="00002BE9" w:rsidRPr="00D9214B">
          <w:rPr>
            <w:rStyle w:val="Hyperlink"/>
            <w:noProof/>
          </w:rPr>
          <w:t>1.4.</w:t>
        </w:r>
        <w:r w:rsidR="00002BE9">
          <w:rPr>
            <w:rFonts w:asciiTheme="minorHAnsi" w:eastAsiaTheme="minorEastAsia" w:hAnsiTheme="minorHAnsi" w:cstheme="minorBidi"/>
            <w:noProof/>
            <w:lang w:eastAsia="en-GB"/>
          </w:rPr>
          <w:tab/>
        </w:r>
        <w:r w:rsidR="00002BE9" w:rsidRPr="00D9214B">
          <w:rPr>
            <w:rStyle w:val="Hyperlink"/>
            <w:noProof/>
          </w:rPr>
          <w:t>Objetivos</w:t>
        </w:r>
        <w:r w:rsidR="00002BE9">
          <w:rPr>
            <w:noProof/>
            <w:webHidden/>
          </w:rPr>
          <w:tab/>
        </w:r>
        <w:r w:rsidR="00002BE9">
          <w:rPr>
            <w:noProof/>
            <w:webHidden/>
          </w:rPr>
          <w:fldChar w:fldCharType="begin"/>
        </w:r>
        <w:r w:rsidR="00002BE9">
          <w:rPr>
            <w:noProof/>
            <w:webHidden/>
          </w:rPr>
          <w:instrText xml:space="preserve"> PAGEREF _Toc487016323 \h </w:instrText>
        </w:r>
        <w:r w:rsidR="00002BE9">
          <w:rPr>
            <w:noProof/>
            <w:webHidden/>
          </w:rPr>
        </w:r>
        <w:r w:rsidR="00002BE9">
          <w:rPr>
            <w:noProof/>
            <w:webHidden/>
          </w:rPr>
          <w:fldChar w:fldCharType="separate"/>
        </w:r>
        <w:r w:rsidR="00002BE9">
          <w:rPr>
            <w:noProof/>
            <w:webHidden/>
          </w:rPr>
          <w:t>3</w:t>
        </w:r>
        <w:r w:rsidR="00002BE9">
          <w:rPr>
            <w:noProof/>
            <w:webHidden/>
          </w:rPr>
          <w:fldChar w:fldCharType="end"/>
        </w:r>
      </w:hyperlink>
    </w:p>
    <w:p w14:paraId="77CC5C58" w14:textId="77777777" w:rsidR="00002BE9" w:rsidRDefault="00F93FD2">
      <w:pPr>
        <w:pStyle w:val="TOC2"/>
        <w:tabs>
          <w:tab w:val="left" w:pos="960"/>
          <w:tab w:val="right" w:leader="dot" w:pos="8495"/>
        </w:tabs>
        <w:rPr>
          <w:rFonts w:asciiTheme="minorHAnsi" w:eastAsiaTheme="minorEastAsia" w:hAnsiTheme="minorHAnsi" w:cstheme="minorBidi"/>
          <w:noProof/>
          <w:lang w:eastAsia="en-GB"/>
        </w:rPr>
      </w:pPr>
      <w:hyperlink w:anchor="_Toc487016324" w:history="1">
        <w:r w:rsidR="00002BE9" w:rsidRPr="00D9214B">
          <w:rPr>
            <w:rStyle w:val="Hyperlink"/>
            <w:noProof/>
          </w:rPr>
          <w:t>1.5.</w:t>
        </w:r>
        <w:r w:rsidR="00002BE9">
          <w:rPr>
            <w:rFonts w:asciiTheme="minorHAnsi" w:eastAsiaTheme="minorEastAsia" w:hAnsiTheme="minorHAnsi" w:cstheme="minorBidi"/>
            <w:noProof/>
            <w:lang w:eastAsia="en-GB"/>
          </w:rPr>
          <w:tab/>
        </w:r>
        <w:r w:rsidR="00002BE9" w:rsidRPr="00D9214B">
          <w:rPr>
            <w:rStyle w:val="Hyperlink"/>
            <w:noProof/>
          </w:rPr>
          <w:t>Estrutura do documento</w:t>
        </w:r>
        <w:r w:rsidR="00002BE9">
          <w:rPr>
            <w:noProof/>
            <w:webHidden/>
          </w:rPr>
          <w:tab/>
        </w:r>
        <w:r w:rsidR="00002BE9">
          <w:rPr>
            <w:noProof/>
            <w:webHidden/>
          </w:rPr>
          <w:fldChar w:fldCharType="begin"/>
        </w:r>
        <w:r w:rsidR="00002BE9">
          <w:rPr>
            <w:noProof/>
            <w:webHidden/>
          </w:rPr>
          <w:instrText xml:space="preserve"> PAGEREF _Toc487016324 \h </w:instrText>
        </w:r>
        <w:r w:rsidR="00002BE9">
          <w:rPr>
            <w:noProof/>
            <w:webHidden/>
          </w:rPr>
        </w:r>
        <w:r w:rsidR="00002BE9">
          <w:rPr>
            <w:noProof/>
            <w:webHidden/>
          </w:rPr>
          <w:fldChar w:fldCharType="separate"/>
        </w:r>
        <w:r w:rsidR="00002BE9">
          <w:rPr>
            <w:noProof/>
            <w:webHidden/>
          </w:rPr>
          <w:t>4</w:t>
        </w:r>
        <w:r w:rsidR="00002BE9">
          <w:rPr>
            <w:noProof/>
            <w:webHidden/>
          </w:rPr>
          <w:fldChar w:fldCharType="end"/>
        </w:r>
      </w:hyperlink>
    </w:p>
    <w:p w14:paraId="75FF9EDE" w14:textId="77777777" w:rsidR="00002BE9" w:rsidRDefault="00F93FD2">
      <w:pPr>
        <w:pStyle w:val="TOC1"/>
        <w:tabs>
          <w:tab w:val="left" w:pos="480"/>
          <w:tab w:val="right" w:leader="dot" w:pos="8495"/>
        </w:tabs>
        <w:rPr>
          <w:rFonts w:asciiTheme="minorHAnsi" w:eastAsiaTheme="minorEastAsia" w:hAnsiTheme="minorHAnsi" w:cstheme="minorBidi"/>
          <w:noProof/>
          <w:lang w:eastAsia="en-GB"/>
        </w:rPr>
      </w:pPr>
      <w:hyperlink w:anchor="_Toc487016325" w:history="1">
        <w:r w:rsidR="00002BE9" w:rsidRPr="00D9214B">
          <w:rPr>
            <w:rStyle w:val="Hyperlink"/>
            <w:noProof/>
          </w:rPr>
          <w:t>2.</w:t>
        </w:r>
        <w:r w:rsidR="00002BE9">
          <w:rPr>
            <w:rFonts w:asciiTheme="minorHAnsi" w:eastAsiaTheme="minorEastAsia" w:hAnsiTheme="minorHAnsi" w:cstheme="minorBidi"/>
            <w:noProof/>
            <w:lang w:eastAsia="en-GB"/>
          </w:rPr>
          <w:tab/>
        </w:r>
        <w:r w:rsidR="00002BE9" w:rsidRPr="00D9214B">
          <w:rPr>
            <w:rStyle w:val="Hyperlink"/>
            <w:noProof/>
          </w:rPr>
          <w:t>Estado da Arte</w:t>
        </w:r>
        <w:r w:rsidR="00002BE9">
          <w:rPr>
            <w:noProof/>
            <w:webHidden/>
          </w:rPr>
          <w:tab/>
        </w:r>
        <w:r w:rsidR="00002BE9">
          <w:rPr>
            <w:noProof/>
            <w:webHidden/>
          </w:rPr>
          <w:fldChar w:fldCharType="begin"/>
        </w:r>
        <w:r w:rsidR="00002BE9">
          <w:rPr>
            <w:noProof/>
            <w:webHidden/>
          </w:rPr>
          <w:instrText xml:space="preserve"> PAGEREF _Toc487016325 \h </w:instrText>
        </w:r>
        <w:r w:rsidR="00002BE9">
          <w:rPr>
            <w:noProof/>
            <w:webHidden/>
          </w:rPr>
        </w:r>
        <w:r w:rsidR="00002BE9">
          <w:rPr>
            <w:noProof/>
            <w:webHidden/>
          </w:rPr>
          <w:fldChar w:fldCharType="separate"/>
        </w:r>
        <w:r w:rsidR="00002BE9">
          <w:rPr>
            <w:noProof/>
            <w:webHidden/>
          </w:rPr>
          <w:t>5</w:t>
        </w:r>
        <w:r w:rsidR="00002BE9">
          <w:rPr>
            <w:noProof/>
            <w:webHidden/>
          </w:rPr>
          <w:fldChar w:fldCharType="end"/>
        </w:r>
      </w:hyperlink>
    </w:p>
    <w:p w14:paraId="6A7E9113" w14:textId="77777777" w:rsidR="00002BE9" w:rsidRDefault="00F93FD2">
      <w:pPr>
        <w:pStyle w:val="TOC2"/>
        <w:tabs>
          <w:tab w:val="left" w:pos="960"/>
          <w:tab w:val="right" w:leader="dot" w:pos="8495"/>
        </w:tabs>
        <w:rPr>
          <w:rFonts w:asciiTheme="minorHAnsi" w:eastAsiaTheme="minorEastAsia" w:hAnsiTheme="minorHAnsi" w:cstheme="minorBidi"/>
          <w:noProof/>
          <w:lang w:eastAsia="en-GB"/>
        </w:rPr>
      </w:pPr>
      <w:hyperlink w:anchor="_Toc487016326" w:history="1">
        <w:r w:rsidR="00002BE9" w:rsidRPr="00D9214B">
          <w:rPr>
            <w:rStyle w:val="Hyperlink"/>
            <w:noProof/>
          </w:rPr>
          <w:t>2.1.</w:t>
        </w:r>
        <w:r w:rsidR="00002BE9">
          <w:rPr>
            <w:rFonts w:asciiTheme="minorHAnsi" w:eastAsiaTheme="minorEastAsia" w:hAnsiTheme="minorHAnsi" w:cstheme="minorBidi"/>
            <w:noProof/>
            <w:lang w:eastAsia="en-GB"/>
          </w:rPr>
          <w:tab/>
        </w:r>
        <w:r w:rsidR="00002BE9" w:rsidRPr="00D9214B">
          <w:rPr>
            <w:rStyle w:val="Hyperlink"/>
            <w:noProof/>
          </w:rPr>
          <w:t>Aplicações de âmbito distrital</w:t>
        </w:r>
        <w:r w:rsidR="00002BE9">
          <w:rPr>
            <w:noProof/>
            <w:webHidden/>
          </w:rPr>
          <w:tab/>
        </w:r>
        <w:r w:rsidR="00002BE9">
          <w:rPr>
            <w:noProof/>
            <w:webHidden/>
          </w:rPr>
          <w:fldChar w:fldCharType="begin"/>
        </w:r>
        <w:r w:rsidR="00002BE9">
          <w:rPr>
            <w:noProof/>
            <w:webHidden/>
          </w:rPr>
          <w:instrText xml:space="preserve"> PAGEREF _Toc487016326 \h </w:instrText>
        </w:r>
        <w:r w:rsidR="00002BE9">
          <w:rPr>
            <w:noProof/>
            <w:webHidden/>
          </w:rPr>
        </w:r>
        <w:r w:rsidR="00002BE9">
          <w:rPr>
            <w:noProof/>
            <w:webHidden/>
          </w:rPr>
          <w:fldChar w:fldCharType="separate"/>
        </w:r>
        <w:r w:rsidR="00002BE9">
          <w:rPr>
            <w:noProof/>
            <w:webHidden/>
          </w:rPr>
          <w:t>6</w:t>
        </w:r>
        <w:r w:rsidR="00002BE9">
          <w:rPr>
            <w:noProof/>
            <w:webHidden/>
          </w:rPr>
          <w:fldChar w:fldCharType="end"/>
        </w:r>
      </w:hyperlink>
    </w:p>
    <w:p w14:paraId="14906B6F" w14:textId="77777777" w:rsidR="00002BE9" w:rsidRDefault="00F93FD2">
      <w:pPr>
        <w:pStyle w:val="TOC3"/>
        <w:tabs>
          <w:tab w:val="left" w:pos="1440"/>
          <w:tab w:val="right" w:leader="dot" w:pos="8495"/>
        </w:tabs>
        <w:rPr>
          <w:rFonts w:asciiTheme="minorHAnsi" w:eastAsiaTheme="minorEastAsia" w:hAnsiTheme="minorHAnsi" w:cstheme="minorBidi"/>
          <w:noProof/>
          <w:lang w:eastAsia="en-GB"/>
        </w:rPr>
      </w:pPr>
      <w:hyperlink w:anchor="_Toc487016327" w:history="1">
        <w:r w:rsidR="00002BE9" w:rsidRPr="00D9214B">
          <w:rPr>
            <w:rStyle w:val="Hyperlink"/>
            <w:noProof/>
            <w:lang w:val="pt-BR"/>
          </w:rPr>
          <w:t>2.1.1.</w:t>
        </w:r>
        <w:r w:rsidR="00002BE9">
          <w:rPr>
            <w:rFonts w:asciiTheme="minorHAnsi" w:eastAsiaTheme="minorEastAsia" w:hAnsiTheme="minorHAnsi" w:cstheme="minorBidi"/>
            <w:noProof/>
            <w:lang w:eastAsia="en-GB"/>
          </w:rPr>
          <w:tab/>
        </w:r>
        <w:r w:rsidR="00002BE9" w:rsidRPr="00D9214B">
          <w:rPr>
            <w:rStyle w:val="Hyperlink"/>
            <w:noProof/>
            <w:lang w:val="pt-BR"/>
          </w:rPr>
          <w:t>Lisbon by Triposo</w:t>
        </w:r>
        <w:r w:rsidR="00002BE9">
          <w:rPr>
            <w:noProof/>
            <w:webHidden/>
          </w:rPr>
          <w:tab/>
        </w:r>
        <w:r w:rsidR="00002BE9">
          <w:rPr>
            <w:noProof/>
            <w:webHidden/>
          </w:rPr>
          <w:fldChar w:fldCharType="begin"/>
        </w:r>
        <w:r w:rsidR="00002BE9">
          <w:rPr>
            <w:noProof/>
            <w:webHidden/>
          </w:rPr>
          <w:instrText xml:space="preserve"> PAGEREF _Toc487016327 \h </w:instrText>
        </w:r>
        <w:r w:rsidR="00002BE9">
          <w:rPr>
            <w:noProof/>
            <w:webHidden/>
          </w:rPr>
        </w:r>
        <w:r w:rsidR="00002BE9">
          <w:rPr>
            <w:noProof/>
            <w:webHidden/>
          </w:rPr>
          <w:fldChar w:fldCharType="separate"/>
        </w:r>
        <w:r w:rsidR="00002BE9">
          <w:rPr>
            <w:noProof/>
            <w:webHidden/>
          </w:rPr>
          <w:t>6</w:t>
        </w:r>
        <w:r w:rsidR="00002BE9">
          <w:rPr>
            <w:noProof/>
            <w:webHidden/>
          </w:rPr>
          <w:fldChar w:fldCharType="end"/>
        </w:r>
      </w:hyperlink>
    </w:p>
    <w:p w14:paraId="03763986" w14:textId="77777777" w:rsidR="00002BE9" w:rsidRDefault="00F93FD2">
      <w:pPr>
        <w:pStyle w:val="TOC3"/>
        <w:tabs>
          <w:tab w:val="left" w:pos="1440"/>
          <w:tab w:val="right" w:leader="dot" w:pos="8495"/>
        </w:tabs>
        <w:rPr>
          <w:rFonts w:asciiTheme="minorHAnsi" w:eastAsiaTheme="minorEastAsia" w:hAnsiTheme="minorHAnsi" w:cstheme="minorBidi"/>
          <w:noProof/>
          <w:lang w:eastAsia="en-GB"/>
        </w:rPr>
      </w:pPr>
      <w:hyperlink w:anchor="_Toc487016328" w:history="1">
        <w:r w:rsidR="00002BE9" w:rsidRPr="00D9214B">
          <w:rPr>
            <w:rStyle w:val="Hyperlink"/>
            <w:noProof/>
          </w:rPr>
          <w:t>2.1.2.</w:t>
        </w:r>
        <w:r w:rsidR="00002BE9">
          <w:rPr>
            <w:rFonts w:asciiTheme="minorHAnsi" w:eastAsiaTheme="minorEastAsia" w:hAnsiTheme="minorHAnsi" w:cstheme="minorBidi"/>
            <w:noProof/>
            <w:lang w:eastAsia="en-GB"/>
          </w:rPr>
          <w:tab/>
        </w:r>
        <w:r w:rsidR="00002BE9" w:rsidRPr="00D9214B">
          <w:rPr>
            <w:rStyle w:val="Hyperlink"/>
            <w:noProof/>
          </w:rPr>
          <w:t>Oporto Insight</w:t>
        </w:r>
        <w:r w:rsidR="00002BE9">
          <w:rPr>
            <w:noProof/>
            <w:webHidden/>
          </w:rPr>
          <w:tab/>
        </w:r>
        <w:r w:rsidR="00002BE9">
          <w:rPr>
            <w:noProof/>
            <w:webHidden/>
          </w:rPr>
          <w:fldChar w:fldCharType="begin"/>
        </w:r>
        <w:r w:rsidR="00002BE9">
          <w:rPr>
            <w:noProof/>
            <w:webHidden/>
          </w:rPr>
          <w:instrText xml:space="preserve"> PAGEREF _Toc487016328 \h </w:instrText>
        </w:r>
        <w:r w:rsidR="00002BE9">
          <w:rPr>
            <w:noProof/>
            <w:webHidden/>
          </w:rPr>
        </w:r>
        <w:r w:rsidR="00002BE9">
          <w:rPr>
            <w:noProof/>
            <w:webHidden/>
          </w:rPr>
          <w:fldChar w:fldCharType="separate"/>
        </w:r>
        <w:r w:rsidR="00002BE9">
          <w:rPr>
            <w:noProof/>
            <w:webHidden/>
          </w:rPr>
          <w:t>6</w:t>
        </w:r>
        <w:r w:rsidR="00002BE9">
          <w:rPr>
            <w:noProof/>
            <w:webHidden/>
          </w:rPr>
          <w:fldChar w:fldCharType="end"/>
        </w:r>
      </w:hyperlink>
    </w:p>
    <w:p w14:paraId="698985FF" w14:textId="77777777" w:rsidR="00002BE9" w:rsidRDefault="00F93FD2">
      <w:pPr>
        <w:pStyle w:val="TOC3"/>
        <w:tabs>
          <w:tab w:val="left" w:pos="1440"/>
          <w:tab w:val="right" w:leader="dot" w:pos="8495"/>
        </w:tabs>
        <w:rPr>
          <w:rFonts w:asciiTheme="minorHAnsi" w:eastAsiaTheme="minorEastAsia" w:hAnsiTheme="minorHAnsi" w:cstheme="minorBidi"/>
          <w:noProof/>
          <w:lang w:eastAsia="en-GB"/>
        </w:rPr>
      </w:pPr>
      <w:hyperlink w:anchor="_Toc487016329" w:history="1">
        <w:r w:rsidR="00002BE9" w:rsidRPr="00D9214B">
          <w:rPr>
            <w:rStyle w:val="Hyperlink"/>
            <w:noProof/>
            <w:lang w:val="pt-BR"/>
          </w:rPr>
          <w:t>2.1.3.</w:t>
        </w:r>
        <w:r w:rsidR="00002BE9">
          <w:rPr>
            <w:rFonts w:asciiTheme="minorHAnsi" w:eastAsiaTheme="minorEastAsia" w:hAnsiTheme="minorHAnsi" w:cstheme="minorBidi"/>
            <w:noProof/>
            <w:lang w:eastAsia="en-GB"/>
          </w:rPr>
          <w:tab/>
        </w:r>
        <w:r w:rsidR="00002BE9" w:rsidRPr="00D9214B">
          <w:rPr>
            <w:rStyle w:val="Hyperlink"/>
            <w:noProof/>
            <w:lang w:val="pt-BR"/>
          </w:rPr>
          <w:t>Aqui Há Beira</w:t>
        </w:r>
        <w:r w:rsidR="00002BE9">
          <w:rPr>
            <w:noProof/>
            <w:webHidden/>
          </w:rPr>
          <w:tab/>
        </w:r>
        <w:r w:rsidR="00002BE9">
          <w:rPr>
            <w:noProof/>
            <w:webHidden/>
          </w:rPr>
          <w:fldChar w:fldCharType="begin"/>
        </w:r>
        <w:r w:rsidR="00002BE9">
          <w:rPr>
            <w:noProof/>
            <w:webHidden/>
          </w:rPr>
          <w:instrText xml:space="preserve"> PAGEREF _Toc487016329 \h </w:instrText>
        </w:r>
        <w:r w:rsidR="00002BE9">
          <w:rPr>
            <w:noProof/>
            <w:webHidden/>
          </w:rPr>
        </w:r>
        <w:r w:rsidR="00002BE9">
          <w:rPr>
            <w:noProof/>
            <w:webHidden/>
          </w:rPr>
          <w:fldChar w:fldCharType="separate"/>
        </w:r>
        <w:r w:rsidR="00002BE9">
          <w:rPr>
            <w:noProof/>
            <w:webHidden/>
          </w:rPr>
          <w:t>7</w:t>
        </w:r>
        <w:r w:rsidR="00002BE9">
          <w:rPr>
            <w:noProof/>
            <w:webHidden/>
          </w:rPr>
          <w:fldChar w:fldCharType="end"/>
        </w:r>
      </w:hyperlink>
    </w:p>
    <w:p w14:paraId="5BE669F1" w14:textId="77777777" w:rsidR="00002BE9" w:rsidRDefault="00F93FD2">
      <w:pPr>
        <w:pStyle w:val="TOC2"/>
        <w:tabs>
          <w:tab w:val="left" w:pos="960"/>
          <w:tab w:val="right" w:leader="dot" w:pos="8495"/>
        </w:tabs>
        <w:rPr>
          <w:rFonts w:asciiTheme="minorHAnsi" w:eastAsiaTheme="minorEastAsia" w:hAnsiTheme="minorHAnsi" w:cstheme="minorBidi"/>
          <w:noProof/>
          <w:lang w:eastAsia="en-GB"/>
        </w:rPr>
      </w:pPr>
      <w:hyperlink w:anchor="_Toc487016330" w:history="1">
        <w:r w:rsidR="00002BE9" w:rsidRPr="00D9214B">
          <w:rPr>
            <w:rStyle w:val="Hyperlink"/>
            <w:noProof/>
          </w:rPr>
          <w:t>2.2.</w:t>
        </w:r>
        <w:r w:rsidR="00002BE9">
          <w:rPr>
            <w:rFonts w:asciiTheme="minorHAnsi" w:eastAsiaTheme="minorEastAsia" w:hAnsiTheme="minorHAnsi" w:cstheme="minorBidi"/>
            <w:noProof/>
            <w:lang w:eastAsia="en-GB"/>
          </w:rPr>
          <w:tab/>
        </w:r>
        <w:r w:rsidR="00002BE9" w:rsidRPr="00D9214B">
          <w:rPr>
            <w:rStyle w:val="Hyperlink"/>
            <w:noProof/>
          </w:rPr>
          <w:t>Aplicações de âmbito nacional</w:t>
        </w:r>
        <w:r w:rsidR="00002BE9">
          <w:rPr>
            <w:noProof/>
            <w:webHidden/>
          </w:rPr>
          <w:tab/>
        </w:r>
        <w:r w:rsidR="00002BE9">
          <w:rPr>
            <w:noProof/>
            <w:webHidden/>
          </w:rPr>
          <w:fldChar w:fldCharType="begin"/>
        </w:r>
        <w:r w:rsidR="00002BE9">
          <w:rPr>
            <w:noProof/>
            <w:webHidden/>
          </w:rPr>
          <w:instrText xml:space="preserve"> PAGEREF _Toc487016330 \h </w:instrText>
        </w:r>
        <w:r w:rsidR="00002BE9">
          <w:rPr>
            <w:noProof/>
            <w:webHidden/>
          </w:rPr>
        </w:r>
        <w:r w:rsidR="00002BE9">
          <w:rPr>
            <w:noProof/>
            <w:webHidden/>
          </w:rPr>
          <w:fldChar w:fldCharType="separate"/>
        </w:r>
        <w:r w:rsidR="00002BE9">
          <w:rPr>
            <w:noProof/>
            <w:webHidden/>
          </w:rPr>
          <w:t>7</w:t>
        </w:r>
        <w:r w:rsidR="00002BE9">
          <w:rPr>
            <w:noProof/>
            <w:webHidden/>
          </w:rPr>
          <w:fldChar w:fldCharType="end"/>
        </w:r>
      </w:hyperlink>
    </w:p>
    <w:p w14:paraId="317B2861" w14:textId="77777777" w:rsidR="00002BE9" w:rsidRDefault="00F93FD2">
      <w:pPr>
        <w:pStyle w:val="TOC3"/>
        <w:tabs>
          <w:tab w:val="left" w:pos="1440"/>
          <w:tab w:val="right" w:leader="dot" w:pos="8495"/>
        </w:tabs>
        <w:rPr>
          <w:rFonts w:asciiTheme="minorHAnsi" w:eastAsiaTheme="minorEastAsia" w:hAnsiTheme="minorHAnsi" w:cstheme="minorBidi"/>
          <w:noProof/>
          <w:lang w:eastAsia="en-GB"/>
        </w:rPr>
      </w:pPr>
      <w:hyperlink w:anchor="_Toc487016331" w:history="1">
        <w:r w:rsidR="00002BE9" w:rsidRPr="00D9214B">
          <w:rPr>
            <w:rStyle w:val="Hyperlink"/>
            <w:noProof/>
            <w:lang w:val="pt-PT"/>
          </w:rPr>
          <w:t>2.2.1.</w:t>
        </w:r>
        <w:r w:rsidR="00002BE9">
          <w:rPr>
            <w:rFonts w:asciiTheme="minorHAnsi" w:eastAsiaTheme="minorEastAsia" w:hAnsiTheme="minorHAnsi" w:cstheme="minorBidi"/>
            <w:noProof/>
            <w:lang w:eastAsia="en-GB"/>
          </w:rPr>
          <w:tab/>
        </w:r>
        <w:r w:rsidR="00002BE9" w:rsidRPr="00D9214B">
          <w:rPr>
            <w:rStyle w:val="Hyperlink"/>
            <w:noProof/>
            <w:lang w:val="pt-PT"/>
          </w:rPr>
          <w:t>Visit Portugal</w:t>
        </w:r>
        <w:r w:rsidR="00002BE9">
          <w:rPr>
            <w:noProof/>
            <w:webHidden/>
          </w:rPr>
          <w:tab/>
        </w:r>
        <w:r w:rsidR="00002BE9">
          <w:rPr>
            <w:noProof/>
            <w:webHidden/>
          </w:rPr>
          <w:fldChar w:fldCharType="begin"/>
        </w:r>
        <w:r w:rsidR="00002BE9">
          <w:rPr>
            <w:noProof/>
            <w:webHidden/>
          </w:rPr>
          <w:instrText xml:space="preserve"> PAGEREF _Toc487016331 \h </w:instrText>
        </w:r>
        <w:r w:rsidR="00002BE9">
          <w:rPr>
            <w:noProof/>
            <w:webHidden/>
          </w:rPr>
        </w:r>
        <w:r w:rsidR="00002BE9">
          <w:rPr>
            <w:noProof/>
            <w:webHidden/>
          </w:rPr>
          <w:fldChar w:fldCharType="separate"/>
        </w:r>
        <w:r w:rsidR="00002BE9">
          <w:rPr>
            <w:noProof/>
            <w:webHidden/>
          </w:rPr>
          <w:t>7</w:t>
        </w:r>
        <w:r w:rsidR="00002BE9">
          <w:rPr>
            <w:noProof/>
            <w:webHidden/>
          </w:rPr>
          <w:fldChar w:fldCharType="end"/>
        </w:r>
      </w:hyperlink>
    </w:p>
    <w:p w14:paraId="5CC8E54E" w14:textId="77777777" w:rsidR="00002BE9" w:rsidRDefault="00F93FD2">
      <w:pPr>
        <w:pStyle w:val="TOC2"/>
        <w:tabs>
          <w:tab w:val="left" w:pos="960"/>
          <w:tab w:val="right" w:leader="dot" w:pos="8495"/>
        </w:tabs>
        <w:rPr>
          <w:rFonts w:asciiTheme="minorHAnsi" w:eastAsiaTheme="minorEastAsia" w:hAnsiTheme="minorHAnsi" w:cstheme="minorBidi"/>
          <w:noProof/>
          <w:lang w:eastAsia="en-GB"/>
        </w:rPr>
      </w:pPr>
      <w:hyperlink w:anchor="_Toc487016332" w:history="1">
        <w:r w:rsidR="00002BE9" w:rsidRPr="00D9214B">
          <w:rPr>
            <w:rStyle w:val="Hyperlink"/>
            <w:noProof/>
          </w:rPr>
          <w:t>2.3.</w:t>
        </w:r>
        <w:r w:rsidR="00002BE9">
          <w:rPr>
            <w:rFonts w:asciiTheme="minorHAnsi" w:eastAsiaTheme="minorEastAsia" w:hAnsiTheme="minorHAnsi" w:cstheme="minorBidi"/>
            <w:noProof/>
            <w:lang w:eastAsia="en-GB"/>
          </w:rPr>
          <w:tab/>
        </w:r>
        <w:r w:rsidR="00002BE9" w:rsidRPr="00D9214B">
          <w:rPr>
            <w:rStyle w:val="Hyperlink"/>
            <w:noProof/>
          </w:rPr>
          <w:t>Aplicações âmbito global</w:t>
        </w:r>
        <w:r w:rsidR="00002BE9">
          <w:rPr>
            <w:noProof/>
            <w:webHidden/>
          </w:rPr>
          <w:tab/>
        </w:r>
        <w:r w:rsidR="00002BE9">
          <w:rPr>
            <w:noProof/>
            <w:webHidden/>
          </w:rPr>
          <w:fldChar w:fldCharType="begin"/>
        </w:r>
        <w:r w:rsidR="00002BE9">
          <w:rPr>
            <w:noProof/>
            <w:webHidden/>
          </w:rPr>
          <w:instrText xml:space="preserve"> PAGEREF _Toc487016332 \h </w:instrText>
        </w:r>
        <w:r w:rsidR="00002BE9">
          <w:rPr>
            <w:noProof/>
            <w:webHidden/>
          </w:rPr>
        </w:r>
        <w:r w:rsidR="00002BE9">
          <w:rPr>
            <w:noProof/>
            <w:webHidden/>
          </w:rPr>
          <w:fldChar w:fldCharType="separate"/>
        </w:r>
        <w:r w:rsidR="00002BE9">
          <w:rPr>
            <w:noProof/>
            <w:webHidden/>
          </w:rPr>
          <w:t>8</w:t>
        </w:r>
        <w:r w:rsidR="00002BE9">
          <w:rPr>
            <w:noProof/>
            <w:webHidden/>
          </w:rPr>
          <w:fldChar w:fldCharType="end"/>
        </w:r>
      </w:hyperlink>
    </w:p>
    <w:p w14:paraId="2211D9E6" w14:textId="77777777" w:rsidR="00002BE9" w:rsidRDefault="00F93FD2">
      <w:pPr>
        <w:pStyle w:val="TOC3"/>
        <w:tabs>
          <w:tab w:val="left" w:pos="1440"/>
          <w:tab w:val="right" w:leader="dot" w:pos="8495"/>
        </w:tabs>
        <w:rPr>
          <w:rFonts w:asciiTheme="minorHAnsi" w:eastAsiaTheme="minorEastAsia" w:hAnsiTheme="minorHAnsi" w:cstheme="minorBidi"/>
          <w:noProof/>
          <w:lang w:eastAsia="en-GB"/>
        </w:rPr>
      </w:pPr>
      <w:hyperlink w:anchor="_Toc487016333" w:history="1">
        <w:r w:rsidR="00002BE9" w:rsidRPr="00D9214B">
          <w:rPr>
            <w:rStyle w:val="Hyperlink"/>
            <w:noProof/>
            <w:lang w:val="pt-PT"/>
          </w:rPr>
          <w:t>2.3.1.</w:t>
        </w:r>
        <w:r w:rsidR="00002BE9">
          <w:rPr>
            <w:rFonts w:asciiTheme="minorHAnsi" w:eastAsiaTheme="minorEastAsia" w:hAnsiTheme="minorHAnsi" w:cstheme="minorBidi"/>
            <w:noProof/>
            <w:lang w:eastAsia="en-GB"/>
          </w:rPr>
          <w:tab/>
        </w:r>
        <w:r w:rsidR="00002BE9" w:rsidRPr="00D9214B">
          <w:rPr>
            <w:rStyle w:val="Hyperlink"/>
            <w:noProof/>
            <w:lang w:val="pt-PT"/>
          </w:rPr>
          <w:t>TripAdvisor</w:t>
        </w:r>
        <w:r w:rsidR="00002BE9">
          <w:rPr>
            <w:noProof/>
            <w:webHidden/>
          </w:rPr>
          <w:tab/>
        </w:r>
        <w:r w:rsidR="00002BE9">
          <w:rPr>
            <w:noProof/>
            <w:webHidden/>
          </w:rPr>
          <w:fldChar w:fldCharType="begin"/>
        </w:r>
        <w:r w:rsidR="00002BE9">
          <w:rPr>
            <w:noProof/>
            <w:webHidden/>
          </w:rPr>
          <w:instrText xml:space="preserve"> PAGEREF _Toc487016333 \h </w:instrText>
        </w:r>
        <w:r w:rsidR="00002BE9">
          <w:rPr>
            <w:noProof/>
            <w:webHidden/>
          </w:rPr>
        </w:r>
        <w:r w:rsidR="00002BE9">
          <w:rPr>
            <w:noProof/>
            <w:webHidden/>
          </w:rPr>
          <w:fldChar w:fldCharType="separate"/>
        </w:r>
        <w:r w:rsidR="00002BE9">
          <w:rPr>
            <w:noProof/>
            <w:webHidden/>
          </w:rPr>
          <w:t>8</w:t>
        </w:r>
        <w:r w:rsidR="00002BE9">
          <w:rPr>
            <w:noProof/>
            <w:webHidden/>
          </w:rPr>
          <w:fldChar w:fldCharType="end"/>
        </w:r>
      </w:hyperlink>
    </w:p>
    <w:p w14:paraId="21E10A00" w14:textId="77777777" w:rsidR="00002BE9" w:rsidRDefault="00F93FD2">
      <w:pPr>
        <w:pStyle w:val="TOC2"/>
        <w:tabs>
          <w:tab w:val="left" w:pos="960"/>
          <w:tab w:val="right" w:leader="dot" w:pos="8495"/>
        </w:tabs>
        <w:rPr>
          <w:rFonts w:asciiTheme="minorHAnsi" w:eastAsiaTheme="minorEastAsia" w:hAnsiTheme="minorHAnsi" w:cstheme="minorBidi"/>
          <w:noProof/>
          <w:lang w:eastAsia="en-GB"/>
        </w:rPr>
      </w:pPr>
      <w:hyperlink w:anchor="_Toc487016334" w:history="1">
        <w:r w:rsidR="00002BE9" w:rsidRPr="00D9214B">
          <w:rPr>
            <w:rStyle w:val="Hyperlink"/>
            <w:noProof/>
          </w:rPr>
          <w:t>2.4.</w:t>
        </w:r>
        <w:r w:rsidR="00002BE9">
          <w:rPr>
            <w:rFonts w:asciiTheme="minorHAnsi" w:eastAsiaTheme="minorEastAsia" w:hAnsiTheme="minorHAnsi" w:cstheme="minorBidi"/>
            <w:noProof/>
            <w:lang w:eastAsia="en-GB"/>
          </w:rPr>
          <w:tab/>
        </w:r>
        <w:r w:rsidR="00002BE9" w:rsidRPr="00D9214B">
          <w:rPr>
            <w:rStyle w:val="Hyperlink"/>
            <w:noProof/>
          </w:rPr>
          <w:t>Funcionalidades a reter</w:t>
        </w:r>
        <w:r w:rsidR="00002BE9">
          <w:rPr>
            <w:noProof/>
            <w:webHidden/>
          </w:rPr>
          <w:tab/>
        </w:r>
        <w:r w:rsidR="00002BE9">
          <w:rPr>
            <w:noProof/>
            <w:webHidden/>
          </w:rPr>
          <w:fldChar w:fldCharType="begin"/>
        </w:r>
        <w:r w:rsidR="00002BE9">
          <w:rPr>
            <w:noProof/>
            <w:webHidden/>
          </w:rPr>
          <w:instrText xml:space="preserve"> PAGEREF _Toc487016334 \h </w:instrText>
        </w:r>
        <w:r w:rsidR="00002BE9">
          <w:rPr>
            <w:noProof/>
            <w:webHidden/>
          </w:rPr>
        </w:r>
        <w:r w:rsidR="00002BE9">
          <w:rPr>
            <w:noProof/>
            <w:webHidden/>
          </w:rPr>
          <w:fldChar w:fldCharType="separate"/>
        </w:r>
        <w:r w:rsidR="00002BE9">
          <w:rPr>
            <w:noProof/>
            <w:webHidden/>
          </w:rPr>
          <w:t>9</w:t>
        </w:r>
        <w:r w:rsidR="00002BE9">
          <w:rPr>
            <w:noProof/>
            <w:webHidden/>
          </w:rPr>
          <w:fldChar w:fldCharType="end"/>
        </w:r>
      </w:hyperlink>
    </w:p>
    <w:p w14:paraId="51495361" w14:textId="77777777" w:rsidR="00002BE9" w:rsidRDefault="00F93FD2">
      <w:pPr>
        <w:pStyle w:val="TOC2"/>
        <w:tabs>
          <w:tab w:val="left" w:pos="960"/>
          <w:tab w:val="right" w:leader="dot" w:pos="8495"/>
        </w:tabs>
        <w:rPr>
          <w:rFonts w:asciiTheme="minorHAnsi" w:eastAsiaTheme="minorEastAsia" w:hAnsiTheme="minorHAnsi" w:cstheme="minorBidi"/>
          <w:noProof/>
          <w:lang w:eastAsia="en-GB"/>
        </w:rPr>
      </w:pPr>
      <w:hyperlink w:anchor="_Toc487016335" w:history="1">
        <w:r w:rsidR="00002BE9" w:rsidRPr="00D9214B">
          <w:rPr>
            <w:rStyle w:val="Hyperlink"/>
            <w:noProof/>
          </w:rPr>
          <w:t>2.5.</w:t>
        </w:r>
        <w:r w:rsidR="00002BE9">
          <w:rPr>
            <w:rFonts w:asciiTheme="minorHAnsi" w:eastAsiaTheme="minorEastAsia" w:hAnsiTheme="minorHAnsi" w:cstheme="minorBidi"/>
            <w:noProof/>
            <w:lang w:eastAsia="en-GB"/>
          </w:rPr>
          <w:tab/>
        </w:r>
        <w:r w:rsidR="00002BE9" w:rsidRPr="00D9214B">
          <w:rPr>
            <w:rStyle w:val="Hyperlink"/>
            <w:noProof/>
          </w:rPr>
          <w:t>Análise critica do estado da arte</w:t>
        </w:r>
        <w:r w:rsidR="00002BE9">
          <w:rPr>
            <w:noProof/>
            <w:webHidden/>
          </w:rPr>
          <w:tab/>
        </w:r>
        <w:r w:rsidR="00002BE9">
          <w:rPr>
            <w:noProof/>
            <w:webHidden/>
          </w:rPr>
          <w:fldChar w:fldCharType="begin"/>
        </w:r>
        <w:r w:rsidR="00002BE9">
          <w:rPr>
            <w:noProof/>
            <w:webHidden/>
          </w:rPr>
          <w:instrText xml:space="preserve"> PAGEREF _Toc487016335 \h </w:instrText>
        </w:r>
        <w:r w:rsidR="00002BE9">
          <w:rPr>
            <w:noProof/>
            <w:webHidden/>
          </w:rPr>
        </w:r>
        <w:r w:rsidR="00002BE9">
          <w:rPr>
            <w:noProof/>
            <w:webHidden/>
          </w:rPr>
          <w:fldChar w:fldCharType="separate"/>
        </w:r>
        <w:r w:rsidR="00002BE9">
          <w:rPr>
            <w:noProof/>
            <w:webHidden/>
          </w:rPr>
          <w:t>9</w:t>
        </w:r>
        <w:r w:rsidR="00002BE9">
          <w:rPr>
            <w:noProof/>
            <w:webHidden/>
          </w:rPr>
          <w:fldChar w:fldCharType="end"/>
        </w:r>
      </w:hyperlink>
    </w:p>
    <w:p w14:paraId="05107E9E" w14:textId="77777777" w:rsidR="00002BE9" w:rsidRDefault="00F93FD2">
      <w:pPr>
        <w:pStyle w:val="TOC1"/>
        <w:tabs>
          <w:tab w:val="left" w:pos="480"/>
          <w:tab w:val="right" w:leader="dot" w:pos="8495"/>
        </w:tabs>
        <w:rPr>
          <w:rFonts w:asciiTheme="minorHAnsi" w:eastAsiaTheme="minorEastAsia" w:hAnsiTheme="minorHAnsi" w:cstheme="minorBidi"/>
          <w:noProof/>
          <w:lang w:eastAsia="en-GB"/>
        </w:rPr>
      </w:pPr>
      <w:hyperlink w:anchor="_Toc487016336" w:history="1">
        <w:r w:rsidR="00002BE9" w:rsidRPr="00D9214B">
          <w:rPr>
            <w:rStyle w:val="Hyperlink"/>
            <w:noProof/>
          </w:rPr>
          <w:t>3.</w:t>
        </w:r>
        <w:r w:rsidR="00002BE9">
          <w:rPr>
            <w:rFonts w:asciiTheme="minorHAnsi" w:eastAsiaTheme="minorEastAsia" w:hAnsiTheme="minorHAnsi" w:cstheme="minorBidi"/>
            <w:noProof/>
            <w:lang w:eastAsia="en-GB"/>
          </w:rPr>
          <w:tab/>
        </w:r>
        <w:r w:rsidR="00002BE9" w:rsidRPr="00D9214B">
          <w:rPr>
            <w:rStyle w:val="Hyperlink"/>
            <w:noProof/>
          </w:rPr>
          <w:t>Metodologia e Funcionalidades esperadas</w:t>
        </w:r>
        <w:r w:rsidR="00002BE9">
          <w:rPr>
            <w:noProof/>
            <w:webHidden/>
          </w:rPr>
          <w:tab/>
        </w:r>
        <w:r w:rsidR="00002BE9">
          <w:rPr>
            <w:noProof/>
            <w:webHidden/>
          </w:rPr>
          <w:fldChar w:fldCharType="begin"/>
        </w:r>
        <w:r w:rsidR="00002BE9">
          <w:rPr>
            <w:noProof/>
            <w:webHidden/>
          </w:rPr>
          <w:instrText xml:space="preserve"> PAGEREF _Toc487016336 \h </w:instrText>
        </w:r>
        <w:r w:rsidR="00002BE9">
          <w:rPr>
            <w:noProof/>
            <w:webHidden/>
          </w:rPr>
        </w:r>
        <w:r w:rsidR="00002BE9">
          <w:rPr>
            <w:noProof/>
            <w:webHidden/>
          </w:rPr>
          <w:fldChar w:fldCharType="separate"/>
        </w:r>
        <w:r w:rsidR="00002BE9">
          <w:rPr>
            <w:noProof/>
            <w:webHidden/>
          </w:rPr>
          <w:t>10</w:t>
        </w:r>
        <w:r w:rsidR="00002BE9">
          <w:rPr>
            <w:noProof/>
            <w:webHidden/>
          </w:rPr>
          <w:fldChar w:fldCharType="end"/>
        </w:r>
      </w:hyperlink>
    </w:p>
    <w:p w14:paraId="64D626B9" w14:textId="77777777" w:rsidR="00002BE9" w:rsidRDefault="00F93FD2">
      <w:pPr>
        <w:pStyle w:val="TOC2"/>
        <w:tabs>
          <w:tab w:val="left" w:pos="960"/>
          <w:tab w:val="right" w:leader="dot" w:pos="8495"/>
        </w:tabs>
        <w:rPr>
          <w:rFonts w:asciiTheme="minorHAnsi" w:eastAsiaTheme="minorEastAsia" w:hAnsiTheme="minorHAnsi" w:cstheme="minorBidi"/>
          <w:noProof/>
          <w:lang w:eastAsia="en-GB"/>
        </w:rPr>
      </w:pPr>
      <w:hyperlink w:anchor="_Toc487016337" w:history="1">
        <w:r w:rsidR="00002BE9" w:rsidRPr="00D9214B">
          <w:rPr>
            <w:rStyle w:val="Hyperlink"/>
            <w:noProof/>
          </w:rPr>
          <w:t>3.1.</w:t>
        </w:r>
        <w:r w:rsidR="00002BE9">
          <w:rPr>
            <w:rFonts w:asciiTheme="minorHAnsi" w:eastAsiaTheme="minorEastAsia" w:hAnsiTheme="minorHAnsi" w:cstheme="minorBidi"/>
            <w:noProof/>
            <w:lang w:eastAsia="en-GB"/>
          </w:rPr>
          <w:tab/>
        </w:r>
        <w:r w:rsidR="00002BE9" w:rsidRPr="00D9214B">
          <w:rPr>
            <w:rStyle w:val="Hyperlink"/>
            <w:noProof/>
          </w:rPr>
          <w:t>Metodologia</w:t>
        </w:r>
        <w:r w:rsidR="00002BE9">
          <w:rPr>
            <w:noProof/>
            <w:webHidden/>
          </w:rPr>
          <w:tab/>
        </w:r>
        <w:r w:rsidR="00002BE9">
          <w:rPr>
            <w:noProof/>
            <w:webHidden/>
          </w:rPr>
          <w:fldChar w:fldCharType="begin"/>
        </w:r>
        <w:r w:rsidR="00002BE9">
          <w:rPr>
            <w:noProof/>
            <w:webHidden/>
          </w:rPr>
          <w:instrText xml:space="preserve"> PAGEREF _Toc487016337 \h </w:instrText>
        </w:r>
        <w:r w:rsidR="00002BE9">
          <w:rPr>
            <w:noProof/>
            <w:webHidden/>
          </w:rPr>
        </w:r>
        <w:r w:rsidR="00002BE9">
          <w:rPr>
            <w:noProof/>
            <w:webHidden/>
          </w:rPr>
          <w:fldChar w:fldCharType="separate"/>
        </w:r>
        <w:r w:rsidR="00002BE9">
          <w:rPr>
            <w:noProof/>
            <w:webHidden/>
          </w:rPr>
          <w:t>10</w:t>
        </w:r>
        <w:r w:rsidR="00002BE9">
          <w:rPr>
            <w:noProof/>
            <w:webHidden/>
          </w:rPr>
          <w:fldChar w:fldCharType="end"/>
        </w:r>
      </w:hyperlink>
    </w:p>
    <w:p w14:paraId="0698714F" w14:textId="77777777" w:rsidR="00002BE9" w:rsidRDefault="00F93FD2">
      <w:pPr>
        <w:pStyle w:val="TOC2"/>
        <w:tabs>
          <w:tab w:val="left" w:pos="960"/>
          <w:tab w:val="right" w:leader="dot" w:pos="8495"/>
        </w:tabs>
        <w:rPr>
          <w:rFonts w:asciiTheme="minorHAnsi" w:eastAsiaTheme="minorEastAsia" w:hAnsiTheme="minorHAnsi" w:cstheme="minorBidi"/>
          <w:noProof/>
          <w:lang w:eastAsia="en-GB"/>
        </w:rPr>
      </w:pPr>
      <w:hyperlink w:anchor="_Toc487016338" w:history="1">
        <w:r w:rsidR="00002BE9" w:rsidRPr="00D9214B">
          <w:rPr>
            <w:rStyle w:val="Hyperlink"/>
            <w:noProof/>
          </w:rPr>
          <w:t>3.2.</w:t>
        </w:r>
        <w:r w:rsidR="00002BE9">
          <w:rPr>
            <w:rFonts w:asciiTheme="minorHAnsi" w:eastAsiaTheme="minorEastAsia" w:hAnsiTheme="minorHAnsi" w:cstheme="minorBidi"/>
            <w:noProof/>
            <w:lang w:eastAsia="en-GB"/>
          </w:rPr>
          <w:tab/>
        </w:r>
        <w:r w:rsidR="00002BE9" w:rsidRPr="00D9214B">
          <w:rPr>
            <w:rStyle w:val="Hyperlink"/>
            <w:noProof/>
          </w:rPr>
          <w:t>Descrição das Tarefas</w:t>
        </w:r>
        <w:r w:rsidR="00002BE9">
          <w:rPr>
            <w:noProof/>
            <w:webHidden/>
          </w:rPr>
          <w:tab/>
        </w:r>
        <w:r w:rsidR="00002BE9">
          <w:rPr>
            <w:noProof/>
            <w:webHidden/>
          </w:rPr>
          <w:fldChar w:fldCharType="begin"/>
        </w:r>
        <w:r w:rsidR="00002BE9">
          <w:rPr>
            <w:noProof/>
            <w:webHidden/>
          </w:rPr>
          <w:instrText xml:space="preserve"> PAGEREF _Toc487016338 \h </w:instrText>
        </w:r>
        <w:r w:rsidR="00002BE9">
          <w:rPr>
            <w:noProof/>
            <w:webHidden/>
          </w:rPr>
        </w:r>
        <w:r w:rsidR="00002BE9">
          <w:rPr>
            <w:noProof/>
            <w:webHidden/>
          </w:rPr>
          <w:fldChar w:fldCharType="separate"/>
        </w:r>
        <w:r w:rsidR="00002BE9">
          <w:rPr>
            <w:noProof/>
            <w:webHidden/>
          </w:rPr>
          <w:t>11</w:t>
        </w:r>
        <w:r w:rsidR="00002BE9">
          <w:rPr>
            <w:noProof/>
            <w:webHidden/>
          </w:rPr>
          <w:fldChar w:fldCharType="end"/>
        </w:r>
      </w:hyperlink>
    </w:p>
    <w:p w14:paraId="213F9EF8" w14:textId="77777777" w:rsidR="00002BE9" w:rsidRDefault="00F93FD2">
      <w:pPr>
        <w:pStyle w:val="TOC2"/>
        <w:tabs>
          <w:tab w:val="left" w:pos="960"/>
          <w:tab w:val="right" w:leader="dot" w:pos="8495"/>
        </w:tabs>
        <w:rPr>
          <w:rFonts w:asciiTheme="minorHAnsi" w:eastAsiaTheme="minorEastAsia" w:hAnsiTheme="minorHAnsi" w:cstheme="minorBidi"/>
          <w:noProof/>
          <w:lang w:eastAsia="en-GB"/>
        </w:rPr>
      </w:pPr>
      <w:hyperlink w:anchor="_Toc487016339" w:history="1">
        <w:r w:rsidR="00002BE9" w:rsidRPr="00D9214B">
          <w:rPr>
            <w:rStyle w:val="Hyperlink"/>
            <w:noProof/>
          </w:rPr>
          <w:t>3.3.</w:t>
        </w:r>
        <w:r w:rsidR="00002BE9">
          <w:rPr>
            <w:rFonts w:asciiTheme="minorHAnsi" w:eastAsiaTheme="minorEastAsia" w:hAnsiTheme="minorHAnsi" w:cstheme="minorBidi"/>
            <w:noProof/>
            <w:lang w:eastAsia="en-GB"/>
          </w:rPr>
          <w:tab/>
        </w:r>
        <w:r w:rsidR="00002BE9" w:rsidRPr="00D9214B">
          <w:rPr>
            <w:rStyle w:val="Hyperlink"/>
            <w:noProof/>
          </w:rPr>
          <w:t>Requisitos do sistema</w:t>
        </w:r>
        <w:r w:rsidR="00002BE9">
          <w:rPr>
            <w:noProof/>
            <w:webHidden/>
          </w:rPr>
          <w:tab/>
        </w:r>
        <w:r w:rsidR="00002BE9">
          <w:rPr>
            <w:noProof/>
            <w:webHidden/>
          </w:rPr>
          <w:fldChar w:fldCharType="begin"/>
        </w:r>
        <w:r w:rsidR="00002BE9">
          <w:rPr>
            <w:noProof/>
            <w:webHidden/>
          </w:rPr>
          <w:instrText xml:space="preserve"> PAGEREF _Toc487016339 \h </w:instrText>
        </w:r>
        <w:r w:rsidR="00002BE9">
          <w:rPr>
            <w:noProof/>
            <w:webHidden/>
          </w:rPr>
        </w:r>
        <w:r w:rsidR="00002BE9">
          <w:rPr>
            <w:noProof/>
            <w:webHidden/>
          </w:rPr>
          <w:fldChar w:fldCharType="separate"/>
        </w:r>
        <w:r w:rsidR="00002BE9">
          <w:rPr>
            <w:noProof/>
            <w:webHidden/>
          </w:rPr>
          <w:t>11</w:t>
        </w:r>
        <w:r w:rsidR="00002BE9">
          <w:rPr>
            <w:noProof/>
            <w:webHidden/>
          </w:rPr>
          <w:fldChar w:fldCharType="end"/>
        </w:r>
      </w:hyperlink>
    </w:p>
    <w:p w14:paraId="20C25D92" w14:textId="77777777" w:rsidR="00002BE9" w:rsidRDefault="00F93FD2">
      <w:pPr>
        <w:pStyle w:val="TOC1"/>
        <w:tabs>
          <w:tab w:val="left" w:pos="480"/>
          <w:tab w:val="right" w:leader="dot" w:pos="8495"/>
        </w:tabs>
        <w:rPr>
          <w:rFonts w:asciiTheme="minorHAnsi" w:eastAsiaTheme="minorEastAsia" w:hAnsiTheme="minorHAnsi" w:cstheme="minorBidi"/>
          <w:noProof/>
          <w:lang w:eastAsia="en-GB"/>
        </w:rPr>
      </w:pPr>
      <w:hyperlink w:anchor="_Toc487016340" w:history="1">
        <w:r w:rsidR="00002BE9" w:rsidRPr="00D9214B">
          <w:rPr>
            <w:rStyle w:val="Hyperlink"/>
            <w:noProof/>
          </w:rPr>
          <w:t>4.</w:t>
        </w:r>
        <w:r w:rsidR="00002BE9">
          <w:rPr>
            <w:rFonts w:asciiTheme="minorHAnsi" w:eastAsiaTheme="minorEastAsia" w:hAnsiTheme="minorHAnsi" w:cstheme="minorBidi"/>
            <w:noProof/>
            <w:lang w:eastAsia="en-GB"/>
          </w:rPr>
          <w:tab/>
        </w:r>
        <w:r w:rsidR="00002BE9" w:rsidRPr="00D9214B">
          <w:rPr>
            <w:rStyle w:val="Hyperlink"/>
            <w:noProof/>
          </w:rPr>
          <w:t>Modelação</w:t>
        </w:r>
        <w:r w:rsidR="00002BE9">
          <w:rPr>
            <w:noProof/>
            <w:webHidden/>
          </w:rPr>
          <w:tab/>
        </w:r>
        <w:r w:rsidR="00002BE9">
          <w:rPr>
            <w:noProof/>
            <w:webHidden/>
          </w:rPr>
          <w:fldChar w:fldCharType="begin"/>
        </w:r>
        <w:r w:rsidR="00002BE9">
          <w:rPr>
            <w:noProof/>
            <w:webHidden/>
          </w:rPr>
          <w:instrText xml:space="preserve"> PAGEREF _Toc487016340 \h </w:instrText>
        </w:r>
        <w:r w:rsidR="00002BE9">
          <w:rPr>
            <w:noProof/>
            <w:webHidden/>
          </w:rPr>
        </w:r>
        <w:r w:rsidR="00002BE9">
          <w:rPr>
            <w:noProof/>
            <w:webHidden/>
          </w:rPr>
          <w:fldChar w:fldCharType="separate"/>
        </w:r>
        <w:r w:rsidR="00002BE9">
          <w:rPr>
            <w:noProof/>
            <w:webHidden/>
          </w:rPr>
          <w:t>12</w:t>
        </w:r>
        <w:r w:rsidR="00002BE9">
          <w:rPr>
            <w:noProof/>
            <w:webHidden/>
          </w:rPr>
          <w:fldChar w:fldCharType="end"/>
        </w:r>
      </w:hyperlink>
    </w:p>
    <w:p w14:paraId="5B8C7CD5" w14:textId="77777777" w:rsidR="00002BE9" w:rsidRDefault="00F93FD2">
      <w:pPr>
        <w:pStyle w:val="TOC2"/>
        <w:tabs>
          <w:tab w:val="left" w:pos="960"/>
          <w:tab w:val="right" w:leader="dot" w:pos="8495"/>
        </w:tabs>
        <w:rPr>
          <w:rFonts w:asciiTheme="minorHAnsi" w:eastAsiaTheme="minorEastAsia" w:hAnsiTheme="minorHAnsi" w:cstheme="minorBidi"/>
          <w:noProof/>
          <w:lang w:eastAsia="en-GB"/>
        </w:rPr>
      </w:pPr>
      <w:hyperlink w:anchor="_Toc487016341" w:history="1">
        <w:r w:rsidR="00002BE9" w:rsidRPr="00D9214B">
          <w:rPr>
            <w:rStyle w:val="Hyperlink"/>
            <w:noProof/>
          </w:rPr>
          <w:t>4.1.</w:t>
        </w:r>
        <w:r w:rsidR="00002BE9">
          <w:rPr>
            <w:rFonts w:asciiTheme="minorHAnsi" w:eastAsiaTheme="minorEastAsia" w:hAnsiTheme="minorHAnsi" w:cstheme="minorBidi"/>
            <w:noProof/>
            <w:lang w:eastAsia="en-GB"/>
          </w:rPr>
          <w:tab/>
        </w:r>
        <w:r w:rsidR="00002BE9" w:rsidRPr="00D9214B">
          <w:rPr>
            <w:rStyle w:val="Hyperlink"/>
            <w:noProof/>
          </w:rPr>
          <w:t>Diagrama de Contexto</w:t>
        </w:r>
        <w:r w:rsidR="00002BE9">
          <w:rPr>
            <w:noProof/>
            <w:webHidden/>
          </w:rPr>
          <w:tab/>
        </w:r>
        <w:r w:rsidR="00002BE9">
          <w:rPr>
            <w:noProof/>
            <w:webHidden/>
          </w:rPr>
          <w:fldChar w:fldCharType="begin"/>
        </w:r>
        <w:r w:rsidR="00002BE9">
          <w:rPr>
            <w:noProof/>
            <w:webHidden/>
          </w:rPr>
          <w:instrText xml:space="preserve"> PAGEREF _Toc487016341 \h </w:instrText>
        </w:r>
        <w:r w:rsidR="00002BE9">
          <w:rPr>
            <w:noProof/>
            <w:webHidden/>
          </w:rPr>
        </w:r>
        <w:r w:rsidR="00002BE9">
          <w:rPr>
            <w:noProof/>
            <w:webHidden/>
          </w:rPr>
          <w:fldChar w:fldCharType="separate"/>
        </w:r>
        <w:r w:rsidR="00002BE9">
          <w:rPr>
            <w:noProof/>
            <w:webHidden/>
          </w:rPr>
          <w:t>12</w:t>
        </w:r>
        <w:r w:rsidR="00002BE9">
          <w:rPr>
            <w:noProof/>
            <w:webHidden/>
          </w:rPr>
          <w:fldChar w:fldCharType="end"/>
        </w:r>
      </w:hyperlink>
    </w:p>
    <w:p w14:paraId="379DEC91" w14:textId="77777777" w:rsidR="00002BE9" w:rsidRDefault="00F93FD2">
      <w:pPr>
        <w:pStyle w:val="TOC2"/>
        <w:tabs>
          <w:tab w:val="left" w:pos="960"/>
          <w:tab w:val="right" w:leader="dot" w:pos="8495"/>
        </w:tabs>
        <w:rPr>
          <w:rFonts w:asciiTheme="minorHAnsi" w:eastAsiaTheme="minorEastAsia" w:hAnsiTheme="minorHAnsi" w:cstheme="minorBidi"/>
          <w:noProof/>
          <w:lang w:eastAsia="en-GB"/>
        </w:rPr>
      </w:pPr>
      <w:hyperlink w:anchor="_Toc487016342" w:history="1">
        <w:r w:rsidR="00002BE9" w:rsidRPr="00D9214B">
          <w:rPr>
            <w:rStyle w:val="Hyperlink"/>
            <w:noProof/>
          </w:rPr>
          <w:t>4.2.</w:t>
        </w:r>
        <w:r w:rsidR="00002BE9">
          <w:rPr>
            <w:rFonts w:asciiTheme="minorHAnsi" w:eastAsiaTheme="minorEastAsia" w:hAnsiTheme="minorHAnsi" w:cstheme="minorBidi"/>
            <w:noProof/>
            <w:lang w:eastAsia="en-GB"/>
          </w:rPr>
          <w:tab/>
        </w:r>
        <w:r w:rsidR="00002BE9" w:rsidRPr="00D9214B">
          <w:rPr>
            <w:rStyle w:val="Hyperlink"/>
            <w:noProof/>
          </w:rPr>
          <w:t>Diagrama de Casos de Uso</w:t>
        </w:r>
        <w:r w:rsidR="00002BE9">
          <w:rPr>
            <w:noProof/>
            <w:webHidden/>
          </w:rPr>
          <w:tab/>
        </w:r>
        <w:r w:rsidR="00002BE9">
          <w:rPr>
            <w:noProof/>
            <w:webHidden/>
          </w:rPr>
          <w:fldChar w:fldCharType="begin"/>
        </w:r>
        <w:r w:rsidR="00002BE9">
          <w:rPr>
            <w:noProof/>
            <w:webHidden/>
          </w:rPr>
          <w:instrText xml:space="preserve"> PAGEREF _Toc487016342 \h </w:instrText>
        </w:r>
        <w:r w:rsidR="00002BE9">
          <w:rPr>
            <w:noProof/>
            <w:webHidden/>
          </w:rPr>
        </w:r>
        <w:r w:rsidR="00002BE9">
          <w:rPr>
            <w:noProof/>
            <w:webHidden/>
          </w:rPr>
          <w:fldChar w:fldCharType="separate"/>
        </w:r>
        <w:r w:rsidR="00002BE9">
          <w:rPr>
            <w:noProof/>
            <w:webHidden/>
          </w:rPr>
          <w:t>12</w:t>
        </w:r>
        <w:r w:rsidR="00002BE9">
          <w:rPr>
            <w:noProof/>
            <w:webHidden/>
          </w:rPr>
          <w:fldChar w:fldCharType="end"/>
        </w:r>
      </w:hyperlink>
    </w:p>
    <w:p w14:paraId="408953D0" w14:textId="77777777" w:rsidR="00002BE9" w:rsidRDefault="00F93FD2">
      <w:pPr>
        <w:pStyle w:val="TOC2"/>
        <w:tabs>
          <w:tab w:val="left" w:pos="960"/>
          <w:tab w:val="right" w:leader="dot" w:pos="8495"/>
        </w:tabs>
        <w:rPr>
          <w:rFonts w:asciiTheme="minorHAnsi" w:eastAsiaTheme="minorEastAsia" w:hAnsiTheme="minorHAnsi" w:cstheme="minorBidi"/>
          <w:noProof/>
          <w:lang w:eastAsia="en-GB"/>
        </w:rPr>
      </w:pPr>
      <w:hyperlink w:anchor="_Toc487016343" w:history="1">
        <w:r w:rsidR="00002BE9" w:rsidRPr="00D9214B">
          <w:rPr>
            <w:rStyle w:val="Hyperlink"/>
            <w:noProof/>
          </w:rPr>
          <w:t>4.3.</w:t>
        </w:r>
        <w:r w:rsidR="00002BE9">
          <w:rPr>
            <w:rFonts w:asciiTheme="minorHAnsi" w:eastAsiaTheme="minorEastAsia" w:hAnsiTheme="minorHAnsi" w:cstheme="minorBidi"/>
            <w:noProof/>
            <w:lang w:eastAsia="en-GB"/>
          </w:rPr>
          <w:tab/>
        </w:r>
        <w:r w:rsidR="00002BE9" w:rsidRPr="00D9214B">
          <w:rPr>
            <w:rStyle w:val="Hyperlink"/>
            <w:noProof/>
          </w:rPr>
          <w:t>Diagramas de Sequência/ Descrição dos casos de Uso</w:t>
        </w:r>
        <w:r w:rsidR="00002BE9">
          <w:rPr>
            <w:noProof/>
            <w:webHidden/>
          </w:rPr>
          <w:tab/>
        </w:r>
        <w:r w:rsidR="00002BE9">
          <w:rPr>
            <w:noProof/>
            <w:webHidden/>
          </w:rPr>
          <w:fldChar w:fldCharType="begin"/>
        </w:r>
        <w:r w:rsidR="00002BE9">
          <w:rPr>
            <w:noProof/>
            <w:webHidden/>
          </w:rPr>
          <w:instrText xml:space="preserve"> PAGEREF _Toc487016343 \h </w:instrText>
        </w:r>
        <w:r w:rsidR="00002BE9">
          <w:rPr>
            <w:noProof/>
            <w:webHidden/>
          </w:rPr>
        </w:r>
        <w:r w:rsidR="00002BE9">
          <w:rPr>
            <w:noProof/>
            <w:webHidden/>
          </w:rPr>
          <w:fldChar w:fldCharType="separate"/>
        </w:r>
        <w:r w:rsidR="00002BE9">
          <w:rPr>
            <w:noProof/>
            <w:webHidden/>
          </w:rPr>
          <w:t>12</w:t>
        </w:r>
        <w:r w:rsidR="00002BE9">
          <w:rPr>
            <w:noProof/>
            <w:webHidden/>
          </w:rPr>
          <w:fldChar w:fldCharType="end"/>
        </w:r>
      </w:hyperlink>
    </w:p>
    <w:p w14:paraId="6F6123EF" w14:textId="77777777" w:rsidR="00002BE9" w:rsidRDefault="00F93FD2">
      <w:pPr>
        <w:pStyle w:val="TOC2"/>
        <w:tabs>
          <w:tab w:val="left" w:pos="960"/>
          <w:tab w:val="right" w:leader="dot" w:pos="8495"/>
        </w:tabs>
        <w:rPr>
          <w:rFonts w:asciiTheme="minorHAnsi" w:eastAsiaTheme="minorEastAsia" w:hAnsiTheme="minorHAnsi" w:cstheme="minorBidi"/>
          <w:noProof/>
          <w:lang w:eastAsia="en-GB"/>
        </w:rPr>
      </w:pPr>
      <w:hyperlink w:anchor="_Toc487016344" w:history="1">
        <w:r w:rsidR="00002BE9" w:rsidRPr="00D9214B">
          <w:rPr>
            <w:rStyle w:val="Hyperlink"/>
            <w:noProof/>
          </w:rPr>
          <w:t>4.4.</w:t>
        </w:r>
        <w:r w:rsidR="00002BE9">
          <w:rPr>
            <w:rFonts w:asciiTheme="minorHAnsi" w:eastAsiaTheme="minorEastAsia" w:hAnsiTheme="minorHAnsi" w:cstheme="minorBidi"/>
            <w:noProof/>
            <w:lang w:eastAsia="en-GB"/>
          </w:rPr>
          <w:tab/>
        </w:r>
        <w:r w:rsidR="00002BE9" w:rsidRPr="00D9214B">
          <w:rPr>
            <w:rStyle w:val="Hyperlink"/>
            <w:noProof/>
          </w:rPr>
          <w:t>Diagramas de Classes 2</w:t>
        </w:r>
        <w:r w:rsidR="00002BE9">
          <w:rPr>
            <w:noProof/>
            <w:webHidden/>
          </w:rPr>
          <w:tab/>
        </w:r>
        <w:r w:rsidR="00002BE9">
          <w:rPr>
            <w:noProof/>
            <w:webHidden/>
          </w:rPr>
          <w:fldChar w:fldCharType="begin"/>
        </w:r>
        <w:r w:rsidR="00002BE9">
          <w:rPr>
            <w:noProof/>
            <w:webHidden/>
          </w:rPr>
          <w:instrText xml:space="preserve"> PAGEREF _Toc487016344 \h </w:instrText>
        </w:r>
        <w:r w:rsidR="00002BE9">
          <w:rPr>
            <w:noProof/>
            <w:webHidden/>
          </w:rPr>
        </w:r>
        <w:r w:rsidR="00002BE9">
          <w:rPr>
            <w:noProof/>
            <w:webHidden/>
          </w:rPr>
          <w:fldChar w:fldCharType="separate"/>
        </w:r>
        <w:r w:rsidR="00002BE9">
          <w:rPr>
            <w:noProof/>
            <w:webHidden/>
          </w:rPr>
          <w:t>31</w:t>
        </w:r>
        <w:r w:rsidR="00002BE9">
          <w:rPr>
            <w:noProof/>
            <w:webHidden/>
          </w:rPr>
          <w:fldChar w:fldCharType="end"/>
        </w:r>
      </w:hyperlink>
    </w:p>
    <w:p w14:paraId="7CAC6BB3" w14:textId="77777777" w:rsidR="00002BE9" w:rsidRDefault="00F93FD2">
      <w:pPr>
        <w:pStyle w:val="TOC2"/>
        <w:tabs>
          <w:tab w:val="left" w:pos="960"/>
          <w:tab w:val="right" w:leader="dot" w:pos="8495"/>
        </w:tabs>
        <w:rPr>
          <w:rFonts w:asciiTheme="minorHAnsi" w:eastAsiaTheme="minorEastAsia" w:hAnsiTheme="minorHAnsi" w:cstheme="minorBidi"/>
          <w:noProof/>
          <w:lang w:eastAsia="en-GB"/>
        </w:rPr>
      </w:pPr>
      <w:hyperlink w:anchor="_Toc487016345" w:history="1">
        <w:r w:rsidR="00002BE9" w:rsidRPr="00D9214B">
          <w:rPr>
            <w:rStyle w:val="Hyperlink"/>
            <w:noProof/>
          </w:rPr>
          <w:t>4.5.</w:t>
        </w:r>
        <w:r w:rsidR="00002BE9">
          <w:rPr>
            <w:rFonts w:asciiTheme="minorHAnsi" w:eastAsiaTheme="minorEastAsia" w:hAnsiTheme="minorHAnsi" w:cstheme="minorBidi"/>
            <w:noProof/>
            <w:lang w:eastAsia="en-GB"/>
          </w:rPr>
          <w:tab/>
        </w:r>
        <w:r w:rsidR="00002BE9" w:rsidRPr="00D9214B">
          <w:rPr>
            <w:rStyle w:val="Hyperlink"/>
            <w:noProof/>
          </w:rPr>
          <w:t>Diagrama de Atividades</w:t>
        </w:r>
        <w:r w:rsidR="00002BE9">
          <w:rPr>
            <w:noProof/>
            <w:webHidden/>
          </w:rPr>
          <w:tab/>
        </w:r>
        <w:r w:rsidR="00002BE9">
          <w:rPr>
            <w:noProof/>
            <w:webHidden/>
          </w:rPr>
          <w:fldChar w:fldCharType="begin"/>
        </w:r>
        <w:r w:rsidR="00002BE9">
          <w:rPr>
            <w:noProof/>
            <w:webHidden/>
          </w:rPr>
          <w:instrText xml:space="preserve"> PAGEREF _Toc487016345 \h </w:instrText>
        </w:r>
        <w:r w:rsidR="00002BE9">
          <w:rPr>
            <w:noProof/>
            <w:webHidden/>
          </w:rPr>
        </w:r>
        <w:r w:rsidR="00002BE9">
          <w:rPr>
            <w:noProof/>
            <w:webHidden/>
          </w:rPr>
          <w:fldChar w:fldCharType="separate"/>
        </w:r>
        <w:r w:rsidR="00002BE9">
          <w:rPr>
            <w:noProof/>
            <w:webHidden/>
          </w:rPr>
          <w:t>31</w:t>
        </w:r>
        <w:r w:rsidR="00002BE9">
          <w:rPr>
            <w:noProof/>
            <w:webHidden/>
          </w:rPr>
          <w:fldChar w:fldCharType="end"/>
        </w:r>
      </w:hyperlink>
    </w:p>
    <w:p w14:paraId="7DACB72C" w14:textId="77777777" w:rsidR="00002BE9" w:rsidRDefault="00F93FD2">
      <w:pPr>
        <w:pStyle w:val="TOC2"/>
        <w:tabs>
          <w:tab w:val="left" w:pos="960"/>
          <w:tab w:val="right" w:leader="dot" w:pos="8495"/>
        </w:tabs>
        <w:rPr>
          <w:rFonts w:asciiTheme="minorHAnsi" w:eastAsiaTheme="minorEastAsia" w:hAnsiTheme="minorHAnsi" w:cstheme="minorBidi"/>
          <w:noProof/>
          <w:lang w:eastAsia="en-GB"/>
        </w:rPr>
      </w:pPr>
      <w:hyperlink w:anchor="_Toc487016346" w:history="1">
        <w:r w:rsidR="00002BE9" w:rsidRPr="00D9214B">
          <w:rPr>
            <w:rStyle w:val="Hyperlink"/>
            <w:noProof/>
          </w:rPr>
          <w:t>4.6.</w:t>
        </w:r>
        <w:r w:rsidR="00002BE9">
          <w:rPr>
            <w:rFonts w:asciiTheme="minorHAnsi" w:eastAsiaTheme="minorEastAsia" w:hAnsiTheme="minorHAnsi" w:cstheme="minorBidi"/>
            <w:noProof/>
            <w:lang w:eastAsia="en-GB"/>
          </w:rPr>
          <w:tab/>
        </w:r>
        <w:r w:rsidR="00002BE9" w:rsidRPr="00D9214B">
          <w:rPr>
            <w:rStyle w:val="Hyperlink"/>
            <w:noProof/>
          </w:rPr>
          <w:t>Diagrama de Estados</w:t>
        </w:r>
        <w:r w:rsidR="00002BE9">
          <w:rPr>
            <w:noProof/>
            <w:webHidden/>
          </w:rPr>
          <w:tab/>
        </w:r>
        <w:r w:rsidR="00002BE9">
          <w:rPr>
            <w:noProof/>
            <w:webHidden/>
          </w:rPr>
          <w:fldChar w:fldCharType="begin"/>
        </w:r>
        <w:r w:rsidR="00002BE9">
          <w:rPr>
            <w:noProof/>
            <w:webHidden/>
          </w:rPr>
          <w:instrText xml:space="preserve"> PAGEREF _Toc487016346 \h </w:instrText>
        </w:r>
        <w:r w:rsidR="00002BE9">
          <w:rPr>
            <w:noProof/>
            <w:webHidden/>
          </w:rPr>
        </w:r>
        <w:r w:rsidR="00002BE9">
          <w:rPr>
            <w:noProof/>
            <w:webHidden/>
          </w:rPr>
          <w:fldChar w:fldCharType="separate"/>
        </w:r>
        <w:r w:rsidR="00002BE9">
          <w:rPr>
            <w:noProof/>
            <w:webHidden/>
          </w:rPr>
          <w:t>31</w:t>
        </w:r>
        <w:r w:rsidR="00002BE9">
          <w:rPr>
            <w:noProof/>
            <w:webHidden/>
          </w:rPr>
          <w:fldChar w:fldCharType="end"/>
        </w:r>
      </w:hyperlink>
    </w:p>
    <w:p w14:paraId="65FC0AA5" w14:textId="77777777" w:rsidR="00002BE9" w:rsidRDefault="00F93FD2">
      <w:pPr>
        <w:pStyle w:val="TOC2"/>
        <w:tabs>
          <w:tab w:val="left" w:pos="960"/>
          <w:tab w:val="right" w:leader="dot" w:pos="8495"/>
        </w:tabs>
        <w:rPr>
          <w:rFonts w:asciiTheme="minorHAnsi" w:eastAsiaTheme="minorEastAsia" w:hAnsiTheme="minorHAnsi" w:cstheme="minorBidi"/>
          <w:noProof/>
          <w:lang w:eastAsia="en-GB"/>
        </w:rPr>
      </w:pPr>
      <w:hyperlink w:anchor="_Toc487016347" w:history="1">
        <w:r w:rsidR="00002BE9" w:rsidRPr="00D9214B">
          <w:rPr>
            <w:rStyle w:val="Hyperlink"/>
            <w:noProof/>
          </w:rPr>
          <w:t>4.7.</w:t>
        </w:r>
        <w:r w:rsidR="00002BE9">
          <w:rPr>
            <w:rFonts w:asciiTheme="minorHAnsi" w:eastAsiaTheme="minorEastAsia" w:hAnsiTheme="minorHAnsi" w:cstheme="minorBidi"/>
            <w:noProof/>
            <w:lang w:eastAsia="en-GB"/>
          </w:rPr>
          <w:tab/>
        </w:r>
        <w:r w:rsidR="00002BE9" w:rsidRPr="00D9214B">
          <w:rPr>
            <w:rStyle w:val="Hyperlink"/>
            <w:noProof/>
          </w:rPr>
          <w:t>Diagrama de Componentes</w:t>
        </w:r>
        <w:r w:rsidR="00002BE9">
          <w:rPr>
            <w:noProof/>
            <w:webHidden/>
          </w:rPr>
          <w:tab/>
        </w:r>
        <w:r w:rsidR="00002BE9">
          <w:rPr>
            <w:noProof/>
            <w:webHidden/>
          </w:rPr>
          <w:fldChar w:fldCharType="begin"/>
        </w:r>
        <w:r w:rsidR="00002BE9">
          <w:rPr>
            <w:noProof/>
            <w:webHidden/>
          </w:rPr>
          <w:instrText xml:space="preserve"> PAGEREF _Toc487016347 \h </w:instrText>
        </w:r>
        <w:r w:rsidR="00002BE9">
          <w:rPr>
            <w:noProof/>
            <w:webHidden/>
          </w:rPr>
        </w:r>
        <w:r w:rsidR="00002BE9">
          <w:rPr>
            <w:noProof/>
            <w:webHidden/>
          </w:rPr>
          <w:fldChar w:fldCharType="separate"/>
        </w:r>
        <w:r w:rsidR="00002BE9">
          <w:rPr>
            <w:noProof/>
            <w:webHidden/>
          </w:rPr>
          <w:t>31</w:t>
        </w:r>
        <w:r w:rsidR="00002BE9">
          <w:rPr>
            <w:noProof/>
            <w:webHidden/>
          </w:rPr>
          <w:fldChar w:fldCharType="end"/>
        </w:r>
      </w:hyperlink>
    </w:p>
    <w:p w14:paraId="113138EE" w14:textId="77777777" w:rsidR="00002BE9" w:rsidRDefault="00F93FD2">
      <w:pPr>
        <w:pStyle w:val="TOC2"/>
        <w:tabs>
          <w:tab w:val="left" w:pos="960"/>
          <w:tab w:val="right" w:leader="dot" w:pos="8495"/>
        </w:tabs>
        <w:rPr>
          <w:rFonts w:asciiTheme="minorHAnsi" w:eastAsiaTheme="minorEastAsia" w:hAnsiTheme="minorHAnsi" w:cstheme="minorBidi"/>
          <w:noProof/>
          <w:lang w:eastAsia="en-GB"/>
        </w:rPr>
      </w:pPr>
      <w:hyperlink w:anchor="_Toc487016348" w:history="1">
        <w:r w:rsidR="00002BE9" w:rsidRPr="00D9214B">
          <w:rPr>
            <w:rStyle w:val="Hyperlink"/>
            <w:noProof/>
          </w:rPr>
          <w:t>4.8.</w:t>
        </w:r>
        <w:r w:rsidR="00002BE9">
          <w:rPr>
            <w:rFonts w:asciiTheme="minorHAnsi" w:eastAsiaTheme="minorEastAsia" w:hAnsiTheme="minorHAnsi" w:cstheme="minorBidi"/>
            <w:noProof/>
            <w:lang w:eastAsia="en-GB"/>
          </w:rPr>
          <w:tab/>
        </w:r>
        <w:r w:rsidR="00002BE9" w:rsidRPr="00D9214B">
          <w:rPr>
            <w:rStyle w:val="Hyperlink"/>
            <w:noProof/>
          </w:rPr>
          <w:t>Diagrama de Instalação (talvez, ñ aplicável)</w:t>
        </w:r>
        <w:r w:rsidR="00002BE9">
          <w:rPr>
            <w:noProof/>
            <w:webHidden/>
          </w:rPr>
          <w:tab/>
        </w:r>
        <w:r w:rsidR="00002BE9">
          <w:rPr>
            <w:noProof/>
            <w:webHidden/>
          </w:rPr>
          <w:fldChar w:fldCharType="begin"/>
        </w:r>
        <w:r w:rsidR="00002BE9">
          <w:rPr>
            <w:noProof/>
            <w:webHidden/>
          </w:rPr>
          <w:instrText xml:space="preserve"> PAGEREF _Toc487016348 \h </w:instrText>
        </w:r>
        <w:r w:rsidR="00002BE9">
          <w:rPr>
            <w:noProof/>
            <w:webHidden/>
          </w:rPr>
        </w:r>
        <w:r w:rsidR="00002BE9">
          <w:rPr>
            <w:noProof/>
            <w:webHidden/>
          </w:rPr>
          <w:fldChar w:fldCharType="separate"/>
        </w:r>
        <w:r w:rsidR="00002BE9">
          <w:rPr>
            <w:noProof/>
            <w:webHidden/>
          </w:rPr>
          <w:t>31</w:t>
        </w:r>
        <w:r w:rsidR="00002BE9">
          <w:rPr>
            <w:noProof/>
            <w:webHidden/>
          </w:rPr>
          <w:fldChar w:fldCharType="end"/>
        </w:r>
      </w:hyperlink>
    </w:p>
    <w:p w14:paraId="2861C5E6" w14:textId="77777777" w:rsidR="00002BE9" w:rsidRDefault="00F93FD2">
      <w:pPr>
        <w:pStyle w:val="TOC2"/>
        <w:tabs>
          <w:tab w:val="left" w:pos="960"/>
          <w:tab w:val="right" w:leader="dot" w:pos="8495"/>
        </w:tabs>
        <w:rPr>
          <w:rFonts w:asciiTheme="minorHAnsi" w:eastAsiaTheme="minorEastAsia" w:hAnsiTheme="minorHAnsi" w:cstheme="minorBidi"/>
          <w:noProof/>
          <w:lang w:eastAsia="en-GB"/>
        </w:rPr>
      </w:pPr>
      <w:hyperlink w:anchor="_Toc487016349" w:history="1">
        <w:r w:rsidR="00002BE9" w:rsidRPr="00D9214B">
          <w:rPr>
            <w:rStyle w:val="Hyperlink"/>
            <w:noProof/>
            <w:highlight w:val="yellow"/>
          </w:rPr>
          <w:t>4.9.</w:t>
        </w:r>
        <w:r w:rsidR="00002BE9">
          <w:rPr>
            <w:rFonts w:asciiTheme="minorHAnsi" w:eastAsiaTheme="minorEastAsia" w:hAnsiTheme="minorHAnsi" w:cstheme="minorBidi"/>
            <w:noProof/>
            <w:lang w:eastAsia="en-GB"/>
          </w:rPr>
          <w:tab/>
        </w:r>
        <w:r w:rsidR="00002BE9" w:rsidRPr="00D9214B">
          <w:rPr>
            <w:rStyle w:val="Hyperlink"/>
            <w:noProof/>
            <w:highlight w:val="yellow"/>
          </w:rPr>
          <w:t>Modelo ER e Semântica dos dados</w:t>
        </w:r>
        <w:r w:rsidR="00002BE9">
          <w:rPr>
            <w:noProof/>
            <w:webHidden/>
          </w:rPr>
          <w:tab/>
        </w:r>
        <w:r w:rsidR="00002BE9">
          <w:rPr>
            <w:noProof/>
            <w:webHidden/>
          </w:rPr>
          <w:fldChar w:fldCharType="begin"/>
        </w:r>
        <w:r w:rsidR="00002BE9">
          <w:rPr>
            <w:noProof/>
            <w:webHidden/>
          </w:rPr>
          <w:instrText xml:space="preserve"> PAGEREF _Toc487016349 \h </w:instrText>
        </w:r>
        <w:r w:rsidR="00002BE9">
          <w:rPr>
            <w:noProof/>
            <w:webHidden/>
          </w:rPr>
        </w:r>
        <w:r w:rsidR="00002BE9">
          <w:rPr>
            <w:noProof/>
            <w:webHidden/>
          </w:rPr>
          <w:fldChar w:fldCharType="separate"/>
        </w:r>
        <w:r w:rsidR="00002BE9">
          <w:rPr>
            <w:noProof/>
            <w:webHidden/>
          </w:rPr>
          <w:t>31</w:t>
        </w:r>
        <w:r w:rsidR="00002BE9">
          <w:rPr>
            <w:noProof/>
            <w:webHidden/>
          </w:rPr>
          <w:fldChar w:fldCharType="end"/>
        </w:r>
      </w:hyperlink>
    </w:p>
    <w:p w14:paraId="49F1CE50" w14:textId="77777777" w:rsidR="00002BE9" w:rsidRDefault="00F93FD2">
      <w:pPr>
        <w:pStyle w:val="TOC3"/>
        <w:tabs>
          <w:tab w:val="left" w:pos="1440"/>
          <w:tab w:val="right" w:leader="dot" w:pos="8495"/>
        </w:tabs>
        <w:rPr>
          <w:rFonts w:asciiTheme="minorHAnsi" w:eastAsiaTheme="minorEastAsia" w:hAnsiTheme="minorHAnsi" w:cstheme="minorBidi"/>
          <w:noProof/>
          <w:lang w:eastAsia="en-GB"/>
        </w:rPr>
      </w:pPr>
      <w:hyperlink w:anchor="_Toc487016350" w:history="1">
        <w:r w:rsidR="00002BE9" w:rsidRPr="00D9214B">
          <w:rPr>
            <w:rStyle w:val="Hyperlink"/>
            <w:noProof/>
            <w:lang w:val="pt-PT"/>
          </w:rPr>
          <w:t>4.9.1.</w:t>
        </w:r>
        <w:r w:rsidR="00002BE9">
          <w:rPr>
            <w:rFonts w:asciiTheme="minorHAnsi" w:eastAsiaTheme="minorEastAsia" w:hAnsiTheme="minorHAnsi" w:cstheme="minorBidi"/>
            <w:noProof/>
            <w:lang w:eastAsia="en-GB"/>
          </w:rPr>
          <w:tab/>
        </w:r>
        <w:r w:rsidR="00002BE9" w:rsidRPr="00D9214B">
          <w:rPr>
            <w:rStyle w:val="Hyperlink"/>
            <w:noProof/>
            <w:lang w:val="pt-PT"/>
          </w:rPr>
          <w:t>Modelo Entidade Relação</w:t>
        </w:r>
        <w:r w:rsidR="00002BE9">
          <w:rPr>
            <w:noProof/>
            <w:webHidden/>
          </w:rPr>
          <w:tab/>
        </w:r>
        <w:r w:rsidR="00002BE9">
          <w:rPr>
            <w:noProof/>
            <w:webHidden/>
          </w:rPr>
          <w:fldChar w:fldCharType="begin"/>
        </w:r>
        <w:r w:rsidR="00002BE9">
          <w:rPr>
            <w:noProof/>
            <w:webHidden/>
          </w:rPr>
          <w:instrText xml:space="preserve"> PAGEREF _Toc487016350 \h </w:instrText>
        </w:r>
        <w:r w:rsidR="00002BE9">
          <w:rPr>
            <w:noProof/>
            <w:webHidden/>
          </w:rPr>
        </w:r>
        <w:r w:rsidR="00002BE9">
          <w:rPr>
            <w:noProof/>
            <w:webHidden/>
          </w:rPr>
          <w:fldChar w:fldCharType="separate"/>
        </w:r>
        <w:r w:rsidR="00002BE9">
          <w:rPr>
            <w:noProof/>
            <w:webHidden/>
          </w:rPr>
          <w:t>31</w:t>
        </w:r>
        <w:r w:rsidR="00002BE9">
          <w:rPr>
            <w:noProof/>
            <w:webHidden/>
          </w:rPr>
          <w:fldChar w:fldCharType="end"/>
        </w:r>
      </w:hyperlink>
    </w:p>
    <w:p w14:paraId="5C84B105" w14:textId="77777777" w:rsidR="00002BE9" w:rsidRDefault="00F93FD2">
      <w:pPr>
        <w:pStyle w:val="TOC3"/>
        <w:tabs>
          <w:tab w:val="left" w:pos="1440"/>
          <w:tab w:val="right" w:leader="dot" w:pos="8495"/>
        </w:tabs>
        <w:rPr>
          <w:rFonts w:asciiTheme="minorHAnsi" w:eastAsiaTheme="minorEastAsia" w:hAnsiTheme="minorHAnsi" w:cstheme="minorBidi"/>
          <w:noProof/>
          <w:lang w:eastAsia="en-GB"/>
        </w:rPr>
      </w:pPr>
      <w:hyperlink w:anchor="_Toc487016351" w:history="1">
        <w:r w:rsidR="00002BE9" w:rsidRPr="00D9214B">
          <w:rPr>
            <w:rStyle w:val="Hyperlink"/>
            <w:noProof/>
            <w:lang w:val="pt-PT"/>
          </w:rPr>
          <w:t>4.9.2.</w:t>
        </w:r>
        <w:r w:rsidR="00002BE9">
          <w:rPr>
            <w:rFonts w:asciiTheme="minorHAnsi" w:eastAsiaTheme="minorEastAsia" w:hAnsiTheme="minorHAnsi" w:cstheme="minorBidi"/>
            <w:noProof/>
            <w:lang w:eastAsia="en-GB"/>
          </w:rPr>
          <w:tab/>
        </w:r>
        <w:r w:rsidR="00002BE9" w:rsidRPr="00D9214B">
          <w:rPr>
            <w:rStyle w:val="Hyperlink"/>
            <w:noProof/>
            <w:lang w:val="pt-PT"/>
          </w:rPr>
          <w:t>Dicionário de Dados</w:t>
        </w:r>
        <w:r w:rsidR="00002BE9">
          <w:rPr>
            <w:noProof/>
            <w:webHidden/>
          </w:rPr>
          <w:tab/>
        </w:r>
        <w:r w:rsidR="00002BE9">
          <w:rPr>
            <w:noProof/>
            <w:webHidden/>
          </w:rPr>
          <w:fldChar w:fldCharType="begin"/>
        </w:r>
        <w:r w:rsidR="00002BE9">
          <w:rPr>
            <w:noProof/>
            <w:webHidden/>
          </w:rPr>
          <w:instrText xml:space="preserve"> PAGEREF _Toc487016351 \h </w:instrText>
        </w:r>
        <w:r w:rsidR="00002BE9">
          <w:rPr>
            <w:noProof/>
            <w:webHidden/>
          </w:rPr>
        </w:r>
        <w:r w:rsidR="00002BE9">
          <w:rPr>
            <w:noProof/>
            <w:webHidden/>
          </w:rPr>
          <w:fldChar w:fldCharType="separate"/>
        </w:r>
        <w:r w:rsidR="00002BE9">
          <w:rPr>
            <w:noProof/>
            <w:webHidden/>
          </w:rPr>
          <w:t>31</w:t>
        </w:r>
        <w:r w:rsidR="00002BE9">
          <w:rPr>
            <w:noProof/>
            <w:webHidden/>
          </w:rPr>
          <w:fldChar w:fldCharType="end"/>
        </w:r>
      </w:hyperlink>
    </w:p>
    <w:p w14:paraId="6988047A" w14:textId="77777777" w:rsidR="00002BE9" w:rsidRDefault="00F93FD2">
      <w:pPr>
        <w:pStyle w:val="TOC2"/>
        <w:tabs>
          <w:tab w:val="left" w:pos="1200"/>
          <w:tab w:val="right" w:leader="dot" w:pos="8495"/>
        </w:tabs>
        <w:rPr>
          <w:rFonts w:asciiTheme="minorHAnsi" w:eastAsiaTheme="minorEastAsia" w:hAnsiTheme="minorHAnsi" w:cstheme="minorBidi"/>
          <w:noProof/>
          <w:lang w:eastAsia="en-GB"/>
        </w:rPr>
      </w:pPr>
      <w:hyperlink w:anchor="_Toc487016352" w:history="1">
        <w:r w:rsidR="00002BE9" w:rsidRPr="00D9214B">
          <w:rPr>
            <w:rStyle w:val="Hyperlink"/>
            <w:noProof/>
          </w:rPr>
          <w:t>4.10.</w:t>
        </w:r>
        <w:r w:rsidR="00002BE9">
          <w:rPr>
            <w:rFonts w:asciiTheme="minorHAnsi" w:eastAsiaTheme="minorEastAsia" w:hAnsiTheme="minorHAnsi" w:cstheme="minorBidi"/>
            <w:noProof/>
            <w:lang w:eastAsia="en-GB"/>
          </w:rPr>
          <w:tab/>
        </w:r>
        <w:r w:rsidR="00002BE9" w:rsidRPr="00D9214B">
          <w:rPr>
            <w:rStyle w:val="Hyperlink"/>
            <w:noProof/>
          </w:rPr>
          <w:t>Tecnologias</w:t>
        </w:r>
        <w:r w:rsidR="00002BE9">
          <w:rPr>
            <w:noProof/>
            <w:webHidden/>
          </w:rPr>
          <w:tab/>
        </w:r>
        <w:r w:rsidR="00002BE9">
          <w:rPr>
            <w:noProof/>
            <w:webHidden/>
          </w:rPr>
          <w:fldChar w:fldCharType="begin"/>
        </w:r>
        <w:r w:rsidR="00002BE9">
          <w:rPr>
            <w:noProof/>
            <w:webHidden/>
          </w:rPr>
          <w:instrText xml:space="preserve"> PAGEREF _Toc487016352 \h </w:instrText>
        </w:r>
        <w:r w:rsidR="00002BE9">
          <w:rPr>
            <w:noProof/>
            <w:webHidden/>
          </w:rPr>
        </w:r>
        <w:r w:rsidR="00002BE9">
          <w:rPr>
            <w:noProof/>
            <w:webHidden/>
          </w:rPr>
          <w:fldChar w:fldCharType="separate"/>
        </w:r>
        <w:r w:rsidR="00002BE9">
          <w:rPr>
            <w:noProof/>
            <w:webHidden/>
          </w:rPr>
          <w:t>32</w:t>
        </w:r>
        <w:r w:rsidR="00002BE9">
          <w:rPr>
            <w:noProof/>
            <w:webHidden/>
          </w:rPr>
          <w:fldChar w:fldCharType="end"/>
        </w:r>
      </w:hyperlink>
    </w:p>
    <w:p w14:paraId="2220993C" w14:textId="77777777" w:rsidR="00002BE9" w:rsidRDefault="00F93FD2">
      <w:pPr>
        <w:pStyle w:val="TOC1"/>
        <w:tabs>
          <w:tab w:val="left" w:pos="480"/>
          <w:tab w:val="right" w:leader="dot" w:pos="8495"/>
        </w:tabs>
        <w:rPr>
          <w:rFonts w:asciiTheme="minorHAnsi" w:eastAsiaTheme="minorEastAsia" w:hAnsiTheme="minorHAnsi" w:cstheme="minorBidi"/>
          <w:noProof/>
          <w:lang w:eastAsia="en-GB"/>
        </w:rPr>
      </w:pPr>
      <w:hyperlink w:anchor="_Toc487016353" w:history="1">
        <w:r w:rsidR="00002BE9" w:rsidRPr="00D9214B">
          <w:rPr>
            <w:rStyle w:val="Hyperlink"/>
            <w:noProof/>
          </w:rPr>
          <w:t>5.</w:t>
        </w:r>
        <w:r w:rsidR="00002BE9">
          <w:rPr>
            <w:rFonts w:asciiTheme="minorHAnsi" w:eastAsiaTheme="minorEastAsia" w:hAnsiTheme="minorHAnsi" w:cstheme="minorBidi"/>
            <w:noProof/>
            <w:lang w:eastAsia="en-GB"/>
          </w:rPr>
          <w:tab/>
        </w:r>
        <w:r w:rsidR="00002BE9" w:rsidRPr="00D9214B">
          <w:rPr>
            <w:rStyle w:val="Hyperlink"/>
            <w:noProof/>
          </w:rPr>
          <w:t>Implementação da Solução</w:t>
        </w:r>
        <w:r w:rsidR="00002BE9">
          <w:rPr>
            <w:noProof/>
            <w:webHidden/>
          </w:rPr>
          <w:tab/>
        </w:r>
        <w:r w:rsidR="00002BE9">
          <w:rPr>
            <w:noProof/>
            <w:webHidden/>
          </w:rPr>
          <w:fldChar w:fldCharType="begin"/>
        </w:r>
        <w:r w:rsidR="00002BE9">
          <w:rPr>
            <w:noProof/>
            <w:webHidden/>
          </w:rPr>
          <w:instrText xml:space="preserve"> PAGEREF _Toc487016353 \h </w:instrText>
        </w:r>
        <w:r w:rsidR="00002BE9">
          <w:rPr>
            <w:noProof/>
            <w:webHidden/>
          </w:rPr>
        </w:r>
        <w:r w:rsidR="00002BE9">
          <w:rPr>
            <w:noProof/>
            <w:webHidden/>
          </w:rPr>
          <w:fldChar w:fldCharType="separate"/>
        </w:r>
        <w:r w:rsidR="00002BE9">
          <w:rPr>
            <w:noProof/>
            <w:webHidden/>
          </w:rPr>
          <w:t>33</w:t>
        </w:r>
        <w:r w:rsidR="00002BE9">
          <w:rPr>
            <w:noProof/>
            <w:webHidden/>
          </w:rPr>
          <w:fldChar w:fldCharType="end"/>
        </w:r>
      </w:hyperlink>
    </w:p>
    <w:p w14:paraId="57A34F43" w14:textId="77777777" w:rsidR="00002BE9" w:rsidRDefault="00F93FD2">
      <w:pPr>
        <w:pStyle w:val="TOC2"/>
        <w:tabs>
          <w:tab w:val="left" w:pos="960"/>
          <w:tab w:val="right" w:leader="dot" w:pos="8495"/>
        </w:tabs>
        <w:rPr>
          <w:rFonts w:asciiTheme="minorHAnsi" w:eastAsiaTheme="minorEastAsia" w:hAnsiTheme="minorHAnsi" w:cstheme="minorBidi"/>
          <w:noProof/>
          <w:lang w:eastAsia="en-GB"/>
        </w:rPr>
      </w:pPr>
      <w:hyperlink w:anchor="_Toc487016354" w:history="1">
        <w:r w:rsidR="00002BE9" w:rsidRPr="00D9214B">
          <w:rPr>
            <w:rStyle w:val="Hyperlink"/>
            <w:noProof/>
          </w:rPr>
          <w:t>5.1.</w:t>
        </w:r>
        <w:r w:rsidR="00002BE9">
          <w:rPr>
            <w:rFonts w:asciiTheme="minorHAnsi" w:eastAsiaTheme="minorEastAsia" w:hAnsiTheme="minorHAnsi" w:cstheme="minorBidi"/>
            <w:noProof/>
            <w:lang w:eastAsia="en-GB"/>
          </w:rPr>
          <w:tab/>
        </w:r>
        <w:r w:rsidR="00002BE9" w:rsidRPr="00D9214B">
          <w:rPr>
            <w:rStyle w:val="Hyperlink"/>
            <w:noProof/>
          </w:rPr>
          <w:t>Introdução</w:t>
        </w:r>
        <w:r w:rsidR="00002BE9">
          <w:rPr>
            <w:noProof/>
            <w:webHidden/>
          </w:rPr>
          <w:tab/>
        </w:r>
        <w:r w:rsidR="00002BE9">
          <w:rPr>
            <w:noProof/>
            <w:webHidden/>
          </w:rPr>
          <w:fldChar w:fldCharType="begin"/>
        </w:r>
        <w:r w:rsidR="00002BE9">
          <w:rPr>
            <w:noProof/>
            <w:webHidden/>
          </w:rPr>
          <w:instrText xml:space="preserve"> PAGEREF _Toc487016354 \h </w:instrText>
        </w:r>
        <w:r w:rsidR="00002BE9">
          <w:rPr>
            <w:noProof/>
            <w:webHidden/>
          </w:rPr>
        </w:r>
        <w:r w:rsidR="00002BE9">
          <w:rPr>
            <w:noProof/>
            <w:webHidden/>
          </w:rPr>
          <w:fldChar w:fldCharType="separate"/>
        </w:r>
        <w:r w:rsidR="00002BE9">
          <w:rPr>
            <w:noProof/>
            <w:webHidden/>
          </w:rPr>
          <w:t>33</w:t>
        </w:r>
        <w:r w:rsidR="00002BE9">
          <w:rPr>
            <w:noProof/>
            <w:webHidden/>
          </w:rPr>
          <w:fldChar w:fldCharType="end"/>
        </w:r>
      </w:hyperlink>
    </w:p>
    <w:p w14:paraId="2F24AD95" w14:textId="77777777" w:rsidR="00002BE9" w:rsidRDefault="00F93FD2">
      <w:pPr>
        <w:pStyle w:val="TOC2"/>
        <w:tabs>
          <w:tab w:val="left" w:pos="960"/>
          <w:tab w:val="right" w:leader="dot" w:pos="8495"/>
        </w:tabs>
        <w:rPr>
          <w:rFonts w:asciiTheme="minorHAnsi" w:eastAsiaTheme="minorEastAsia" w:hAnsiTheme="minorHAnsi" w:cstheme="minorBidi"/>
          <w:noProof/>
          <w:lang w:eastAsia="en-GB"/>
        </w:rPr>
      </w:pPr>
      <w:hyperlink w:anchor="_Toc487016355" w:history="1">
        <w:r w:rsidR="00002BE9" w:rsidRPr="00D9214B">
          <w:rPr>
            <w:rStyle w:val="Hyperlink"/>
            <w:noProof/>
          </w:rPr>
          <w:t>5.2.</w:t>
        </w:r>
        <w:r w:rsidR="00002BE9">
          <w:rPr>
            <w:rFonts w:asciiTheme="minorHAnsi" w:eastAsiaTheme="minorEastAsia" w:hAnsiTheme="minorHAnsi" w:cstheme="minorBidi"/>
            <w:noProof/>
            <w:lang w:eastAsia="en-GB"/>
          </w:rPr>
          <w:tab/>
        </w:r>
        <w:r w:rsidR="00002BE9" w:rsidRPr="00D9214B">
          <w:rPr>
            <w:rStyle w:val="Hyperlink"/>
            <w:noProof/>
          </w:rPr>
          <w:t>CODE (que seja necessário explicar)</w:t>
        </w:r>
        <w:r w:rsidR="00002BE9">
          <w:rPr>
            <w:noProof/>
            <w:webHidden/>
          </w:rPr>
          <w:tab/>
        </w:r>
        <w:r w:rsidR="00002BE9">
          <w:rPr>
            <w:noProof/>
            <w:webHidden/>
          </w:rPr>
          <w:fldChar w:fldCharType="begin"/>
        </w:r>
        <w:r w:rsidR="00002BE9">
          <w:rPr>
            <w:noProof/>
            <w:webHidden/>
          </w:rPr>
          <w:instrText xml:space="preserve"> PAGEREF _Toc487016355 \h </w:instrText>
        </w:r>
        <w:r w:rsidR="00002BE9">
          <w:rPr>
            <w:noProof/>
            <w:webHidden/>
          </w:rPr>
        </w:r>
        <w:r w:rsidR="00002BE9">
          <w:rPr>
            <w:noProof/>
            <w:webHidden/>
          </w:rPr>
          <w:fldChar w:fldCharType="separate"/>
        </w:r>
        <w:r w:rsidR="00002BE9">
          <w:rPr>
            <w:noProof/>
            <w:webHidden/>
          </w:rPr>
          <w:t>33</w:t>
        </w:r>
        <w:r w:rsidR="00002BE9">
          <w:rPr>
            <w:noProof/>
            <w:webHidden/>
          </w:rPr>
          <w:fldChar w:fldCharType="end"/>
        </w:r>
      </w:hyperlink>
    </w:p>
    <w:p w14:paraId="2D240AB7" w14:textId="77777777" w:rsidR="00002BE9" w:rsidRDefault="00F93FD2">
      <w:pPr>
        <w:pStyle w:val="TOC2"/>
        <w:tabs>
          <w:tab w:val="left" w:pos="960"/>
          <w:tab w:val="right" w:leader="dot" w:pos="8495"/>
        </w:tabs>
        <w:rPr>
          <w:rFonts w:asciiTheme="minorHAnsi" w:eastAsiaTheme="minorEastAsia" w:hAnsiTheme="minorHAnsi" w:cstheme="minorBidi"/>
          <w:noProof/>
          <w:lang w:eastAsia="en-GB"/>
        </w:rPr>
      </w:pPr>
      <w:hyperlink w:anchor="_Toc487016356" w:history="1">
        <w:r w:rsidR="00002BE9" w:rsidRPr="00D9214B">
          <w:rPr>
            <w:rStyle w:val="Hyperlink"/>
            <w:noProof/>
            <w:highlight w:val="yellow"/>
          </w:rPr>
          <w:t>5.3.</w:t>
        </w:r>
        <w:r w:rsidR="00002BE9">
          <w:rPr>
            <w:rFonts w:asciiTheme="minorHAnsi" w:eastAsiaTheme="minorEastAsia" w:hAnsiTheme="minorHAnsi" w:cstheme="minorBidi"/>
            <w:noProof/>
            <w:lang w:eastAsia="en-GB"/>
          </w:rPr>
          <w:tab/>
        </w:r>
        <w:r w:rsidR="00002BE9" w:rsidRPr="00D9214B">
          <w:rPr>
            <w:rStyle w:val="Hyperlink"/>
            <w:noProof/>
            <w:highlight w:val="yellow"/>
          </w:rPr>
          <w:t>BD’S</w:t>
        </w:r>
        <w:r w:rsidR="00002BE9">
          <w:rPr>
            <w:noProof/>
            <w:webHidden/>
          </w:rPr>
          <w:tab/>
        </w:r>
        <w:r w:rsidR="00002BE9">
          <w:rPr>
            <w:noProof/>
            <w:webHidden/>
          </w:rPr>
          <w:fldChar w:fldCharType="begin"/>
        </w:r>
        <w:r w:rsidR="00002BE9">
          <w:rPr>
            <w:noProof/>
            <w:webHidden/>
          </w:rPr>
          <w:instrText xml:space="preserve"> PAGEREF _Toc487016356 \h </w:instrText>
        </w:r>
        <w:r w:rsidR="00002BE9">
          <w:rPr>
            <w:noProof/>
            <w:webHidden/>
          </w:rPr>
        </w:r>
        <w:r w:rsidR="00002BE9">
          <w:rPr>
            <w:noProof/>
            <w:webHidden/>
          </w:rPr>
          <w:fldChar w:fldCharType="separate"/>
        </w:r>
        <w:r w:rsidR="00002BE9">
          <w:rPr>
            <w:noProof/>
            <w:webHidden/>
          </w:rPr>
          <w:t>33</w:t>
        </w:r>
        <w:r w:rsidR="00002BE9">
          <w:rPr>
            <w:noProof/>
            <w:webHidden/>
          </w:rPr>
          <w:fldChar w:fldCharType="end"/>
        </w:r>
      </w:hyperlink>
    </w:p>
    <w:p w14:paraId="5ABBE34C" w14:textId="77777777" w:rsidR="00002BE9" w:rsidRDefault="00F93FD2">
      <w:pPr>
        <w:pStyle w:val="TOC2"/>
        <w:tabs>
          <w:tab w:val="left" w:pos="960"/>
          <w:tab w:val="right" w:leader="dot" w:pos="8495"/>
        </w:tabs>
        <w:rPr>
          <w:rFonts w:asciiTheme="minorHAnsi" w:eastAsiaTheme="minorEastAsia" w:hAnsiTheme="minorHAnsi" w:cstheme="minorBidi"/>
          <w:noProof/>
          <w:lang w:eastAsia="en-GB"/>
        </w:rPr>
      </w:pPr>
      <w:hyperlink w:anchor="_Toc487016357" w:history="1">
        <w:r w:rsidR="00002BE9" w:rsidRPr="00D9214B">
          <w:rPr>
            <w:rStyle w:val="Hyperlink"/>
            <w:noProof/>
          </w:rPr>
          <w:t>5.4.</w:t>
        </w:r>
        <w:r w:rsidR="00002BE9">
          <w:rPr>
            <w:rFonts w:asciiTheme="minorHAnsi" w:eastAsiaTheme="minorEastAsia" w:hAnsiTheme="minorHAnsi" w:cstheme="minorBidi"/>
            <w:noProof/>
            <w:lang w:eastAsia="en-GB"/>
          </w:rPr>
          <w:tab/>
        </w:r>
        <w:r w:rsidR="00002BE9" w:rsidRPr="00D9214B">
          <w:rPr>
            <w:rStyle w:val="Hyperlink"/>
            <w:noProof/>
          </w:rPr>
          <w:t>Interface</w:t>
        </w:r>
        <w:r w:rsidR="00002BE9">
          <w:rPr>
            <w:noProof/>
            <w:webHidden/>
          </w:rPr>
          <w:tab/>
        </w:r>
        <w:r w:rsidR="00002BE9">
          <w:rPr>
            <w:noProof/>
            <w:webHidden/>
          </w:rPr>
          <w:fldChar w:fldCharType="begin"/>
        </w:r>
        <w:r w:rsidR="00002BE9">
          <w:rPr>
            <w:noProof/>
            <w:webHidden/>
          </w:rPr>
          <w:instrText xml:space="preserve"> PAGEREF _Toc487016357 \h </w:instrText>
        </w:r>
        <w:r w:rsidR="00002BE9">
          <w:rPr>
            <w:noProof/>
            <w:webHidden/>
          </w:rPr>
        </w:r>
        <w:r w:rsidR="00002BE9">
          <w:rPr>
            <w:noProof/>
            <w:webHidden/>
          </w:rPr>
          <w:fldChar w:fldCharType="separate"/>
        </w:r>
        <w:r w:rsidR="00002BE9">
          <w:rPr>
            <w:noProof/>
            <w:webHidden/>
          </w:rPr>
          <w:t>33</w:t>
        </w:r>
        <w:r w:rsidR="00002BE9">
          <w:rPr>
            <w:noProof/>
            <w:webHidden/>
          </w:rPr>
          <w:fldChar w:fldCharType="end"/>
        </w:r>
      </w:hyperlink>
    </w:p>
    <w:p w14:paraId="750BCC1F" w14:textId="77777777" w:rsidR="00002BE9" w:rsidRDefault="00F93FD2">
      <w:pPr>
        <w:pStyle w:val="TOC2"/>
        <w:tabs>
          <w:tab w:val="left" w:pos="960"/>
          <w:tab w:val="right" w:leader="dot" w:pos="8495"/>
        </w:tabs>
        <w:rPr>
          <w:rFonts w:asciiTheme="minorHAnsi" w:eastAsiaTheme="minorEastAsia" w:hAnsiTheme="minorHAnsi" w:cstheme="minorBidi"/>
          <w:noProof/>
          <w:lang w:eastAsia="en-GB"/>
        </w:rPr>
      </w:pPr>
      <w:hyperlink w:anchor="_Toc487016358" w:history="1">
        <w:r w:rsidR="00002BE9" w:rsidRPr="00D9214B">
          <w:rPr>
            <w:rStyle w:val="Hyperlink"/>
            <w:noProof/>
          </w:rPr>
          <w:t>5.5.</w:t>
        </w:r>
        <w:r w:rsidR="00002BE9">
          <w:rPr>
            <w:rFonts w:asciiTheme="minorHAnsi" w:eastAsiaTheme="minorEastAsia" w:hAnsiTheme="minorHAnsi" w:cstheme="minorBidi"/>
            <w:noProof/>
            <w:lang w:eastAsia="en-GB"/>
          </w:rPr>
          <w:tab/>
        </w:r>
        <w:r w:rsidR="00002BE9" w:rsidRPr="00D9214B">
          <w:rPr>
            <w:rStyle w:val="Hyperlink"/>
            <w:noProof/>
          </w:rPr>
          <w:t>Componentes Gráficos</w:t>
        </w:r>
        <w:r w:rsidR="00002BE9">
          <w:rPr>
            <w:noProof/>
            <w:webHidden/>
          </w:rPr>
          <w:tab/>
        </w:r>
        <w:r w:rsidR="00002BE9">
          <w:rPr>
            <w:noProof/>
            <w:webHidden/>
          </w:rPr>
          <w:fldChar w:fldCharType="begin"/>
        </w:r>
        <w:r w:rsidR="00002BE9">
          <w:rPr>
            <w:noProof/>
            <w:webHidden/>
          </w:rPr>
          <w:instrText xml:space="preserve"> PAGEREF _Toc487016358 \h </w:instrText>
        </w:r>
        <w:r w:rsidR="00002BE9">
          <w:rPr>
            <w:noProof/>
            <w:webHidden/>
          </w:rPr>
        </w:r>
        <w:r w:rsidR="00002BE9">
          <w:rPr>
            <w:noProof/>
            <w:webHidden/>
          </w:rPr>
          <w:fldChar w:fldCharType="separate"/>
        </w:r>
        <w:r w:rsidR="00002BE9">
          <w:rPr>
            <w:noProof/>
            <w:webHidden/>
          </w:rPr>
          <w:t>33</w:t>
        </w:r>
        <w:r w:rsidR="00002BE9">
          <w:rPr>
            <w:noProof/>
            <w:webHidden/>
          </w:rPr>
          <w:fldChar w:fldCharType="end"/>
        </w:r>
      </w:hyperlink>
    </w:p>
    <w:p w14:paraId="60A2C895" w14:textId="77777777" w:rsidR="00002BE9" w:rsidRDefault="00F93FD2">
      <w:pPr>
        <w:pStyle w:val="TOC1"/>
        <w:tabs>
          <w:tab w:val="left" w:pos="480"/>
          <w:tab w:val="right" w:leader="dot" w:pos="8495"/>
        </w:tabs>
        <w:rPr>
          <w:rFonts w:asciiTheme="minorHAnsi" w:eastAsiaTheme="minorEastAsia" w:hAnsiTheme="minorHAnsi" w:cstheme="minorBidi"/>
          <w:noProof/>
          <w:lang w:eastAsia="en-GB"/>
        </w:rPr>
      </w:pPr>
      <w:hyperlink w:anchor="_Toc487016359" w:history="1">
        <w:r w:rsidR="00002BE9" w:rsidRPr="00D9214B">
          <w:rPr>
            <w:rStyle w:val="Hyperlink"/>
            <w:noProof/>
          </w:rPr>
          <w:t>6.</w:t>
        </w:r>
        <w:r w:rsidR="00002BE9">
          <w:rPr>
            <w:rFonts w:asciiTheme="minorHAnsi" w:eastAsiaTheme="minorEastAsia" w:hAnsiTheme="minorHAnsi" w:cstheme="minorBidi"/>
            <w:noProof/>
            <w:lang w:eastAsia="en-GB"/>
          </w:rPr>
          <w:tab/>
        </w:r>
        <w:r w:rsidR="00002BE9" w:rsidRPr="00D9214B">
          <w:rPr>
            <w:rStyle w:val="Hyperlink"/>
            <w:noProof/>
          </w:rPr>
          <w:t>Testes</w:t>
        </w:r>
        <w:r w:rsidR="00002BE9">
          <w:rPr>
            <w:noProof/>
            <w:webHidden/>
          </w:rPr>
          <w:tab/>
        </w:r>
        <w:r w:rsidR="00002BE9">
          <w:rPr>
            <w:noProof/>
            <w:webHidden/>
          </w:rPr>
          <w:fldChar w:fldCharType="begin"/>
        </w:r>
        <w:r w:rsidR="00002BE9">
          <w:rPr>
            <w:noProof/>
            <w:webHidden/>
          </w:rPr>
          <w:instrText xml:space="preserve"> PAGEREF _Toc487016359 \h </w:instrText>
        </w:r>
        <w:r w:rsidR="00002BE9">
          <w:rPr>
            <w:noProof/>
            <w:webHidden/>
          </w:rPr>
        </w:r>
        <w:r w:rsidR="00002BE9">
          <w:rPr>
            <w:noProof/>
            <w:webHidden/>
          </w:rPr>
          <w:fldChar w:fldCharType="separate"/>
        </w:r>
        <w:r w:rsidR="00002BE9">
          <w:rPr>
            <w:noProof/>
            <w:webHidden/>
          </w:rPr>
          <w:t>34</w:t>
        </w:r>
        <w:r w:rsidR="00002BE9">
          <w:rPr>
            <w:noProof/>
            <w:webHidden/>
          </w:rPr>
          <w:fldChar w:fldCharType="end"/>
        </w:r>
      </w:hyperlink>
    </w:p>
    <w:p w14:paraId="5FF5D7C4" w14:textId="77777777" w:rsidR="00002BE9" w:rsidRDefault="00F93FD2">
      <w:pPr>
        <w:pStyle w:val="TOC1"/>
        <w:tabs>
          <w:tab w:val="left" w:pos="480"/>
          <w:tab w:val="right" w:leader="dot" w:pos="8495"/>
        </w:tabs>
        <w:rPr>
          <w:rFonts w:asciiTheme="minorHAnsi" w:eastAsiaTheme="minorEastAsia" w:hAnsiTheme="minorHAnsi" w:cstheme="minorBidi"/>
          <w:noProof/>
          <w:lang w:eastAsia="en-GB"/>
        </w:rPr>
      </w:pPr>
      <w:hyperlink w:anchor="_Toc487016360" w:history="1">
        <w:r w:rsidR="00002BE9" w:rsidRPr="00D9214B">
          <w:rPr>
            <w:rStyle w:val="Hyperlink"/>
            <w:noProof/>
          </w:rPr>
          <w:t>7.</w:t>
        </w:r>
        <w:r w:rsidR="00002BE9">
          <w:rPr>
            <w:rFonts w:asciiTheme="minorHAnsi" w:eastAsiaTheme="minorEastAsia" w:hAnsiTheme="minorHAnsi" w:cstheme="minorBidi"/>
            <w:noProof/>
            <w:lang w:eastAsia="en-GB"/>
          </w:rPr>
          <w:tab/>
        </w:r>
        <w:r w:rsidR="00002BE9" w:rsidRPr="00D9214B">
          <w:rPr>
            <w:rStyle w:val="Hyperlink"/>
            <w:noProof/>
          </w:rPr>
          <w:t>Conclusões e Trabalho futuro</w:t>
        </w:r>
        <w:r w:rsidR="00002BE9">
          <w:rPr>
            <w:noProof/>
            <w:webHidden/>
          </w:rPr>
          <w:tab/>
        </w:r>
        <w:r w:rsidR="00002BE9">
          <w:rPr>
            <w:noProof/>
            <w:webHidden/>
          </w:rPr>
          <w:fldChar w:fldCharType="begin"/>
        </w:r>
        <w:r w:rsidR="00002BE9">
          <w:rPr>
            <w:noProof/>
            <w:webHidden/>
          </w:rPr>
          <w:instrText xml:space="preserve"> PAGEREF _Toc487016360 \h </w:instrText>
        </w:r>
        <w:r w:rsidR="00002BE9">
          <w:rPr>
            <w:noProof/>
            <w:webHidden/>
          </w:rPr>
        </w:r>
        <w:r w:rsidR="00002BE9">
          <w:rPr>
            <w:noProof/>
            <w:webHidden/>
          </w:rPr>
          <w:fldChar w:fldCharType="separate"/>
        </w:r>
        <w:r w:rsidR="00002BE9">
          <w:rPr>
            <w:noProof/>
            <w:webHidden/>
          </w:rPr>
          <w:t>35</w:t>
        </w:r>
        <w:r w:rsidR="00002BE9">
          <w:rPr>
            <w:noProof/>
            <w:webHidden/>
          </w:rPr>
          <w:fldChar w:fldCharType="end"/>
        </w:r>
      </w:hyperlink>
    </w:p>
    <w:p w14:paraId="756359A9" w14:textId="77777777" w:rsidR="00002BE9" w:rsidRDefault="00F93FD2">
      <w:pPr>
        <w:pStyle w:val="TOC2"/>
        <w:tabs>
          <w:tab w:val="left" w:pos="960"/>
          <w:tab w:val="right" w:leader="dot" w:pos="8495"/>
        </w:tabs>
        <w:rPr>
          <w:rFonts w:asciiTheme="minorHAnsi" w:eastAsiaTheme="minorEastAsia" w:hAnsiTheme="minorHAnsi" w:cstheme="minorBidi"/>
          <w:noProof/>
          <w:lang w:eastAsia="en-GB"/>
        </w:rPr>
      </w:pPr>
      <w:hyperlink w:anchor="_Toc487016361" w:history="1">
        <w:r w:rsidR="00002BE9" w:rsidRPr="00D9214B">
          <w:rPr>
            <w:rStyle w:val="Hyperlink"/>
            <w:noProof/>
          </w:rPr>
          <w:t>7.1.</w:t>
        </w:r>
        <w:r w:rsidR="00002BE9">
          <w:rPr>
            <w:rFonts w:asciiTheme="minorHAnsi" w:eastAsiaTheme="minorEastAsia" w:hAnsiTheme="minorHAnsi" w:cstheme="minorBidi"/>
            <w:noProof/>
            <w:lang w:eastAsia="en-GB"/>
          </w:rPr>
          <w:tab/>
        </w:r>
        <w:r w:rsidR="00002BE9" w:rsidRPr="00D9214B">
          <w:rPr>
            <w:rStyle w:val="Hyperlink"/>
            <w:noProof/>
          </w:rPr>
          <w:t>Conclusões</w:t>
        </w:r>
        <w:r w:rsidR="00002BE9">
          <w:rPr>
            <w:noProof/>
            <w:webHidden/>
          </w:rPr>
          <w:tab/>
        </w:r>
        <w:r w:rsidR="00002BE9">
          <w:rPr>
            <w:noProof/>
            <w:webHidden/>
          </w:rPr>
          <w:fldChar w:fldCharType="begin"/>
        </w:r>
        <w:r w:rsidR="00002BE9">
          <w:rPr>
            <w:noProof/>
            <w:webHidden/>
          </w:rPr>
          <w:instrText xml:space="preserve"> PAGEREF _Toc487016361 \h </w:instrText>
        </w:r>
        <w:r w:rsidR="00002BE9">
          <w:rPr>
            <w:noProof/>
            <w:webHidden/>
          </w:rPr>
        </w:r>
        <w:r w:rsidR="00002BE9">
          <w:rPr>
            <w:noProof/>
            <w:webHidden/>
          </w:rPr>
          <w:fldChar w:fldCharType="separate"/>
        </w:r>
        <w:r w:rsidR="00002BE9">
          <w:rPr>
            <w:noProof/>
            <w:webHidden/>
          </w:rPr>
          <w:t>35</w:t>
        </w:r>
        <w:r w:rsidR="00002BE9">
          <w:rPr>
            <w:noProof/>
            <w:webHidden/>
          </w:rPr>
          <w:fldChar w:fldCharType="end"/>
        </w:r>
      </w:hyperlink>
    </w:p>
    <w:p w14:paraId="7F7391F7" w14:textId="77777777" w:rsidR="00002BE9" w:rsidRDefault="00F93FD2">
      <w:pPr>
        <w:pStyle w:val="TOC2"/>
        <w:tabs>
          <w:tab w:val="left" w:pos="960"/>
          <w:tab w:val="right" w:leader="dot" w:pos="8495"/>
        </w:tabs>
        <w:rPr>
          <w:rFonts w:asciiTheme="minorHAnsi" w:eastAsiaTheme="minorEastAsia" w:hAnsiTheme="minorHAnsi" w:cstheme="minorBidi"/>
          <w:noProof/>
          <w:lang w:eastAsia="en-GB"/>
        </w:rPr>
      </w:pPr>
      <w:hyperlink w:anchor="_Toc487016362" w:history="1">
        <w:r w:rsidR="00002BE9" w:rsidRPr="00D9214B">
          <w:rPr>
            <w:rStyle w:val="Hyperlink"/>
            <w:noProof/>
          </w:rPr>
          <w:t>7.2.</w:t>
        </w:r>
        <w:r w:rsidR="00002BE9">
          <w:rPr>
            <w:rFonts w:asciiTheme="minorHAnsi" w:eastAsiaTheme="minorEastAsia" w:hAnsiTheme="minorHAnsi" w:cstheme="minorBidi"/>
            <w:noProof/>
            <w:lang w:eastAsia="en-GB"/>
          </w:rPr>
          <w:tab/>
        </w:r>
        <w:r w:rsidR="00002BE9" w:rsidRPr="00D9214B">
          <w:rPr>
            <w:rStyle w:val="Hyperlink"/>
            <w:noProof/>
          </w:rPr>
          <w:t>Trabalho Futuro</w:t>
        </w:r>
        <w:r w:rsidR="00002BE9">
          <w:rPr>
            <w:noProof/>
            <w:webHidden/>
          </w:rPr>
          <w:tab/>
        </w:r>
        <w:r w:rsidR="00002BE9">
          <w:rPr>
            <w:noProof/>
            <w:webHidden/>
          </w:rPr>
          <w:fldChar w:fldCharType="begin"/>
        </w:r>
        <w:r w:rsidR="00002BE9">
          <w:rPr>
            <w:noProof/>
            <w:webHidden/>
          </w:rPr>
          <w:instrText xml:space="preserve"> PAGEREF _Toc487016362 \h </w:instrText>
        </w:r>
        <w:r w:rsidR="00002BE9">
          <w:rPr>
            <w:noProof/>
            <w:webHidden/>
          </w:rPr>
        </w:r>
        <w:r w:rsidR="00002BE9">
          <w:rPr>
            <w:noProof/>
            <w:webHidden/>
          </w:rPr>
          <w:fldChar w:fldCharType="separate"/>
        </w:r>
        <w:r w:rsidR="00002BE9">
          <w:rPr>
            <w:noProof/>
            <w:webHidden/>
          </w:rPr>
          <w:t>35</w:t>
        </w:r>
        <w:r w:rsidR="00002BE9">
          <w:rPr>
            <w:noProof/>
            <w:webHidden/>
          </w:rPr>
          <w:fldChar w:fldCharType="end"/>
        </w:r>
      </w:hyperlink>
    </w:p>
    <w:p w14:paraId="0FB3AE63" w14:textId="77777777" w:rsidR="00002BE9" w:rsidRDefault="00F93FD2">
      <w:pPr>
        <w:pStyle w:val="TOC2"/>
        <w:tabs>
          <w:tab w:val="right" w:leader="dot" w:pos="8495"/>
        </w:tabs>
        <w:rPr>
          <w:rFonts w:asciiTheme="minorHAnsi" w:eastAsiaTheme="minorEastAsia" w:hAnsiTheme="minorHAnsi" w:cstheme="minorBidi"/>
          <w:noProof/>
          <w:lang w:eastAsia="en-GB"/>
        </w:rPr>
      </w:pPr>
      <w:hyperlink w:anchor="_Toc487016363" w:history="1">
        <w:r w:rsidR="00002BE9" w:rsidRPr="00D9214B">
          <w:rPr>
            <w:rStyle w:val="Hyperlink"/>
            <w:noProof/>
          </w:rPr>
          <w:t>7.3.</w:t>
        </w:r>
        <w:r w:rsidR="00002BE9">
          <w:rPr>
            <w:noProof/>
            <w:webHidden/>
          </w:rPr>
          <w:tab/>
        </w:r>
        <w:r w:rsidR="00002BE9">
          <w:rPr>
            <w:noProof/>
            <w:webHidden/>
          </w:rPr>
          <w:fldChar w:fldCharType="begin"/>
        </w:r>
        <w:r w:rsidR="00002BE9">
          <w:rPr>
            <w:noProof/>
            <w:webHidden/>
          </w:rPr>
          <w:instrText xml:space="preserve"> PAGEREF _Toc487016363 \h </w:instrText>
        </w:r>
        <w:r w:rsidR="00002BE9">
          <w:rPr>
            <w:noProof/>
            <w:webHidden/>
          </w:rPr>
        </w:r>
        <w:r w:rsidR="00002BE9">
          <w:rPr>
            <w:noProof/>
            <w:webHidden/>
          </w:rPr>
          <w:fldChar w:fldCharType="separate"/>
        </w:r>
        <w:r w:rsidR="00002BE9">
          <w:rPr>
            <w:noProof/>
            <w:webHidden/>
          </w:rPr>
          <w:t>35</w:t>
        </w:r>
        <w:r w:rsidR="00002BE9">
          <w:rPr>
            <w:noProof/>
            <w:webHidden/>
          </w:rPr>
          <w:fldChar w:fldCharType="end"/>
        </w:r>
      </w:hyperlink>
    </w:p>
    <w:p w14:paraId="7B35D6F7" w14:textId="77777777" w:rsidR="00002BE9" w:rsidRDefault="00F93FD2">
      <w:pPr>
        <w:pStyle w:val="TOC1"/>
        <w:tabs>
          <w:tab w:val="right" w:leader="dot" w:pos="8495"/>
        </w:tabs>
        <w:rPr>
          <w:rFonts w:asciiTheme="minorHAnsi" w:eastAsiaTheme="minorEastAsia" w:hAnsiTheme="minorHAnsi" w:cstheme="minorBidi"/>
          <w:noProof/>
          <w:lang w:eastAsia="en-GB"/>
        </w:rPr>
      </w:pPr>
      <w:hyperlink w:anchor="_Toc487016364" w:history="1">
        <w:r w:rsidR="00002BE9" w:rsidRPr="00D9214B">
          <w:rPr>
            <w:rStyle w:val="Hyperlink"/>
            <w:noProof/>
          </w:rPr>
          <w:t>Bibliografia</w:t>
        </w:r>
        <w:r w:rsidR="00002BE9">
          <w:rPr>
            <w:noProof/>
            <w:webHidden/>
          </w:rPr>
          <w:tab/>
        </w:r>
        <w:r w:rsidR="00002BE9">
          <w:rPr>
            <w:noProof/>
            <w:webHidden/>
          </w:rPr>
          <w:fldChar w:fldCharType="begin"/>
        </w:r>
        <w:r w:rsidR="00002BE9">
          <w:rPr>
            <w:noProof/>
            <w:webHidden/>
          </w:rPr>
          <w:instrText xml:space="preserve"> PAGEREF _Toc487016364 \h </w:instrText>
        </w:r>
        <w:r w:rsidR="00002BE9">
          <w:rPr>
            <w:noProof/>
            <w:webHidden/>
          </w:rPr>
        </w:r>
        <w:r w:rsidR="00002BE9">
          <w:rPr>
            <w:noProof/>
            <w:webHidden/>
          </w:rPr>
          <w:fldChar w:fldCharType="separate"/>
        </w:r>
        <w:r w:rsidR="00002BE9">
          <w:rPr>
            <w:noProof/>
            <w:webHidden/>
          </w:rPr>
          <w:t>36</w:t>
        </w:r>
        <w:r w:rsidR="00002BE9">
          <w:rPr>
            <w:noProof/>
            <w:webHidden/>
          </w:rPr>
          <w:fldChar w:fldCharType="end"/>
        </w:r>
      </w:hyperlink>
    </w:p>
    <w:p w14:paraId="5B84BB1D" w14:textId="77777777" w:rsidR="00002BE9" w:rsidRDefault="00F93FD2">
      <w:pPr>
        <w:pStyle w:val="TOC1"/>
        <w:tabs>
          <w:tab w:val="right" w:leader="dot" w:pos="8495"/>
        </w:tabs>
        <w:rPr>
          <w:rFonts w:asciiTheme="minorHAnsi" w:eastAsiaTheme="minorEastAsia" w:hAnsiTheme="minorHAnsi" w:cstheme="minorBidi"/>
          <w:noProof/>
          <w:lang w:eastAsia="en-GB"/>
        </w:rPr>
      </w:pPr>
      <w:hyperlink w:anchor="_Toc487016365" w:history="1">
        <w:r w:rsidR="00002BE9" w:rsidRPr="00D9214B">
          <w:rPr>
            <w:rStyle w:val="Hyperlink"/>
            <w:noProof/>
          </w:rPr>
          <w:t>[Anexo A]</w:t>
        </w:r>
        <w:r w:rsidR="00002BE9">
          <w:rPr>
            <w:noProof/>
            <w:webHidden/>
          </w:rPr>
          <w:tab/>
        </w:r>
        <w:r w:rsidR="00002BE9">
          <w:rPr>
            <w:noProof/>
            <w:webHidden/>
          </w:rPr>
          <w:fldChar w:fldCharType="begin"/>
        </w:r>
        <w:r w:rsidR="00002BE9">
          <w:rPr>
            <w:noProof/>
            <w:webHidden/>
          </w:rPr>
          <w:instrText xml:space="preserve"> PAGEREF _Toc487016365 \h </w:instrText>
        </w:r>
        <w:r w:rsidR="00002BE9">
          <w:rPr>
            <w:noProof/>
            <w:webHidden/>
          </w:rPr>
        </w:r>
        <w:r w:rsidR="00002BE9">
          <w:rPr>
            <w:noProof/>
            <w:webHidden/>
          </w:rPr>
          <w:fldChar w:fldCharType="separate"/>
        </w:r>
        <w:r w:rsidR="00002BE9">
          <w:rPr>
            <w:noProof/>
            <w:webHidden/>
          </w:rPr>
          <w:t>37</w:t>
        </w:r>
        <w:r w:rsidR="00002BE9">
          <w:rPr>
            <w:noProof/>
            <w:webHidden/>
          </w:rPr>
          <w:fldChar w:fldCharType="end"/>
        </w:r>
      </w:hyperlink>
    </w:p>
    <w:p w14:paraId="0E0B2B45" w14:textId="77777777" w:rsidR="00002BE9" w:rsidRDefault="00F93FD2">
      <w:pPr>
        <w:pStyle w:val="TOC1"/>
        <w:tabs>
          <w:tab w:val="right" w:leader="dot" w:pos="8495"/>
        </w:tabs>
        <w:rPr>
          <w:rFonts w:asciiTheme="minorHAnsi" w:eastAsiaTheme="minorEastAsia" w:hAnsiTheme="minorHAnsi" w:cstheme="minorBidi"/>
          <w:noProof/>
          <w:lang w:eastAsia="en-GB"/>
        </w:rPr>
      </w:pPr>
      <w:hyperlink w:anchor="_Toc487016366" w:history="1">
        <w:r w:rsidR="00002BE9" w:rsidRPr="00D9214B">
          <w:rPr>
            <w:rStyle w:val="Hyperlink"/>
            <w:noProof/>
          </w:rPr>
          <w:t>[Anexo B]</w:t>
        </w:r>
        <w:r w:rsidR="00002BE9">
          <w:rPr>
            <w:noProof/>
            <w:webHidden/>
          </w:rPr>
          <w:tab/>
        </w:r>
        <w:r w:rsidR="00002BE9">
          <w:rPr>
            <w:noProof/>
            <w:webHidden/>
          </w:rPr>
          <w:fldChar w:fldCharType="begin"/>
        </w:r>
        <w:r w:rsidR="00002BE9">
          <w:rPr>
            <w:noProof/>
            <w:webHidden/>
          </w:rPr>
          <w:instrText xml:space="preserve"> PAGEREF _Toc487016366 \h </w:instrText>
        </w:r>
        <w:r w:rsidR="00002BE9">
          <w:rPr>
            <w:noProof/>
            <w:webHidden/>
          </w:rPr>
        </w:r>
        <w:r w:rsidR="00002BE9">
          <w:rPr>
            <w:noProof/>
            <w:webHidden/>
          </w:rPr>
          <w:fldChar w:fldCharType="separate"/>
        </w:r>
        <w:r w:rsidR="00002BE9">
          <w:rPr>
            <w:noProof/>
            <w:webHidden/>
          </w:rPr>
          <w:t>38</w:t>
        </w:r>
        <w:r w:rsidR="00002BE9">
          <w:rPr>
            <w:noProof/>
            <w:webHidden/>
          </w:rPr>
          <w:fldChar w:fldCharType="end"/>
        </w:r>
      </w:hyperlink>
    </w:p>
    <w:p w14:paraId="2F61EE44" w14:textId="77777777" w:rsidR="002272C2" w:rsidRPr="00E135CF" w:rsidRDefault="00776532" w:rsidP="00E135CF">
      <w:pPr>
        <w:rPr>
          <w:lang w:val="pt-PT"/>
        </w:rPr>
        <w:sectPr w:rsidR="002272C2" w:rsidRPr="00E135CF" w:rsidSect="001D5BBC">
          <w:headerReference w:type="default" r:id="rId18"/>
          <w:footerReference w:type="default" r:id="rId19"/>
          <w:pgSz w:w="11907" w:h="16840" w:code="9"/>
          <w:pgMar w:top="1701" w:right="1701" w:bottom="1701" w:left="1701" w:header="0" w:footer="0" w:gutter="0"/>
          <w:pgNumType w:fmt="lowerRoman" w:start="5"/>
          <w:cols w:space="720"/>
        </w:sectPr>
      </w:pPr>
      <w:r w:rsidRPr="00340AB4">
        <w:rPr>
          <w:lang w:val="pt-PT"/>
        </w:rPr>
        <w:fldChar w:fldCharType="end"/>
      </w:r>
    </w:p>
    <w:p w14:paraId="5AFE7407" w14:textId="77777777" w:rsidR="007F408F" w:rsidRPr="00340AB4" w:rsidRDefault="007F408F" w:rsidP="006C78FC">
      <w:pPr>
        <w:pStyle w:val="NormalText"/>
      </w:pPr>
    </w:p>
    <w:p w14:paraId="6EB61BC3" w14:textId="405B084E" w:rsidR="007F408F" w:rsidRPr="00CB0F26" w:rsidRDefault="007F408F" w:rsidP="00586B13">
      <w:pPr>
        <w:pStyle w:val="Title"/>
      </w:pPr>
      <w:bookmarkStart w:id="0" w:name="_Ref245468545"/>
      <w:bookmarkStart w:id="1" w:name="_Toc487016316"/>
      <w:proofErr w:type="spellStart"/>
      <w:r w:rsidRPr="00CB0F26">
        <w:t>Índice</w:t>
      </w:r>
      <w:proofErr w:type="spellEnd"/>
      <w:r w:rsidRPr="00CB0F26">
        <w:t xml:space="preserve"> de </w:t>
      </w:r>
      <w:proofErr w:type="spellStart"/>
      <w:r w:rsidRPr="00CB0F26">
        <w:t>Figuras</w:t>
      </w:r>
      <w:bookmarkEnd w:id="0"/>
      <w:bookmarkEnd w:id="1"/>
      <w:proofErr w:type="spellEnd"/>
    </w:p>
    <w:p w14:paraId="7637FE68" w14:textId="77777777" w:rsidR="00FF028D" w:rsidRPr="00226387" w:rsidRDefault="00776532" w:rsidP="006C78FC">
      <w:pPr>
        <w:pStyle w:val="NormalText"/>
        <w:rPr>
          <w:lang w:val="en-GB"/>
        </w:rPr>
      </w:pPr>
      <w:r w:rsidRPr="00340AB4">
        <w:fldChar w:fldCharType="begin"/>
      </w:r>
      <w:r w:rsidR="006D7FCA" w:rsidRPr="00226387">
        <w:rPr>
          <w:lang w:val="en-GB"/>
        </w:rPr>
        <w:instrText xml:space="preserve"> TOC \h \z \c "Figura" </w:instrText>
      </w:r>
      <w:r w:rsidRPr="00340AB4">
        <w:fldChar w:fldCharType="separate"/>
      </w:r>
      <w:r w:rsidR="00CB0F26" w:rsidRPr="00226387">
        <w:rPr>
          <w:b/>
          <w:noProof/>
          <w:lang w:val="en-GB"/>
        </w:rPr>
        <w:t>No table of figures entries found.</w:t>
      </w:r>
      <w:r w:rsidR="00CB0F26" w:rsidRPr="00226387">
        <w:rPr>
          <w:noProof/>
          <w:lang w:val="en-GB"/>
        </w:rPr>
        <w:br/>
        <w:t xml:space="preserve">This is an automatic table of contents. To use it, apply heading styles (on the Home tab) to the text that goes in your table of contents, and then update this table. </w:t>
      </w:r>
      <w:r w:rsidR="00CB0F26" w:rsidRPr="00226387">
        <w:rPr>
          <w:noProof/>
          <w:lang w:val="en-GB"/>
        </w:rPr>
        <w:cr/>
        <w:t xml:space="preserve"> </w:t>
      </w:r>
      <w:r w:rsidR="00CB0F26" w:rsidRPr="00226387">
        <w:rPr>
          <w:noProof/>
          <w:lang w:val="en-GB"/>
        </w:rPr>
        <w:cr/>
        <w:t>If you want to type your own entries, use a manual table of contents (in the same menu as the automatic one).</w:t>
      </w:r>
      <w:r w:rsidRPr="00340AB4">
        <w:fldChar w:fldCharType="end"/>
      </w:r>
    </w:p>
    <w:p w14:paraId="5D27DBD5" w14:textId="77777777" w:rsidR="00FF028D" w:rsidRPr="00226387" w:rsidRDefault="00FF028D" w:rsidP="006C78FC">
      <w:pPr>
        <w:pStyle w:val="NormalText"/>
        <w:rPr>
          <w:lang w:val="en-GB"/>
        </w:rPr>
      </w:pPr>
    </w:p>
    <w:p w14:paraId="5D29648D" w14:textId="77777777" w:rsidR="00FF028D" w:rsidRPr="00226387" w:rsidRDefault="00FF028D" w:rsidP="006C78FC">
      <w:pPr>
        <w:pStyle w:val="NormalText"/>
        <w:rPr>
          <w:lang w:val="en-GB"/>
        </w:rPr>
      </w:pPr>
    </w:p>
    <w:p w14:paraId="18035DD3" w14:textId="77777777" w:rsidR="007F408F" w:rsidRPr="00226387" w:rsidRDefault="007F408F" w:rsidP="006C78FC">
      <w:pPr>
        <w:pStyle w:val="NormalText"/>
        <w:rPr>
          <w:lang w:val="en-GB"/>
        </w:rPr>
      </w:pPr>
    </w:p>
    <w:p w14:paraId="54333102" w14:textId="77777777" w:rsidR="00FF028D" w:rsidRPr="00226387" w:rsidRDefault="00FF028D" w:rsidP="006C78FC">
      <w:pPr>
        <w:pStyle w:val="NormalText"/>
        <w:rPr>
          <w:lang w:val="en-GB"/>
        </w:rPr>
        <w:sectPr w:rsidR="00FF028D" w:rsidRPr="00226387" w:rsidSect="00E135CF">
          <w:headerReference w:type="default" r:id="rId20"/>
          <w:pgSz w:w="11907" w:h="16840" w:code="9"/>
          <w:pgMar w:top="1701" w:right="1701" w:bottom="1701" w:left="1701" w:header="0" w:footer="0" w:gutter="0"/>
          <w:pgNumType w:fmt="lowerRoman"/>
          <w:cols w:space="720"/>
        </w:sectPr>
      </w:pPr>
    </w:p>
    <w:p w14:paraId="4AEBECE6" w14:textId="77777777" w:rsidR="00374277" w:rsidRPr="00226387" w:rsidRDefault="00374277" w:rsidP="006C78FC">
      <w:pPr>
        <w:pStyle w:val="NormalText"/>
        <w:rPr>
          <w:lang w:val="en-GB"/>
        </w:rPr>
      </w:pPr>
    </w:p>
    <w:p w14:paraId="57EBFEDB" w14:textId="37193486" w:rsidR="00374277" w:rsidRPr="00CB0F26" w:rsidRDefault="00374277" w:rsidP="00586B13">
      <w:pPr>
        <w:pStyle w:val="Title"/>
      </w:pPr>
      <w:bookmarkStart w:id="2" w:name="_Ref245468691"/>
      <w:bookmarkStart w:id="3" w:name="_Toc487016317"/>
      <w:proofErr w:type="spellStart"/>
      <w:r w:rsidRPr="00CB0F26">
        <w:t>Índice</w:t>
      </w:r>
      <w:proofErr w:type="spellEnd"/>
      <w:r w:rsidRPr="00CB0F26">
        <w:t xml:space="preserve"> de </w:t>
      </w:r>
      <w:proofErr w:type="spellStart"/>
      <w:r w:rsidRPr="00CB0F26">
        <w:t>Tabelas</w:t>
      </w:r>
      <w:bookmarkEnd w:id="2"/>
      <w:bookmarkEnd w:id="3"/>
      <w:proofErr w:type="spellEnd"/>
    </w:p>
    <w:p w14:paraId="2232A766" w14:textId="77777777" w:rsidR="00E24A90" w:rsidRDefault="00776532">
      <w:pPr>
        <w:pStyle w:val="TableofFigures"/>
        <w:tabs>
          <w:tab w:val="right" w:leader="dot" w:pos="8495"/>
        </w:tabs>
        <w:rPr>
          <w:rFonts w:asciiTheme="minorHAnsi" w:eastAsiaTheme="minorEastAsia" w:hAnsiTheme="minorHAnsi" w:cstheme="minorBidi"/>
          <w:noProof/>
          <w:lang w:eastAsia="en-GB"/>
        </w:rPr>
      </w:pPr>
      <w:r w:rsidRPr="00340AB4">
        <w:fldChar w:fldCharType="begin"/>
      </w:r>
      <w:r w:rsidR="00CE0197" w:rsidRPr="00CB0F26">
        <w:instrText xml:space="preserve"> TOC \h \z \c "Tabela" </w:instrText>
      </w:r>
      <w:r w:rsidRPr="00340AB4">
        <w:fldChar w:fldCharType="separate"/>
      </w:r>
      <w:hyperlink w:anchor="_Toc484529645" w:history="1">
        <w:r w:rsidR="00E24A90" w:rsidRPr="003B7AB1">
          <w:rPr>
            <w:rStyle w:val="Hyperlink"/>
            <w:noProof/>
          </w:rPr>
          <w:t>Tabela 1</w:t>
        </w:r>
        <w:r w:rsidR="00E24A90">
          <w:rPr>
            <w:noProof/>
            <w:webHidden/>
          </w:rPr>
          <w:tab/>
        </w:r>
        <w:r w:rsidR="00E24A90">
          <w:rPr>
            <w:noProof/>
            <w:webHidden/>
          </w:rPr>
          <w:fldChar w:fldCharType="begin"/>
        </w:r>
        <w:r w:rsidR="00E24A90">
          <w:rPr>
            <w:noProof/>
            <w:webHidden/>
          </w:rPr>
          <w:instrText xml:space="preserve"> PAGEREF _Toc484529645 \h </w:instrText>
        </w:r>
        <w:r w:rsidR="00E24A90">
          <w:rPr>
            <w:noProof/>
            <w:webHidden/>
          </w:rPr>
        </w:r>
        <w:r w:rsidR="00E24A90">
          <w:rPr>
            <w:noProof/>
            <w:webHidden/>
          </w:rPr>
          <w:fldChar w:fldCharType="separate"/>
        </w:r>
        <w:r w:rsidR="00E24A90">
          <w:rPr>
            <w:noProof/>
            <w:webHidden/>
          </w:rPr>
          <w:t>9</w:t>
        </w:r>
        <w:r w:rsidR="00E24A90">
          <w:rPr>
            <w:noProof/>
            <w:webHidden/>
          </w:rPr>
          <w:fldChar w:fldCharType="end"/>
        </w:r>
      </w:hyperlink>
    </w:p>
    <w:p w14:paraId="3EAA9F3D" w14:textId="77777777" w:rsidR="00374277" w:rsidRPr="00CB0F26" w:rsidRDefault="00776532" w:rsidP="006C78FC">
      <w:pPr>
        <w:pStyle w:val="NormalText"/>
        <w:rPr>
          <w:lang w:val="en-GB"/>
        </w:rPr>
      </w:pPr>
      <w:r w:rsidRPr="00340AB4">
        <w:fldChar w:fldCharType="end"/>
      </w:r>
    </w:p>
    <w:p w14:paraId="32ABAB92" w14:textId="77777777" w:rsidR="00AA534B" w:rsidRPr="00CB0F26" w:rsidRDefault="00AA534B" w:rsidP="006C78FC">
      <w:pPr>
        <w:pStyle w:val="NormalText"/>
      </w:pPr>
    </w:p>
    <w:p w14:paraId="7EE1D3A8" w14:textId="77777777" w:rsidR="00AA534B" w:rsidRPr="00CB0F26" w:rsidRDefault="00AA534B" w:rsidP="006C78FC">
      <w:pPr>
        <w:pStyle w:val="NormalText"/>
        <w:sectPr w:rsidR="00AA534B" w:rsidRPr="00CB0F26" w:rsidSect="00E135CF">
          <w:headerReference w:type="default" r:id="rId21"/>
          <w:pgSz w:w="11907" w:h="16840" w:code="9"/>
          <w:pgMar w:top="1701" w:right="1701" w:bottom="1701" w:left="1701" w:header="0" w:footer="0" w:gutter="0"/>
          <w:pgNumType w:fmt="lowerRoman"/>
          <w:cols w:space="720"/>
        </w:sectPr>
      </w:pPr>
    </w:p>
    <w:p w14:paraId="3881C925" w14:textId="77777777" w:rsidR="006C59D7" w:rsidRPr="00CB0F26" w:rsidRDefault="006C59D7" w:rsidP="006C78FC">
      <w:pPr>
        <w:pStyle w:val="NormalText"/>
      </w:pPr>
    </w:p>
    <w:p w14:paraId="51E0118D" w14:textId="73612C19" w:rsidR="00DE1ED3" w:rsidRPr="004E6409" w:rsidRDefault="001D5BBC" w:rsidP="00F90103">
      <w:pPr>
        <w:pStyle w:val="Title"/>
        <w:rPr>
          <w:lang w:val="pt-BR"/>
        </w:rPr>
      </w:pPr>
      <w:r w:rsidRPr="00E86610">
        <w:rPr>
          <w:lang w:val="pt-PT"/>
        </w:rPr>
        <w:t>Lista</w:t>
      </w:r>
      <w:r w:rsidRPr="004E6409">
        <w:rPr>
          <w:lang w:val="pt-BR"/>
        </w:rPr>
        <w:t xml:space="preserve"> de </w:t>
      </w:r>
      <w:r w:rsidRPr="00E86610">
        <w:rPr>
          <w:lang w:val="pt-PT"/>
        </w:rPr>
        <w:t>Acrónimos</w:t>
      </w:r>
    </w:p>
    <w:p w14:paraId="1C0E4044" w14:textId="174BB90B" w:rsidR="00DE1ED3" w:rsidRDefault="00DE1ED3" w:rsidP="006C78FC">
      <w:pPr>
        <w:pStyle w:val="NormalText"/>
      </w:pPr>
      <w:r>
        <w:t xml:space="preserve">PoI – </w:t>
      </w:r>
    </w:p>
    <w:p w14:paraId="2E031425" w14:textId="03AD65D1" w:rsidR="00C22B1E" w:rsidRDefault="00C22B1E" w:rsidP="006C78FC">
      <w:pPr>
        <w:pStyle w:val="NormalText"/>
      </w:pPr>
      <w:r>
        <w:t xml:space="preserve">API – </w:t>
      </w:r>
    </w:p>
    <w:p w14:paraId="202FEFEE" w14:textId="7ED6D49F" w:rsidR="00C22B1E" w:rsidRDefault="00C22B1E" w:rsidP="006C78FC">
      <w:pPr>
        <w:pStyle w:val="NormalText"/>
      </w:pPr>
      <w:r>
        <w:t xml:space="preserve">TI – </w:t>
      </w:r>
    </w:p>
    <w:p w14:paraId="533655FB" w14:textId="082912B5" w:rsidR="00C22B1E" w:rsidRDefault="00C22B1E" w:rsidP="006C78FC">
      <w:pPr>
        <w:pStyle w:val="NormalText"/>
      </w:pPr>
      <w:r>
        <w:t xml:space="preserve">Mb – </w:t>
      </w:r>
    </w:p>
    <w:p w14:paraId="0CB4D885" w14:textId="163ADF51" w:rsidR="000F64E2" w:rsidRDefault="000F64E2" w:rsidP="006C78FC">
      <w:pPr>
        <w:pStyle w:val="NormalText"/>
      </w:pPr>
      <w:r>
        <w:t>XP –</w:t>
      </w:r>
    </w:p>
    <w:p w14:paraId="5418D115" w14:textId="4A1BC1A1" w:rsidR="000F64E2" w:rsidRDefault="000F64E2" w:rsidP="006C78FC">
      <w:pPr>
        <w:pStyle w:val="NormalText"/>
      </w:pPr>
      <w:r>
        <w:t>UML –</w:t>
      </w:r>
    </w:p>
    <w:p w14:paraId="2AC7C773" w14:textId="3C7D0F8E" w:rsidR="000F64E2" w:rsidRDefault="000F64E2" w:rsidP="006C78FC">
      <w:pPr>
        <w:pStyle w:val="NormalText"/>
      </w:pPr>
      <w:r>
        <w:t xml:space="preserve">API </w:t>
      </w:r>
      <w:proofErr w:type="spellStart"/>
      <w:r>
        <w:t>Rest</w:t>
      </w:r>
      <w:proofErr w:type="spellEnd"/>
      <w:r>
        <w:t xml:space="preserve"> –</w:t>
      </w:r>
    </w:p>
    <w:p w14:paraId="4D3B4352" w14:textId="77777777" w:rsidR="000F64E2" w:rsidRDefault="000F64E2" w:rsidP="006C78FC">
      <w:pPr>
        <w:pStyle w:val="NormalText"/>
      </w:pPr>
    </w:p>
    <w:p w14:paraId="5719E965" w14:textId="77777777" w:rsidR="000F64E2" w:rsidRDefault="000F64E2" w:rsidP="006C78FC">
      <w:pPr>
        <w:pStyle w:val="NormalText"/>
      </w:pPr>
    </w:p>
    <w:p w14:paraId="10E32F73" w14:textId="77777777" w:rsidR="000F64E2" w:rsidRDefault="000F64E2" w:rsidP="006C78FC">
      <w:pPr>
        <w:pStyle w:val="NormalText"/>
      </w:pPr>
    </w:p>
    <w:p w14:paraId="668D57A5" w14:textId="77777777" w:rsidR="00C22B1E" w:rsidRDefault="00C22B1E" w:rsidP="006C78FC">
      <w:pPr>
        <w:pStyle w:val="NormalText"/>
      </w:pPr>
    </w:p>
    <w:p w14:paraId="2E27B6C7" w14:textId="77777777" w:rsidR="00C22B1E" w:rsidRDefault="00C22B1E" w:rsidP="006C78FC">
      <w:pPr>
        <w:pStyle w:val="NormalText"/>
      </w:pPr>
    </w:p>
    <w:p w14:paraId="20F12FF3" w14:textId="77777777" w:rsidR="00DE1ED3" w:rsidRPr="00DE1ED3" w:rsidRDefault="00DE1ED3" w:rsidP="006C78FC">
      <w:pPr>
        <w:pStyle w:val="NormalText"/>
      </w:pPr>
    </w:p>
    <w:p w14:paraId="0983F9D8" w14:textId="77777777" w:rsidR="00F205DD" w:rsidRDefault="00F205DD" w:rsidP="00F205DD">
      <w:pPr>
        <w:rPr>
          <w:lang w:val="pt-PT" w:eastAsia="en-US"/>
        </w:rPr>
      </w:pPr>
    </w:p>
    <w:p w14:paraId="271480BA" w14:textId="77777777" w:rsidR="00F205DD" w:rsidRPr="00F205DD" w:rsidRDefault="00F205DD" w:rsidP="006C78FC">
      <w:pPr>
        <w:pStyle w:val="NormalText"/>
      </w:pPr>
    </w:p>
    <w:p w14:paraId="1BE7A7AD" w14:textId="664587B4" w:rsidR="00F205DD" w:rsidRDefault="00F205DD" w:rsidP="006C78FC">
      <w:pPr>
        <w:pStyle w:val="NormalText"/>
      </w:pPr>
      <w:r>
        <w:br w:type="page"/>
      </w:r>
    </w:p>
    <w:p w14:paraId="40E41846" w14:textId="77777777" w:rsidR="00F205DD" w:rsidRDefault="00F205DD" w:rsidP="006C78FC">
      <w:pPr>
        <w:pStyle w:val="NormalText"/>
      </w:pPr>
    </w:p>
    <w:p w14:paraId="1473FE01" w14:textId="77777777" w:rsidR="00E83216" w:rsidRPr="00582996" w:rsidRDefault="00E83216" w:rsidP="006C78FC">
      <w:pPr>
        <w:pStyle w:val="NormalText"/>
      </w:pPr>
    </w:p>
    <w:p w14:paraId="5ABA5A9F" w14:textId="00A9DAB6" w:rsidR="0047564B" w:rsidRPr="00893A40" w:rsidRDefault="00733602" w:rsidP="0047564B">
      <w:pPr>
        <w:pStyle w:val="Heading1"/>
      </w:pPr>
      <w:bookmarkStart w:id="4" w:name="_Toc487016319"/>
      <w:r>
        <w:t>Introdução</w:t>
      </w:r>
      <w:bookmarkEnd w:id="4"/>
    </w:p>
    <w:p w14:paraId="160583A9" w14:textId="1A660250" w:rsidR="00E62CC9" w:rsidRDefault="002F0320" w:rsidP="006C78FC">
      <w:pPr>
        <w:pStyle w:val="NormalText"/>
      </w:pPr>
      <w:r>
        <w:t xml:space="preserve">Trabalho desenvolvido </w:t>
      </w:r>
      <w:r w:rsidR="00F536D3">
        <w:t>pelo aluno João Paulo Brás Delgado, no âmbito da disciplina de projeto da Licenciatura de Engenharia Informática no Institu</w:t>
      </w:r>
      <w:r w:rsidR="0079492F">
        <w:t>t</w:t>
      </w:r>
      <w:r w:rsidR="00F536D3">
        <w:t>o Politécnico da Guarda.</w:t>
      </w:r>
      <w:r w:rsidR="001A20E5">
        <w:t xml:space="preserve"> Como etapa fundamental </w:t>
      </w:r>
      <w:r w:rsidR="009E48DB">
        <w:t xml:space="preserve">e final </w:t>
      </w:r>
      <w:r w:rsidR="001A20E5">
        <w:t>para a obtenção do grau académico de Licenciatura.</w:t>
      </w:r>
    </w:p>
    <w:p w14:paraId="56736F08" w14:textId="23A5417D" w:rsidR="00325A89" w:rsidRDefault="00325A89" w:rsidP="006C78FC">
      <w:pPr>
        <w:pStyle w:val="NormalText"/>
      </w:pPr>
      <w:r>
        <w:t>Atualmente a tecnologia é presente no quotidiano da sociedade atual</w:t>
      </w:r>
      <w:r w:rsidR="00503E4E">
        <w:t>, o número de dispositivos móveis tem aumentado</w:t>
      </w:r>
      <w:r w:rsidR="00F972C8">
        <w:t xml:space="preserve"> exponencialmente </w:t>
      </w:r>
      <w:r w:rsidR="00503E4E">
        <w:t xml:space="preserve">fazendo com que o </w:t>
      </w:r>
      <w:r>
        <w:t>acesso à informaçã</w:t>
      </w:r>
      <w:r w:rsidR="00503E4E">
        <w:t xml:space="preserve">o digital uma </w:t>
      </w:r>
      <w:r>
        <w:t>prática comum</w:t>
      </w:r>
      <w:r w:rsidR="00503E4E">
        <w:t xml:space="preserve"> e fácil</w:t>
      </w:r>
      <w:r w:rsidR="004A666A">
        <w:t xml:space="preserve"> </w:t>
      </w:r>
      <w:r w:rsidR="004A666A">
        <w:fldChar w:fldCharType="begin" w:fldLock="1"/>
      </w:r>
      <w:r w:rsidR="004A666A">
        <w:instrText>ADDIN CSL_CITATION { "citationItems" : [ { "id" : "ITEM-1", "itemData" : { "DOI" : "10.1007/978-3-642-40316-3_9", "author" : [ { "dropping-particle" : "", "family" : "Smirnov", "given" : "Alexander", "non-dropping-particle" : "", "parse-names" : false, "suffix" : "" }, { "dropping-particle" : "", "family" : "Kashevnik", "given" : "Alexey", "non-dropping-particle" : "", "parse-names" : false, "suffix" : "" }, { "dropping-particle" : "", "family" : "Balandin", "given" : "Sergey I", "non-dropping-particle" : "", "parse-names" : false, "suffix" : "" }, { "dropping-particle" : "", "family" : "Laizane", "given" : "Santa", "non-dropping-particle" : "", "parse-names" : false, "suffix" : "" } ], "container-title" : "Internet of Things, Smart Spaces, and Next Generation Networking", "id" : "ITEM-1", "issued" : { "date-parts" : [ [ "2013" ] ] }, "page" : "94-106", "title" : "Intelligent Mobile Tourist Guide", "type" : "article-journal" }, "uris" : [ "http://www.mendeley.com/documents/?uuid=5234533e-2c34-4fb6-9a54-5b2ea3e70d4e" ] } ], "mendeley" : { "formattedCitation" : "[1]", "plainTextFormattedCitation" : "[1]", "previouslyFormattedCitation" : "[1]" }, "properties" : { "noteIndex" : 16 }, "schema" : "https://github.com/citation-style-language/schema/raw/master/csl-citation.json" }</w:instrText>
      </w:r>
      <w:r w:rsidR="004A666A">
        <w:fldChar w:fldCharType="separate"/>
      </w:r>
      <w:r w:rsidR="004A666A" w:rsidRPr="004A666A">
        <w:rPr>
          <w:noProof/>
        </w:rPr>
        <w:t>[1]</w:t>
      </w:r>
      <w:r w:rsidR="004A666A">
        <w:fldChar w:fldCharType="end"/>
      </w:r>
      <w:r w:rsidR="004A666A">
        <w:t>.</w:t>
      </w:r>
      <w:r>
        <w:t xml:space="preserve"> Assim surge a oportunidade de difundir informação aos utilizadores</w:t>
      </w:r>
      <w:r w:rsidR="00134A36">
        <w:t xml:space="preserve"> desta tecnologia.</w:t>
      </w:r>
    </w:p>
    <w:p w14:paraId="5B051433" w14:textId="4693F2F0" w:rsidR="0047564B" w:rsidRPr="0014131E" w:rsidRDefault="00F536D3" w:rsidP="003A0DE0">
      <w:pPr>
        <w:pStyle w:val="Heading2"/>
      </w:pPr>
      <w:bookmarkStart w:id="5" w:name="_Toc487016320"/>
      <w:r w:rsidRPr="00443560">
        <w:t>Contextualização</w:t>
      </w:r>
      <w:bookmarkEnd w:id="5"/>
    </w:p>
    <w:p w14:paraId="1AD548E5" w14:textId="070DFFCC" w:rsidR="0079492F" w:rsidRPr="0079492F" w:rsidRDefault="00FE5E9D" w:rsidP="006C78FC">
      <w:pPr>
        <w:pStyle w:val="NormalText"/>
      </w:pPr>
      <w:r>
        <w:t>Como requisito para a finalização da disciplina de projeto é necessário implementar uma solução, para resolver o problema existente</w:t>
      </w:r>
      <w:r w:rsidR="006365AE">
        <w:t>, a divulgação de eventos num determinado local</w:t>
      </w:r>
      <w:r w:rsidR="007372FF">
        <w:t>.</w:t>
      </w:r>
      <w:r>
        <w:t xml:space="preserve"> </w:t>
      </w:r>
      <w:r w:rsidR="007372FF">
        <w:t>Para tal</w:t>
      </w:r>
      <w:r>
        <w:t xml:space="preserve"> </w:t>
      </w:r>
      <w:r w:rsidR="007372FF">
        <w:t xml:space="preserve">é </w:t>
      </w:r>
      <w:r>
        <w:t>necessário a implementação dos conhecimentos adquiridos durante a licenciatura, conhecimentos estes, na área da modu</w:t>
      </w:r>
      <w:r w:rsidR="00411F46">
        <w:t>lação de software, programação,</w:t>
      </w:r>
      <w:r>
        <w:t xml:space="preserve"> organização e gestão de recursos</w:t>
      </w:r>
      <w:r w:rsidR="006365AE">
        <w:t xml:space="preserve"> e conteúdos</w:t>
      </w:r>
      <w:r w:rsidR="00411F46">
        <w:t>, ainda se prevê adquirir novos conhecimentos</w:t>
      </w:r>
      <w:r w:rsidR="00134A36">
        <w:t xml:space="preserve"> para a realização deste projeto</w:t>
      </w:r>
      <w:r>
        <w:t xml:space="preserve">. </w:t>
      </w:r>
    </w:p>
    <w:p w14:paraId="6A991539" w14:textId="3DBF9934" w:rsidR="00655539" w:rsidRDefault="00531D9E" w:rsidP="003A0DE0">
      <w:pPr>
        <w:pStyle w:val="Heading2"/>
      </w:pPr>
      <w:r>
        <w:t xml:space="preserve"> </w:t>
      </w:r>
      <w:bookmarkStart w:id="6" w:name="_Toc487016321"/>
      <w:r w:rsidR="00733602">
        <w:t>Motivaçã</w:t>
      </w:r>
      <w:r w:rsidR="0079492F">
        <w:t>o</w:t>
      </w:r>
      <w:bookmarkEnd w:id="6"/>
    </w:p>
    <w:p w14:paraId="18B6138E" w14:textId="3678890F" w:rsidR="00FE5E9D" w:rsidRPr="00FE5E9D" w:rsidRDefault="00411F46" w:rsidP="006C78FC">
      <w:pPr>
        <w:pStyle w:val="NormalText"/>
      </w:pPr>
      <w:r>
        <w:t>O</w:t>
      </w:r>
      <w:r w:rsidR="006B41AC">
        <w:t xml:space="preserve"> </w:t>
      </w:r>
      <w:r w:rsidR="00FE5E9D">
        <w:t>desenvolvimento deste projeto passa pela realização pessoal, finalização d</w:t>
      </w:r>
      <w:r>
        <w:t>a licenciatura, consolidação e</w:t>
      </w:r>
      <w:r w:rsidR="00FE5E9D">
        <w:t xml:space="preserve"> oportunidade de adquirir novos conhecimentos. Por outro lado, este projeto tem grande viabilidade e interesse, quer pela falta de softwares do género, quer pela </w:t>
      </w:r>
      <w:r w:rsidR="00F205DD">
        <w:t>utilidade apresentada pela aplicação.</w:t>
      </w:r>
    </w:p>
    <w:p w14:paraId="4B859532" w14:textId="4E7A59D9" w:rsidR="00D67C7D" w:rsidRDefault="005F29B5" w:rsidP="003A0DE0">
      <w:pPr>
        <w:pStyle w:val="Heading2"/>
      </w:pPr>
      <w:bookmarkStart w:id="7" w:name="_Toc487016322"/>
      <w:r>
        <w:t>Descrição</w:t>
      </w:r>
      <w:r w:rsidR="00531D9E">
        <w:t xml:space="preserve"> do problema</w:t>
      </w:r>
      <w:bookmarkEnd w:id="7"/>
    </w:p>
    <w:p w14:paraId="534F5C8F" w14:textId="27415639" w:rsidR="0047564B" w:rsidRDefault="0047564B" w:rsidP="006C78FC">
      <w:pPr>
        <w:pStyle w:val="NormalText"/>
      </w:pPr>
      <w:r>
        <w:t xml:space="preserve">Atualmente o turista tem necessidade de planificar a sua visita, seja para aproveitar o tempo ao máximo, ou simplesmente para não perder um ponto de interesse </w:t>
      </w:r>
      <w:r w:rsidR="006365AE">
        <w:t>(</w:t>
      </w:r>
      <w:r w:rsidR="00DE1ED3">
        <w:t>PoI</w:t>
      </w:r>
      <w:r w:rsidR="006365AE">
        <w:t xml:space="preserve">) </w:t>
      </w:r>
      <w:r>
        <w:t>do seu agrado</w:t>
      </w:r>
      <w:r w:rsidR="00D148F5">
        <w:fldChar w:fldCharType="begin" w:fldLock="1"/>
      </w:r>
      <w:r w:rsidR="00D148F5">
        <w:instrText>ADDIN CSL_CITATION { "citationItems" : [ { "id" : "ITEM-1", "itemData" : { "DOI" : "10.1109/ISCC.2010.5546758", "ISBN" : "9781424477555", "ISSN" : "15301346", "abstract" : "Mobile tourist guides have been in the spotlight during the past decade resulting in many prototypes, either full-fledged standalone mobile applications or web-based applications. Particular emphasis has been given to personalisation of services, typically based on travel recommender systems used to assist tourists in choosing places to visit; these systems address an important aspect of personalization and hence reduce the information burden for the user. However, existing systems fail to exploit information, behaviors, ideas, evaluations, assessments, ratings, etc, by other tourists with similar interests, which provide ground for the cooperative production of tourist content and travel recommendations. In this paper we extend this notion of travel recommender systems utilizing collaborative filtering techniques for deriving improved recommendations. We also propose the use of Wireless Sensor Network (WSN) installations around tourist sites for providing mobile users convenient and inexpensive means for uploading tourist information and ratings about Points of Interest (POI) via their mobile devices. User ratings uploaded through WSN infrastructures are weighted higher to differentiate between users that rate POIs using the mobile tourist guide application in direct proximity of the POI and others using the Internet away from the POI.", "author" : [ { "dropping-particle" : "", "family" : "Kenteris", "given" : "Michael", "non-dropping-particle" : "", "parse-names" : false, "suffix" : "" }, { "dropping-particle" : "", "family" : "Gavalas", "given" : "Damianos", "non-dropping-particle" : "", "parse-names" : false, "suffix" : "" }, { "dropping-particle" : "", "family" : "Mpitziopoulos", "given" : "Aristides", "non-dropping-particle" : "", "parse-names" : false, "suffix" : "" } ], "container-title" : "Proceedings - IEEE Symposium on Computers and Communications", "id" : "ITEM-1", "issued" : { "date-parts" : [ [ "2010" ] ] }, "page" : "840-845", "title" : "A Mobile tourism recommender system", "type" : "article-journal" }, "uris" : [ "http://www.mendeley.com/documents/?uuid=2e863eb8-1ba8-42f1-8541-520a133d948d" ] } ], "mendeley" : { "formattedCitation" : "[2]", "plainTextFormattedCitation" : "[2]", "previouslyFormattedCitation" : "[2]" }, "properties" : { "noteIndex" : 16 }, "schema" : "https://github.com/citation-style-language/schema/raw/master/csl-citation.json" }</w:instrText>
      </w:r>
      <w:r w:rsidR="00D148F5">
        <w:fldChar w:fldCharType="separate"/>
      </w:r>
      <w:r w:rsidR="00D148F5" w:rsidRPr="00D148F5">
        <w:rPr>
          <w:noProof/>
        </w:rPr>
        <w:t>[2]</w:t>
      </w:r>
      <w:r w:rsidR="00D148F5">
        <w:fldChar w:fldCharType="end"/>
      </w:r>
      <w:r>
        <w:t xml:space="preserve">. Muitas vezes esta planificação é efetuada através de revistas, jornais, </w:t>
      </w:r>
      <w:r w:rsidR="001B32B2">
        <w:t>panfletos,</w:t>
      </w:r>
      <w:r>
        <w:t xml:space="preserve"> </w:t>
      </w:r>
      <w:r>
        <w:lastRenderedPageBreak/>
        <w:t>guias turísticos</w:t>
      </w:r>
      <w:r w:rsidR="009641E3">
        <w:t>,</w:t>
      </w:r>
      <w:r>
        <w:t xml:space="preserve"> </w:t>
      </w:r>
      <w:r w:rsidR="001B32B2">
        <w:t>tudo em</w:t>
      </w:r>
      <w:r w:rsidR="00D413B4">
        <w:t xml:space="preserve"> formato de papel,</w:t>
      </w:r>
      <w:r w:rsidR="009641E3" w:rsidRPr="0024169B">
        <w:rPr>
          <w:highlight w:val="yellow"/>
        </w:rPr>
        <w:t xml:space="preserve"> por outro lado</w:t>
      </w:r>
      <w:r w:rsidR="00D413B4">
        <w:rPr>
          <w:highlight w:val="yellow"/>
        </w:rPr>
        <w:t xml:space="preserve"> o</w:t>
      </w:r>
      <w:r w:rsidRPr="0024169B">
        <w:rPr>
          <w:highlight w:val="yellow"/>
        </w:rPr>
        <w:t xml:space="preserve"> formato digital </w:t>
      </w:r>
      <w:r w:rsidRPr="0047564B">
        <w:rPr>
          <w:highlight w:val="yellow"/>
        </w:rPr>
        <w:t>em que o conteúdo sofre poucas atualizações</w:t>
      </w:r>
      <w:r w:rsidR="009641E3">
        <w:rPr>
          <w:highlight w:val="yellow"/>
        </w:rPr>
        <w:t xml:space="preserve"> ou muitas vezes caindo em desuso por falta de administração competente</w:t>
      </w:r>
      <w:r w:rsidRPr="0047564B">
        <w:rPr>
          <w:highlight w:val="yellow"/>
        </w:rPr>
        <w:t>.</w:t>
      </w:r>
    </w:p>
    <w:p w14:paraId="0DA0573A" w14:textId="10958E18" w:rsidR="0047564B" w:rsidRPr="00AE2D52" w:rsidRDefault="0047564B" w:rsidP="006C78FC">
      <w:pPr>
        <w:pStyle w:val="NormalText"/>
      </w:pPr>
      <w:r w:rsidRPr="00AE2D52">
        <w:t>No caso da informação recolhida via nã</w:t>
      </w:r>
      <w:r w:rsidR="00137E5A" w:rsidRPr="00AE2D52">
        <w:t xml:space="preserve">o informatizada, </w:t>
      </w:r>
      <w:r w:rsidR="00AE2D52">
        <w:t>por norma</w:t>
      </w:r>
      <w:r w:rsidR="009641E3">
        <w:t>,</w:t>
      </w:r>
      <w:r w:rsidR="00AE2D52">
        <w:t xml:space="preserve"> encontra-se </w:t>
      </w:r>
      <w:r w:rsidRPr="00AE2D52">
        <w:t xml:space="preserve">desatualizada ou como é espectável </w:t>
      </w:r>
      <w:r w:rsidR="00137E5A" w:rsidRPr="00AE2D52">
        <w:t>sem capacidade de resposta a alterações súbitas, tais como, condições climatéricas muito adversas, obras de restauração e etc.</w:t>
      </w:r>
      <w:r w:rsidR="00543DAA" w:rsidRPr="00AE2D52">
        <w:t xml:space="preserve"> Outro problema inerente é a falta de triagem por grupos etários nos </w:t>
      </w:r>
      <w:r w:rsidR="004214F9" w:rsidRPr="00AE2D52">
        <w:t>pontos de interesse</w:t>
      </w:r>
      <w:r w:rsidR="00543DAA" w:rsidRPr="00AE2D52">
        <w:t xml:space="preserve"> a decorrer</w:t>
      </w:r>
      <w:r w:rsidR="004214F9" w:rsidRPr="00AE2D52">
        <w:t>, dificultan</w:t>
      </w:r>
      <w:r w:rsidR="00FC3AE4" w:rsidRPr="00AE2D52">
        <w:t>do o planeamento das atividades</w:t>
      </w:r>
      <w:r w:rsidR="003D3C72" w:rsidRPr="00AE2D52">
        <w:t xml:space="preserve"> </w:t>
      </w:r>
      <w:r w:rsidR="003D3C72">
        <w:t>levando muitas vezes ao desinteresse do turista</w:t>
      </w:r>
      <w:r w:rsidR="00092699">
        <w:fldChar w:fldCharType="begin" w:fldLock="1"/>
      </w:r>
      <w:r w:rsidR="00D148F5">
        <w:instrText>ADDIN CSL_CITATION { "citationItems" : [ { "id" : "ITEM-1", "itemData" : { "DOI" : "Doi 10.1049/Iet-Sen.2011.0156", "ISBN" : "1751-8806", "ISSN" : "17518806", "abstract" : "This study deals with the problem of deriving personalised recommendations for daily sightseeing itineraries for tourists visiting any destination. The authors' approach considers selected places of interest that a traveller would potentially wish to visit and derives a near-optimal itinerary for each day of visit; the places of potential interest are selected based on stated or implied user preferences. The authors' method enables the planning of customised daily personalised tourist itineraries considering user preferences, time available for visiting sights on a daily basis, opening days of sights and average visiting times for these sights. Herein, the authors propose a heuristic solution to this problem addressed to both web and mobile web users. Evaluation and simulation results verify the competence of the authors' approach against an alternative method.", "author" : [ { "dropping-particle" : "", "family" : "Gavalas", "given" : "Damianos", "non-dropping-particle" : "", "parse-names" : false, "suffix" : "" }, { "dropping-particle" : "", "family" : "Kenteris", "given" : "Michael", "non-dropping-particle" : "", "parse-names" : false, "suffix" : "" }, { "dropping-particle" : "", "family" : "Konstantopoulos", "given" : "Charalampos", "non-dropping-particle" : "", "parse-names" : false, "suffix" : "" }, { "dropping-particle" : "", "family" : "Pantziou", "given" : "Grammati", "non-dropping-particle" : "", "parse-names" : false, "suffix" : "" } ], "container-title" : "IET Software", "id" : "ITEM-1", "issue" : "4", "issued" : { "date-parts" : [ [ "2012" ] ] }, "note" : "Muito bom na ajuda da escrita do relatorio, identifica bem os problemas das aplica\u00e7\u00f5es mobiles.", "page" : "313", "title" : "Web application for recommending personalised mobile tourist routes", "type" : "article-journal", "volume" : "6" }, "uris" : [ "http://www.mendeley.com/documents/?uuid=abd39a1f-c6ed-4c1e-a595-3842ea12953e" ] } ], "mendeley" : { "formattedCitation" : "[3]", "plainTextFormattedCitation" : "[3]", "previouslyFormattedCitation" : "[3]" }, "properties" : { "noteIndex" : 0 }, "schema" : "https://github.com/citation-style-language/schema/raw/master/csl-citation.json" }</w:instrText>
      </w:r>
      <w:r w:rsidR="00092699">
        <w:fldChar w:fldCharType="separate"/>
      </w:r>
      <w:r w:rsidR="00D148F5" w:rsidRPr="00D148F5">
        <w:rPr>
          <w:noProof/>
        </w:rPr>
        <w:t>[3]</w:t>
      </w:r>
      <w:r w:rsidR="00092699">
        <w:fldChar w:fldCharType="end"/>
      </w:r>
      <w:r w:rsidR="00F205DD">
        <w:t>.</w:t>
      </w:r>
    </w:p>
    <w:p w14:paraId="215E6C1C" w14:textId="6D5CE727" w:rsidR="004E03BE" w:rsidRPr="005F29B5" w:rsidRDefault="00543DAA" w:rsidP="006C78FC">
      <w:pPr>
        <w:pStyle w:val="NormalText"/>
      </w:pPr>
      <w:r>
        <w:t>Surge</w:t>
      </w:r>
      <w:r w:rsidR="009641E3">
        <w:t>m</w:t>
      </w:r>
      <w:r>
        <w:t xml:space="preserve"> então</w:t>
      </w:r>
      <w:r w:rsidR="004214F9">
        <w:t xml:space="preserve"> vários</w:t>
      </w:r>
      <w:r>
        <w:t xml:space="preserve"> problema</w:t>
      </w:r>
      <w:r w:rsidR="004214F9">
        <w:t>s</w:t>
      </w:r>
      <w:r>
        <w:t>, que faz com que muitas vezes os turistas fiquem insatisfeitos com a localidade que visitam</w:t>
      </w:r>
      <w:r w:rsidR="008A44C0">
        <w:t>,</w:t>
      </w:r>
      <w:r>
        <w:t xml:space="preserve"> </w:t>
      </w:r>
      <w:r w:rsidR="008A44C0">
        <w:t>deste modo leva</w:t>
      </w:r>
      <w:r w:rsidR="006365AE">
        <w:t>ntando</w:t>
      </w:r>
      <w:r w:rsidR="008A44C0">
        <w:t xml:space="preserve"> um mau </w:t>
      </w:r>
      <w:r w:rsidR="008A44C0" w:rsidRPr="006365AE">
        <w:rPr>
          <w:i/>
        </w:rPr>
        <w:t>feedback</w:t>
      </w:r>
      <w:r>
        <w:t xml:space="preserve">. Assim para evitar situações deste tipo pretende-se implementar uma solução que combata </w:t>
      </w:r>
      <w:r w:rsidR="004214F9">
        <w:t>estas dificuldades</w:t>
      </w:r>
      <w:r>
        <w:t xml:space="preserve">. Uma aplicação </w:t>
      </w:r>
      <w:r w:rsidR="00E56AF3">
        <w:t>móvel</w:t>
      </w:r>
      <w:r>
        <w:t xml:space="preserve"> atualizada e</w:t>
      </w:r>
      <w:r w:rsidR="004214F9">
        <w:t>m tempo real</w:t>
      </w:r>
      <w:r w:rsidR="006365AE">
        <w:t>,</w:t>
      </w:r>
      <w:r w:rsidR="004214F9">
        <w:t xml:space="preserve"> com os pontos de i</w:t>
      </w:r>
      <w:r w:rsidR="008A44C0">
        <w:t xml:space="preserve">nteresse de uma cidade e </w:t>
      </w:r>
      <w:r w:rsidR="006365AE">
        <w:t>principalmente focada nos</w:t>
      </w:r>
      <w:r w:rsidR="004214F9">
        <w:t xml:space="preserve"> eventos </w:t>
      </w:r>
      <w:r w:rsidR="00D413B4">
        <w:t xml:space="preserve">disponíveis </w:t>
      </w:r>
      <w:r w:rsidR="006365AE">
        <w:t>numa determinada localidade</w:t>
      </w:r>
      <w:r w:rsidR="00D413B4">
        <w:t>.</w:t>
      </w:r>
    </w:p>
    <w:p w14:paraId="7532D549" w14:textId="0AA758FE" w:rsidR="0079492F" w:rsidRPr="0079492F" w:rsidRDefault="00531D9E" w:rsidP="003A0DE0">
      <w:pPr>
        <w:pStyle w:val="Heading2"/>
      </w:pPr>
      <w:r>
        <w:t xml:space="preserve"> </w:t>
      </w:r>
      <w:bookmarkStart w:id="8" w:name="_Toc487016323"/>
      <w:r>
        <w:t>Objetivos</w:t>
      </w:r>
      <w:bookmarkEnd w:id="8"/>
    </w:p>
    <w:p w14:paraId="33446B41" w14:textId="48CCE295" w:rsidR="006365AE" w:rsidRDefault="00C11B17" w:rsidP="006C78FC">
      <w:pPr>
        <w:pStyle w:val="NormalText"/>
      </w:pPr>
      <w:r>
        <w:t>Como objetivo pretende-se o desenvolvimento de uma aplicação de turismo atualizada em tempo real</w:t>
      </w:r>
      <w:r w:rsidR="00253FE4">
        <w:t xml:space="preserve"> que </w:t>
      </w:r>
      <w:r w:rsidR="006D4917">
        <w:t>disponibilize informação</w:t>
      </w:r>
      <w:r w:rsidR="00253FE4">
        <w:t xml:space="preserve"> dos diferentes </w:t>
      </w:r>
      <w:r w:rsidR="00DE1ED3">
        <w:t>PoI</w:t>
      </w:r>
      <w:r w:rsidR="006365AE">
        <w:t xml:space="preserve"> </w:t>
      </w:r>
      <w:r w:rsidR="00253FE4">
        <w:t>de um determinado local. Estes</w:t>
      </w:r>
      <w:r w:rsidR="00F205DD">
        <w:t xml:space="preserve"> </w:t>
      </w:r>
      <w:r w:rsidR="00DE1ED3">
        <w:t>PoI</w:t>
      </w:r>
      <w:r w:rsidR="006365AE">
        <w:t xml:space="preserve"> </w:t>
      </w:r>
      <w:r w:rsidR="00253FE4">
        <w:t>devem estar</w:t>
      </w:r>
      <w:r w:rsidR="006D4917">
        <w:t xml:space="preserve"> organizados por faixa etária e/</w:t>
      </w:r>
      <w:r w:rsidR="00253FE4">
        <w:t>ou por categorias</w:t>
      </w:r>
      <w:r w:rsidR="00FC3AE4">
        <w:t xml:space="preserve">. </w:t>
      </w:r>
    </w:p>
    <w:p w14:paraId="333A30ED" w14:textId="5C49C902" w:rsidR="00253FE4" w:rsidRDefault="00FC3AE4" w:rsidP="006C78FC">
      <w:pPr>
        <w:pStyle w:val="NormalText"/>
      </w:pPr>
      <w:r>
        <w:t xml:space="preserve">Sendo um projeto extenso prevê-se para âmbito de licenciatura apenas o desenvolvimento do </w:t>
      </w:r>
      <w:r w:rsidR="00D413B4">
        <w:rPr>
          <w:i/>
        </w:rPr>
        <w:t xml:space="preserve">BackEnd </w:t>
      </w:r>
      <w:r w:rsidR="00D413B4">
        <w:t>e site administrativo</w:t>
      </w:r>
      <w:r w:rsidR="008A44C0">
        <w:t xml:space="preserve"> necessário</w:t>
      </w:r>
      <w:r w:rsidR="006D4917">
        <w:t xml:space="preserve"> ao funcionamento</w:t>
      </w:r>
      <w:r w:rsidR="008A44C0">
        <w:t xml:space="preserve"> </w:t>
      </w:r>
      <w:r w:rsidR="006D4917">
        <w:t>da</w:t>
      </w:r>
      <w:r w:rsidR="008A44C0">
        <w:t xml:space="preserve"> aplicação</w:t>
      </w:r>
      <w:r w:rsidR="006365AE">
        <w:t xml:space="preserve"> a desenvolver posteriormente</w:t>
      </w:r>
      <w:r w:rsidR="008A44C0">
        <w:t>.</w:t>
      </w:r>
    </w:p>
    <w:p w14:paraId="6A611F56" w14:textId="2B19AD23" w:rsidR="00427645" w:rsidRDefault="00427645" w:rsidP="006C78FC">
      <w:pPr>
        <w:pStyle w:val="NormalText"/>
      </w:pPr>
      <w:r>
        <w:t>Tendo como objetivos:</w:t>
      </w:r>
    </w:p>
    <w:p w14:paraId="0A0CE768" w14:textId="15B1468B" w:rsidR="00427645" w:rsidRDefault="00427645" w:rsidP="00EF41FE">
      <w:pPr>
        <w:pStyle w:val="NormalText"/>
        <w:numPr>
          <w:ilvl w:val="0"/>
          <w:numId w:val="2"/>
        </w:numPr>
        <w:ind w:left="360" w:firstLine="0"/>
      </w:pPr>
      <w:r>
        <w:t>D</w:t>
      </w:r>
      <w:r w:rsidR="00253FE4">
        <w:t>esenvolver uma solução eficiente para armazenar os dados referentes ao</w:t>
      </w:r>
      <w:r w:rsidR="006365AE">
        <w:t xml:space="preserve">s </w:t>
      </w:r>
      <w:r w:rsidR="00DE1ED3">
        <w:t>PoI</w:t>
      </w:r>
      <w:r w:rsidR="000F3692">
        <w:t>;</w:t>
      </w:r>
    </w:p>
    <w:p w14:paraId="5B46D781" w14:textId="690C56C2" w:rsidR="00427645" w:rsidRDefault="00427645" w:rsidP="00EF41FE">
      <w:pPr>
        <w:pStyle w:val="NormalText"/>
        <w:numPr>
          <w:ilvl w:val="0"/>
          <w:numId w:val="2"/>
        </w:numPr>
        <w:ind w:left="360" w:firstLine="0"/>
      </w:pPr>
      <w:r>
        <w:t xml:space="preserve">Garantir que os dados armazenados estão disponíveis </w:t>
      </w:r>
      <w:r w:rsidR="00301EF0">
        <w:t>à</w:t>
      </w:r>
      <w:r>
        <w:t>s diferent</w:t>
      </w:r>
      <w:r w:rsidR="00301EF0">
        <w:t>es plataformas, A</w:t>
      </w:r>
      <w:r w:rsidR="000F3692">
        <w:t>ndroid, iOS e Desktop;</w:t>
      </w:r>
    </w:p>
    <w:p w14:paraId="43168258" w14:textId="01095104" w:rsidR="00427645" w:rsidRDefault="00253FE4" w:rsidP="00EF41FE">
      <w:pPr>
        <w:pStyle w:val="NormalText"/>
        <w:numPr>
          <w:ilvl w:val="0"/>
          <w:numId w:val="2"/>
        </w:numPr>
        <w:ind w:left="360" w:firstLine="0"/>
      </w:pPr>
      <w:r>
        <w:t xml:space="preserve">Permitir </w:t>
      </w:r>
      <w:r w:rsidR="00680154">
        <w:t xml:space="preserve">ao administrador </w:t>
      </w:r>
      <w:r>
        <w:t>através de um site criar/gerir novos eventos</w:t>
      </w:r>
      <w:r w:rsidR="00D413B4">
        <w:t xml:space="preserve"> </w:t>
      </w:r>
      <w:r w:rsidR="00680154">
        <w:t>e garantir que estes são organizados por diferentes categorias e</w:t>
      </w:r>
      <w:r w:rsidR="00D413B4">
        <w:t>/</w:t>
      </w:r>
      <w:r w:rsidR="009755E4">
        <w:t>ou</w:t>
      </w:r>
      <w:r w:rsidR="000F3692">
        <w:t xml:space="preserve"> faixa etária;</w:t>
      </w:r>
    </w:p>
    <w:p w14:paraId="28443377" w14:textId="201E2FC2" w:rsidR="00680154" w:rsidRDefault="00427645" w:rsidP="00EF41FE">
      <w:pPr>
        <w:pStyle w:val="NormalText"/>
        <w:numPr>
          <w:ilvl w:val="0"/>
          <w:numId w:val="2"/>
        </w:numPr>
        <w:ind w:left="360" w:firstLine="0"/>
      </w:pPr>
      <w:r>
        <w:lastRenderedPageBreak/>
        <w:t>P</w:t>
      </w:r>
      <w:r w:rsidR="00680154">
        <w:t xml:space="preserve">ermitir ao administrador pesquisar </w:t>
      </w:r>
      <w:r w:rsidR="00D413B4">
        <w:t xml:space="preserve">informações geográficas </w:t>
      </w:r>
      <w:r w:rsidR="00680154">
        <w:t>diretamente de uma API disponível no mercado</w:t>
      </w:r>
      <w:r w:rsidR="001D11B1">
        <w:t>, para facilitar a introdução da</w:t>
      </w:r>
      <w:r w:rsidR="00680154">
        <w:t xml:space="preserve">s </w:t>
      </w:r>
      <w:r w:rsidR="001D11B1">
        <w:t xml:space="preserve">coordenadas </w:t>
      </w:r>
      <w:r w:rsidR="00680154">
        <w:t>de localização do</w:t>
      </w:r>
      <w:r w:rsidR="006D4917">
        <w:t>s</w:t>
      </w:r>
      <w:r w:rsidR="00680154">
        <w:t xml:space="preserve"> </w:t>
      </w:r>
      <w:r w:rsidR="00C22B1E">
        <w:t>Po</w:t>
      </w:r>
      <w:r w:rsidR="00DE1ED3">
        <w:t>I</w:t>
      </w:r>
      <w:r w:rsidR="000F3692">
        <w:t>;</w:t>
      </w:r>
    </w:p>
    <w:p w14:paraId="55AEEA71" w14:textId="1313DDED" w:rsidR="00D413B4" w:rsidRDefault="00D413B4" w:rsidP="00EF41FE">
      <w:pPr>
        <w:pStyle w:val="NormalText"/>
        <w:numPr>
          <w:ilvl w:val="0"/>
          <w:numId w:val="2"/>
        </w:numPr>
        <w:ind w:left="360" w:firstLine="0"/>
      </w:pPr>
      <w:r>
        <w:t>Garantir</w:t>
      </w:r>
      <w:r w:rsidR="00896AE2">
        <w:t xml:space="preserve"> ao utilizador final um</w:t>
      </w:r>
      <w:r>
        <w:t xml:space="preserve"> sistema robusto de login, registo e integrar este modulo com redes sociais.</w:t>
      </w:r>
    </w:p>
    <w:p w14:paraId="1E311C35" w14:textId="6C507DD7" w:rsidR="00427645" w:rsidRDefault="00301EF0" w:rsidP="00EF41FE">
      <w:pPr>
        <w:pStyle w:val="NormalText"/>
        <w:numPr>
          <w:ilvl w:val="0"/>
          <w:numId w:val="2"/>
        </w:numPr>
        <w:ind w:left="360" w:firstLine="0"/>
      </w:pPr>
      <w:r>
        <w:t>Permitir ao administrador enviar notificações aos utilizadores.</w:t>
      </w:r>
    </w:p>
    <w:p w14:paraId="10F33567" w14:textId="411AEFF5" w:rsidR="00FC3AE4" w:rsidRPr="00FC3AE4" w:rsidRDefault="00680154" w:rsidP="006C78FC">
      <w:pPr>
        <w:pStyle w:val="NormalText"/>
      </w:pPr>
      <w:r>
        <w:t>Outro ponto a salientar apresenta-se com o facto de não se esperar que o administrador tenha qualquer tipo de formação especializada na área das TI, pelo que o processo de criação/gestão dos eventos seja simples e com uma curva de aprendizagem pequena.</w:t>
      </w:r>
    </w:p>
    <w:p w14:paraId="5B657B96" w14:textId="54F0A783" w:rsidR="0079492F" w:rsidRDefault="0079492F" w:rsidP="003A0DE0">
      <w:pPr>
        <w:pStyle w:val="Heading2"/>
      </w:pPr>
      <w:bookmarkStart w:id="9" w:name="_Toc487016324"/>
      <w:r>
        <w:t>Estrutura do documento</w:t>
      </w:r>
      <w:bookmarkEnd w:id="9"/>
    </w:p>
    <w:p w14:paraId="19E5B0CA" w14:textId="047DBCC7" w:rsidR="009F40EA" w:rsidRPr="00927231" w:rsidRDefault="00E24A90" w:rsidP="00927231">
      <w:pPr>
        <w:rPr>
          <w:lang w:val="pt-PT"/>
        </w:rPr>
      </w:pPr>
      <w:r>
        <w:rPr>
          <w:lang w:val="pt-PT"/>
        </w:rPr>
        <w:t>[...</w:t>
      </w:r>
    </w:p>
    <w:p w14:paraId="0048127B" w14:textId="77777777" w:rsidR="00927231" w:rsidRPr="00340AB4" w:rsidRDefault="00927231" w:rsidP="006C78FC">
      <w:pPr>
        <w:pStyle w:val="NormalText"/>
        <w:sectPr w:rsidR="00927231" w:rsidRPr="00340AB4" w:rsidSect="00E135CF">
          <w:headerReference w:type="default" r:id="rId22"/>
          <w:footerReference w:type="default" r:id="rId23"/>
          <w:pgSz w:w="11907" w:h="16840" w:code="9"/>
          <w:pgMar w:top="1701" w:right="1701" w:bottom="1701" w:left="1701" w:header="0" w:footer="0" w:gutter="0"/>
          <w:pgNumType w:start="1"/>
          <w:cols w:space="720"/>
        </w:sectPr>
      </w:pPr>
    </w:p>
    <w:p w14:paraId="4F3CC43E" w14:textId="66189450" w:rsidR="00F63E78" w:rsidRPr="00340AB4" w:rsidRDefault="00FA6C6C" w:rsidP="00F63E78">
      <w:pPr>
        <w:pStyle w:val="Heading1"/>
      </w:pPr>
      <w:bookmarkStart w:id="10" w:name="_Ref484529988"/>
      <w:r>
        <w:lastRenderedPageBreak/>
        <w:t xml:space="preserve"> </w:t>
      </w:r>
      <w:bookmarkStart w:id="11" w:name="_Toc487016325"/>
      <w:r w:rsidR="00655539">
        <w:t xml:space="preserve">Estado da </w:t>
      </w:r>
      <w:commentRangeStart w:id="12"/>
      <w:r w:rsidR="00655539">
        <w:t>Arte</w:t>
      </w:r>
      <w:commentRangeEnd w:id="12"/>
      <w:r w:rsidR="009755E4">
        <w:rPr>
          <w:rStyle w:val="CommentReference"/>
          <w:rFonts w:ascii="Times" w:hAnsi="Times"/>
          <w:b w:val="0"/>
          <w:bCs w:val="0"/>
          <w:caps w:val="0"/>
          <w:lang w:val="en-GB"/>
        </w:rPr>
        <w:commentReference w:id="12"/>
      </w:r>
      <w:bookmarkEnd w:id="10"/>
      <w:bookmarkEnd w:id="11"/>
    </w:p>
    <w:p w14:paraId="42B1ECEC" w14:textId="52AA772B" w:rsidR="00663C51" w:rsidRDefault="00C22B1E" w:rsidP="006C78FC">
      <w:pPr>
        <w:pStyle w:val="NormalText"/>
      </w:pPr>
      <w:r w:rsidRPr="00C22B1E">
        <w:rPr>
          <w:highlight w:val="yellow"/>
        </w:rPr>
        <w:t xml:space="preserve">Neste capitulo vamos abordar a importância das aplicações </w:t>
      </w:r>
      <w:r w:rsidR="001D11B1">
        <w:rPr>
          <w:highlight w:val="yellow"/>
        </w:rPr>
        <w:t xml:space="preserve">móveis </w:t>
      </w:r>
      <w:r w:rsidRPr="00C22B1E">
        <w:rPr>
          <w:highlight w:val="yellow"/>
        </w:rPr>
        <w:t xml:space="preserve">e a sua tendência de </w:t>
      </w:r>
      <w:r w:rsidR="001D11B1">
        <w:rPr>
          <w:highlight w:val="yellow"/>
        </w:rPr>
        <w:t>desenvolvimento. Explorar algumas</w:t>
      </w:r>
      <w:r w:rsidRPr="00C22B1E">
        <w:rPr>
          <w:highlight w:val="yellow"/>
        </w:rPr>
        <w:t xml:space="preserve"> aplicações semelhantes à aplicação a desenvolver, e por fim dar uma opinião critica sobre o estado da arte</w:t>
      </w:r>
      <w:r w:rsidR="001D11B1">
        <w:rPr>
          <w:highlight w:val="yellow"/>
        </w:rPr>
        <w:t xml:space="preserve"> e recolher requisitos</w:t>
      </w:r>
      <w:r w:rsidRPr="00C22B1E">
        <w:rPr>
          <w:highlight w:val="yellow"/>
        </w:rPr>
        <w:t>.</w:t>
      </w:r>
    </w:p>
    <w:p w14:paraId="33AEAD56" w14:textId="108FE13F" w:rsidR="009E4C38" w:rsidRDefault="00BE65AF" w:rsidP="006C78FC">
      <w:pPr>
        <w:pStyle w:val="NormalText"/>
      </w:pPr>
      <w:r>
        <w:t xml:space="preserve">Sendo o leque de aplicações móveis disponíveis no mercado enorme, e de modo a existir um termo de comparação e análise coerente entre aplicações, </w:t>
      </w:r>
      <w:r w:rsidR="00192CD3">
        <w:t>a</w:t>
      </w:r>
      <w:r>
        <w:t xml:space="preserve"> secção</w:t>
      </w:r>
      <w:r w:rsidR="00192CD3">
        <w:t xml:space="preserve"> de aplicações existentes</w:t>
      </w:r>
      <w:r>
        <w:t xml:space="preserve"> será subdividida em trê</w:t>
      </w:r>
      <w:r w:rsidR="009C306B">
        <w:t>s.</w:t>
      </w:r>
      <w:r>
        <w:t xml:space="preserve"> </w:t>
      </w:r>
      <w:r w:rsidR="0088289B">
        <w:t>A</w:t>
      </w:r>
      <w:r>
        <w:t xml:space="preserve">plicações de âmbito distrital, nacional e global. </w:t>
      </w:r>
      <w:r w:rsidR="0088289B">
        <w:t>A seleção destas</w:t>
      </w:r>
      <w:r w:rsidR="00C812C3">
        <w:t xml:space="preserve"> aplicações foi efetuada através do </w:t>
      </w:r>
      <w:r w:rsidR="00C812C3">
        <w:rPr>
          <w:i/>
        </w:rPr>
        <w:t xml:space="preserve">feedback </w:t>
      </w:r>
      <w:r w:rsidR="00C812C3">
        <w:t>positivo disponibilizado por parte dos utilizadores</w:t>
      </w:r>
      <w:r w:rsidR="00AA7C61">
        <w:t xml:space="preserve"> nas respetivas </w:t>
      </w:r>
      <w:proofErr w:type="spellStart"/>
      <w:r w:rsidR="00AA7C61" w:rsidRPr="00C22B1E">
        <w:rPr>
          <w:i/>
          <w:highlight w:val="yellow"/>
        </w:rPr>
        <w:t>Stores</w:t>
      </w:r>
      <w:proofErr w:type="spellEnd"/>
      <w:r w:rsidR="0088289B" w:rsidRPr="00C22B1E">
        <w:rPr>
          <w:highlight w:val="yellow"/>
        </w:rPr>
        <w:t>,</w:t>
      </w:r>
      <w:r w:rsidR="0088289B">
        <w:t xml:space="preserve"> outro requisito considerado foi apenas o uso das funcionalidades grátis disponibilizadas por cada uma destas aplicações</w:t>
      </w:r>
      <w:r w:rsidR="00C812C3">
        <w:t>.</w:t>
      </w:r>
    </w:p>
    <w:p w14:paraId="34D3F9D2" w14:textId="51E949EE" w:rsidR="00BE65AF" w:rsidRDefault="0088289B" w:rsidP="006C78FC">
      <w:pPr>
        <w:pStyle w:val="NormalText"/>
      </w:pPr>
      <w:r>
        <w:t>No caso de aplicação de âmbito nacional, optou-se por escolher a aplicação oficial do órgão máximo do turismo em Portugal, Turismo de Portugal.</w:t>
      </w:r>
    </w:p>
    <w:p w14:paraId="00C79D8A" w14:textId="10984B2F" w:rsidR="0067749D" w:rsidRPr="00C812C3" w:rsidRDefault="0067749D" w:rsidP="006C78FC">
      <w:pPr>
        <w:pStyle w:val="NormalText"/>
      </w:pPr>
      <w:r>
        <w:t>Como guia de análise às aplicaçõ</w:t>
      </w:r>
      <w:r w:rsidR="0088289B">
        <w:t xml:space="preserve">es vamos ter em conta as </w:t>
      </w:r>
      <w:r w:rsidR="005F43A8">
        <w:t xml:space="preserve">25 </w:t>
      </w:r>
      <w:r w:rsidR="0088289B">
        <w:t>boas práticas fornecidas pela entidade Google descritas no documento “</w:t>
      </w:r>
      <w:proofErr w:type="spellStart"/>
      <w:r w:rsidR="0088289B">
        <w:t>Engage</w:t>
      </w:r>
      <w:proofErr w:type="spellEnd"/>
      <w:r w:rsidR="0088289B">
        <w:t xml:space="preserve"> </w:t>
      </w:r>
      <w:proofErr w:type="spellStart"/>
      <w:r w:rsidR="0088289B">
        <w:t>Users</w:t>
      </w:r>
      <w:proofErr w:type="spellEnd"/>
      <w:r w:rsidR="0088289B">
        <w:t xml:space="preserve"> </w:t>
      </w:r>
      <w:proofErr w:type="spellStart"/>
      <w:r w:rsidR="0088289B">
        <w:t>and</w:t>
      </w:r>
      <w:proofErr w:type="spellEnd"/>
      <w:r w:rsidR="0088289B">
        <w:t xml:space="preserve"> Drive </w:t>
      </w:r>
      <w:proofErr w:type="spellStart"/>
      <w:r w:rsidR="0088289B">
        <w:t>Conversions</w:t>
      </w:r>
      <w:proofErr w:type="spellEnd"/>
      <w:r w:rsidR="0088289B">
        <w:t>”</w:t>
      </w:r>
      <w:r w:rsidR="0088289B">
        <w:fldChar w:fldCharType="begin" w:fldLock="1"/>
      </w:r>
      <w:r w:rsidR="00D148F5">
        <w:instrText>ADDIN CSL_CITATION { "citationItems" : [ { "id" : "ITEM-1", "itemData" : { "author" : [ { "dropping-particle" : "", "family" : "Google", "given" : "", "non-dropping-particle" : "", "parse-names" : false, "suffix" : "" } ], "id" : "ITEM-1", "issued" : { "date-parts" : [ [ "0" ] ] }, "page" : "1-30", "title" : "Engage Users and Drive Conversions", "type" : "article-journal" }, "uris" : [ "http://www.mendeley.com/documents/?uuid=069edba9-179f-4fd9-a368-0761f8ed0bdb" ] } ], "mendeley" : { "formattedCitation" : "[4]", "plainTextFormattedCitation" : "[4]", "previouslyFormattedCitation" : "[4]" }, "properties" : { "noteIndex" : 0 }, "schema" : "https://github.com/citation-style-language/schema/raw/master/csl-citation.json" }</w:instrText>
      </w:r>
      <w:r w:rsidR="0088289B">
        <w:fldChar w:fldCharType="separate"/>
      </w:r>
      <w:r w:rsidR="00D148F5" w:rsidRPr="00D148F5">
        <w:rPr>
          <w:noProof/>
        </w:rPr>
        <w:t>[4]</w:t>
      </w:r>
      <w:r w:rsidR="0088289B">
        <w:fldChar w:fldCharType="end"/>
      </w:r>
      <w:r w:rsidR="0088289B">
        <w:t>.</w:t>
      </w:r>
    </w:p>
    <w:p w14:paraId="694156F0" w14:textId="51C75F14" w:rsidR="00367175" w:rsidRDefault="00BE65AF" w:rsidP="006C78FC">
      <w:pPr>
        <w:pStyle w:val="NormalText"/>
      </w:pPr>
      <w:r>
        <w:t xml:space="preserve">Com esta análise pretende-se estruturar ideias e </w:t>
      </w:r>
      <w:r w:rsidR="00F1526D">
        <w:t xml:space="preserve">recolher requisitos adicionais </w:t>
      </w:r>
      <w:r w:rsidR="001D11B1">
        <w:t>para o projeto</w:t>
      </w:r>
      <w:r w:rsidR="00B576A9">
        <w:t>.</w:t>
      </w:r>
      <w:r>
        <w:t xml:space="preserve"> </w:t>
      </w:r>
    </w:p>
    <w:p w14:paraId="218AF642" w14:textId="77777777" w:rsidR="00917768" w:rsidRDefault="00917768" w:rsidP="00367175">
      <w:pPr>
        <w:rPr>
          <w:lang w:val="pt-BR"/>
        </w:rPr>
        <w:sectPr w:rsidR="00917768" w:rsidSect="00E135CF">
          <w:headerReference w:type="default" r:id="rId26"/>
          <w:footerReference w:type="default" r:id="rId27"/>
          <w:pgSz w:w="11907" w:h="16840" w:code="9"/>
          <w:pgMar w:top="1701" w:right="1701" w:bottom="1701" w:left="1701" w:header="0" w:footer="0" w:gutter="0"/>
          <w:cols w:space="720"/>
        </w:sectPr>
      </w:pPr>
    </w:p>
    <w:p w14:paraId="0A3DDB87" w14:textId="0638B647" w:rsidR="00917768" w:rsidRPr="00917768" w:rsidRDefault="00917768" w:rsidP="00367175">
      <w:pPr>
        <w:rPr>
          <w:lang w:val="pt-BR"/>
        </w:rPr>
      </w:pPr>
    </w:p>
    <w:p w14:paraId="7EA546D7" w14:textId="3D3E442C" w:rsidR="00F1526D" w:rsidRDefault="00F1526D" w:rsidP="00F1526D">
      <w:pPr>
        <w:pStyle w:val="Heading2"/>
        <w:jc w:val="both"/>
      </w:pPr>
      <w:bookmarkStart w:id="13" w:name="_Toc487016327"/>
      <w:r>
        <w:t>Aplicações analisadas</w:t>
      </w:r>
    </w:p>
    <w:p w14:paraId="18CA1531" w14:textId="433834A1" w:rsidR="00F1526D" w:rsidRPr="00F1526D" w:rsidRDefault="00F1526D" w:rsidP="00F1526D">
      <w:pPr>
        <w:spacing w:line="360" w:lineRule="auto"/>
        <w:jc w:val="both"/>
        <w:rPr>
          <w:lang w:val="pt-PT" w:eastAsia="en-US"/>
        </w:rPr>
      </w:pPr>
      <w:r>
        <w:rPr>
          <w:lang w:val="pt-PT" w:eastAsia="en-US"/>
        </w:rPr>
        <w:t>Na seguinte secção estão presentes algumas aplicações semelhantes ao WhatToDo, com o objetivo de recolher ideias e boas práticas.</w:t>
      </w:r>
    </w:p>
    <w:p w14:paraId="3BC97ACC" w14:textId="0A061A42" w:rsidR="00D90DA6" w:rsidRPr="00893A40" w:rsidRDefault="0078693D" w:rsidP="00F1526D">
      <w:pPr>
        <w:pStyle w:val="Heading3"/>
      </w:pPr>
      <w:r>
        <w:t>Lisbon</w:t>
      </w:r>
      <w:r w:rsidR="00DD357A">
        <w:t xml:space="preserve"> by </w:t>
      </w:r>
      <w:proofErr w:type="spellStart"/>
      <w:r w:rsidR="00DD357A">
        <w:t>Triposo</w:t>
      </w:r>
      <w:bookmarkEnd w:id="13"/>
      <w:proofErr w:type="spellEnd"/>
    </w:p>
    <w:p w14:paraId="4CD28729" w14:textId="73ECB91B" w:rsidR="00105885" w:rsidRDefault="0092135B" w:rsidP="006C78FC">
      <w:pPr>
        <w:pStyle w:val="NormalText"/>
      </w:pPr>
      <w:r>
        <w:t xml:space="preserve">A aplicação </w:t>
      </w:r>
      <w:proofErr w:type="spellStart"/>
      <w:r w:rsidRPr="00C22B1E">
        <w:rPr>
          <w:i/>
        </w:rPr>
        <w:t>Lisbon</w:t>
      </w:r>
      <w:proofErr w:type="spellEnd"/>
      <w:r>
        <w:t xml:space="preserve"> é um sistema que pretende dar a conhecer tod</w:t>
      </w:r>
      <w:r w:rsidR="00594268">
        <w:t xml:space="preserve">os os </w:t>
      </w:r>
      <w:r w:rsidR="00C22B1E">
        <w:t>Po</w:t>
      </w:r>
      <w:r w:rsidR="00DE1ED3">
        <w:t>I</w:t>
      </w:r>
      <w:r>
        <w:t xml:space="preserve"> disponíveis em Lisboa. </w:t>
      </w:r>
      <w:r w:rsidR="00DD357A">
        <w:t xml:space="preserve">Tem como módulos </w:t>
      </w:r>
      <w:r w:rsidR="00FC7760">
        <w:t xml:space="preserve">atrações turísticas, restauração, vida noturna, hotéis, visitas e espetáculos, atividades, guias de viagem, e algumas ferramentas úteis a turistas, </w:t>
      </w:r>
      <w:r w:rsidR="00B576A9">
        <w:t xml:space="preserve">tais </w:t>
      </w:r>
      <w:r w:rsidR="00FC7760">
        <w:t>como</w:t>
      </w:r>
      <w:r w:rsidR="00B576A9">
        <w:t>,</w:t>
      </w:r>
      <w:r w:rsidR="00FC7760">
        <w:t xml:space="preserve"> conversor de moeda</w:t>
      </w:r>
      <w:r w:rsidR="00000766">
        <w:t>, temperatura, fuso horário</w:t>
      </w:r>
      <w:r w:rsidR="00FC7760">
        <w:t xml:space="preserve"> e algumas frases essenciais na língua portuguesa.</w:t>
      </w:r>
    </w:p>
    <w:p w14:paraId="3D9741FE" w14:textId="7DC617FC" w:rsidR="00105885" w:rsidRDefault="00000766" w:rsidP="006C78FC">
      <w:pPr>
        <w:pStyle w:val="NormalText"/>
      </w:pPr>
      <w:r>
        <w:t>Sendo uma aplicação especí</w:t>
      </w:r>
      <w:r w:rsidR="008B2988">
        <w:t xml:space="preserve">fica, apenas de âmbito distrital, é bastante completa e aborda um grande leque de atividades disponíveis. Tem um design apelativo e de fácil navegação. </w:t>
      </w:r>
    </w:p>
    <w:p w14:paraId="3B78B123" w14:textId="4B51496E" w:rsidR="00D90DA6" w:rsidRPr="00D90DA6" w:rsidRDefault="008B2988" w:rsidP="006C78FC">
      <w:pPr>
        <w:pStyle w:val="NormalText"/>
      </w:pPr>
      <w:r>
        <w:t>Como</w:t>
      </w:r>
      <w:r w:rsidR="00E8066E">
        <w:t xml:space="preserve"> principais</w:t>
      </w:r>
      <w:r>
        <w:t xml:space="preserve"> pontos negativos temos a dimensão da aplicação (</w:t>
      </w:r>
      <w:r w:rsidR="00F768DA">
        <w:rPr>
          <w:highlight w:val="red"/>
        </w:rPr>
        <w:t>336MB</w:t>
      </w:r>
      <w:r w:rsidR="00F768DA">
        <w:t xml:space="preserve"> Android/ 600MB</w:t>
      </w:r>
      <w:r>
        <w:t xml:space="preserve"> iOS), que poderá afastar muitos turistas devido às limitações existentes nos planos de tráfego </w:t>
      </w:r>
      <w:r w:rsidR="00EC21C6">
        <w:t xml:space="preserve">em roaming, e </w:t>
      </w:r>
      <w:r w:rsidR="00594268">
        <w:t xml:space="preserve">o </w:t>
      </w:r>
      <w:r w:rsidR="00EC21C6">
        <w:t>e</w:t>
      </w:r>
      <w:r w:rsidR="007F22AD">
        <w:t xml:space="preserve">spaço limitado nos dispositivos. Outro ponto negativo </w:t>
      </w:r>
      <w:r w:rsidR="001C1F78">
        <w:t xml:space="preserve">a salientar </w:t>
      </w:r>
      <w:r w:rsidR="007F22AD">
        <w:t>encontrado na aplicação é a falta</w:t>
      </w:r>
      <w:r w:rsidR="000A29E3">
        <w:t xml:space="preserve"> de i</w:t>
      </w:r>
      <w:r w:rsidR="00594268">
        <w:t>nformação de eventos não periódicos.</w:t>
      </w:r>
      <w:r w:rsidR="007F22AD">
        <w:t xml:space="preserve"> </w:t>
      </w:r>
    </w:p>
    <w:p w14:paraId="2259FFE2" w14:textId="2B3605B8" w:rsidR="00BE6374" w:rsidRDefault="0078693D" w:rsidP="00F1526D">
      <w:pPr>
        <w:pStyle w:val="Heading3"/>
      </w:pPr>
      <w:bookmarkStart w:id="14" w:name="_Toc487016328"/>
      <w:r>
        <w:t>Oporto Insight</w:t>
      </w:r>
      <w:bookmarkEnd w:id="14"/>
    </w:p>
    <w:p w14:paraId="0B7BD6BF" w14:textId="087ACB38" w:rsidR="00C367A2" w:rsidRDefault="00FF1B77" w:rsidP="006C78FC">
      <w:pPr>
        <w:pStyle w:val="NormalText"/>
      </w:pPr>
      <w:r>
        <w:t xml:space="preserve">O </w:t>
      </w:r>
      <w:r w:rsidR="00BF446A">
        <w:t xml:space="preserve">seguinte sistema divulga os </w:t>
      </w:r>
      <w:r w:rsidR="00DE1ED3">
        <w:t>PoI</w:t>
      </w:r>
      <w:r>
        <w:t xml:space="preserve"> e atividades existentes no Porto</w:t>
      </w:r>
      <w:r w:rsidR="00C367A2">
        <w:t>. Inicialmente a aplicação</w:t>
      </w:r>
      <w:r w:rsidR="00313A81">
        <w:t xml:space="preserve"> esta dividida em 5 categorias, como dito anteriormente</w:t>
      </w:r>
      <w:r w:rsidR="00105885">
        <w:t xml:space="preserve">, </w:t>
      </w:r>
      <w:r w:rsidR="00313A81">
        <w:t xml:space="preserve">funcionalidades pagas serão descartadas, assim sendo vamos focar-nos apenas em </w:t>
      </w:r>
      <w:r w:rsidR="00B576A9">
        <w:t>três secções</w:t>
      </w:r>
      <w:r w:rsidR="00594268">
        <w:t>, as</w:t>
      </w:r>
      <w:r w:rsidR="00B576A9">
        <w:t xml:space="preserve"> grátis</w:t>
      </w:r>
      <w:r w:rsidR="00B36701">
        <w:t xml:space="preserve">, locais a visitar, testemunhos de pessoas influentes, contatos de guias turistas. </w:t>
      </w:r>
    </w:p>
    <w:p w14:paraId="0ACBB5F8" w14:textId="1EF90275" w:rsidR="006B3637" w:rsidRDefault="006B3637" w:rsidP="006C78FC">
      <w:pPr>
        <w:pStyle w:val="NormalText"/>
      </w:pPr>
      <w:r>
        <w:t>Na secção dos locais a visitar esta divide-se em sítios a visitar (turismo cultural), restauração, dormidas, vida noturna, compras e informações uteis</w:t>
      </w:r>
      <w:r w:rsidR="00105885">
        <w:t xml:space="preserve"> (contatos telefó</w:t>
      </w:r>
      <w:r w:rsidR="00B576A9">
        <w:t>nicos de instituições de a</w:t>
      </w:r>
      <w:r w:rsidR="00DE1ED3">
        <w:t>poi</w:t>
      </w:r>
      <w:r w:rsidR="00B576A9">
        <w:t>o à comunidade</w:t>
      </w:r>
      <w:r w:rsidR="00105885">
        <w:t>, tais como, policia municipal</w:t>
      </w:r>
      <w:r w:rsidR="00B576A9">
        <w:t>, bombeiros</w:t>
      </w:r>
      <w:r w:rsidR="00105885">
        <w:t xml:space="preserve"> e etc.).</w:t>
      </w:r>
    </w:p>
    <w:p w14:paraId="2A6E2638" w14:textId="600060CF" w:rsidR="00105885" w:rsidRDefault="00105885" w:rsidP="006C78FC">
      <w:pPr>
        <w:pStyle w:val="NormalText"/>
      </w:pPr>
      <w:r>
        <w:t xml:space="preserve">De uma forma geral a aplicação encontra-se bem conseguida, conjugação de cores apelativas, com um bom leque de informação e conteúdo ao utilizador. </w:t>
      </w:r>
    </w:p>
    <w:p w14:paraId="098ED36C" w14:textId="74EC3C11" w:rsidR="00105885" w:rsidRPr="000A767B" w:rsidRDefault="00105885" w:rsidP="006C78FC">
      <w:pPr>
        <w:pStyle w:val="NormalText"/>
      </w:pPr>
      <w:r>
        <w:t xml:space="preserve">Como notas negativas a falta de usabilidade da aplicação pode afastar os turistas menos pacientes, de salientar que tem muitas funcionalidades que apenas estão disponíveis caso </w:t>
      </w:r>
      <w:r>
        <w:lastRenderedPageBreak/>
        <w:t xml:space="preserve">se compre a versão </w:t>
      </w:r>
      <w:r>
        <w:rPr>
          <w:i/>
        </w:rPr>
        <w:t>P</w:t>
      </w:r>
      <w:r w:rsidRPr="00105885">
        <w:rPr>
          <w:i/>
        </w:rPr>
        <w:t>ro</w:t>
      </w:r>
      <w:r>
        <w:t xml:space="preserve"> da aplicação, outro fator a mencionar é a falta de divulgação de </w:t>
      </w:r>
      <w:r w:rsidRPr="00B576A9">
        <w:t>eventos não periódicos.</w:t>
      </w:r>
    </w:p>
    <w:p w14:paraId="79EEFBEA" w14:textId="04D16257" w:rsidR="00EC2963" w:rsidRPr="00893A40" w:rsidRDefault="00DD7A48" w:rsidP="00F1526D">
      <w:pPr>
        <w:pStyle w:val="Heading3"/>
      </w:pPr>
      <w:bookmarkStart w:id="15" w:name="_Toc487016329"/>
      <w:proofErr w:type="spellStart"/>
      <w:r w:rsidRPr="00C367A2">
        <w:t>Aqui</w:t>
      </w:r>
      <w:proofErr w:type="spellEnd"/>
      <w:r w:rsidRPr="00C367A2">
        <w:t xml:space="preserve"> </w:t>
      </w:r>
      <w:proofErr w:type="spellStart"/>
      <w:r w:rsidRPr="00C367A2">
        <w:t>Há</w:t>
      </w:r>
      <w:proofErr w:type="spellEnd"/>
      <w:r w:rsidRPr="00C367A2">
        <w:t xml:space="preserve"> Beira</w:t>
      </w:r>
      <w:bookmarkEnd w:id="15"/>
    </w:p>
    <w:p w14:paraId="51CB9CD4" w14:textId="5890A792" w:rsidR="00367175" w:rsidRDefault="001066A8" w:rsidP="006C78FC">
      <w:pPr>
        <w:pStyle w:val="NormalText"/>
      </w:pPr>
      <w:r>
        <w:t>A</w:t>
      </w:r>
      <w:r w:rsidR="001976B2">
        <w:t xml:space="preserve">plicação </w:t>
      </w:r>
      <w:r>
        <w:t xml:space="preserve">destinada a divulgação </w:t>
      </w:r>
      <w:r w:rsidR="00D65130">
        <w:t xml:space="preserve">da Beira Alta, </w:t>
      </w:r>
      <w:r w:rsidR="004654A5">
        <w:t xml:space="preserve">tendo como objetivo principal dar a conhecer os eventos realizados nesta zona. É possível ver </w:t>
      </w:r>
      <w:r w:rsidR="00C22B1E">
        <w:t>cinco</w:t>
      </w:r>
      <w:r w:rsidR="004654A5">
        <w:t xml:space="preserve"> áreas de foco, eventos, gastronomia, alojamento, o que fazer e por último</w:t>
      </w:r>
      <w:r w:rsidR="00D57031">
        <w:t>,</w:t>
      </w:r>
      <w:r w:rsidR="004654A5">
        <w:t xml:space="preserve"> locais a visitar. De forma geral a aplicação tem um bom </w:t>
      </w:r>
      <w:r w:rsidR="007811FE">
        <w:t>conceito,</w:t>
      </w:r>
      <w:r w:rsidR="004654A5">
        <w:t xml:space="preserve"> mas o seu desenvolvimento deixa muito a desejar, é de nota</w:t>
      </w:r>
      <w:r w:rsidR="00594268">
        <w:t>r que a aplicação não é nativa a</w:t>
      </w:r>
      <w:r w:rsidR="004654A5">
        <w:t>os diferentes sistemas operativos, o que resulta numa baixa performance</w:t>
      </w:r>
      <w:r w:rsidR="00000C25">
        <w:t>.</w:t>
      </w:r>
      <w:r w:rsidR="007811FE">
        <w:t xml:space="preserve"> </w:t>
      </w:r>
      <w:r w:rsidR="00000C25">
        <w:t>A termo de</w:t>
      </w:r>
      <w:r w:rsidR="007811FE">
        <w:t xml:space="preserve"> exemplo, até podermos utilizar a aplicação temos um tempo</w:t>
      </w:r>
      <w:r w:rsidR="006407C9">
        <w:t xml:space="preserve"> de espera de aproximadamente dez</w:t>
      </w:r>
      <w:r w:rsidR="007811FE">
        <w:t xml:space="preserve"> segundos</w:t>
      </w:r>
      <w:r w:rsidR="006407C9">
        <w:t>,</w:t>
      </w:r>
      <w:r w:rsidR="007811FE">
        <w:t xml:space="preserve"> entre outros problemas</w:t>
      </w:r>
      <w:r w:rsidR="004654A5">
        <w:t>. Em termos de usabilidade preenche poucos requisitos fazendo a navegação difícil e confusa, muitas das categorias apresentadas, em algumas localidades, encontram-se vazias resultando em falta de informação para o utilizador e tempo perdido em navegação.</w:t>
      </w:r>
      <w:r w:rsidR="007811FE">
        <w:t xml:space="preserve"> </w:t>
      </w:r>
    </w:p>
    <w:p w14:paraId="00EBDA1D" w14:textId="1DA972BD" w:rsidR="007811FE" w:rsidRPr="00C367A2" w:rsidRDefault="007811FE" w:rsidP="006C78FC">
      <w:pPr>
        <w:pStyle w:val="NormalText"/>
      </w:pPr>
      <w:r>
        <w:t>Apenas de salientar que em relação às restantes aplicações analisadas esta divulga eventos não periódicos, o que acaba por ser uma funcionalidade que poucas aplicações têm</w:t>
      </w:r>
      <w:r w:rsidR="00000C25">
        <w:t xml:space="preserve"> e que distingue esta aplicação positivamente relativamente às outras.</w:t>
      </w:r>
    </w:p>
    <w:p w14:paraId="627EBE13" w14:textId="30FB89AA" w:rsidR="00367175" w:rsidRPr="00FA4B3E" w:rsidRDefault="00C812C3" w:rsidP="00F1526D">
      <w:pPr>
        <w:pStyle w:val="Heading3"/>
      </w:pPr>
      <w:bookmarkStart w:id="16" w:name="_Toc487016331"/>
      <w:r>
        <w:t>Visit Portugal</w:t>
      </w:r>
      <w:bookmarkEnd w:id="16"/>
    </w:p>
    <w:p w14:paraId="6BA4BCC6" w14:textId="4D96C8A4" w:rsidR="00582BCD" w:rsidRDefault="00D80C0E" w:rsidP="006C78FC">
      <w:pPr>
        <w:pStyle w:val="NormalText"/>
      </w:pPr>
      <w:r>
        <w:t xml:space="preserve">A aplicação </w:t>
      </w:r>
      <w:proofErr w:type="spellStart"/>
      <w:r>
        <w:t>V</w:t>
      </w:r>
      <w:r w:rsidR="008657D5">
        <w:t>isit</w:t>
      </w:r>
      <w:proofErr w:type="spellEnd"/>
      <w:r w:rsidR="008657D5">
        <w:t xml:space="preserve"> Portugal pretende divulgar </w:t>
      </w:r>
      <w:r w:rsidR="002C6DE7">
        <w:t xml:space="preserve">os </w:t>
      </w:r>
      <w:r w:rsidR="00DE1ED3">
        <w:t>PoI</w:t>
      </w:r>
      <w:r w:rsidR="002C6DE7">
        <w:t xml:space="preserve"> existentes em Portugal. </w:t>
      </w:r>
      <w:r w:rsidR="00D57031">
        <w:t>Dispondo de várias categorias, natureza, sol e mar, arte e c</w:t>
      </w:r>
      <w:r w:rsidR="0086243E">
        <w:t xml:space="preserve">ultura, entre muitas outras. Pontos a salientar é a possibilidade de usar realidade aumentada para encontrar </w:t>
      </w:r>
      <w:r w:rsidR="00DE1ED3">
        <w:t>PoI</w:t>
      </w:r>
      <w:r w:rsidR="0086243E">
        <w:t xml:space="preserve"> perto do utilizador, garantindo uma </w:t>
      </w:r>
      <w:r w:rsidR="00582BCD">
        <w:t>experiencia diferente</w:t>
      </w:r>
      <w:r w:rsidR="0086243E">
        <w:t xml:space="preserve">, outro aspeto </w:t>
      </w:r>
      <w:r w:rsidR="00582BCD">
        <w:t>a</w:t>
      </w:r>
      <w:r w:rsidR="0086243E">
        <w:t xml:space="preserve"> salientar é </w:t>
      </w:r>
      <w:r w:rsidR="00000C25">
        <w:t>existir uma categoria dedicada a</w:t>
      </w:r>
      <w:r w:rsidR="0086243E">
        <w:t xml:space="preserve"> pessoas com necessidades especiais, indicando quais as atividades recomendadas para </w:t>
      </w:r>
      <w:r w:rsidR="00582BCD">
        <w:t>estas</w:t>
      </w:r>
      <w:r w:rsidR="0086243E">
        <w:t>. Por outro lado, é possível ter a perceção que a aplicação não é dedicada ao sistema operati</w:t>
      </w:r>
      <w:r w:rsidR="00582BCD">
        <w:t>vo o que resulta numa má experiê</w:t>
      </w:r>
      <w:r w:rsidR="0086243E">
        <w:t>ncia e fraca performance</w:t>
      </w:r>
      <w:r w:rsidR="00582BCD">
        <w:t xml:space="preserve"> existindo grandes períodos de </w:t>
      </w:r>
      <w:r w:rsidR="0005061A" w:rsidRPr="0005061A">
        <w:t>espera</w:t>
      </w:r>
      <w:r w:rsidR="0086243E" w:rsidRPr="0005061A">
        <w:t>.</w:t>
      </w:r>
      <w:r w:rsidR="0086243E">
        <w:t xml:space="preserve"> </w:t>
      </w:r>
    </w:p>
    <w:p w14:paraId="57DBBD50" w14:textId="750EA1D1" w:rsidR="00582BCD" w:rsidRDefault="0086243E" w:rsidP="006C78FC">
      <w:pPr>
        <w:pStyle w:val="NormalText"/>
      </w:pPr>
      <w:r>
        <w:t>Em</w:t>
      </w:r>
      <w:r w:rsidR="00582BCD">
        <w:t xml:space="preserve"> usabilidade existem várias falhas, sendo as mais significativas relacionadas com a pesquisa. Outro fator negativo encontrasse na ausência de imagens na aplicaçã</w:t>
      </w:r>
      <w:r w:rsidR="008D291F">
        <w:t>o</w:t>
      </w:r>
      <w:r w:rsidR="001B1D6A">
        <w:t>.</w:t>
      </w:r>
      <w:r w:rsidR="008D291F">
        <w:t xml:space="preserve"> </w:t>
      </w:r>
    </w:p>
    <w:p w14:paraId="5EF7D0D6" w14:textId="1040F612" w:rsidR="00582BCD" w:rsidRDefault="008D291F" w:rsidP="006C78FC">
      <w:pPr>
        <w:pStyle w:val="NormalText"/>
      </w:pPr>
      <w:r>
        <w:t xml:space="preserve">Em resumo uma aplicação com bom </w:t>
      </w:r>
      <w:r w:rsidR="001B1D6A">
        <w:t>conteúdo,</w:t>
      </w:r>
      <w:r>
        <w:t xml:space="preserve"> </w:t>
      </w:r>
      <w:r w:rsidR="00AC5364">
        <w:t>mas com alguns pontos negativos.</w:t>
      </w:r>
    </w:p>
    <w:p w14:paraId="75D9E75A" w14:textId="093177D0" w:rsidR="00FC7760" w:rsidRPr="000B3725" w:rsidRDefault="006B299D" w:rsidP="00F1526D">
      <w:pPr>
        <w:pStyle w:val="Heading3"/>
      </w:pPr>
      <w:bookmarkStart w:id="17" w:name="_Toc487016333"/>
      <w:r>
        <w:lastRenderedPageBreak/>
        <w:t>TripAdviso</w:t>
      </w:r>
      <w:r w:rsidR="006C0169">
        <w:t>r</w:t>
      </w:r>
      <w:bookmarkEnd w:id="17"/>
    </w:p>
    <w:p w14:paraId="3A908845" w14:textId="601FAEB8" w:rsidR="001326E6" w:rsidRDefault="00B21D1D" w:rsidP="006C78FC">
      <w:pPr>
        <w:pStyle w:val="NormalText"/>
      </w:pPr>
      <w:r>
        <w:t>Por ú</w:t>
      </w:r>
      <w:r w:rsidR="00CB0BB4">
        <w:t xml:space="preserve">ltimo temos uma aplicação de cariz internacional, </w:t>
      </w:r>
      <w:proofErr w:type="spellStart"/>
      <w:r w:rsidR="00CB0BB4">
        <w:t>TripAdviser</w:t>
      </w:r>
      <w:proofErr w:type="spellEnd"/>
      <w:r w:rsidR="00CB0BB4">
        <w:t xml:space="preserve"> aplicação com </w:t>
      </w:r>
      <w:r w:rsidR="00A868B9">
        <w:t xml:space="preserve">mais de </w:t>
      </w:r>
      <w:r w:rsidR="00A868B9" w:rsidRPr="00A6289F">
        <w:rPr>
          <w:highlight w:val="yellow"/>
        </w:rPr>
        <w:t xml:space="preserve">“[...] 500 milhões de avaliações e opiniões de viajantes, </w:t>
      </w:r>
      <w:commentRangeStart w:id="18"/>
      <w:r w:rsidR="00A868B9" w:rsidRPr="00A6289F">
        <w:rPr>
          <w:highlight w:val="yellow"/>
        </w:rPr>
        <w:t>o</w:t>
      </w:r>
      <w:commentRangeEnd w:id="18"/>
      <w:r w:rsidR="00A868B9" w:rsidRPr="00A6289F">
        <w:rPr>
          <w:rStyle w:val="CommentReference"/>
          <w:rFonts w:ascii="Times" w:hAnsi="Times"/>
          <w:highlight w:val="yellow"/>
          <w:lang w:val="en-GB"/>
        </w:rPr>
        <w:commentReference w:id="18"/>
      </w:r>
      <w:r w:rsidR="00A868B9" w:rsidRPr="00A6289F">
        <w:rPr>
          <w:highlight w:val="yellow"/>
        </w:rPr>
        <w:t xml:space="preserve"> [...]”</w:t>
      </w:r>
      <w:r w:rsidR="00F77C23" w:rsidRPr="00A6289F">
        <w:rPr>
          <w:highlight w:val="yellow"/>
        </w:rPr>
        <w:t>,</w:t>
      </w:r>
      <w:r w:rsidR="00F77C23">
        <w:t xml:space="preserve"> o</w:t>
      </w:r>
      <w:r w:rsidR="00DF3EC1">
        <w:t xml:space="preserve"> </w:t>
      </w:r>
      <w:r w:rsidR="00F77C23">
        <w:t>qu</w:t>
      </w:r>
      <w:r w:rsidR="00DF3EC1">
        <w:t>e</w:t>
      </w:r>
      <w:r w:rsidR="00F77C23">
        <w:t xml:space="preserve"> a torna uma das mais utilizadas</w:t>
      </w:r>
      <w:r w:rsidR="00B14DF0">
        <w:t>. De uma forma geral a aplicação encontra-se bem conseguida e com poucas</w:t>
      </w:r>
      <w:r w:rsidR="00F768DA">
        <w:t xml:space="preserve"> falhas. Aplicação dividida em sete</w:t>
      </w:r>
      <w:r w:rsidR="00B14DF0">
        <w:t xml:space="preserve"> categorias, salientando a</w:t>
      </w:r>
      <w:r>
        <w:t xml:space="preserve">s categorias </w:t>
      </w:r>
      <w:r w:rsidR="00B14DF0">
        <w:t>“</w:t>
      </w:r>
      <w:proofErr w:type="spellStart"/>
      <w:r>
        <w:t>Things</w:t>
      </w:r>
      <w:proofErr w:type="spellEnd"/>
      <w:r>
        <w:t xml:space="preserve"> to D</w:t>
      </w:r>
      <w:r w:rsidR="00B14DF0">
        <w:t>o”</w:t>
      </w:r>
      <w:r>
        <w:t xml:space="preserve"> e “</w:t>
      </w:r>
      <w:proofErr w:type="spellStart"/>
      <w:r>
        <w:t>Destination</w:t>
      </w:r>
      <w:proofErr w:type="spellEnd"/>
      <w:r>
        <w:t xml:space="preserve"> </w:t>
      </w:r>
      <w:proofErr w:type="spellStart"/>
      <w:r>
        <w:t>Guides</w:t>
      </w:r>
      <w:proofErr w:type="spellEnd"/>
      <w:r>
        <w:t xml:space="preserve">” sendo este o foco da nossa aplicação. Os pontos positivos desta aplicação são a sua execução, variedade de conteúdo e a proximidade com os utilizadores, através de um bom sistema de </w:t>
      </w:r>
      <w:r>
        <w:rPr>
          <w:i/>
        </w:rPr>
        <w:t xml:space="preserve">feedback </w:t>
      </w:r>
      <w:r>
        <w:t xml:space="preserve">e comentários. Como pontos negativos apenas salientar a falta de conteúdo em </w:t>
      </w:r>
      <w:r w:rsidR="00DE1ED3" w:rsidRPr="00C22B1E">
        <w:t>PoI</w:t>
      </w:r>
      <w:r w:rsidR="00203C03" w:rsidRPr="006B299D">
        <w:rPr>
          <w:color w:val="FF0000"/>
        </w:rPr>
        <w:t xml:space="preserve"> </w:t>
      </w:r>
      <w:r>
        <w:t>menores</w:t>
      </w:r>
      <w:r w:rsidR="00203C03">
        <w:t>,</w:t>
      </w:r>
      <w:r>
        <w:t xml:space="preserve"> </w:t>
      </w:r>
      <w:r w:rsidR="00203C03">
        <w:t xml:space="preserve">tais </w:t>
      </w:r>
      <w:r>
        <w:t>como cidades mais pequenas ou mesmo aldeias, e a falta de capacidade de divulgar eventos sem periodicidade.</w:t>
      </w:r>
    </w:p>
    <w:p w14:paraId="2E2B740F" w14:textId="77777777" w:rsidR="001326E6" w:rsidRDefault="001326E6">
      <w:pPr>
        <w:rPr>
          <w:lang w:val="pt-PT"/>
        </w:rPr>
      </w:pPr>
      <w:r w:rsidRPr="008712CA">
        <w:rPr>
          <w:lang w:val="pt-BR"/>
        </w:rPr>
        <w:br w:type="page"/>
      </w:r>
    </w:p>
    <w:p w14:paraId="5B952720" w14:textId="77777777" w:rsidR="00875C1E" w:rsidRPr="00B21D1D" w:rsidRDefault="00875C1E" w:rsidP="006C78FC">
      <w:pPr>
        <w:pStyle w:val="NormalText"/>
      </w:pPr>
    </w:p>
    <w:p w14:paraId="74F8DB66" w14:textId="1CA5C095" w:rsidR="00B21D1D" w:rsidRPr="0064208A" w:rsidRDefault="00FC7760" w:rsidP="003A0DE0">
      <w:pPr>
        <w:pStyle w:val="Heading2"/>
      </w:pPr>
      <w:bookmarkStart w:id="19" w:name="_Toc487016334"/>
      <w:r>
        <w:t>Funcionalidades a reter</w:t>
      </w:r>
      <w:bookmarkEnd w:id="19"/>
    </w:p>
    <w:p w14:paraId="0BE42A64" w14:textId="06BDD305" w:rsidR="001326E6" w:rsidRDefault="00270587" w:rsidP="006C78FC">
      <w:pPr>
        <w:pStyle w:val="NormalText"/>
      </w:pPr>
      <w:r>
        <w:t xml:space="preserve">Após a análise das seguintes aplicações foi possível reter ideias. Em baixo encontra-se </w:t>
      </w:r>
      <w:r w:rsidR="00E24A90">
        <w:t xml:space="preserve">a </w:t>
      </w:r>
      <w:r w:rsidR="00444805">
        <w:fldChar w:fldCharType="begin"/>
      </w:r>
      <w:r w:rsidR="00444805">
        <w:instrText xml:space="preserve"> REF _Ref494275051 \h </w:instrText>
      </w:r>
      <w:r w:rsidR="00444805">
        <w:fldChar w:fldCharType="separate"/>
      </w:r>
      <w:r w:rsidR="00444805">
        <w:t xml:space="preserve">Tabela </w:t>
      </w:r>
      <w:r w:rsidR="00444805">
        <w:rPr>
          <w:noProof/>
        </w:rPr>
        <w:t>1</w:t>
      </w:r>
      <w:r w:rsidR="00444805">
        <w:fldChar w:fldCharType="end"/>
      </w:r>
      <w:r w:rsidR="00444805">
        <w:t xml:space="preserve"> </w:t>
      </w:r>
      <w:r>
        <w:t xml:space="preserve">com </w:t>
      </w:r>
      <w:r w:rsidR="001326E6">
        <w:t>as funcionalidades prestadas</w:t>
      </w:r>
      <w:r w:rsidR="00C857F6">
        <w:t xml:space="preserve"> à aplicação</w:t>
      </w:r>
      <w:r w:rsidR="002846AC">
        <w:t xml:space="preserve"> </w:t>
      </w:r>
      <w:r w:rsidR="00585457">
        <w:t xml:space="preserve">a desenvolver </w:t>
      </w:r>
      <w:r w:rsidR="002846AC">
        <w:t>pelas aplicações analisadas</w:t>
      </w:r>
      <w:r w:rsidR="001326E6">
        <w:t>.</w:t>
      </w:r>
    </w:p>
    <w:p w14:paraId="11116A03" w14:textId="35312CAF" w:rsidR="00E24A90" w:rsidRDefault="00444805" w:rsidP="00444805">
      <w:pPr>
        <w:pStyle w:val="Caption"/>
        <w:keepNext/>
        <w:jc w:val="left"/>
      </w:pPr>
      <w:bookmarkStart w:id="20" w:name="_Ref494275051"/>
      <w:r>
        <w:t xml:space="preserve">Tabela </w:t>
      </w:r>
      <w:r w:rsidR="00F93FD2">
        <w:fldChar w:fldCharType="begin"/>
      </w:r>
      <w:r w:rsidR="00F93FD2">
        <w:instrText xml:space="preserve"> SEQ Tabela \* ARABIC </w:instrText>
      </w:r>
      <w:r w:rsidR="00F93FD2">
        <w:fldChar w:fldCharType="separate"/>
      </w:r>
      <w:r>
        <w:rPr>
          <w:noProof/>
        </w:rPr>
        <w:t>1</w:t>
      </w:r>
      <w:r w:rsidR="00F93FD2">
        <w:rPr>
          <w:noProof/>
        </w:rPr>
        <w:fldChar w:fldCharType="end"/>
      </w:r>
      <w:bookmarkEnd w:id="20"/>
      <w:r>
        <w:t>- Funcionalidades prestadas</w:t>
      </w:r>
    </w:p>
    <w:tbl>
      <w:tblPr>
        <w:tblStyle w:val="TableGrid"/>
        <w:tblW w:w="0" w:type="auto"/>
        <w:tblLook w:val="04A0" w:firstRow="1" w:lastRow="0" w:firstColumn="1" w:lastColumn="0" w:noHBand="0" w:noVBand="1"/>
      </w:tblPr>
      <w:tblGrid>
        <w:gridCol w:w="1979"/>
        <w:gridCol w:w="6516"/>
      </w:tblGrid>
      <w:tr w:rsidR="009755E4" w14:paraId="17BC2178" w14:textId="77777777" w:rsidTr="00CB4587">
        <w:tc>
          <w:tcPr>
            <w:tcW w:w="1979" w:type="dxa"/>
            <w:vMerge w:val="restart"/>
            <w:vAlign w:val="center"/>
          </w:tcPr>
          <w:p w14:paraId="6B1BF441" w14:textId="14D33416" w:rsidR="009755E4" w:rsidRDefault="009755E4" w:rsidP="006C78FC">
            <w:pPr>
              <w:pStyle w:val="NormalText"/>
            </w:pPr>
            <w:r>
              <w:t>Funcionalidades</w:t>
            </w:r>
          </w:p>
        </w:tc>
        <w:tc>
          <w:tcPr>
            <w:tcW w:w="6516" w:type="dxa"/>
          </w:tcPr>
          <w:p w14:paraId="2A764EDC" w14:textId="16BD2610" w:rsidR="009755E4" w:rsidRDefault="009755E4" w:rsidP="006C78FC">
            <w:pPr>
              <w:pStyle w:val="NormalText"/>
            </w:pPr>
            <w:r>
              <w:t>Pesquisa por localização.</w:t>
            </w:r>
          </w:p>
        </w:tc>
      </w:tr>
      <w:tr w:rsidR="009755E4" w14:paraId="20990961" w14:textId="77777777" w:rsidTr="002351BB">
        <w:tc>
          <w:tcPr>
            <w:tcW w:w="1979" w:type="dxa"/>
            <w:vMerge/>
          </w:tcPr>
          <w:p w14:paraId="275CC060" w14:textId="56BB63C6" w:rsidR="009755E4" w:rsidRDefault="009755E4" w:rsidP="006C78FC">
            <w:pPr>
              <w:pStyle w:val="NormalText"/>
            </w:pPr>
          </w:p>
        </w:tc>
        <w:tc>
          <w:tcPr>
            <w:tcW w:w="6516" w:type="dxa"/>
          </w:tcPr>
          <w:p w14:paraId="2C4CFD2A" w14:textId="7169F73F" w:rsidR="009755E4" w:rsidRDefault="009755E4" w:rsidP="006C78FC">
            <w:pPr>
              <w:pStyle w:val="NormalText"/>
            </w:pPr>
            <w:r>
              <w:t>Pesquisa por categoria.</w:t>
            </w:r>
          </w:p>
        </w:tc>
      </w:tr>
      <w:tr w:rsidR="009755E4" w14:paraId="07014D51" w14:textId="77777777" w:rsidTr="002351BB">
        <w:tc>
          <w:tcPr>
            <w:tcW w:w="1979" w:type="dxa"/>
            <w:vMerge/>
          </w:tcPr>
          <w:p w14:paraId="2A098EE7" w14:textId="77777777" w:rsidR="009755E4" w:rsidRDefault="009755E4" w:rsidP="006C78FC">
            <w:pPr>
              <w:pStyle w:val="NormalText"/>
            </w:pPr>
          </w:p>
        </w:tc>
        <w:tc>
          <w:tcPr>
            <w:tcW w:w="6516" w:type="dxa"/>
          </w:tcPr>
          <w:p w14:paraId="4BBC0464" w14:textId="00195683" w:rsidR="009755E4" w:rsidRDefault="009755E4" w:rsidP="006C78FC">
            <w:pPr>
              <w:pStyle w:val="NormalText"/>
            </w:pPr>
            <w:r>
              <w:t xml:space="preserve">Registo de </w:t>
            </w:r>
            <w:r w:rsidR="00DE1ED3">
              <w:t>PoI</w:t>
            </w:r>
            <w:r>
              <w:t>.</w:t>
            </w:r>
          </w:p>
        </w:tc>
      </w:tr>
      <w:tr w:rsidR="009755E4" w:rsidRPr="00226387" w14:paraId="2B1B6EF5" w14:textId="77777777" w:rsidTr="002351BB">
        <w:tc>
          <w:tcPr>
            <w:tcW w:w="1979" w:type="dxa"/>
            <w:vMerge/>
          </w:tcPr>
          <w:p w14:paraId="57FFDFDC" w14:textId="5488E2C3" w:rsidR="009755E4" w:rsidRDefault="009755E4" w:rsidP="006C78FC">
            <w:pPr>
              <w:pStyle w:val="NormalText"/>
            </w:pPr>
          </w:p>
        </w:tc>
        <w:tc>
          <w:tcPr>
            <w:tcW w:w="6516" w:type="dxa"/>
          </w:tcPr>
          <w:p w14:paraId="0E3BE70C" w14:textId="3BE59D0E" w:rsidR="009755E4" w:rsidRDefault="009755E4" w:rsidP="006C78FC">
            <w:pPr>
              <w:pStyle w:val="NormalText"/>
            </w:pPr>
            <w:r>
              <w:t>Registo de eventos não periódicos.</w:t>
            </w:r>
          </w:p>
        </w:tc>
      </w:tr>
      <w:tr w:rsidR="009755E4" w:rsidRPr="00226387" w14:paraId="64F4BCEE" w14:textId="77777777" w:rsidTr="002351BB">
        <w:tc>
          <w:tcPr>
            <w:tcW w:w="1979" w:type="dxa"/>
            <w:vMerge/>
          </w:tcPr>
          <w:p w14:paraId="567C7E4D" w14:textId="77777777" w:rsidR="009755E4" w:rsidRDefault="009755E4" w:rsidP="006C78FC">
            <w:pPr>
              <w:pStyle w:val="NormalText"/>
            </w:pPr>
          </w:p>
        </w:tc>
        <w:tc>
          <w:tcPr>
            <w:tcW w:w="6516" w:type="dxa"/>
          </w:tcPr>
          <w:p w14:paraId="01062CE3" w14:textId="4444D645" w:rsidR="009755E4" w:rsidRDefault="009755E4" w:rsidP="006C78FC">
            <w:pPr>
              <w:pStyle w:val="NormalText"/>
            </w:pPr>
            <w:r>
              <w:t>Ferramentas úteis a turistas (temperatura, fuso horário, etc.).</w:t>
            </w:r>
          </w:p>
        </w:tc>
      </w:tr>
      <w:tr w:rsidR="009755E4" w:rsidRPr="00226387" w14:paraId="24A96BDB" w14:textId="77777777" w:rsidTr="002351BB">
        <w:tc>
          <w:tcPr>
            <w:tcW w:w="1979" w:type="dxa"/>
            <w:vMerge/>
          </w:tcPr>
          <w:p w14:paraId="1C00E6B5" w14:textId="77777777" w:rsidR="009755E4" w:rsidRDefault="009755E4" w:rsidP="006C78FC">
            <w:pPr>
              <w:pStyle w:val="NormalText"/>
            </w:pPr>
          </w:p>
        </w:tc>
        <w:tc>
          <w:tcPr>
            <w:tcW w:w="6516" w:type="dxa"/>
          </w:tcPr>
          <w:p w14:paraId="699F7070" w14:textId="1D33C434" w:rsidR="009755E4" w:rsidRDefault="009755E4" w:rsidP="006C78FC">
            <w:pPr>
              <w:pStyle w:val="NormalText"/>
            </w:pPr>
            <w:r>
              <w:t>Sistema de classificação de atividades.</w:t>
            </w:r>
          </w:p>
        </w:tc>
      </w:tr>
      <w:tr w:rsidR="009755E4" w:rsidRPr="00226387" w14:paraId="09FC34C7" w14:textId="77777777" w:rsidTr="002351BB">
        <w:tc>
          <w:tcPr>
            <w:tcW w:w="1979" w:type="dxa"/>
            <w:vMerge/>
          </w:tcPr>
          <w:p w14:paraId="129B6B01" w14:textId="77777777" w:rsidR="009755E4" w:rsidRDefault="009755E4" w:rsidP="006C78FC">
            <w:pPr>
              <w:pStyle w:val="NormalText"/>
            </w:pPr>
          </w:p>
        </w:tc>
        <w:tc>
          <w:tcPr>
            <w:tcW w:w="6516" w:type="dxa"/>
          </w:tcPr>
          <w:p w14:paraId="6F64D2E9" w14:textId="56D230B1" w:rsidR="009755E4" w:rsidRDefault="009755E4" w:rsidP="006C78FC">
            <w:pPr>
              <w:pStyle w:val="NormalText"/>
            </w:pPr>
            <w:r>
              <w:t xml:space="preserve">Sistema de comentários e </w:t>
            </w:r>
            <w:r w:rsidRPr="002351BB">
              <w:rPr>
                <w:i/>
              </w:rPr>
              <w:t>feedbacks</w:t>
            </w:r>
            <w:r>
              <w:rPr>
                <w:i/>
              </w:rPr>
              <w:t>.</w:t>
            </w:r>
          </w:p>
        </w:tc>
      </w:tr>
      <w:tr w:rsidR="009755E4" w:rsidRPr="00226387" w14:paraId="257F4F6B" w14:textId="77777777" w:rsidTr="002351BB">
        <w:tc>
          <w:tcPr>
            <w:tcW w:w="1979" w:type="dxa"/>
            <w:vMerge/>
          </w:tcPr>
          <w:p w14:paraId="2B815AC9" w14:textId="77777777" w:rsidR="009755E4" w:rsidRDefault="009755E4" w:rsidP="006C78FC">
            <w:pPr>
              <w:pStyle w:val="NormalText"/>
            </w:pPr>
          </w:p>
        </w:tc>
        <w:tc>
          <w:tcPr>
            <w:tcW w:w="6516" w:type="dxa"/>
          </w:tcPr>
          <w:p w14:paraId="1C84961B" w14:textId="32F19A51" w:rsidR="009755E4" w:rsidRDefault="009755E4" w:rsidP="006C78FC">
            <w:pPr>
              <w:pStyle w:val="NormalText"/>
            </w:pPr>
            <w:r>
              <w:t>Sinalização de eventos/</w:t>
            </w:r>
            <w:r w:rsidR="00DE1ED3">
              <w:t>PoI</w:t>
            </w:r>
            <w:r>
              <w:t xml:space="preserve"> para pessoas com deficiência.</w:t>
            </w:r>
          </w:p>
        </w:tc>
      </w:tr>
      <w:tr w:rsidR="009755E4" w:rsidRPr="002351BB" w14:paraId="2542EEF6" w14:textId="77777777" w:rsidTr="002351BB">
        <w:tc>
          <w:tcPr>
            <w:tcW w:w="1979" w:type="dxa"/>
            <w:vMerge/>
          </w:tcPr>
          <w:p w14:paraId="429CD10D" w14:textId="77777777" w:rsidR="009755E4" w:rsidRDefault="009755E4" w:rsidP="006C78FC">
            <w:pPr>
              <w:pStyle w:val="NormalText"/>
            </w:pPr>
          </w:p>
        </w:tc>
        <w:tc>
          <w:tcPr>
            <w:tcW w:w="6516" w:type="dxa"/>
          </w:tcPr>
          <w:p w14:paraId="150CC088" w14:textId="2F6FCD9E" w:rsidR="009755E4" w:rsidRDefault="009755E4" w:rsidP="006C78FC">
            <w:pPr>
              <w:pStyle w:val="NormalText"/>
            </w:pPr>
            <w:r w:rsidRPr="00444805">
              <w:rPr>
                <w:highlight w:val="yellow"/>
              </w:rPr>
              <w:t>Indexação da pesquisa.</w:t>
            </w:r>
          </w:p>
        </w:tc>
      </w:tr>
      <w:tr w:rsidR="009755E4" w:rsidRPr="002351BB" w14:paraId="5C6CD65C" w14:textId="77777777" w:rsidTr="002351BB">
        <w:tc>
          <w:tcPr>
            <w:tcW w:w="1979" w:type="dxa"/>
            <w:vMerge/>
          </w:tcPr>
          <w:p w14:paraId="346C7343" w14:textId="77777777" w:rsidR="009755E4" w:rsidRDefault="009755E4" w:rsidP="006C78FC">
            <w:pPr>
              <w:pStyle w:val="NormalText"/>
            </w:pPr>
          </w:p>
        </w:tc>
        <w:tc>
          <w:tcPr>
            <w:tcW w:w="6516" w:type="dxa"/>
          </w:tcPr>
          <w:p w14:paraId="3F8E9813" w14:textId="3E8AC64A" w:rsidR="009755E4" w:rsidRDefault="009755E4" w:rsidP="006C78FC">
            <w:pPr>
              <w:pStyle w:val="NormalText"/>
            </w:pPr>
            <w:r>
              <w:t>Sistema de favoritos</w:t>
            </w:r>
          </w:p>
        </w:tc>
      </w:tr>
    </w:tbl>
    <w:p w14:paraId="177A370B" w14:textId="14ED838D" w:rsidR="0062028A" w:rsidRDefault="0062028A" w:rsidP="003A0DE0">
      <w:pPr>
        <w:pStyle w:val="Heading2"/>
      </w:pPr>
      <w:bookmarkStart w:id="21" w:name="_Toc487016335"/>
      <w:r>
        <w:t>Análise critica do estado da arte</w:t>
      </w:r>
      <w:bookmarkEnd w:id="21"/>
    </w:p>
    <w:p w14:paraId="68DE24A3" w14:textId="77777777" w:rsidR="00F63E78" w:rsidRDefault="00F63E78" w:rsidP="006C78FC">
      <w:pPr>
        <w:pStyle w:val="NormalText"/>
      </w:pPr>
    </w:p>
    <w:p w14:paraId="318067BA" w14:textId="584AC242" w:rsidR="00BC4131" w:rsidRPr="00340AB4" w:rsidRDefault="00BC4131" w:rsidP="006C78FC">
      <w:pPr>
        <w:pStyle w:val="NormalText"/>
        <w:sectPr w:rsidR="00BC4131" w:rsidRPr="00340AB4" w:rsidSect="00E135CF">
          <w:pgSz w:w="11907" w:h="16840" w:code="9"/>
          <w:pgMar w:top="1701" w:right="1701" w:bottom="1701" w:left="1701" w:header="0" w:footer="0" w:gutter="0"/>
          <w:cols w:space="720"/>
        </w:sectPr>
      </w:pPr>
      <w:r w:rsidRPr="00BC4131">
        <w:rPr>
          <w:highlight w:val="red"/>
        </w:rPr>
        <w:t>Tabela de comparação feita. Escrever um peq</w:t>
      </w:r>
      <w:r>
        <w:rPr>
          <w:highlight w:val="red"/>
        </w:rPr>
        <w:t>ueno text</w:t>
      </w:r>
      <w:r w:rsidRPr="00F1526D">
        <w:rPr>
          <w:highlight w:val="red"/>
        </w:rPr>
        <w:t>o</w:t>
      </w:r>
    </w:p>
    <w:p w14:paraId="2D30707C" w14:textId="77777777" w:rsidR="00F63E78" w:rsidRPr="00340AB4" w:rsidRDefault="00F63E78" w:rsidP="006C78FC">
      <w:pPr>
        <w:pStyle w:val="NormalText"/>
      </w:pPr>
    </w:p>
    <w:p w14:paraId="365814C6" w14:textId="2310071F" w:rsidR="00F63E78" w:rsidRPr="00340AB4" w:rsidRDefault="00C44D31" w:rsidP="00F63E78">
      <w:pPr>
        <w:pStyle w:val="Heading1"/>
      </w:pPr>
      <w:bookmarkStart w:id="22" w:name="_Toc487016336"/>
      <w:r>
        <w:t>Metodologia e Funcionalidades esperada</w:t>
      </w:r>
      <w:r w:rsidR="00AA5C12">
        <w:t>s</w:t>
      </w:r>
      <w:bookmarkEnd w:id="22"/>
    </w:p>
    <w:p w14:paraId="19E1E2D0" w14:textId="137D6935" w:rsidR="00F63E78" w:rsidRPr="00340AB4" w:rsidRDefault="00611F8E" w:rsidP="006C78FC">
      <w:pPr>
        <w:pStyle w:val="NormalText"/>
      </w:pPr>
      <w:r>
        <w:t>Neste capítulo pretende-se apresentar</w:t>
      </w:r>
      <w:r w:rsidR="00E5445C">
        <w:t xml:space="preserve"> e definir</w:t>
      </w:r>
      <w:r w:rsidR="00BC4131">
        <w:t xml:space="preserve"> a metodologia utilizada</w:t>
      </w:r>
      <w:r>
        <w:t xml:space="preserve"> no </w:t>
      </w:r>
      <w:r w:rsidR="00E5445C">
        <w:t>projeto, definir tarefas e por último indicar resultados esperados.</w:t>
      </w:r>
    </w:p>
    <w:p w14:paraId="319C2F6D" w14:textId="4F62334D" w:rsidR="004E38D6" w:rsidRDefault="00AA5C12" w:rsidP="003A0DE0">
      <w:pPr>
        <w:pStyle w:val="Heading2"/>
      </w:pPr>
      <w:bookmarkStart w:id="23" w:name="_Toc487016337"/>
      <w:r>
        <w:t>Metodologia</w:t>
      </w:r>
      <w:bookmarkEnd w:id="23"/>
    </w:p>
    <w:p w14:paraId="3BCCDB86" w14:textId="16AE2041" w:rsidR="006A34F2" w:rsidRDefault="004E38D6" w:rsidP="006C78FC">
      <w:pPr>
        <w:pStyle w:val="NormalText"/>
      </w:pPr>
      <w:r>
        <w:t xml:space="preserve">Para o desenvolvimento deste projeto pretende-se utilizar </w:t>
      </w:r>
      <w:r w:rsidR="00C22B1E">
        <w:t xml:space="preserve">o movimento </w:t>
      </w:r>
      <w:r>
        <w:t xml:space="preserve">Ágil. </w:t>
      </w:r>
      <w:r w:rsidR="00BE197B">
        <w:t xml:space="preserve">Ágil surgiu por meados de 1990, foi rapidamente difundido e utilizado. Reconhecido por ter a capacidade de fazer desenvolver </w:t>
      </w:r>
      <w:r w:rsidR="00BE197B" w:rsidRPr="00BE197B">
        <w:rPr>
          <w:i/>
        </w:rPr>
        <w:t>software</w:t>
      </w:r>
      <w:r w:rsidR="00BE197B">
        <w:rPr>
          <w:i/>
        </w:rPr>
        <w:t xml:space="preserve"> </w:t>
      </w:r>
      <w:r w:rsidR="00BE197B">
        <w:t>de qualidade, planificado e documentado</w:t>
      </w:r>
      <w:r w:rsidR="00BE197B">
        <w:fldChar w:fldCharType="begin" w:fldLock="1"/>
      </w:r>
      <w:r w:rsidR="00BE197B">
        <w:instrText>ADDIN CSL_CITATION { "citationItems" : [ { "id" : "ITEM-1", "itemData" : { "author" : [ { "dropping-particle" : "", "family" : "Sommerville", "given" : "Ian", "non-dropping-particle" : "", "parse-names" : false, "suffix" : "" } ], "id" : "ITEM-1", "issued" : { "date-parts" : [ [ "0" ] ] }, "title" : "Ian Sommerville-Software Engineering, 9th Edition -Addison-Wesley (2011).pdf", "type" : "article" }, "uris" : [ "http://www.mendeley.com/documents/?uuid=176f943d-e6ab-4d38-b8aa-2582357225e5" ] } ], "mendeley" : { "formattedCitation" : "[5]", "plainTextFormattedCitation" : "[5]", "previouslyFormattedCitation" : "[5]" }, "properties" : { "noteIndex" : 24 }, "schema" : "https://github.com/citation-style-language/schema/raw/master/csl-citation.json" }</w:instrText>
      </w:r>
      <w:r w:rsidR="00BE197B">
        <w:fldChar w:fldCharType="separate"/>
      </w:r>
      <w:r w:rsidR="00BE197B" w:rsidRPr="00BE197B">
        <w:rPr>
          <w:noProof/>
        </w:rPr>
        <w:t>[5]</w:t>
      </w:r>
      <w:r w:rsidR="00BE197B">
        <w:fldChar w:fldCharType="end"/>
      </w:r>
      <w:r w:rsidR="00BE197B">
        <w:t xml:space="preserve">. Os projetos que adotam esta metodologia são desenhados e suportados por </w:t>
      </w:r>
      <w:r w:rsidR="00BE197B" w:rsidRPr="00BE197B">
        <w:rPr>
          <w:i/>
        </w:rPr>
        <w:t xml:space="preserve">Case </w:t>
      </w:r>
      <w:proofErr w:type="spellStart"/>
      <w:r w:rsidR="00BE197B" w:rsidRPr="00BE197B">
        <w:rPr>
          <w:i/>
        </w:rPr>
        <w:t>Tools</w:t>
      </w:r>
      <w:proofErr w:type="spellEnd"/>
      <w:r w:rsidR="00BE197B">
        <w:t xml:space="preserve">, sendo rigorosamente controlados em todo o processo de desenvolvimento. Rapidamente foi possível perceber que esta metodologia não era aplicável em </w:t>
      </w:r>
      <w:r w:rsidR="00F86160">
        <w:t>projetos pequenos</w:t>
      </w:r>
      <w:r w:rsidR="00E16A2B">
        <w:t>,</w:t>
      </w:r>
      <w:r w:rsidR="00F86160">
        <w:t xml:space="preserve"> </w:t>
      </w:r>
      <w:r w:rsidR="00E16A2B">
        <w:t>por</w:t>
      </w:r>
      <w:r w:rsidR="00F86160">
        <w:t xml:space="preserve"> vezes passando mais tempo na documentação </w:t>
      </w:r>
      <w:r w:rsidR="00E16A2B">
        <w:t xml:space="preserve">e planificação do projeto </w:t>
      </w:r>
      <w:r w:rsidR="00442711">
        <w:t xml:space="preserve">do que a desenvolver, fazendo com que projeto de pequena duração muito grandes. Assim foram redefinidos novos movimentos Ágil, tais como o </w:t>
      </w:r>
      <w:r w:rsidR="00442711" w:rsidRPr="00C22B1E">
        <w:rPr>
          <w:i/>
        </w:rPr>
        <w:t>XP</w:t>
      </w:r>
      <w:r w:rsidR="00442711" w:rsidRPr="005F6D12">
        <w:t xml:space="preserve"> (</w:t>
      </w:r>
      <w:r w:rsidR="00442711" w:rsidRPr="005F6D12">
        <w:rPr>
          <w:i/>
        </w:rPr>
        <w:t xml:space="preserve">Extreme </w:t>
      </w:r>
      <w:proofErr w:type="spellStart"/>
      <w:r w:rsidR="00442711" w:rsidRPr="005F6D12">
        <w:rPr>
          <w:i/>
        </w:rPr>
        <w:t>Programming</w:t>
      </w:r>
      <w:proofErr w:type="spellEnd"/>
      <w:r w:rsidR="00442711">
        <w:t>)</w:t>
      </w:r>
      <w:r w:rsidR="007C7C80">
        <w:t xml:space="preserve">. </w:t>
      </w:r>
      <w:r w:rsidR="006134F5">
        <w:t>Este novo método foca</w:t>
      </w:r>
      <w:r w:rsidR="007C7C80">
        <w:t xml:space="preserve">-se principalmente no software </w:t>
      </w:r>
      <w:r w:rsidR="006134F5">
        <w:t>reduzindo</w:t>
      </w:r>
      <w:r w:rsidR="006A34F2">
        <w:t xml:space="preserve"> o tempo</w:t>
      </w:r>
      <w:r w:rsidR="006134F5">
        <w:t xml:space="preserve"> no design e documentação. Essencialmente utilizado em projetos curtos,</w:t>
      </w:r>
      <w:r w:rsidR="006134F5" w:rsidRPr="004E38D6">
        <w:t xml:space="preserve"> </w:t>
      </w:r>
      <w:r w:rsidR="006134F5">
        <w:t>com requisitos em constante mudança, com necessidade de ver resultados frequentemente e com equipas pequenas (no projeto a desenvolver composta por aluno e orientador)</w:t>
      </w:r>
      <w:r w:rsidR="006134F5">
        <w:fldChar w:fldCharType="begin" w:fldLock="1"/>
      </w:r>
      <w:r w:rsidR="006134F5">
        <w:instrText>ADDIN CSL_CITATION { "citationItems" : [ { "id" : "ITEM-1", "itemData" : { "ISBN" : "978-85-5519-106-0", "author" : [ { "dropping-particle" : "", "family" : "Wildt", "given" : "Daniel", "non-dropping-particle" : "", "parse-names" : false, "suffix" : "" }, { "dropping-particle" : "", "family" : "Moura", "given" : "Dionatan", "non-dropping-particle" : "", "parse-names" : false, "suffix" : "" }, { "dropping-particle" : "", "family" : "Lacerda", "given" : "Guilherme", "non-dropping-particle" : "", "parse-names" : false, "suffix" : "" }, { "dropping-particle" : "", "family" : "Helm", "given" : "Rafael", "non-dropping-particle" : "", "parse-names" : false, "suffix" : "" } ], "id" : "ITEM-1", "issued" : { "date-parts" : [ [ "2015" ] ] }, "page" : "161", "title" : "eXtreme Programming: pr\u00e1ticas para o dia a dia no desenvolvimento \u00e1gil de software", "type" : "article-journal" }, "uris" : [ "http://www.mendeley.com/documents/?uuid=b6256810-a725-4361-8d33-6fb483168072" ] } ], "mendeley" : { "formattedCitation" : "[6]", "plainTextFormattedCitation" : "[6]", "previouslyFormattedCitation" : "[6]" }, "properties" : { "noteIndex" : 24 }, "schema" : "https://github.com/citation-style-language/schema/raw/master/csl-citation.json" }</w:instrText>
      </w:r>
      <w:r w:rsidR="006134F5">
        <w:fldChar w:fldCharType="separate"/>
      </w:r>
      <w:r w:rsidR="006134F5" w:rsidRPr="00BE197B">
        <w:rPr>
          <w:noProof/>
        </w:rPr>
        <w:t>[6]</w:t>
      </w:r>
      <w:r w:rsidR="006134F5">
        <w:fldChar w:fldCharType="end"/>
      </w:r>
      <w:r w:rsidR="006134F5">
        <w:fldChar w:fldCharType="begin" w:fldLock="1"/>
      </w:r>
      <w:r w:rsidR="006134F5">
        <w:instrText>ADDIN CSL_CITATION { "citationItems" : [ { "id" : "ITEM-1", "itemData" : { "author" : [ { "dropping-particle" : "", "family" : "Sommerville", "given" : "Ian", "non-dropping-particle" : "", "parse-names" : false, "suffix" : "" } ], "id" : "ITEM-1", "issued" : { "date-parts" : [ [ "0" ] ] }, "title" : "Ian Sommerville-Software Engineering, 9th Edition -Addison-Wesley (2011).pdf", "type" : "article" }, "uris" : [ "http://www.mendeley.com/documents/?uuid=176f943d-e6ab-4d38-b8aa-2582357225e5" ] } ], "mendeley" : { "formattedCitation" : "[5]", "plainTextFormattedCitation" : "[5]", "previouslyFormattedCitation" : "[5]" }, "properties" : { "noteIndex" : 24 }, "schema" : "https://github.com/citation-style-language/schema/raw/master/csl-citation.json" }</w:instrText>
      </w:r>
      <w:r w:rsidR="006134F5">
        <w:fldChar w:fldCharType="separate"/>
      </w:r>
      <w:r w:rsidR="006134F5" w:rsidRPr="006134F5">
        <w:rPr>
          <w:noProof/>
        </w:rPr>
        <w:t>[5]</w:t>
      </w:r>
      <w:r w:rsidR="006134F5">
        <w:fldChar w:fldCharType="end"/>
      </w:r>
      <w:r w:rsidR="006134F5">
        <w:t>.</w:t>
      </w:r>
    </w:p>
    <w:p w14:paraId="78738D8D" w14:textId="3D0E7B7F" w:rsidR="00D64B3C" w:rsidRPr="006A34F2" w:rsidRDefault="004D2FFF" w:rsidP="006C78FC">
      <w:pPr>
        <w:pStyle w:val="NormalText"/>
      </w:pPr>
      <w:r w:rsidRPr="006A34F2">
        <w:rPr>
          <w:i/>
        </w:rPr>
        <w:t>XP</w:t>
      </w:r>
      <w:r w:rsidRPr="006A34F2">
        <w:t xml:space="preserve"> </w:t>
      </w:r>
      <w:r w:rsidR="004E38D6" w:rsidRPr="006A34F2">
        <w:t>tem como atividades principais</w:t>
      </w:r>
      <w:r w:rsidR="005643DA" w:rsidRPr="006A34F2">
        <w:t xml:space="preserve"> </w:t>
      </w:r>
      <w:r w:rsidR="0037420B" w:rsidRPr="006A34F2">
        <w:t xml:space="preserve">o </w:t>
      </w:r>
      <w:r w:rsidR="005643DA" w:rsidRPr="006A34F2">
        <w:t xml:space="preserve">planeamento, </w:t>
      </w:r>
      <w:r w:rsidR="0037420B" w:rsidRPr="006A34F2">
        <w:t>a projeção</w:t>
      </w:r>
      <w:r w:rsidR="00C04AA0" w:rsidRPr="006A34F2">
        <w:t>,</w:t>
      </w:r>
      <w:r w:rsidR="0037420B" w:rsidRPr="006A34F2">
        <w:t xml:space="preserve"> a</w:t>
      </w:r>
      <w:r w:rsidR="00063FE2" w:rsidRPr="006A34F2">
        <w:t xml:space="preserve"> codificação </w:t>
      </w:r>
      <w:r w:rsidR="0059169C" w:rsidRPr="006A34F2">
        <w:t>e</w:t>
      </w:r>
      <w:r w:rsidR="0037420B" w:rsidRPr="006A34F2">
        <w:t xml:space="preserve"> </w:t>
      </w:r>
      <w:r w:rsidR="00C04AA0" w:rsidRPr="006A34F2">
        <w:t>testes</w:t>
      </w:r>
      <w:r w:rsidR="004E38D6" w:rsidRPr="006A34F2">
        <w:t>. Assim</w:t>
      </w:r>
      <w:r w:rsidR="00D64B3C" w:rsidRPr="006A34F2">
        <w:t xml:space="preserve"> aplicando ao projeto a desenvolver surgem quatro etapas:</w:t>
      </w:r>
    </w:p>
    <w:p w14:paraId="0A83ECDA" w14:textId="141B8C5A" w:rsidR="00C57A2D" w:rsidRPr="006A34F2" w:rsidRDefault="00C04AA0" w:rsidP="006C78FC">
      <w:pPr>
        <w:pStyle w:val="NormalText"/>
        <w:numPr>
          <w:ilvl w:val="0"/>
          <w:numId w:val="3"/>
        </w:numPr>
        <w:ind w:left="360" w:firstLine="0"/>
      </w:pPr>
      <w:r w:rsidRPr="006A34F2">
        <w:t>Planeamento</w:t>
      </w:r>
      <w:r w:rsidR="00C57A2D" w:rsidRPr="006A34F2">
        <w:t>, pretende-se discutir e documentar requisitos funcionais ao projeto.</w:t>
      </w:r>
    </w:p>
    <w:p w14:paraId="49B2F9DD" w14:textId="6134A989" w:rsidR="00C04AA0" w:rsidRPr="006A34F2" w:rsidRDefault="00C04AA0" w:rsidP="006C78FC">
      <w:pPr>
        <w:pStyle w:val="NormalText"/>
        <w:numPr>
          <w:ilvl w:val="0"/>
          <w:numId w:val="3"/>
        </w:numPr>
        <w:ind w:left="360" w:firstLine="0"/>
      </w:pPr>
      <w:r w:rsidRPr="006A34F2">
        <w:t>Projeto</w:t>
      </w:r>
      <w:r w:rsidR="00C57A2D" w:rsidRPr="006A34F2">
        <w:t xml:space="preserve">/Design, pretende-se documentar todo o projeto em linguagem </w:t>
      </w:r>
      <w:r w:rsidR="00C57A2D" w:rsidRPr="006A34F2">
        <w:rPr>
          <w:i/>
        </w:rPr>
        <w:t>UML</w:t>
      </w:r>
      <w:r w:rsidR="00C57A2D" w:rsidRPr="006A34F2">
        <w:t xml:space="preserve"> (</w:t>
      </w:r>
      <w:proofErr w:type="spellStart"/>
      <w:r w:rsidR="00C57A2D" w:rsidRPr="006A34F2">
        <w:t>Unified</w:t>
      </w:r>
      <w:proofErr w:type="spellEnd"/>
      <w:r w:rsidR="00C57A2D" w:rsidRPr="006A34F2">
        <w:t xml:space="preserve"> </w:t>
      </w:r>
      <w:proofErr w:type="spellStart"/>
      <w:r w:rsidR="00C57A2D" w:rsidRPr="006A34F2">
        <w:t>Modeling</w:t>
      </w:r>
      <w:proofErr w:type="spellEnd"/>
      <w:r w:rsidR="00C57A2D" w:rsidRPr="006A34F2">
        <w:t xml:space="preserve"> </w:t>
      </w:r>
      <w:proofErr w:type="spellStart"/>
      <w:r w:rsidR="00C57A2D" w:rsidRPr="006A34F2">
        <w:t>Language</w:t>
      </w:r>
      <w:proofErr w:type="spellEnd"/>
      <w:r w:rsidR="00C57A2D" w:rsidRPr="006A34F2">
        <w:t>).</w:t>
      </w:r>
    </w:p>
    <w:p w14:paraId="12D2A31A" w14:textId="61351B57" w:rsidR="00C04AA0" w:rsidRPr="006A34F2" w:rsidRDefault="00C04AA0" w:rsidP="006C78FC">
      <w:pPr>
        <w:pStyle w:val="NormalText"/>
        <w:numPr>
          <w:ilvl w:val="0"/>
          <w:numId w:val="3"/>
        </w:numPr>
        <w:ind w:left="360" w:firstLine="0"/>
      </w:pPr>
      <w:r w:rsidRPr="006A34F2">
        <w:t>Codificação</w:t>
      </w:r>
      <w:r w:rsidR="00C57A2D" w:rsidRPr="006A34F2">
        <w:t>, pretende-se desenvolver a aplicação</w:t>
      </w:r>
      <w:r w:rsidR="0037420B" w:rsidRPr="006A34F2">
        <w:t>.</w:t>
      </w:r>
    </w:p>
    <w:p w14:paraId="4634FB36" w14:textId="1A36404A" w:rsidR="0037420B" w:rsidRPr="006A34F2" w:rsidRDefault="00C04AA0" w:rsidP="006C78FC">
      <w:pPr>
        <w:pStyle w:val="NormalText"/>
        <w:numPr>
          <w:ilvl w:val="0"/>
          <w:numId w:val="3"/>
        </w:numPr>
        <w:ind w:left="360" w:firstLine="0"/>
      </w:pPr>
      <w:r w:rsidRPr="006A34F2">
        <w:t>Testes</w:t>
      </w:r>
      <w:r w:rsidR="0037420B" w:rsidRPr="006A34F2">
        <w:t>, fator de teste e validação do trabalho efetuado nas restantes iterações. Validação com o orientador do trabalho efetuado.</w:t>
      </w:r>
    </w:p>
    <w:p w14:paraId="4FD432ED" w14:textId="30F4C4F0" w:rsidR="004E38D6" w:rsidRPr="004E48D0" w:rsidRDefault="004E38D6" w:rsidP="006C78FC">
      <w:pPr>
        <w:pStyle w:val="NormalText"/>
      </w:pPr>
    </w:p>
    <w:p w14:paraId="3C7FD95F" w14:textId="3B19B8D4" w:rsidR="00AA5C12" w:rsidRDefault="00AA5C12" w:rsidP="003A0DE0">
      <w:pPr>
        <w:pStyle w:val="Heading2"/>
      </w:pPr>
      <w:bookmarkStart w:id="24" w:name="_Toc487016338"/>
      <w:r>
        <w:t>Descrição das Tarefas</w:t>
      </w:r>
      <w:bookmarkEnd w:id="24"/>
    </w:p>
    <w:p w14:paraId="69154682" w14:textId="5FEDE7D1" w:rsidR="00AA5C12" w:rsidRDefault="00AA5C12" w:rsidP="00AA5C12">
      <w:pPr>
        <w:ind w:left="414" w:firstLine="720"/>
      </w:pPr>
      <w:r>
        <w:t>[...]</w:t>
      </w:r>
      <w:r w:rsidR="00B047D9">
        <w:t xml:space="preserve"> </w:t>
      </w:r>
      <w:proofErr w:type="spellStart"/>
      <w:r w:rsidR="00B047D9">
        <w:t>Diagrama</w:t>
      </w:r>
      <w:proofErr w:type="spellEnd"/>
      <w:r w:rsidR="00B047D9">
        <w:t xml:space="preserve"> de Gant</w:t>
      </w:r>
    </w:p>
    <w:p w14:paraId="05A13503" w14:textId="3B0AD352" w:rsidR="00B33574" w:rsidRPr="0059169C" w:rsidRDefault="00A917B8" w:rsidP="00117B71">
      <w:pPr>
        <w:pStyle w:val="Heading2"/>
      </w:pPr>
      <w:bookmarkStart w:id="25" w:name="_Toc487016339"/>
      <w:r>
        <w:t>Requisitos do sistema</w:t>
      </w:r>
      <w:bookmarkEnd w:id="25"/>
    </w:p>
    <w:p w14:paraId="66EEF197" w14:textId="3BDBA907" w:rsidR="00DB3266" w:rsidRDefault="00B047D9" w:rsidP="006C78FC">
      <w:pPr>
        <w:pStyle w:val="NormalText"/>
        <w:rPr>
          <w:lang w:val="pt-BR"/>
        </w:rPr>
      </w:pPr>
      <w:r>
        <w:t>A aplicação funcionará</w:t>
      </w:r>
      <w:r w:rsidR="00332A4C">
        <w:t xml:space="preserve"> com </w:t>
      </w:r>
      <w:r w:rsidR="00316CDF" w:rsidRPr="00316CDF">
        <w:t>t</w:t>
      </w:r>
      <w:r w:rsidR="00316CDF">
        <w:t>rês</w:t>
      </w:r>
      <w:r w:rsidR="00332A4C">
        <w:t xml:space="preserve"> níveis de utilizadores, o utilizador administrativo que será responsá</w:t>
      </w:r>
      <w:r w:rsidR="00117B71">
        <w:t xml:space="preserve">vel pela inserção e gestão dos </w:t>
      </w:r>
      <w:r w:rsidR="00DE1ED3">
        <w:t>PoI</w:t>
      </w:r>
      <w:r w:rsidR="0059169C">
        <w:t>,</w:t>
      </w:r>
      <w:r w:rsidR="00117B71">
        <w:t xml:space="preserve"> com capacidade de gerir permissões</w:t>
      </w:r>
      <w:r w:rsidR="0059169C">
        <w:t>.</w:t>
      </w:r>
      <w:r w:rsidR="00C62F1B">
        <w:t xml:space="preserve"> </w:t>
      </w:r>
      <w:r w:rsidR="0059169C">
        <w:t>O</w:t>
      </w:r>
      <w:r w:rsidR="00117B71">
        <w:t xml:space="preserve"> utilizador da aplicação</w:t>
      </w:r>
      <w:r w:rsidR="00C62F1B">
        <w:t xml:space="preserve"> não reg</w:t>
      </w:r>
      <w:r w:rsidR="0059169C">
        <w:t>istado e o utilizador registado, e</w:t>
      </w:r>
      <w:r w:rsidR="00C62F1B">
        <w:t xml:space="preserve">stes funcionam como clientes, utilizando as funcionalidades prestadas pela aplicação a única diferença entre estes é a capacidade de o utilizador registado conseguir guardar </w:t>
      </w:r>
      <w:r w:rsidR="00DE1ED3">
        <w:t>PoI</w:t>
      </w:r>
      <w:r w:rsidR="006C78FC">
        <w:t>’s</w:t>
      </w:r>
      <w:r w:rsidR="00C62F1B">
        <w:t xml:space="preserve"> nos favoritos, partilhar </w:t>
      </w:r>
      <w:r w:rsidR="00DE1ED3">
        <w:t>PoI</w:t>
      </w:r>
      <w:r w:rsidR="006C78FC">
        <w:t>’s</w:t>
      </w:r>
      <w:r w:rsidR="00C62F1B">
        <w:t xml:space="preserve"> nas redes sociais (caso o </w:t>
      </w:r>
      <w:r w:rsidR="009A2C77">
        <w:t xml:space="preserve">utilizador </w:t>
      </w:r>
      <w:r w:rsidR="00C62F1B">
        <w:t>permita)</w:t>
      </w:r>
      <w:r w:rsidR="00B613B5">
        <w:t xml:space="preserve"> e comentar os diferentes </w:t>
      </w:r>
      <w:r w:rsidR="00DE1ED3">
        <w:t>PoI</w:t>
      </w:r>
      <w:r w:rsidR="006C78FC">
        <w:t>’s</w:t>
      </w:r>
      <w:r w:rsidR="00B613B5">
        <w:t xml:space="preserve"> existentes</w:t>
      </w:r>
      <w:r w:rsidR="00117B71">
        <w:t xml:space="preserve">. </w:t>
      </w:r>
      <w:r w:rsidR="001357F9" w:rsidRPr="007E0961">
        <w:rPr>
          <w:lang w:val="pt-BR"/>
        </w:rPr>
        <w:t xml:space="preserve">Como descrito na secção 1.4. </w:t>
      </w:r>
      <w:proofErr w:type="gramStart"/>
      <w:r w:rsidR="001357F9" w:rsidRPr="007E0961">
        <w:rPr>
          <w:lang w:val="pt-BR"/>
        </w:rPr>
        <w:t>devido</w:t>
      </w:r>
      <w:proofErr w:type="gramEnd"/>
      <w:r w:rsidR="001357F9" w:rsidRPr="007E0961">
        <w:rPr>
          <w:lang w:val="pt-BR"/>
        </w:rPr>
        <w:t xml:space="preserve"> à dimensão do projeto </w:t>
      </w:r>
      <w:r w:rsidR="009D0AC1" w:rsidRPr="007E0961">
        <w:rPr>
          <w:lang w:val="pt-BR"/>
        </w:rPr>
        <w:t xml:space="preserve">apenas será desenvolvido o </w:t>
      </w:r>
      <w:proofErr w:type="spellStart"/>
      <w:r w:rsidR="007E0961" w:rsidRPr="007E0961">
        <w:rPr>
          <w:i/>
          <w:lang w:val="pt-BR"/>
        </w:rPr>
        <w:t>BackEnd</w:t>
      </w:r>
      <w:proofErr w:type="spellEnd"/>
      <w:r w:rsidR="009D0AC1" w:rsidRPr="007E0961">
        <w:rPr>
          <w:lang w:val="pt-BR"/>
        </w:rPr>
        <w:t xml:space="preserve"> necessário ao funcionamento da aplicação final, deste modo apenas se falará das funcionalidades </w:t>
      </w:r>
      <w:r w:rsidR="007E0961" w:rsidRPr="007E0961">
        <w:rPr>
          <w:lang w:val="pt-BR"/>
        </w:rPr>
        <w:t xml:space="preserve">correspondentes ao </w:t>
      </w:r>
      <w:proofErr w:type="spellStart"/>
      <w:r w:rsidR="007E0961" w:rsidRPr="007E0961">
        <w:rPr>
          <w:i/>
          <w:lang w:val="pt-BR"/>
        </w:rPr>
        <w:t>BackEnd</w:t>
      </w:r>
      <w:proofErr w:type="spellEnd"/>
      <w:r w:rsidR="007E0961" w:rsidRPr="007E0961">
        <w:rPr>
          <w:lang w:val="pt-BR"/>
        </w:rPr>
        <w:t xml:space="preserve"> e do</w:t>
      </w:r>
      <w:r w:rsidR="007E0961">
        <w:rPr>
          <w:lang w:val="pt-BR"/>
        </w:rPr>
        <w:t xml:space="preserve"> </w:t>
      </w:r>
      <w:r w:rsidR="009D0AC1" w:rsidRPr="007E0961">
        <w:rPr>
          <w:lang w:val="pt-BR"/>
        </w:rPr>
        <w:t xml:space="preserve">utilizador administrativo, </w:t>
      </w:r>
      <w:r w:rsidR="00C62F1B" w:rsidRPr="007E0961">
        <w:rPr>
          <w:lang w:val="pt-BR"/>
        </w:rPr>
        <w:t>no entanto é de esperar que o</w:t>
      </w:r>
      <w:r w:rsidR="009D0AC1" w:rsidRPr="007E0961">
        <w:rPr>
          <w:lang w:val="pt-BR"/>
        </w:rPr>
        <w:t xml:space="preserve"> </w:t>
      </w:r>
      <w:proofErr w:type="spellStart"/>
      <w:r w:rsidR="009D0AC1" w:rsidRPr="007E0961">
        <w:rPr>
          <w:i/>
          <w:lang w:val="pt-BR"/>
        </w:rPr>
        <w:t>BackEnd</w:t>
      </w:r>
      <w:proofErr w:type="spellEnd"/>
      <w:r w:rsidR="009D0AC1" w:rsidRPr="007E0961">
        <w:rPr>
          <w:lang w:val="pt-BR"/>
        </w:rPr>
        <w:t xml:space="preserve"> fi</w:t>
      </w:r>
      <w:r w:rsidR="00C62F1B" w:rsidRPr="007E0961">
        <w:rPr>
          <w:lang w:val="pt-BR"/>
        </w:rPr>
        <w:t>que</w:t>
      </w:r>
      <w:r w:rsidR="009D0AC1" w:rsidRPr="007E0961">
        <w:rPr>
          <w:lang w:val="pt-BR"/>
        </w:rPr>
        <w:t xml:space="preserve"> estruturado </w:t>
      </w:r>
      <w:r w:rsidR="00D16B9C" w:rsidRPr="007E0961">
        <w:rPr>
          <w:lang w:val="pt-BR"/>
        </w:rPr>
        <w:t xml:space="preserve">de forma a que encaixe na implementação </w:t>
      </w:r>
      <w:r w:rsidR="000F67AF">
        <w:rPr>
          <w:lang w:val="pt-BR"/>
        </w:rPr>
        <w:t xml:space="preserve">da </w:t>
      </w:r>
      <w:r w:rsidR="00C62F1B" w:rsidRPr="007E0961">
        <w:rPr>
          <w:lang w:val="pt-BR"/>
        </w:rPr>
        <w:t>aplicação cliente.</w:t>
      </w:r>
      <w:r w:rsidR="000F67AF">
        <w:rPr>
          <w:lang w:val="pt-BR"/>
        </w:rPr>
        <w:t xml:space="preserve"> Temos os seguintes requisitos:</w:t>
      </w:r>
    </w:p>
    <w:p w14:paraId="65A251FD" w14:textId="6948D8E0" w:rsidR="009F26C5" w:rsidRPr="009F26C5" w:rsidRDefault="007E0961" w:rsidP="006C78FC">
      <w:pPr>
        <w:pStyle w:val="NormalText"/>
      </w:pPr>
      <w:r>
        <w:t>Utilizador administrativo:</w:t>
      </w:r>
    </w:p>
    <w:p w14:paraId="75A973CC" w14:textId="370780E4" w:rsidR="00C06C5D" w:rsidRDefault="00CC38A6" w:rsidP="006C78FC">
      <w:pPr>
        <w:pStyle w:val="NormalText"/>
        <w:numPr>
          <w:ilvl w:val="0"/>
          <w:numId w:val="4"/>
        </w:numPr>
        <w:ind w:left="360" w:firstLine="0"/>
      </w:pPr>
      <w:r>
        <w:t>Criar e editar Eventos</w:t>
      </w:r>
      <w:r w:rsidR="009F26C5">
        <w:t>;</w:t>
      </w:r>
    </w:p>
    <w:p w14:paraId="2AB4F3ED" w14:textId="7AFE89CF" w:rsidR="009F26C5" w:rsidRDefault="009F26C5" w:rsidP="006C78FC">
      <w:pPr>
        <w:pStyle w:val="NormalText"/>
        <w:numPr>
          <w:ilvl w:val="0"/>
          <w:numId w:val="4"/>
        </w:numPr>
        <w:ind w:left="360" w:firstLine="0"/>
      </w:pPr>
      <w:r>
        <w:t>Criar categorias;</w:t>
      </w:r>
    </w:p>
    <w:p w14:paraId="012CB062" w14:textId="3524FB0F" w:rsidR="008D3892" w:rsidRDefault="008D3892" w:rsidP="006C78FC">
      <w:pPr>
        <w:pStyle w:val="NormalText"/>
        <w:numPr>
          <w:ilvl w:val="0"/>
          <w:numId w:val="4"/>
        </w:numPr>
        <w:ind w:left="360" w:firstLine="0"/>
      </w:pPr>
      <w:r>
        <w:t>Pesquisar Eventos por categoria, faixa etária, coordenadas geográficas e n</w:t>
      </w:r>
      <w:r w:rsidR="009F26C5">
        <w:t>ome;</w:t>
      </w:r>
    </w:p>
    <w:p w14:paraId="16C8771B" w14:textId="7A0C6BC4" w:rsidR="008D3892" w:rsidRDefault="005E0920" w:rsidP="006C78FC">
      <w:pPr>
        <w:pStyle w:val="NormalText"/>
        <w:numPr>
          <w:ilvl w:val="0"/>
          <w:numId w:val="4"/>
        </w:numPr>
        <w:ind w:left="360" w:firstLine="0"/>
      </w:pPr>
      <w:r>
        <w:t>Criar</w:t>
      </w:r>
      <w:r w:rsidR="004816CE">
        <w:t xml:space="preserve"> alertas ao utilizador (</w:t>
      </w:r>
      <w:r w:rsidR="008D3892">
        <w:t xml:space="preserve">do tipo </w:t>
      </w:r>
      <w:proofErr w:type="spellStart"/>
      <w:r w:rsidR="008D3892">
        <w:rPr>
          <w:i/>
        </w:rPr>
        <w:t>push</w:t>
      </w:r>
      <w:proofErr w:type="spellEnd"/>
      <w:r w:rsidR="008D3892">
        <w:rPr>
          <w:i/>
        </w:rPr>
        <w:t xml:space="preserve"> </w:t>
      </w:r>
      <w:proofErr w:type="spellStart"/>
      <w:r w:rsidR="008D3892">
        <w:rPr>
          <w:i/>
        </w:rPr>
        <w:t>notification</w:t>
      </w:r>
      <w:proofErr w:type="spellEnd"/>
      <w:r w:rsidR="009F26C5">
        <w:t>).</w:t>
      </w:r>
    </w:p>
    <w:p w14:paraId="580986AE" w14:textId="3CBE0816" w:rsidR="007E0961" w:rsidRDefault="007E0961" w:rsidP="006C78FC">
      <w:pPr>
        <w:pStyle w:val="NormalText"/>
      </w:pPr>
      <w:r>
        <w:t xml:space="preserve">Funcionalidades </w:t>
      </w:r>
      <w:r w:rsidRPr="007E0961">
        <w:rPr>
          <w:i/>
        </w:rPr>
        <w:t>BackEnd</w:t>
      </w:r>
      <w:r>
        <w:rPr>
          <w:i/>
        </w:rPr>
        <w:t xml:space="preserve"> </w:t>
      </w:r>
      <w:r w:rsidRPr="006C78FC">
        <w:t>(API)</w:t>
      </w:r>
      <w:r>
        <w:t>:</w:t>
      </w:r>
    </w:p>
    <w:p w14:paraId="30CCD2C1" w14:textId="4DC4472B" w:rsidR="007E0961" w:rsidRDefault="006E14C9" w:rsidP="006C78FC">
      <w:pPr>
        <w:pStyle w:val="NormalText"/>
        <w:numPr>
          <w:ilvl w:val="0"/>
          <w:numId w:val="67"/>
        </w:numPr>
      </w:pPr>
      <w:r>
        <w:t xml:space="preserve">Disponibilização da informação relativa aos PoI via </w:t>
      </w:r>
      <w:proofErr w:type="spellStart"/>
      <w:r w:rsidRPr="006E14C9">
        <w:rPr>
          <w:i/>
        </w:rPr>
        <w:t>RestFull</w:t>
      </w:r>
      <w:proofErr w:type="spellEnd"/>
      <w:r>
        <w:t>.</w:t>
      </w:r>
    </w:p>
    <w:p w14:paraId="203B9B6D" w14:textId="6633B10E" w:rsidR="00AA5C12" w:rsidRPr="009F26C5" w:rsidRDefault="006E14C9" w:rsidP="006C78FC">
      <w:pPr>
        <w:pStyle w:val="NormalText"/>
        <w:numPr>
          <w:ilvl w:val="0"/>
          <w:numId w:val="67"/>
        </w:numPr>
        <w:rPr>
          <w:lang w:val="pt-BR"/>
        </w:rPr>
      </w:pPr>
      <w:r>
        <w:t xml:space="preserve">Gerir utilizadores, registo, confirmação de registo, </w:t>
      </w:r>
      <w:r w:rsidRPr="006E14C9">
        <w:rPr>
          <w:i/>
        </w:rPr>
        <w:t>roles</w:t>
      </w:r>
      <w:r>
        <w:t xml:space="preserve"> para </w:t>
      </w:r>
      <w:proofErr w:type="spellStart"/>
      <w:r w:rsidRPr="006E14C9">
        <w:rPr>
          <w:i/>
        </w:rPr>
        <w:t>EndPoints</w:t>
      </w:r>
      <w:proofErr w:type="spellEnd"/>
      <w:r>
        <w:t>.</w:t>
      </w:r>
      <w:r w:rsidR="00AA5C12" w:rsidRPr="009F26C5">
        <w:rPr>
          <w:lang w:val="pt-BR"/>
        </w:rPr>
        <w:br w:type="page"/>
      </w:r>
    </w:p>
    <w:p w14:paraId="4E98ECF9" w14:textId="77777777" w:rsidR="00AA5C12" w:rsidRPr="00AA5C12" w:rsidRDefault="00AA5C12" w:rsidP="00AA5C12">
      <w:pPr>
        <w:ind w:left="1134"/>
        <w:rPr>
          <w:lang w:val="pt-PT"/>
        </w:rPr>
      </w:pPr>
    </w:p>
    <w:p w14:paraId="6D509684" w14:textId="5D89D844" w:rsidR="00822722" w:rsidRPr="00340AB4" w:rsidRDefault="004652D8" w:rsidP="00822722">
      <w:pPr>
        <w:pStyle w:val="Heading1"/>
      </w:pPr>
      <w:bookmarkStart w:id="26" w:name="_Toc487016340"/>
      <w:r>
        <w:t>Mode</w:t>
      </w:r>
      <w:r w:rsidR="00AA5C12">
        <w:t>lação</w:t>
      </w:r>
      <w:bookmarkEnd w:id="26"/>
    </w:p>
    <w:p w14:paraId="503C00F2" w14:textId="502404B8" w:rsidR="00822722" w:rsidRPr="00340AB4" w:rsidRDefault="00D93A7E" w:rsidP="006C78FC">
      <w:pPr>
        <w:pStyle w:val="NormalText"/>
      </w:pPr>
      <w:r w:rsidRPr="00784C69">
        <w:rPr>
          <w:highlight w:val="red"/>
        </w:rPr>
        <w:t>Referir que a modelação é refe</w:t>
      </w:r>
      <w:r w:rsidR="00393293" w:rsidRPr="00784C69">
        <w:rPr>
          <w:highlight w:val="red"/>
        </w:rPr>
        <w:t>rente a todo o Sistema (BackEnd</w:t>
      </w:r>
      <w:r w:rsidR="00463CA0" w:rsidRPr="00784C69">
        <w:rPr>
          <w:highlight w:val="red"/>
        </w:rPr>
        <w:t>/</w:t>
      </w:r>
      <w:proofErr w:type="spellStart"/>
      <w:proofErr w:type="gramStart"/>
      <w:r w:rsidRPr="00784C69">
        <w:rPr>
          <w:highlight w:val="red"/>
        </w:rPr>
        <w:t>F</w:t>
      </w:r>
      <w:r w:rsidR="00917768" w:rsidRPr="00784C69">
        <w:rPr>
          <w:highlight w:val="red"/>
        </w:rPr>
        <w:t>rontEnd</w:t>
      </w:r>
      <w:proofErr w:type="spellEnd"/>
      <w:r w:rsidR="00917768" w:rsidRPr="00784C69">
        <w:rPr>
          <w:highlight w:val="red"/>
        </w:rPr>
        <w:t>)</w:t>
      </w:r>
      <w:r w:rsidR="00AA5C12" w:rsidRPr="00784C69">
        <w:rPr>
          <w:highlight w:val="red"/>
        </w:rPr>
        <w:t>[...]</w:t>
      </w:r>
      <w:proofErr w:type="gramEnd"/>
      <w:r w:rsidR="004E6409" w:rsidRPr="00784C69">
        <w:rPr>
          <w:highlight w:val="red"/>
        </w:rPr>
        <w:t>)</w:t>
      </w:r>
      <w:r w:rsidR="00652542" w:rsidRPr="00784C69">
        <w:rPr>
          <w:highlight w:val="red"/>
        </w:rPr>
        <w:t>.</w:t>
      </w:r>
    </w:p>
    <w:p w14:paraId="28FD2D7D" w14:textId="5616BDD2" w:rsidR="00822722" w:rsidRDefault="00AA5C12" w:rsidP="003A0DE0">
      <w:pPr>
        <w:pStyle w:val="Heading2"/>
      </w:pPr>
      <w:bookmarkStart w:id="27" w:name="_Toc487016341"/>
      <w:r>
        <w:t>Diagrama de Contexto</w:t>
      </w:r>
      <w:bookmarkEnd w:id="27"/>
    </w:p>
    <w:p w14:paraId="0D884493" w14:textId="77777777" w:rsidR="00784C69" w:rsidRPr="00784C69" w:rsidRDefault="00784C69" w:rsidP="00784C69">
      <w:pPr>
        <w:rPr>
          <w:lang w:val="pt-PT" w:eastAsia="en-US"/>
        </w:rPr>
      </w:pPr>
    </w:p>
    <w:p w14:paraId="7553D4E5" w14:textId="77777777" w:rsidR="006154EE" w:rsidRDefault="006154EE" w:rsidP="006154EE">
      <w:pPr>
        <w:rPr>
          <w:lang w:val="pt-PT" w:eastAsia="en-US"/>
        </w:rPr>
      </w:pPr>
    </w:p>
    <w:p w14:paraId="2C1B50C0" w14:textId="77777777" w:rsidR="006154EE" w:rsidRPr="006154EE" w:rsidRDefault="006154EE" w:rsidP="006154EE">
      <w:pPr>
        <w:rPr>
          <w:lang w:val="pt-PT" w:eastAsia="en-US"/>
        </w:rPr>
      </w:pPr>
    </w:p>
    <w:p w14:paraId="0F84DC9F" w14:textId="77777777" w:rsidR="001B2287" w:rsidRDefault="001B2287" w:rsidP="001B2287">
      <w:pPr>
        <w:keepNext/>
      </w:pPr>
      <w:r>
        <w:rPr>
          <w:noProof/>
        </w:rPr>
        <w:drawing>
          <wp:inline distT="0" distB="0" distL="0" distR="0" wp14:anchorId="05449B15" wp14:editId="63791739">
            <wp:extent cx="5400675" cy="368871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dC_WhatToDo.png"/>
                    <pic:cNvPicPr/>
                  </pic:nvPicPr>
                  <pic:blipFill>
                    <a:blip r:embed="rId28">
                      <a:extLst>
                        <a:ext uri="{28A0092B-C50C-407E-A947-70E740481C1C}">
                          <a14:useLocalDpi xmlns:a14="http://schemas.microsoft.com/office/drawing/2010/main" val="0"/>
                        </a:ext>
                      </a:extLst>
                    </a:blip>
                    <a:stretch>
                      <a:fillRect/>
                    </a:stretch>
                  </pic:blipFill>
                  <pic:spPr>
                    <a:xfrm>
                      <a:off x="0" y="0"/>
                      <a:ext cx="5400675" cy="3688715"/>
                    </a:xfrm>
                    <a:prstGeom prst="rect">
                      <a:avLst/>
                    </a:prstGeom>
                  </pic:spPr>
                </pic:pic>
              </a:graphicData>
            </a:graphic>
          </wp:inline>
        </w:drawing>
      </w:r>
    </w:p>
    <w:p w14:paraId="245FA201" w14:textId="7CA63E53" w:rsidR="001B2287" w:rsidRDefault="001B2287" w:rsidP="001B2287">
      <w:pPr>
        <w:pStyle w:val="Caption"/>
        <w:jc w:val="left"/>
      </w:pPr>
      <w:r>
        <w:t xml:space="preserve">Figura  </w:t>
      </w:r>
      <w:r w:rsidR="00F93FD2">
        <w:fldChar w:fldCharType="begin"/>
      </w:r>
      <w:r w:rsidR="00F93FD2">
        <w:instrText xml:space="preserve"> SEQ Figura_ \* ARABIC </w:instrText>
      </w:r>
      <w:r w:rsidR="00F93FD2">
        <w:fldChar w:fldCharType="separate"/>
      </w:r>
      <w:r>
        <w:rPr>
          <w:noProof/>
        </w:rPr>
        <w:t>1</w:t>
      </w:r>
      <w:r w:rsidR="00F93FD2">
        <w:rPr>
          <w:noProof/>
        </w:rPr>
        <w:fldChar w:fldCharType="end"/>
      </w:r>
      <w:r>
        <w:t>- Diagrama de Contexto WhatToDo</w:t>
      </w:r>
    </w:p>
    <w:p w14:paraId="648402CB" w14:textId="376C141E" w:rsidR="0013040C" w:rsidRDefault="0013040C">
      <w:pPr>
        <w:rPr>
          <w:lang w:val="pt-PT" w:eastAsia="en-US"/>
        </w:rPr>
      </w:pPr>
      <w:r>
        <w:rPr>
          <w:lang w:val="pt-PT" w:eastAsia="en-US"/>
        </w:rPr>
        <w:br w:type="page"/>
      </w:r>
    </w:p>
    <w:p w14:paraId="484C8BBB" w14:textId="77777777" w:rsidR="0013040C" w:rsidRPr="0013040C" w:rsidRDefault="0013040C" w:rsidP="0013040C">
      <w:pPr>
        <w:rPr>
          <w:lang w:val="pt-PT" w:eastAsia="en-US"/>
        </w:rPr>
      </w:pPr>
    </w:p>
    <w:p w14:paraId="15F93D64" w14:textId="43B2775B" w:rsidR="00AA5C12" w:rsidRDefault="009A2C77" w:rsidP="003A0DE0">
      <w:pPr>
        <w:pStyle w:val="Heading2"/>
      </w:pPr>
      <w:bookmarkStart w:id="28" w:name="_Toc487016342"/>
      <w:r>
        <w:t xml:space="preserve">Diagrama de </w:t>
      </w:r>
      <w:r w:rsidR="00AA5C12">
        <w:t>Casos de Uso</w:t>
      </w:r>
      <w:bookmarkEnd w:id="28"/>
    </w:p>
    <w:p w14:paraId="72E2D2AD" w14:textId="77777777" w:rsidR="006154EE" w:rsidRDefault="006154EE" w:rsidP="006154EE">
      <w:pPr>
        <w:rPr>
          <w:lang w:val="pt-PT" w:eastAsia="en-US"/>
        </w:rPr>
      </w:pPr>
    </w:p>
    <w:p w14:paraId="02B92871" w14:textId="04DDCBDC" w:rsidR="006154EE" w:rsidRPr="006154EE" w:rsidRDefault="00237B78" w:rsidP="006154EE">
      <w:pPr>
        <w:rPr>
          <w:lang w:val="pt-PT" w:eastAsia="en-US"/>
        </w:rPr>
      </w:pPr>
      <w:r>
        <w:rPr>
          <w:noProof/>
        </w:rPr>
        <w:drawing>
          <wp:inline distT="0" distB="0" distL="0" distR="0" wp14:anchorId="4BE27B08" wp14:editId="7C36F9E3">
            <wp:extent cx="5400675" cy="571944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_WhatToDo.png"/>
                    <pic:cNvPicPr/>
                  </pic:nvPicPr>
                  <pic:blipFill>
                    <a:blip r:embed="rId29">
                      <a:extLst>
                        <a:ext uri="{28A0092B-C50C-407E-A947-70E740481C1C}">
                          <a14:useLocalDpi xmlns:a14="http://schemas.microsoft.com/office/drawing/2010/main" val="0"/>
                        </a:ext>
                      </a:extLst>
                    </a:blip>
                    <a:stretch>
                      <a:fillRect/>
                    </a:stretch>
                  </pic:blipFill>
                  <pic:spPr>
                    <a:xfrm>
                      <a:off x="0" y="0"/>
                      <a:ext cx="5400675" cy="5719445"/>
                    </a:xfrm>
                    <a:prstGeom prst="rect">
                      <a:avLst/>
                    </a:prstGeom>
                  </pic:spPr>
                </pic:pic>
              </a:graphicData>
            </a:graphic>
          </wp:inline>
        </w:drawing>
      </w:r>
    </w:p>
    <w:p w14:paraId="20A3C56D" w14:textId="6DC8BC9D" w:rsidR="00AA5C12" w:rsidRDefault="00AA5C12" w:rsidP="003A0DE0">
      <w:pPr>
        <w:pStyle w:val="Heading2"/>
      </w:pPr>
      <w:bookmarkStart w:id="29" w:name="_Toc487016343"/>
      <w:r>
        <w:t>Diagramas de Sequência</w:t>
      </w:r>
      <w:r w:rsidR="009A2C77">
        <w:t xml:space="preserve">/ Descrição dos casos de </w:t>
      </w:r>
      <w:r w:rsidR="009A2C77" w:rsidRPr="004D2A6C">
        <w:t>Uso</w:t>
      </w:r>
      <w:bookmarkEnd w:id="29"/>
    </w:p>
    <w:p w14:paraId="7FBC3A4A" w14:textId="45E7A59A" w:rsidR="00E86610" w:rsidRDefault="00E86610" w:rsidP="00E86610">
      <w:pPr>
        <w:rPr>
          <w:lang w:val="pt-PT" w:eastAsia="en-US"/>
        </w:rPr>
      </w:pPr>
    </w:p>
    <w:p w14:paraId="62C8DF15" w14:textId="77777777" w:rsidR="0019390A" w:rsidRDefault="0019390A" w:rsidP="00E86610">
      <w:pPr>
        <w:rPr>
          <w:lang w:val="pt-PT" w:eastAsia="en-US"/>
        </w:rPr>
      </w:pPr>
    </w:p>
    <w:p w14:paraId="4F23162C" w14:textId="48186D45" w:rsidR="0019390A" w:rsidRDefault="0019390A" w:rsidP="00E86610">
      <w:pPr>
        <w:rPr>
          <w:lang w:val="pt-PT" w:eastAsia="en-US"/>
        </w:rPr>
      </w:pPr>
      <w:r>
        <w:rPr>
          <w:noProof/>
        </w:rPr>
        <w:lastRenderedPageBreak/>
        <w:drawing>
          <wp:inline distT="0" distB="0" distL="0" distR="0" wp14:anchorId="6C24DCB6" wp14:editId="1693109E">
            <wp:extent cx="5400675" cy="577024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PoI_admin.png"/>
                    <pic:cNvPicPr/>
                  </pic:nvPicPr>
                  <pic:blipFill>
                    <a:blip r:embed="rId30">
                      <a:extLst>
                        <a:ext uri="{28A0092B-C50C-407E-A947-70E740481C1C}">
                          <a14:useLocalDpi xmlns:a14="http://schemas.microsoft.com/office/drawing/2010/main" val="0"/>
                        </a:ext>
                      </a:extLst>
                    </a:blip>
                    <a:stretch>
                      <a:fillRect/>
                    </a:stretch>
                  </pic:blipFill>
                  <pic:spPr>
                    <a:xfrm>
                      <a:off x="0" y="0"/>
                      <a:ext cx="5400675" cy="5770245"/>
                    </a:xfrm>
                    <a:prstGeom prst="rect">
                      <a:avLst/>
                    </a:prstGeom>
                  </pic:spPr>
                </pic:pic>
              </a:graphicData>
            </a:graphic>
          </wp:inline>
        </w:drawing>
      </w:r>
    </w:p>
    <w:p w14:paraId="10168542" w14:textId="77777777" w:rsidR="0019390A" w:rsidRDefault="0019390A" w:rsidP="00E86610">
      <w:pPr>
        <w:rPr>
          <w:lang w:val="pt-PT" w:eastAsia="en-US"/>
        </w:rPr>
      </w:pPr>
    </w:p>
    <w:tbl>
      <w:tblPr>
        <w:tblStyle w:val="TableGrid"/>
        <w:tblW w:w="8555" w:type="dxa"/>
        <w:tblLook w:val="04A0" w:firstRow="1" w:lastRow="0" w:firstColumn="1" w:lastColumn="0" w:noHBand="0" w:noVBand="1"/>
      </w:tblPr>
      <w:tblGrid>
        <w:gridCol w:w="2330"/>
        <w:gridCol w:w="6225"/>
      </w:tblGrid>
      <w:tr w:rsidR="0019390A" w14:paraId="1EBA7E61" w14:textId="77777777" w:rsidTr="006C78FC">
        <w:trPr>
          <w:trHeight w:val="649"/>
        </w:trPr>
        <w:tc>
          <w:tcPr>
            <w:tcW w:w="2330" w:type="dxa"/>
          </w:tcPr>
          <w:p w14:paraId="5F426DA1" w14:textId="77777777" w:rsidR="0019390A" w:rsidRDefault="0019390A" w:rsidP="006C78FC">
            <w:pPr>
              <w:pStyle w:val="NormalText"/>
            </w:pPr>
            <w:r>
              <w:t>Nome</w:t>
            </w:r>
          </w:p>
        </w:tc>
        <w:tc>
          <w:tcPr>
            <w:tcW w:w="6225" w:type="dxa"/>
          </w:tcPr>
          <w:p w14:paraId="12749D12" w14:textId="77777777" w:rsidR="0019390A" w:rsidRDefault="0019390A" w:rsidP="006C78FC">
            <w:pPr>
              <w:pStyle w:val="NormalText"/>
            </w:pPr>
            <w:r>
              <w:t>Inserir PoI/Evento</w:t>
            </w:r>
          </w:p>
        </w:tc>
      </w:tr>
      <w:tr w:rsidR="0019390A" w:rsidRPr="00226387" w14:paraId="6AF4C065" w14:textId="77777777" w:rsidTr="006C78FC">
        <w:trPr>
          <w:trHeight w:val="665"/>
        </w:trPr>
        <w:tc>
          <w:tcPr>
            <w:tcW w:w="2330" w:type="dxa"/>
          </w:tcPr>
          <w:p w14:paraId="738F039C" w14:textId="77777777" w:rsidR="0019390A" w:rsidRDefault="0019390A" w:rsidP="006C78FC">
            <w:pPr>
              <w:pStyle w:val="NormalText"/>
            </w:pPr>
            <w:r>
              <w:t>Objetivo</w:t>
            </w:r>
          </w:p>
        </w:tc>
        <w:tc>
          <w:tcPr>
            <w:tcW w:w="6225" w:type="dxa"/>
          </w:tcPr>
          <w:p w14:paraId="508A769A" w14:textId="77777777" w:rsidR="0019390A" w:rsidRDefault="0019390A" w:rsidP="006C78FC">
            <w:pPr>
              <w:pStyle w:val="NormalText"/>
            </w:pPr>
            <w:r>
              <w:t>Inserir um evento/PoI que permitirá ao utilizador final consultar.</w:t>
            </w:r>
          </w:p>
        </w:tc>
      </w:tr>
      <w:tr w:rsidR="0019390A" w14:paraId="198B5F73" w14:textId="77777777" w:rsidTr="006C78FC">
        <w:trPr>
          <w:trHeight w:val="649"/>
        </w:trPr>
        <w:tc>
          <w:tcPr>
            <w:tcW w:w="2330" w:type="dxa"/>
          </w:tcPr>
          <w:p w14:paraId="4A85C359" w14:textId="77777777" w:rsidR="0019390A" w:rsidRDefault="0019390A" w:rsidP="006C78FC">
            <w:pPr>
              <w:pStyle w:val="NormalText"/>
            </w:pPr>
            <w:r>
              <w:t>Atores envolvidos</w:t>
            </w:r>
          </w:p>
        </w:tc>
        <w:tc>
          <w:tcPr>
            <w:tcW w:w="6225" w:type="dxa"/>
          </w:tcPr>
          <w:p w14:paraId="08A41377" w14:textId="77777777" w:rsidR="0019390A" w:rsidRDefault="0019390A" w:rsidP="006C78FC">
            <w:pPr>
              <w:pStyle w:val="NormalText"/>
            </w:pPr>
            <w:r>
              <w:t>Administrador</w:t>
            </w:r>
          </w:p>
        </w:tc>
      </w:tr>
      <w:tr w:rsidR="0019390A" w:rsidRPr="0061546B" w14:paraId="07AAD624" w14:textId="77777777" w:rsidTr="006C78FC">
        <w:trPr>
          <w:trHeight w:val="665"/>
        </w:trPr>
        <w:tc>
          <w:tcPr>
            <w:tcW w:w="2330" w:type="dxa"/>
          </w:tcPr>
          <w:p w14:paraId="12D9807E" w14:textId="77777777" w:rsidR="0019390A" w:rsidRDefault="0019390A" w:rsidP="006C78FC">
            <w:pPr>
              <w:pStyle w:val="NormalText"/>
            </w:pPr>
            <w:r>
              <w:t>Pré-Condição</w:t>
            </w:r>
          </w:p>
        </w:tc>
        <w:tc>
          <w:tcPr>
            <w:tcW w:w="6225" w:type="dxa"/>
          </w:tcPr>
          <w:p w14:paraId="3D2320B7" w14:textId="77777777" w:rsidR="0019390A" w:rsidRPr="0061546B" w:rsidRDefault="0019390A" w:rsidP="006C78FC">
            <w:pPr>
              <w:pStyle w:val="NormalText"/>
            </w:pPr>
            <w:r>
              <w:rPr>
                <w:i/>
              </w:rPr>
              <w:t xml:space="preserve">Login </w:t>
            </w:r>
            <w:r>
              <w:t>válido</w:t>
            </w:r>
          </w:p>
        </w:tc>
      </w:tr>
      <w:tr w:rsidR="0019390A" w:rsidRPr="00226387" w14:paraId="05B87F26" w14:textId="77777777" w:rsidTr="006C78FC">
        <w:trPr>
          <w:trHeight w:val="665"/>
        </w:trPr>
        <w:tc>
          <w:tcPr>
            <w:tcW w:w="2330" w:type="dxa"/>
          </w:tcPr>
          <w:p w14:paraId="310F9DF1" w14:textId="77777777" w:rsidR="0019390A" w:rsidRDefault="0019390A" w:rsidP="006C78FC">
            <w:pPr>
              <w:pStyle w:val="NormalText"/>
            </w:pPr>
            <w:r>
              <w:lastRenderedPageBreak/>
              <w:t>Fluxo Principal</w:t>
            </w:r>
          </w:p>
        </w:tc>
        <w:tc>
          <w:tcPr>
            <w:tcW w:w="6225" w:type="dxa"/>
          </w:tcPr>
          <w:p w14:paraId="3F2AF321" w14:textId="77777777" w:rsidR="0019390A" w:rsidRDefault="0019390A" w:rsidP="006C78FC">
            <w:pPr>
              <w:pStyle w:val="NormalText"/>
              <w:numPr>
                <w:ilvl w:val="0"/>
                <w:numId w:val="29"/>
              </w:numPr>
            </w:pPr>
            <w:r>
              <w:t>O ator seleciona a opção criar PoI/Evento;</w:t>
            </w:r>
          </w:p>
          <w:p w14:paraId="6DBE04E3" w14:textId="77777777" w:rsidR="0019390A" w:rsidRDefault="0019390A" w:rsidP="006C78FC">
            <w:pPr>
              <w:pStyle w:val="NormalText"/>
              <w:numPr>
                <w:ilvl w:val="0"/>
                <w:numId w:val="29"/>
              </w:numPr>
            </w:pPr>
            <w:r>
              <w:t>O sistema devolve um ecrã com o formulário a preencher;</w:t>
            </w:r>
          </w:p>
          <w:p w14:paraId="2DCE78BE" w14:textId="77777777" w:rsidR="0019390A" w:rsidRDefault="0019390A" w:rsidP="006C78FC">
            <w:pPr>
              <w:pStyle w:val="NormalText"/>
              <w:numPr>
                <w:ilvl w:val="0"/>
                <w:numId w:val="29"/>
              </w:numPr>
            </w:pPr>
            <w:r>
              <w:t>O ator preenche os campos (nome do evento, localização, data...) ou apenas aqueles que são obrigatórios;</w:t>
            </w:r>
          </w:p>
          <w:p w14:paraId="64FAE9A9" w14:textId="77777777" w:rsidR="0019390A" w:rsidRDefault="0019390A" w:rsidP="006C78FC">
            <w:pPr>
              <w:pStyle w:val="NormalText"/>
              <w:numPr>
                <w:ilvl w:val="0"/>
                <w:numId w:val="29"/>
              </w:numPr>
            </w:pPr>
            <w:r>
              <w:t>O ator seleciona a opção guardar;</w:t>
            </w:r>
          </w:p>
          <w:p w14:paraId="08E2F408" w14:textId="77777777" w:rsidR="0019390A" w:rsidRDefault="0019390A" w:rsidP="006C78FC">
            <w:pPr>
              <w:pStyle w:val="NormalText"/>
              <w:numPr>
                <w:ilvl w:val="0"/>
                <w:numId w:val="29"/>
              </w:numPr>
            </w:pPr>
            <w:r>
              <w:t>O sistema devolve uma mensagem: “PoI/Evento introduzido com sucesso.”.</w:t>
            </w:r>
          </w:p>
        </w:tc>
      </w:tr>
      <w:tr w:rsidR="0019390A" w:rsidRPr="00226387" w14:paraId="16504738" w14:textId="77777777" w:rsidTr="006C78FC">
        <w:trPr>
          <w:trHeight w:val="649"/>
        </w:trPr>
        <w:tc>
          <w:tcPr>
            <w:tcW w:w="2330" w:type="dxa"/>
          </w:tcPr>
          <w:p w14:paraId="11F276AD" w14:textId="77777777" w:rsidR="0019390A" w:rsidRDefault="0019390A" w:rsidP="006C78FC">
            <w:pPr>
              <w:pStyle w:val="NormalText"/>
            </w:pPr>
            <w:r>
              <w:t>Fluxos Alternativos</w:t>
            </w:r>
          </w:p>
        </w:tc>
        <w:tc>
          <w:tcPr>
            <w:tcW w:w="6225" w:type="dxa"/>
          </w:tcPr>
          <w:p w14:paraId="1DBF8239" w14:textId="77777777" w:rsidR="0019390A" w:rsidRDefault="0019390A" w:rsidP="006C78FC">
            <w:pPr>
              <w:pStyle w:val="NormalText"/>
            </w:pPr>
            <w:r>
              <w:t xml:space="preserve">3A </w:t>
            </w:r>
          </w:p>
          <w:p w14:paraId="56F38119" w14:textId="77777777" w:rsidR="0019390A" w:rsidRDefault="0019390A" w:rsidP="006C78FC">
            <w:pPr>
              <w:pStyle w:val="NormalText"/>
              <w:numPr>
                <w:ilvl w:val="0"/>
                <w:numId w:val="30"/>
              </w:numPr>
            </w:pPr>
            <w:r>
              <w:t>O ator não preenche os campos obrigatórios.</w:t>
            </w:r>
          </w:p>
          <w:p w14:paraId="56AC855B" w14:textId="77777777" w:rsidR="0019390A" w:rsidRDefault="0019390A" w:rsidP="006C78FC">
            <w:pPr>
              <w:pStyle w:val="NormalText"/>
              <w:numPr>
                <w:ilvl w:val="0"/>
                <w:numId w:val="30"/>
              </w:numPr>
            </w:pPr>
            <w:r>
              <w:t>O sistema assiná-la os campos em falta.</w:t>
            </w:r>
          </w:p>
          <w:p w14:paraId="3384D5C4" w14:textId="77777777" w:rsidR="0019390A" w:rsidRDefault="0019390A" w:rsidP="006C78FC">
            <w:pPr>
              <w:pStyle w:val="NormalText"/>
            </w:pPr>
            <w:r>
              <w:t xml:space="preserve">3B </w:t>
            </w:r>
          </w:p>
          <w:p w14:paraId="0A0994A7" w14:textId="77777777" w:rsidR="0019390A" w:rsidRDefault="0019390A" w:rsidP="006C78FC">
            <w:pPr>
              <w:pStyle w:val="NormalText"/>
              <w:numPr>
                <w:ilvl w:val="0"/>
                <w:numId w:val="31"/>
              </w:numPr>
            </w:pPr>
            <w:r>
              <w:t xml:space="preserve">O ator não preenche o formulário corretamente, o sistema alerta o ator dando um feedback visual, passando os campos para vermelho. </w:t>
            </w:r>
          </w:p>
          <w:p w14:paraId="2C9872FB" w14:textId="77777777" w:rsidR="0019390A" w:rsidRDefault="0019390A" w:rsidP="006C78FC">
            <w:pPr>
              <w:pStyle w:val="NormalText"/>
            </w:pPr>
            <w:r>
              <w:t>5A</w:t>
            </w:r>
          </w:p>
          <w:p w14:paraId="6F7FD661" w14:textId="77777777" w:rsidR="0019390A" w:rsidRPr="00684056" w:rsidRDefault="0019390A" w:rsidP="006C78FC">
            <w:pPr>
              <w:pStyle w:val="NormalText"/>
              <w:numPr>
                <w:ilvl w:val="0"/>
                <w:numId w:val="31"/>
              </w:numPr>
            </w:pPr>
            <w:r>
              <w:t>O sistema devolve uma mensagem</w:t>
            </w:r>
            <w:proofErr w:type="gramStart"/>
            <w:r>
              <w:t>: ”PoI</w:t>
            </w:r>
            <w:proofErr w:type="gramEnd"/>
            <w:r>
              <w:t xml:space="preserve"> já existente.”.</w:t>
            </w:r>
          </w:p>
        </w:tc>
      </w:tr>
      <w:tr w:rsidR="0019390A" w:rsidRPr="00226387" w14:paraId="21CCF833" w14:textId="77777777" w:rsidTr="006C78FC">
        <w:trPr>
          <w:trHeight w:val="649"/>
        </w:trPr>
        <w:tc>
          <w:tcPr>
            <w:tcW w:w="2330" w:type="dxa"/>
          </w:tcPr>
          <w:p w14:paraId="20C8EC1D" w14:textId="77777777" w:rsidR="0019390A" w:rsidRDefault="0019390A" w:rsidP="006C78FC">
            <w:pPr>
              <w:pStyle w:val="NormalText"/>
            </w:pPr>
            <w:r>
              <w:t>Fluxos de Exceção</w:t>
            </w:r>
          </w:p>
        </w:tc>
        <w:tc>
          <w:tcPr>
            <w:tcW w:w="6225" w:type="dxa"/>
          </w:tcPr>
          <w:p w14:paraId="5716D3EC" w14:textId="77777777" w:rsidR="0019390A" w:rsidRDefault="0019390A" w:rsidP="006C78FC">
            <w:pPr>
              <w:pStyle w:val="NormalText"/>
              <w:numPr>
                <w:ilvl w:val="0"/>
                <w:numId w:val="31"/>
              </w:numPr>
            </w:pPr>
            <w:r>
              <w:t>Não tem conexão à internet.</w:t>
            </w:r>
          </w:p>
        </w:tc>
      </w:tr>
      <w:tr w:rsidR="0019390A" w:rsidRPr="00226387" w14:paraId="73DED03D" w14:textId="77777777" w:rsidTr="006C78FC">
        <w:trPr>
          <w:trHeight w:val="647"/>
        </w:trPr>
        <w:tc>
          <w:tcPr>
            <w:tcW w:w="2330" w:type="dxa"/>
          </w:tcPr>
          <w:p w14:paraId="64E2E1E7" w14:textId="77777777" w:rsidR="0019390A" w:rsidRDefault="0019390A" w:rsidP="006C78FC">
            <w:pPr>
              <w:pStyle w:val="NormalText"/>
            </w:pPr>
            <w:r>
              <w:t>Casos de Teste</w:t>
            </w:r>
          </w:p>
        </w:tc>
        <w:tc>
          <w:tcPr>
            <w:tcW w:w="6225" w:type="dxa"/>
          </w:tcPr>
          <w:p w14:paraId="6F015918" w14:textId="77777777" w:rsidR="0019390A" w:rsidRDefault="0019390A" w:rsidP="006C78FC">
            <w:pPr>
              <w:pStyle w:val="NormalText"/>
              <w:numPr>
                <w:ilvl w:val="0"/>
                <w:numId w:val="32"/>
              </w:numPr>
            </w:pPr>
            <w:r>
              <w:t>Ir à aplicação móvel e verificar se o PoI inserido é apresentado.</w:t>
            </w:r>
          </w:p>
          <w:p w14:paraId="21C3E96D" w14:textId="77777777" w:rsidR="0019390A" w:rsidRDefault="0019390A" w:rsidP="006C78FC">
            <w:pPr>
              <w:pStyle w:val="NormalText"/>
              <w:numPr>
                <w:ilvl w:val="0"/>
                <w:numId w:val="32"/>
              </w:numPr>
            </w:pPr>
            <w:r>
              <w:t xml:space="preserve">Antes de fazer o pedido à API </w:t>
            </w:r>
            <w:proofErr w:type="spellStart"/>
            <w:r>
              <w:t>Rest</w:t>
            </w:r>
            <w:proofErr w:type="spellEnd"/>
            <w:r>
              <w:t xml:space="preserve"> verificar a conexão à internet.</w:t>
            </w:r>
          </w:p>
        </w:tc>
      </w:tr>
    </w:tbl>
    <w:p w14:paraId="1341D2D8" w14:textId="6FFF347B" w:rsidR="0019390A" w:rsidRPr="0019390A" w:rsidRDefault="0019390A" w:rsidP="00E86610">
      <w:pPr>
        <w:rPr>
          <w:lang w:val="pt-BR" w:eastAsia="en-US"/>
        </w:rPr>
      </w:pPr>
      <w:r>
        <w:rPr>
          <w:noProof/>
        </w:rPr>
        <w:lastRenderedPageBreak/>
        <w:drawing>
          <wp:inline distT="0" distB="0" distL="0" distR="0" wp14:anchorId="2C8D4DA4" wp14:editId="253FBB66">
            <wp:extent cx="5400675" cy="3823335"/>
            <wp:effectExtent l="0" t="0" r="952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Register.png"/>
                    <pic:cNvPicPr/>
                  </pic:nvPicPr>
                  <pic:blipFill>
                    <a:blip r:embed="rId31">
                      <a:extLst>
                        <a:ext uri="{28A0092B-C50C-407E-A947-70E740481C1C}">
                          <a14:useLocalDpi xmlns:a14="http://schemas.microsoft.com/office/drawing/2010/main" val="0"/>
                        </a:ext>
                      </a:extLst>
                    </a:blip>
                    <a:stretch>
                      <a:fillRect/>
                    </a:stretch>
                  </pic:blipFill>
                  <pic:spPr>
                    <a:xfrm>
                      <a:off x="0" y="0"/>
                      <a:ext cx="5400675" cy="3823335"/>
                    </a:xfrm>
                    <a:prstGeom prst="rect">
                      <a:avLst/>
                    </a:prstGeom>
                  </pic:spPr>
                </pic:pic>
              </a:graphicData>
            </a:graphic>
          </wp:inline>
        </w:drawing>
      </w:r>
    </w:p>
    <w:p w14:paraId="2A4F5A81" w14:textId="4F45300A" w:rsidR="00200428" w:rsidRDefault="00200428" w:rsidP="00AA5C12">
      <w:pPr>
        <w:ind w:left="1134"/>
        <w:rPr>
          <w:lang w:val="pt-BR"/>
        </w:rPr>
      </w:pPr>
    </w:p>
    <w:p w14:paraId="1DB554A8" w14:textId="77777777" w:rsidR="005F6713" w:rsidRPr="00E86610" w:rsidRDefault="005F6713" w:rsidP="005F6713">
      <w:pPr>
        <w:rPr>
          <w:lang w:val="pt-PT" w:eastAsia="en-US"/>
        </w:rPr>
      </w:pPr>
    </w:p>
    <w:tbl>
      <w:tblPr>
        <w:tblStyle w:val="TableGrid"/>
        <w:tblW w:w="8555" w:type="dxa"/>
        <w:tblLook w:val="04A0" w:firstRow="1" w:lastRow="0" w:firstColumn="1" w:lastColumn="0" w:noHBand="0" w:noVBand="1"/>
      </w:tblPr>
      <w:tblGrid>
        <w:gridCol w:w="2330"/>
        <w:gridCol w:w="6225"/>
      </w:tblGrid>
      <w:tr w:rsidR="005F6713" w14:paraId="39C99624" w14:textId="77777777" w:rsidTr="006C78FC">
        <w:trPr>
          <w:trHeight w:val="649"/>
        </w:trPr>
        <w:tc>
          <w:tcPr>
            <w:tcW w:w="2330" w:type="dxa"/>
          </w:tcPr>
          <w:p w14:paraId="507D7165" w14:textId="77777777" w:rsidR="005F6713" w:rsidRPr="004D2A6C" w:rsidRDefault="005F6713" w:rsidP="006C78FC">
            <w:pPr>
              <w:pStyle w:val="NormalText"/>
            </w:pPr>
            <w:r w:rsidRPr="004D2A6C">
              <w:t>Nome</w:t>
            </w:r>
          </w:p>
        </w:tc>
        <w:tc>
          <w:tcPr>
            <w:tcW w:w="6225" w:type="dxa"/>
          </w:tcPr>
          <w:p w14:paraId="77740AA7" w14:textId="77777777" w:rsidR="005F6713" w:rsidRDefault="005F6713" w:rsidP="006C78FC">
            <w:pPr>
              <w:pStyle w:val="NormalText"/>
            </w:pPr>
            <w:r>
              <w:t>Registar utilizador</w:t>
            </w:r>
          </w:p>
        </w:tc>
      </w:tr>
      <w:tr w:rsidR="005F6713" w14:paraId="5C98D727" w14:textId="77777777" w:rsidTr="006C78FC">
        <w:trPr>
          <w:trHeight w:val="665"/>
        </w:trPr>
        <w:tc>
          <w:tcPr>
            <w:tcW w:w="2330" w:type="dxa"/>
          </w:tcPr>
          <w:p w14:paraId="0591A518" w14:textId="77777777" w:rsidR="005F6713" w:rsidRPr="004D2A6C" w:rsidRDefault="005F6713" w:rsidP="006C78FC">
            <w:pPr>
              <w:pStyle w:val="NormalText"/>
            </w:pPr>
            <w:r w:rsidRPr="004D2A6C">
              <w:t>Objetivo</w:t>
            </w:r>
          </w:p>
        </w:tc>
        <w:tc>
          <w:tcPr>
            <w:tcW w:w="6225" w:type="dxa"/>
          </w:tcPr>
          <w:p w14:paraId="3F773E2B" w14:textId="77777777" w:rsidR="005F6713" w:rsidRDefault="005F6713" w:rsidP="006C78FC">
            <w:pPr>
              <w:pStyle w:val="NormalText"/>
            </w:pPr>
            <w:r>
              <w:t>Criar conta de utilizador</w:t>
            </w:r>
          </w:p>
        </w:tc>
      </w:tr>
      <w:tr w:rsidR="005F6713" w14:paraId="2FB75264" w14:textId="77777777" w:rsidTr="006C78FC">
        <w:trPr>
          <w:trHeight w:val="649"/>
        </w:trPr>
        <w:tc>
          <w:tcPr>
            <w:tcW w:w="2330" w:type="dxa"/>
          </w:tcPr>
          <w:p w14:paraId="6E82E3B5" w14:textId="77777777" w:rsidR="005F6713" w:rsidRPr="004D2A6C" w:rsidRDefault="005F6713" w:rsidP="006C78FC">
            <w:pPr>
              <w:pStyle w:val="NormalText"/>
            </w:pPr>
            <w:r w:rsidRPr="004D2A6C">
              <w:t>Atores envolvidos</w:t>
            </w:r>
          </w:p>
        </w:tc>
        <w:tc>
          <w:tcPr>
            <w:tcW w:w="6225" w:type="dxa"/>
          </w:tcPr>
          <w:p w14:paraId="2E669037" w14:textId="77777777" w:rsidR="005F6713" w:rsidRDefault="005F6713" w:rsidP="006C78FC">
            <w:pPr>
              <w:pStyle w:val="NormalText"/>
            </w:pPr>
            <w:proofErr w:type="spellStart"/>
            <w:r w:rsidRPr="008A4F1A">
              <w:rPr>
                <w:highlight w:val="red"/>
              </w:rPr>
              <w:t>URegistado</w:t>
            </w:r>
            <w:proofErr w:type="spellEnd"/>
          </w:p>
        </w:tc>
      </w:tr>
      <w:tr w:rsidR="005F6713" w14:paraId="48B2B8B6" w14:textId="77777777" w:rsidTr="006C78FC">
        <w:trPr>
          <w:trHeight w:val="665"/>
        </w:trPr>
        <w:tc>
          <w:tcPr>
            <w:tcW w:w="2330" w:type="dxa"/>
          </w:tcPr>
          <w:p w14:paraId="26E099F3" w14:textId="77777777" w:rsidR="005F6713" w:rsidRPr="004D2A6C" w:rsidRDefault="005F6713" w:rsidP="006C78FC">
            <w:pPr>
              <w:pStyle w:val="NormalText"/>
            </w:pPr>
            <w:r w:rsidRPr="004D2A6C">
              <w:t>Pré-Condição</w:t>
            </w:r>
          </w:p>
        </w:tc>
        <w:tc>
          <w:tcPr>
            <w:tcW w:w="6225" w:type="dxa"/>
          </w:tcPr>
          <w:p w14:paraId="117ECE08" w14:textId="77777777" w:rsidR="005F6713" w:rsidRDefault="005F6713" w:rsidP="006C78FC">
            <w:pPr>
              <w:pStyle w:val="NormalText"/>
            </w:pPr>
          </w:p>
        </w:tc>
      </w:tr>
      <w:tr w:rsidR="005F6713" w14:paraId="20021F95" w14:textId="77777777" w:rsidTr="006C78FC">
        <w:trPr>
          <w:trHeight w:val="649"/>
        </w:trPr>
        <w:tc>
          <w:tcPr>
            <w:tcW w:w="2330" w:type="dxa"/>
          </w:tcPr>
          <w:p w14:paraId="0B64F39D" w14:textId="77777777" w:rsidR="005F6713" w:rsidRPr="004D2A6C" w:rsidRDefault="005F6713" w:rsidP="006C78FC">
            <w:pPr>
              <w:pStyle w:val="NormalText"/>
            </w:pPr>
            <w:r w:rsidRPr="004D2A6C">
              <w:t>Prioridade</w:t>
            </w:r>
          </w:p>
        </w:tc>
        <w:tc>
          <w:tcPr>
            <w:tcW w:w="6225" w:type="dxa"/>
          </w:tcPr>
          <w:p w14:paraId="3AE28B2D" w14:textId="77777777" w:rsidR="005F6713" w:rsidRDefault="005F6713" w:rsidP="006C78FC">
            <w:pPr>
              <w:pStyle w:val="NormalText"/>
            </w:pPr>
          </w:p>
        </w:tc>
      </w:tr>
      <w:tr w:rsidR="005F6713" w:rsidRPr="00226387" w14:paraId="3E254B79" w14:textId="77777777" w:rsidTr="006C78FC">
        <w:trPr>
          <w:trHeight w:val="665"/>
        </w:trPr>
        <w:tc>
          <w:tcPr>
            <w:tcW w:w="2330" w:type="dxa"/>
          </w:tcPr>
          <w:p w14:paraId="0C824FA1" w14:textId="77777777" w:rsidR="005F6713" w:rsidRPr="004D2A6C" w:rsidRDefault="005F6713" w:rsidP="006C78FC">
            <w:pPr>
              <w:pStyle w:val="NormalText"/>
            </w:pPr>
            <w:r w:rsidRPr="004D2A6C">
              <w:t>Fluxo Principal</w:t>
            </w:r>
          </w:p>
        </w:tc>
        <w:tc>
          <w:tcPr>
            <w:tcW w:w="6225" w:type="dxa"/>
          </w:tcPr>
          <w:p w14:paraId="7E358550" w14:textId="77777777" w:rsidR="005F6713" w:rsidRDefault="005F6713" w:rsidP="006C78FC">
            <w:pPr>
              <w:pStyle w:val="NormalText"/>
              <w:numPr>
                <w:ilvl w:val="0"/>
                <w:numId w:val="5"/>
              </w:numPr>
            </w:pPr>
            <w:r>
              <w:t>O ator seleciona a opção criar conta;</w:t>
            </w:r>
          </w:p>
          <w:p w14:paraId="6648463F" w14:textId="77777777" w:rsidR="005F6713" w:rsidRDefault="005F6713" w:rsidP="006C78FC">
            <w:pPr>
              <w:pStyle w:val="NormalText"/>
              <w:numPr>
                <w:ilvl w:val="0"/>
                <w:numId w:val="5"/>
              </w:numPr>
            </w:pPr>
            <w:r>
              <w:t>O sistema apresenta duas opções ao ator, criar conta utilizando rede social ou registo;</w:t>
            </w:r>
          </w:p>
          <w:p w14:paraId="7DBBC636" w14:textId="77777777" w:rsidR="005F6713" w:rsidRDefault="005F6713" w:rsidP="006C78FC">
            <w:pPr>
              <w:pStyle w:val="NormalText"/>
              <w:numPr>
                <w:ilvl w:val="0"/>
                <w:numId w:val="5"/>
              </w:numPr>
            </w:pPr>
            <w:r>
              <w:t>O utilizador seleciona criar conta com rede social;</w:t>
            </w:r>
          </w:p>
          <w:p w14:paraId="27AFF1F7" w14:textId="77777777" w:rsidR="005F6713" w:rsidRDefault="005F6713" w:rsidP="006C78FC">
            <w:pPr>
              <w:pStyle w:val="NormalText"/>
              <w:numPr>
                <w:ilvl w:val="0"/>
                <w:numId w:val="5"/>
              </w:numPr>
            </w:pPr>
            <w:r>
              <w:lastRenderedPageBreak/>
              <w:t xml:space="preserve">O sistema recolhe as informações da rede social sobre o ator e preenche os campos com a informação recolhida. </w:t>
            </w:r>
          </w:p>
          <w:p w14:paraId="23E25D62" w14:textId="77777777" w:rsidR="005F6713" w:rsidRDefault="005F6713" w:rsidP="006C78FC">
            <w:pPr>
              <w:pStyle w:val="NormalText"/>
              <w:numPr>
                <w:ilvl w:val="0"/>
                <w:numId w:val="5"/>
              </w:numPr>
            </w:pPr>
            <w:r>
              <w:t>O sistema cria utilizador registado e devolve mensagem: “Registo efetuado com sucesso”.</w:t>
            </w:r>
          </w:p>
        </w:tc>
      </w:tr>
      <w:tr w:rsidR="005F6713" w:rsidRPr="00226387" w14:paraId="043EFDD5" w14:textId="77777777" w:rsidTr="006C78FC">
        <w:trPr>
          <w:trHeight w:val="649"/>
        </w:trPr>
        <w:tc>
          <w:tcPr>
            <w:tcW w:w="2330" w:type="dxa"/>
          </w:tcPr>
          <w:p w14:paraId="37CD36C0" w14:textId="77777777" w:rsidR="005F6713" w:rsidRPr="004D2A6C" w:rsidRDefault="005F6713" w:rsidP="006C78FC">
            <w:pPr>
              <w:pStyle w:val="NormalText"/>
            </w:pPr>
            <w:r w:rsidRPr="004D2A6C">
              <w:lastRenderedPageBreak/>
              <w:t>Fluxos Alternativos</w:t>
            </w:r>
          </w:p>
        </w:tc>
        <w:tc>
          <w:tcPr>
            <w:tcW w:w="6225" w:type="dxa"/>
          </w:tcPr>
          <w:p w14:paraId="56BA3CC4" w14:textId="77777777" w:rsidR="005F6713" w:rsidRDefault="005F6713" w:rsidP="006C78FC">
            <w:pPr>
              <w:pStyle w:val="NormalText"/>
            </w:pPr>
            <w:r>
              <w:t xml:space="preserve">3A </w:t>
            </w:r>
          </w:p>
          <w:p w14:paraId="41B9FCF3" w14:textId="77777777" w:rsidR="005F6713" w:rsidRDefault="005F6713" w:rsidP="006C78FC">
            <w:pPr>
              <w:pStyle w:val="NormalText"/>
              <w:numPr>
                <w:ilvl w:val="0"/>
                <w:numId w:val="38"/>
              </w:numPr>
            </w:pPr>
            <w:r>
              <w:t>O ator seleciona criar conta com registo;</w:t>
            </w:r>
          </w:p>
          <w:p w14:paraId="1729D6A3" w14:textId="77777777" w:rsidR="005F6713" w:rsidRDefault="005F6713" w:rsidP="006C78FC">
            <w:pPr>
              <w:pStyle w:val="NormalText"/>
              <w:numPr>
                <w:ilvl w:val="0"/>
                <w:numId w:val="38"/>
              </w:numPr>
            </w:pPr>
            <w:r>
              <w:t>O sistema devolve uma nova janela com as informações necessárias ao registo;</w:t>
            </w:r>
          </w:p>
          <w:p w14:paraId="3B1BF552" w14:textId="77777777" w:rsidR="005F6713" w:rsidRDefault="005F6713" w:rsidP="006C78FC">
            <w:pPr>
              <w:pStyle w:val="NormalText"/>
              <w:numPr>
                <w:ilvl w:val="0"/>
                <w:numId w:val="38"/>
              </w:numPr>
            </w:pPr>
            <w:r>
              <w:t>O ator preenche os campos obrigatórios, e opcionalmente preenche os campos não obrigatórios;</w:t>
            </w:r>
          </w:p>
          <w:p w14:paraId="3A9F16EB" w14:textId="77777777" w:rsidR="005F6713" w:rsidRDefault="005F6713" w:rsidP="006C78FC">
            <w:pPr>
              <w:pStyle w:val="NormalText"/>
              <w:numPr>
                <w:ilvl w:val="0"/>
                <w:numId w:val="38"/>
              </w:numPr>
            </w:pPr>
            <w:r>
              <w:t>O Sistema devolve mensagem: “Registo com sucesso” e termina o caso de uso.</w:t>
            </w:r>
          </w:p>
        </w:tc>
      </w:tr>
      <w:tr w:rsidR="005F6713" w:rsidRPr="00226387" w14:paraId="6A3A3831" w14:textId="77777777" w:rsidTr="006C78FC">
        <w:trPr>
          <w:trHeight w:val="649"/>
        </w:trPr>
        <w:tc>
          <w:tcPr>
            <w:tcW w:w="2330" w:type="dxa"/>
          </w:tcPr>
          <w:p w14:paraId="7F9C7A4A" w14:textId="77777777" w:rsidR="005F6713" w:rsidRPr="004D2A6C" w:rsidRDefault="005F6713" w:rsidP="006C78FC">
            <w:pPr>
              <w:pStyle w:val="NormalText"/>
            </w:pPr>
            <w:r w:rsidRPr="004D2A6C">
              <w:t>Fluxos de Exceção</w:t>
            </w:r>
          </w:p>
        </w:tc>
        <w:tc>
          <w:tcPr>
            <w:tcW w:w="6225" w:type="dxa"/>
          </w:tcPr>
          <w:p w14:paraId="310C65A4" w14:textId="77777777" w:rsidR="005F6713" w:rsidRDefault="005F6713" w:rsidP="006C78FC">
            <w:pPr>
              <w:pStyle w:val="NormalText"/>
              <w:numPr>
                <w:ilvl w:val="0"/>
                <w:numId w:val="59"/>
              </w:numPr>
            </w:pPr>
            <w:r w:rsidRPr="00FF611F">
              <w:t>Não tem conexão à internet.</w:t>
            </w:r>
          </w:p>
          <w:p w14:paraId="43A408B0" w14:textId="77777777" w:rsidR="005F6713" w:rsidRDefault="005F6713" w:rsidP="006C78FC">
            <w:pPr>
              <w:pStyle w:val="NormalText"/>
            </w:pPr>
            <w:r>
              <w:t xml:space="preserve">4A </w:t>
            </w:r>
          </w:p>
          <w:p w14:paraId="06EE260D" w14:textId="77777777" w:rsidR="005F6713" w:rsidRDefault="005F6713" w:rsidP="006C78FC">
            <w:pPr>
              <w:pStyle w:val="NormalText"/>
              <w:numPr>
                <w:ilvl w:val="0"/>
                <w:numId w:val="40"/>
              </w:numPr>
            </w:pPr>
            <w:r>
              <w:t>A rede social não dá permissão à aplicação. E o sistema devolve a mensagem: “A rede social negou o registo, tente novamente, se o problema persistir contate um administrador.”.</w:t>
            </w:r>
          </w:p>
          <w:p w14:paraId="79367997" w14:textId="77777777" w:rsidR="005F6713" w:rsidRDefault="005F6713" w:rsidP="006C78FC">
            <w:pPr>
              <w:pStyle w:val="NormalText"/>
            </w:pPr>
            <w:r>
              <w:t xml:space="preserve">5A </w:t>
            </w:r>
          </w:p>
          <w:p w14:paraId="39E390E3" w14:textId="77777777" w:rsidR="005F6713" w:rsidRDefault="005F6713" w:rsidP="006C78FC">
            <w:pPr>
              <w:pStyle w:val="NormalText"/>
              <w:numPr>
                <w:ilvl w:val="0"/>
                <w:numId w:val="39"/>
              </w:numPr>
            </w:pPr>
            <w:r>
              <w:t>O Sistema devolve mensagem: “Ocorreu um erro no registo, tente novamente”.</w:t>
            </w:r>
          </w:p>
        </w:tc>
      </w:tr>
      <w:tr w:rsidR="005F6713" w14:paraId="63206DE3" w14:textId="77777777" w:rsidTr="006C78FC">
        <w:trPr>
          <w:trHeight w:val="647"/>
        </w:trPr>
        <w:tc>
          <w:tcPr>
            <w:tcW w:w="2330" w:type="dxa"/>
          </w:tcPr>
          <w:p w14:paraId="568AA6F0" w14:textId="77777777" w:rsidR="005F6713" w:rsidRPr="004D2A6C" w:rsidRDefault="005F6713" w:rsidP="006C78FC">
            <w:pPr>
              <w:pStyle w:val="NormalText"/>
            </w:pPr>
            <w:r w:rsidRPr="004D2A6C">
              <w:t>Pós-Condição</w:t>
            </w:r>
          </w:p>
        </w:tc>
        <w:tc>
          <w:tcPr>
            <w:tcW w:w="6225" w:type="dxa"/>
          </w:tcPr>
          <w:p w14:paraId="203317B0" w14:textId="77777777" w:rsidR="005F6713" w:rsidRDefault="005F6713" w:rsidP="006C78FC">
            <w:pPr>
              <w:pStyle w:val="NormalText"/>
            </w:pPr>
          </w:p>
        </w:tc>
      </w:tr>
      <w:tr w:rsidR="005F6713" w:rsidRPr="00226387" w14:paraId="31D30FAA" w14:textId="77777777" w:rsidTr="006C78FC">
        <w:trPr>
          <w:trHeight w:val="647"/>
        </w:trPr>
        <w:tc>
          <w:tcPr>
            <w:tcW w:w="2330" w:type="dxa"/>
          </w:tcPr>
          <w:p w14:paraId="6E248B15" w14:textId="77777777" w:rsidR="005F6713" w:rsidRPr="004D2A6C" w:rsidRDefault="005F6713" w:rsidP="006C78FC">
            <w:pPr>
              <w:pStyle w:val="NormalText"/>
            </w:pPr>
            <w:r w:rsidRPr="004D2A6C">
              <w:t>Casos de Teste</w:t>
            </w:r>
          </w:p>
        </w:tc>
        <w:tc>
          <w:tcPr>
            <w:tcW w:w="6225" w:type="dxa"/>
          </w:tcPr>
          <w:p w14:paraId="0AF89ADF" w14:textId="77777777" w:rsidR="005F6713" w:rsidRDefault="005F6713" w:rsidP="006C78FC">
            <w:pPr>
              <w:pStyle w:val="NormalText"/>
              <w:numPr>
                <w:ilvl w:val="0"/>
                <w:numId w:val="6"/>
              </w:numPr>
            </w:pPr>
            <w:r>
              <w:t>Testar a criação através das diferentes redes sociais. Validar se a rede social devolve permissão positiva;</w:t>
            </w:r>
          </w:p>
          <w:p w14:paraId="7E5A0266" w14:textId="77777777" w:rsidR="005F6713" w:rsidRDefault="005F6713" w:rsidP="006C78FC">
            <w:pPr>
              <w:pStyle w:val="NormalText"/>
              <w:numPr>
                <w:ilvl w:val="0"/>
                <w:numId w:val="6"/>
              </w:numPr>
            </w:pPr>
            <w:r>
              <w:lastRenderedPageBreak/>
              <w:t xml:space="preserve">Verificar se os utilizadores ficam registados. Ao efetuar o registado, o sistema faz um pedido ao </w:t>
            </w:r>
            <w:proofErr w:type="spellStart"/>
            <w:r>
              <w:rPr>
                <w:i/>
              </w:rPr>
              <w:t>webService</w:t>
            </w:r>
            <w:proofErr w:type="spellEnd"/>
            <w:r>
              <w:t xml:space="preserve"> para validar se o utilizador foi registado e este devolve um valor do tipo </w:t>
            </w:r>
            <w:proofErr w:type="spellStart"/>
            <w:r w:rsidRPr="000F64E2">
              <w:rPr>
                <w:i/>
              </w:rPr>
              <w:t>boolean</w:t>
            </w:r>
            <w:proofErr w:type="spellEnd"/>
            <w:r>
              <w:t xml:space="preserve"> para confirmar o registo com sucesso ou não;</w:t>
            </w:r>
          </w:p>
          <w:p w14:paraId="5E1AF565" w14:textId="77777777" w:rsidR="005F6713" w:rsidRDefault="005F6713" w:rsidP="006C78FC">
            <w:pPr>
              <w:pStyle w:val="NormalText"/>
              <w:numPr>
                <w:ilvl w:val="0"/>
                <w:numId w:val="6"/>
              </w:numPr>
            </w:pPr>
            <w:r>
              <w:t>Verificar se o não preenchimento ou preenchimento incorreto dos campos obrigatórios (</w:t>
            </w:r>
            <w:r w:rsidRPr="005562C7">
              <w:rPr>
                <w:highlight w:val="red"/>
              </w:rPr>
              <w:t xml:space="preserve">definir os </w:t>
            </w:r>
            <w:commentRangeStart w:id="30"/>
            <w:r w:rsidRPr="005562C7">
              <w:rPr>
                <w:highlight w:val="red"/>
              </w:rPr>
              <w:t>campos</w:t>
            </w:r>
            <w:commentRangeEnd w:id="30"/>
            <w:r>
              <w:rPr>
                <w:rStyle w:val="CommentReference"/>
                <w:rFonts w:ascii="Times" w:hAnsi="Times"/>
                <w:lang w:val="en-GB"/>
              </w:rPr>
              <w:commentReference w:id="30"/>
            </w:r>
            <w:r>
              <w:t>) impede o registo do utilizador.</w:t>
            </w:r>
          </w:p>
          <w:p w14:paraId="4B4504B9" w14:textId="77777777" w:rsidR="005F6713" w:rsidRDefault="005F6713" w:rsidP="006C78FC">
            <w:pPr>
              <w:pStyle w:val="NormalText"/>
              <w:numPr>
                <w:ilvl w:val="0"/>
                <w:numId w:val="6"/>
              </w:numPr>
            </w:pPr>
            <w:r>
              <w:t xml:space="preserve">Antes de fazer o pedido à API </w:t>
            </w:r>
            <w:proofErr w:type="spellStart"/>
            <w:r>
              <w:t>Rest</w:t>
            </w:r>
            <w:proofErr w:type="spellEnd"/>
            <w:r>
              <w:t xml:space="preserve"> verificar a conexão do dispositivo móvel à internet.</w:t>
            </w:r>
          </w:p>
        </w:tc>
      </w:tr>
    </w:tbl>
    <w:p w14:paraId="771C8F60" w14:textId="77777777" w:rsidR="005F6713" w:rsidRDefault="005F6713" w:rsidP="00AA5C12">
      <w:pPr>
        <w:ind w:left="1134"/>
        <w:rPr>
          <w:lang w:val="pt-BR"/>
        </w:rPr>
      </w:pPr>
    </w:p>
    <w:p w14:paraId="1904F114" w14:textId="77777777" w:rsidR="0019390A" w:rsidRPr="004E6409" w:rsidRDefault="0019390A" w:rsidP="00AA5C12">
      <w:pPr>
        <w:ind w:left="1134"/>
        <w:rPr>
          <w:lang w:val="pt-BR"/>
        </w:rPr>
      </w:pPr>
    </w:p>
    <w:p w14:paraId="7902627E" w14:textId="62700549" w:rsidR="00132A7F" w:rsidRPr="001A3FCB" w:rsidRDefault="001A3FCB" w:rsidP="003A0DE0">
      <w:pPr>
        <w:pStyle w:val="Heading2"/>
        <w:rPr>
          <w:highlight w:val="yellow"/>
        </w:rPr>
      </w:pPr>
      <w:bookmarkStart w:id="31" w:name="_Toc487016349"/>
      <w:r w:rsidRPr="001A3FCB">
        <w:rPr>
          <w:highlight w:val="yellow"/>
        </w:rPr>
        <w:t>Modelo ER e Semântica dos dados</w:t>
      </w:r>
      <w:bookmarkEnd w:id="31"/>
    </w:p>
    <w:p w14:paraId="6AA8A287" w14:textId="03E19275" w:rsidR="001A3FCB" w:rsidRDefault="00E86610" w:rsidP="001A3FCB">
      <w:pPr>
        <w:ind w:left="1134"/>
        <w:rPr>
          <w:lang w:val="pt-PT"/>
        </w:rPr>
      </w:pPr>
      <w:r w:rsidRPr="00D16C93">
        <w:rPr>
          <w:highlight w:val="green"/>
          <w:lang w:val="pt-PT"/>
        </w:rPr>
        <w:t>DONE</w:t>
      </w:r>
    </w:p>
    <w:p w14:paraId="04A96A4E" w14:textId="77777777" w:rsidR="00D16C93" w:rsidRDefault="00D16C93" w:rsidP="001A3FCB">
      <w:pPr>
        <w:ind w:left="1134"/>
        <w:rPr>
          <w:lang w:val="pt-PT"/>
        </w:rPr>
      </w:pPr>
    </w:p>
    <w:p w14:paraId="0B6522A5" w14:textId="46257BF4" w:rsidR="001A3FCB" w:rsidRDefault="001A3FCB" w:rsidP="001A3FCB">
      <w:pPr>
        <w:pStyle w:val="Heading3"/>
        <w:rPr>
          <w:lang w:val="pt-PT"/>
        </w:rPr>
      </w:pPr>
      <w:bookmarkStart w:id="32" w:name="_Toc487016350"/>
      <w:r>
        <w:rPr>
          <w:lang w:val="pt-PT"/>
        </w:rPr>
        <w:t>Modelo Entidade Relação</w:t>
      </w:r>
      <w:bookmarkEnd w:id="32"/>
    </w:p>
    <w:p w14:paraId="2F7F6A80" w14:textId="53208785" w:rsidR="001A3FCB" w:rsidRDefault="001A3FCB" w:rsidP="001A3FCB">
      <w:pPr>
        <w:ind w:left="1134"/>
        <w:rPr>
          <w:lang w:val="pt-PT"/>
        </w:rPr>
      </w:pPr>
      <w:r>
        <w:rPr>
          <w:lang w:val="pt-PT"/>
        </w:rPr>
        <w:t>[...]</w:t>
      </w:r>
      <w:r w:rsidR="00D10957">
        <w:rPr>
          <w:lang w:val="pt-PT"/>
        </w:rPr>
        <w:t>DONE</w:t>
      </w:r>
    </w:p>
    <w:p w14:paraId="48ACCEA6" w14:textId="7733D236" w:rsidR="001A3FCB" w:rsidRDefault="001A3FCB" w:rsidP="001A3FCB">
      <w:pPr>
        <w:pStyle w:val="Heading3"/>
        <w:rPr>
          <w:lang w:val="pt-PT"/>
        </w:rPr>
      </w:pPr>
      <w:bookmarkStart w:id="33" w:name="_Toc487016351"/>
      <w:r>
        <w:rPr>
          <w:lang w:val="pt-PT"/>
        </w:rPr>
        <w:t>Dicionário de Dados</w:t>
      </w:r>
      <w:bookmarkEnd w:id="33"/>
    </w:p>
    <w:p w14:paraId="669B846A" w14:textId="1A55AE7C" w:rsidR="001A3FCB" w:rsidRDefault="001A3FCB" w:rsidP="001A3FCB">
      <w:pPr>
        <w:ind w:left="1134"/>
        <w:rPr>
          <w:lang w:val="pt-PT"/>
        </w:rPr>
      </w:pPr>
      <w:r>
        <w:rPr>
          <w:lang w:val="pt-PT"/>
        </w:rPr>
        <w:t>[...]</w:t>
      </w:r>
    </w:p>
    <w:p w14:paraId="641390BA" w14:textId="7221871A" w:rsidR="001A3FCB" w:rsidRDefault="002C4B6F" w:rsidP="003334FE">
      <w:pPr>
        <w:pStyle w:val="Heading1"/>
      </w:pPr>
      <w:bookmarkStart w:id="34" w:name="_Toc487016352"/>
      <w:r>
        <w:t>Tecnologias</w:t>
      </w:r>
      <w:bookmarkEnd w:id="34"/>
      <w:r w:rsidR="00226387">
        <w:t xml:space="preserve"> e Ferramentas</w:t>
      </w:r>
    </w:p>
    <w:p w14:paraId="4D71B978" w14:textId="0508943E" w:rsidR="00E23FB0" w:rsidRPr="00E23FB0" w:rsidRDefault="00F92907" w:rsidP="00527090">
      <w:pPr>
        <w:rPr>
          <w:lang w:val="pt-PT"/>
        </w:rPr>
      </w:pPr>
      <w:r>
        <w:rPr>
          <w:lang w:val="pt-PT"/>
        </w:rPr>
        <w:t xml:space="preserve">Neste capitulo </w:t>
      </w:r>
      <w:r w:rsidR="00CC1C3D">
        <w:rPr>
          <w:lang w:val="pt-PT"/>
        </w:rPr>
        <w:t>são apresentadas as tecnologias e ferramentas utilizadas no desenvolvimento deste projeto.</w:t>
      </w:r>
    </w:p>
    <w:p w14:paraId="343A61BE" w14:textId="6BA44153" w:rsidR="00AA5C12" w:rsidRDefault="00AA5C12" w:rsidP="00CC1C3D">
      <w:pPr>
        <w:pStyle w:val="Heading2"/>
      </w:pPr>
      <w:r w:rsidRPr="00AA5C12">
        <w:br w:type="page"/>
      </w:r>
      <w:proofErr w:type="spellStart"/>
      <w:r w:rsidR="00CC1C3D">
        <w:lastRenderedPageBreak/>
        <w:t>StrongLoop</w:t>
      </w:r>
      <w:proofErr w:type="spellEnd"/>
    </w:p>
    <w:p w14:paraId="2A568EFD" w14:textId="77777777" w:rsidR="00226387" w:rsidRDefault="00226387" w:rsidP="00226387">
      <w:pPr>
        <w:rPr>
          <w:lang w:val="pt-PT" w:eastAsia="en-US"/>
        </w:rPr>
      </w:pPr>
      <w:r>
        <w:rPr>
          <w:lang w:val="pt-PT" w:eastAsia="en-US"/>
        </w:rPr>
        <w:t>JS</w:t>
      </w:r>
    </w:p>
    <w:p w14:paraId="0372E3AB" w14:textId="77777777" w:rsidR="00226387" w:rsidRDefault="00226387" w:rsidP="00226387">
      <w:pPr>
        <w:rPr>
          <w:lang w:val="pt-PT" w:eastAsia="en-US"/>
        </w:rPr>
      </w:pPr>
      <w:r>
        <w:rPr>
          <w:lang w:val="pt-PT" w:eastAsia="en-US"/>
        </w:rPr>
        <w:t xml:space="preserve">Node.js </w:t>
      </w:r>
    </w:p>
    <w:p w14:paraId="0B48E0B1" w14:textId="6994C98C" w:rsidR="00226387" w:rsidRDefault="00226387" w:rsidP="00226387">
      <w:pPr>
        <w:rPr>
          <w:lang w:val="pt-PT" w:eastAsia="en-US"/>
        </w:rPr>
      </w:pPr>
      <w:r>
        <w:rPr>
          <w:lang w:val="pt-PT" w:eastAsia="en-US"/>
        </w:rPr>
        <w:t xml:space="preserve">(C, C++, core das </w:t>
      </w:r>
      <w:proofErr w:type="spellStart"/>
      <w:r>
        <w:rPr>
          <w:lang w:val="pt-PT" w:eastAsia="en-US"/>
        </w:rPr>
        <w:t>libraries</w:t>
      </w:r>
      <w:proofErr w:type="spellEnd"/>
      <w:r>
        <w:rPr>
          <w:lang w:val="pt-PT" w:eastAsia="en-US"/>
        </w:rPr>
        <w:t>, explicar);</w:t>
      </w:r>
    </w:p>
    <w:p w14:paraId="24C938D2" w14:textId="6F6701F7" w:rsidR="00226387" w:rsidRDefault="00226387" w:rsidP="00226387">
      <w:pPr>
        <w:rPr>
          <w:lang w:val="pt-PT" w:eastAsia="en-US"/>
        </w:rPr>
      </w:pPr>
      <w:proofErr w:type="spellStart"/>
      <w:r>
        <w:rPr>
          <w:lang w:val="pt-PT" w:eastAsia="en-US"/>
        </w:rPr>
        <w:t>Swagger</w:t>
      </w:r>
      <w:proofErr w:type="spellEnd"/>
    </w:p>
    <w:p w14:paraId="500F20B8" w14:textId="3287C989" w:rsidR="00226387" w:rsidRDefault="00226387" w:rsidP="00226387">
      <w:pPr>
        <w:rPr>
          <w:lang w:val="pt-PT" w:eastAsia="en-US"/>
        </w:rPr>
      </w:pPr>
      <w:r>
        <w:rPr>
          <w:lang w:val="pt-PT" w:eastAsia="en-US"/>
        </w:rPr>
        <w:t>Mongo DB</w:t>
      </w:r>
    </w:p>
    <w:p w14:paraId="0C04E311" w14:textId="1E4B55C1" w:rsidR="00226387" w:rsidRPr="00226387" w:rsidRDefault="00226387" w:rsidP="00226387">
      <w:pPr>
        <w:rPr>
          <w:lang w:val="pt-PT" w:eastAsia="en-US"/>
        </w:rPr>
      </w:pPr>
      <w:r>
        <w:rPr>
          <w:lang w:val="pt-PT" w:eastAsia="en-US"/>
        </w:rPr>
        <w:t>Etc.</w:t>
      </w:r>
    </w:p>
    <w:p w14:paraId="352BC7FF" w14:textId="7D7115E5" w:rsidR="00CC1C3D" w:rsidRDefault="00CC1C3D" w:rsidP="00CC1C3D">
      <w:pPr>
        <w:pStyle w:val="Heading2"/>
      </w:pPr>
      <w:proofErr w:type="spellStart"/>
      <w:r>
        <w:t>MySQL</w:t>
      </w:r>
      <w:proofErr w:type="spellEnd"/>
    </w:p>
    <w:p w14:paraId="4B257D71" w14:textId="784A37F5" w:rsidR="00226387" w:rsidRDefault="00226387" w:rsidP="00226387">
      <w:pPr>
        <w:rPr>
          <w:lang w:val="pt-PT" w:eastAsia="en-US"/>
        </w:rPr>
      </w:pPr>
      <w:proofErr w:type="spellStart"/>
      <w:r>
        <w:rPr>
          <w:lang w:val="pt-PT" w:eastAsia="en-US"/>
        </w:rPr>
        <w:t>Navicat</w:t>
      </w:r>
      <w:proofErr w:type="spellEnd"/>
    </w:p>
    <w:p w14:paraId="4732AB9D" w14:textId="46428955" w:rsidR="00226387" w:rsidRPr="00226387" w:rsidRDefault="00226387" w:rsidP="00226387">
      <w:pPr>
        <w:rPr>
          <w:lang w:val="pt-PT" w:eastAsia="en-US"/>
        </w:rPr>
      </w:pPr>
      <w:proofErr w:type="spellStart"/>
      <w:r>
        <w:rPr>
          <w:lang w:val="pt-PT" w:eastAsia="en-US"/>
        </w:rPr>
        <w:t>Xampp</w:t>
      </w:r>
      <w:proofErr w:type="spellEnd"/>
      <w:r>
        <w:rPr>
          <w:lang w:val="pt-PT" w:eastAsia="en-US"/>
        </w:rPr>
        <w:t xml:space="preserve"> (</w:t>
      </w:r>
      <w:proofErr w:type="spellStart"/>
      <w:r>
        <w:rPr>
          <w:lang w:val="pt-PT" w:eastAsia="en-US"/>
        </w:rPr>
        <w:t>test</w:t>
      </w:r>
      <w:proofErr w:type="spellEnd"/>
      <w:r>
        <w:rPr>
          <w:lang w:val="pt-PT" w:eastAsia="en-US"/>
        </w:rPr>
        <w:t xml:space="preserve"> </w:t>
      </w:r>
      <w:proofErr w:type="spellStart"/>
      <w:r>
        <w:rPr>
          <w:lang w:val="pt-PT" w:eastAsia="en-US"/>
        </w:rPr>
        <w:t>phase</w:t>
      </w:r>
      <w:proofErr w:type="spellEnd"/>
      <w:r>
        <w:rPr>
          <w:lang w:val="pt-PT" w:eastAsia="en-US"/>
        </w:rPr>
        <w:t>)</w:t>
      </w:r>
    </w:p>
    <w:p w14:paraId="176AF621" w14:textId="5D4C1BD8" w:rsidR="00CC1C3D" w:rsidRDefault="00CC1C3D" w:rsidP="00CC1C3D">
      <w:pPr>
        <w:pStyle w:val="Heading2"/>
      </w:pPr>
      <w:r>
        <w:t>PHP</w:t>
      </w:r>
      <w:r w:rsidR="00226387">
        <w:t>(site)</w:t>
      </w:r>
    </w:p>
    <w:p w14:paraId="52519F06" w14:textId="204E8E1C" w:rsidR="00226387" w:rsidRPr="00226387" w:rsidRDefault="00226387" w:rsidP="00226387">
      <w:pPr>
        <w:rPr>
          <w:lang w:val="pt-PT" w:eastAsia="en-US"/>
        </w:rPr>
      </w:pPr>
      <w:r>
        <w:rPr>
          <w:lang w:val="pt-PT" w:eastAsia="en-US"/>
        </w:rPr>
        <w:t>...</w:t>
      </w:r>
    </w:p>
    <w:p w14:paraId="32EED87F" w14:textId="4BD50BCE" w:rsidR="00CC1C3D" w:rsidRDefault="00CC1C3D" w:rsidP="00CC1C3D">
      <w:pPr>
        <w:pStyle w:val="Heading2"/>
      </w:pPr>
      <w:proofErr w:type="spellStart"/>
      <w:proofErr w:type="gramStart"/>
      <w:r>
        <w:t>Swift</w:t>
      </w:r>
      <w:proofErr w:type="spellEnd"/>
      <w:r w:rsidR="00226387">
        <w:t>(</w:t>
      </w:r>
      <w:proofErr w:type="spellStart"/>
      <w:proofErr w:type="gramEnd"/>
      <w:r w:rsidR="00226387">
        <w:t>app</w:t>
      </w:r>
      <w:proofErr w:type="spellEnd"/>
      <w:r w:rsidR="00226387">
        <w:t xml:space="preserve"> teste)</w:t>
      </w:r>
    </w:p>
    <w:p w14:paraId="00AE955A" w14:textId="6F4F10B5" w:rsidR="00226387" w:rsidRDefault="00226387" w:rsidP="00226387">
      <w:pPr>
        <w:rPr>
          <w:lang w:val="pt-PT" w:eastAsia="en-US"/>
        </w:rPr>
      </w:pPr>
      <w:proofErr w:type="spellStart"/>
      <w:r>
        <w:rPr>
          <w:lang w:val="pt-PT" w:eastAsia="en-US"/>
        </w:rPr>
        <w:t>Xcode</w:t>
      </w:r>
      <w:proofErr w:type="spellEnd"/>
    </w:p>
    <w:p w14:paraId="44A4549E" w14:textId="77777777" w:rsidR="00226387" w:rsidRDefault="00226387" w:rsidP="00226387">
      <w:pPr>
        <w:rPr>
          <w:lang w:val="pt-PT" w:eastAsia="en-US"/>
        </w:rPr>
      </w:pPr>
    </w:p>
    <w:p w14:paraId="4740D6DB" w14:textId="3B9F43DE" w:rsidR="00226387" w:rsidRDefault="00226387" w:rsidP="00226387">
      <w:pPr>
        <w:pStyle w:val="Heading2"/>
      </w:pPr>
      <w:r>
        <w:t>Ferramentas adicionais</w:t>
      </w:r>
    </w:p>
    <w:p w14:paraId="1D7F6701" w14:textId="3189F41B" w:rsidR="00226387" w:rsidRDefault="00226387" w:rsidP="00226387">
      <w:pPr>
        <w:rPr>
          <w:lang w:val="pt-PT" w:eastAsia="en-US"/>
        </w:rPr>
      </w:pPr>
      <w:r>
        <w:rPr>
          <w:lang w:val="pt-PT" w:eastAsia="en-US"/>
        </w:rPr>
        <w:t>Draw.io</w:t>
      </w:r>
    </w:p>
    <w:p w14:paraId="67FB5F75" w14:textId="3A43136E" w:rsidR="00226387" w:rsidRDefault="00226387" w:rsidP="00226387">
      <w:pPr>
        <w:rPr>
          <w:lang w:val="pt-PT" w:eastAsia="en-US"/>
        </w:rPr>
      </w:pPr>
      <w:proofErr w:type="spellStart"/>
      <w:r>
        <w:rPr>
          <w:lang w:val="pt-PT" w:eastAsia="en-US"/>
        </w:rPr>
        <w:t>Brackets</w:t>
      </w:r>
      <w:proofErr w:type="spellEnd"/>
    </w:p>
    <w:p w14:paraId="1466792B" w14:textId="3DF4AF3C" w:rsidR="00226387" w:rsidRDefault="00226387" w:rsidP="00226387">
      <w:pPr>
        <w:rPr>
          <w:lang w:val="pt-PT" w:eastAsia="en-US"/>
        </w:rPr>
      </w:pPr>
      <w:proofErr w:type="spellStart"/>
      <w:r>
        <w:rPr>
          <w:lang w:val="pt-PT" w:eastAsia="en-US"/>
        </w:rPr>
        <w:t>AmazonWS</w:t>
      </w:r>
      <w:proofErr w:type="spellEnd"/>
    </w:p>
    <w:p w14:paraId="3A4D2E44" w14:textId="0A51CC45" w:rsidR="00226387" w:rsidRDefault="00226387" w:rsidP="00226387">
      <w:pPr>
        <w:rPr>
          <w:lang w:val="pt-PT" w:eastAsia="en-US"/>
        </w:rPr>
      </w:pPr>
      <w:r>
        <w:rPr>
          <w:lang w:val="pt-PT" w:eastAsia="en-US"/>
        </w:rPr>
        <w:tab/>
        <w:t>Gnu/Linux</w:t>
      </w:r>
    </w:p>
    <w:p w14:paraId="5846C249" w14:textId="2D985718" w:rsidR="00226387" w:rsidRDefault="00226387" w:rsidP="00226387">
      <w:pPr>
        <w:rPr>
          <w:lang w:val="pt-PT" w:eastAsia="en-US"/>
        </w:rPr>
      </w:pPr>
      <w:r>
        <w:rPr>
          <w:lang w:val="pt-PT" w:eastAsia="en-US"/>
        </w:rPr>
        <w:tab/>
      </w:r>
      <w:proofErr w:type="spellStart"/>
      <w:r>
        <w:rPr>
          <w:lang w:val="pt-PT" w:eastAsia="en-US"/>
        </w:rPr>
        <w:t>Repo</w:t>
      </w:r>
      <w:proofErr w:type="spellEnd"/>
      <w:r>
        <w:rPr>
          <w:lang w:val="pt-PT" w:eastAsia="en-US"/>
        </w:rPr>
        <w:t xml:space="preserve"> de imagens</w:t>
      </w:r>
    </w:p>
    <w:p w14:paraId="6EF3640A" w14:textId="1260D6AF" w:rsidR="00226387" w:rsidRDefault="00226387" w:rsidP="00226387">
      <w:pPr>
        <w:rPr>
          <w:lang w:val="pt-PT" w:eastAsia="en-US"/>
        </w:rPr>
      </w:pPr>
      <w:proofErr w:type="spellStart"/>
      <w:r>
        <w:rPr>
          <w:lang w:val="pt-PT" w:eastAsia="en-US"/>
        </w:rPr>
        <w:t>Github</w:t>
      </w:r>
      <w:proofErr w:type="spellEnd"/>
    </w:p>
    <w:p w14:paraId="7F16379F" w14:textId="2818BE3C" w:rsidR="00226387" w:rsidRDefault="00226387" w:rsidP="00226387">
      <w:pPr>
        <w:rPr>
          <w:lang w:val="pt-PT" w:eastAsia="en-US"/>
        </w:rPr>
      </w:pPr>
      <w:proofErr w:type="spellStart"/>
      <w:r>
        <w:rPr>
          <w:lang w:val="pt-PT" w:eastAsia="en-US"/>
        </w:rPr>
        <w:t>Mendley</w:t>
      </w:r>
      <w:proofErr w:type="spellEnd"/>
    </w:p>
    <w:p w14:paraId="4851EEC3" w14:textId="0FE8C418" w:rsidR="00226387" w:rsidRDefault="00226387" w:rsidP="00226387">
      <w:pPr>
        <w:rPr>
          <w:lang w:val="pt-PT" w:eastAsia="en-US"/>
        </w:rPr>
      </w:pPr>
      <w:r>
        <w:rPr>
          <w:lang w:val="pt-PT" w:eastAsia="en-US"/>
        </w:rPr>
        <w:t xml:space="preserve">Google </w:t>
      </w:r>
      <w:proofErr w:type="spellStart"/>
      <w:r>
        <w:rPr>
          <w:lang w:val="pt-PT" w:eastAsia="en-US"/>
        </w:rPr>
        <w:t>Api</w:t>
      </w:r>
      <w:proofErr w:type="spellEnd"/>
    </w:p>
    <w:p w14:paraId="219CC333" w14:textId="019B6B88" w:rsidR="00822722" w:rsidRPr="00226387" w:rsidRDefault="00226387" w:rsidP="00226387">
      <w:pPr>
        <w:rPr>
          <w:lang w:val="pt-PT" w:eastAsia="en-US"/>
        </w:rPr>
      </w:pPr>
      <w:r>
        <w:rPr>
          <w:lang w:val="pt-PT" w:eastAsia="en-US"/>
        </w:rPr>
        <w:t>Redes Sociais</w:t>
      </w:r>
      <w:bookmarkStart w:id="35" w:name="_GoBack"/>
      <w:bookmarkEnd w:id="35"/>
    </w:p>
    <w:p w14:paraId="3EC47676" w14:textId="39136D2D" w:rsidR="00822722" w:rsidRPr="00340AB4" w:rsidRDefault="00920AEB" w:rsidP="00822722">
      <w:pPr>
        <w:pStyle w:val="Heading1"/>
      </w:pPr>
      <w:bookmarkStart w:id="36" w:name="_Toc487016353"/>
      <w:r>
        <w:t>Implementação da Solução</w:t>
      </w:r>
      <w:bookmarkEnd w:id="36"/>
    </w:p>
    <w:p w14:paraId="12016ECD" w14:textId="1E2ACF4C" w:rsidR="00822722" w:rsidRDefault="00920AEB" w:rsidP="006C78FC">
      <w:pPr>
        <w:pStyle w:val="NormalText"/>
      </w:pPr>
      <w:r>
        <w:t>[...]</w:t>
      </w:r>
    </w:p>
    <w:p w14:paraId="21B9A3D4" w14:textId="1FDB8B5F" w:rsidR="00920AEB" w:rsidRPr="00340AB4" w:rsidRDefault="00920AEB" w:rsidP="003A0DE0">
      <w:pPr>
        <w:pStyle w:val="Heading2"/>
      </w:pPr>
      <w:bookmarkStart w:id="37" w:name="_Toc487016354"/>
      <w:r>
        <w:t>Introdução</w:t>
      </w:r>
      <w:bookmarkEnd w:id="37"/>
    </w:p>
    <w:p w14:paraId="4FD27B09" w14:textId="49F25BE8" w:rsidR="00822722" w:rsidRPr="00340AB4" w:rsidRDefault="00920AEB" w:rsidP="003A0DE0">
      <w:pPr>
        <w:pStyle w:val="Heading2"/>
      </w:pPr>
      <w:bookmarkStart w:id="38" w:name="_Toc487016355"/>
      <w:r>
        <w:t>CODE</w:t>
      </w:r>
      <w:r w:rsidR="00D7300B">
        <w:t xml:space="preserve"> (que </w:t>
      </w:r>
      <w:r w:rsidR="00495ECD">
        <w:t>seja necessário explicar</w:t>
      </w:r>
      <w:r w:rsidR="00D7300B">
        <w:t>)</w:t>
      </w:r>
      <w:bookmarkEnd w:id="38"/>
    </w:p>
    <w:p w14:paraId="7A0C57E3" w14:textId="2DA70D92" w:rsidR="00822722" w:rsidRDefault="00920AEB" w:rsidP="006C78FC">
      <w:pPr>
        <w:pStyle w:val="NormalText"/>
        <w:rPr>
          <w:rFonts w:ascii="Calibri" w:hAnsi="Calibri"/>
          <w:b/>
          <w:bCs/>
          <w:sz w:val="28"/>
          <w:szCs w:val="26"/>
        </w:rPr>
      </w:pPr>
      <w:r>
        <w:t>[...]</w:t>
      </w:r>
    </w:p>
    <w:p w14:paraId="7CC0639E" w14:textId="26C20207" w:rsidR="00920AEB" w:rsidRPr="001A3FCB" w:rsidRDefault="00920AEB" w:rsidP="003A0DE0">
      <w:pPr>
        <w:pStyle w:val="Heading2"/>
        <w:rPr>
          <w:highlight w:val="yellow"/>
        </w:rPr>
      </w:pPr>
      <w:bookmarkStart w:id="39" w:name="_Toc487016356"/>
      <w:r w:rsidRPr="001A3FCB">
        <w:rPr>
          <w:highlight w:val="yellow"/>
        </w:rPr>
        <w:lastRenderedPageBreak/>
        <w:t>BD’S</w:t>
      </w:r>
      <w:bookmarkEnd w:id="39"/>
    </w:p>
    <w:p w14:paraId="3CA52B14" w14:textId="6E006F45" w:rsidR="00920AEB" w:rsidRDefault="00920AEB" w:rsidP="00920AEB">
      <w:pPr>
        <w:ind w:left="1134"/>
      </w:pPr>
      <w:r>
        <w:t>[...]</w:t>
      </w:r>
    </w:p>
    <w:p w14:paraId="5D7A55F6" w14:textId="3940A060" w:rsidR="00E23FB0" w:rsidRDefault="00E23FB0" w:rsidP="003A0DE0">
      <w:pPr>
        <w:pStyle w:val="Heading2"/>
      </w:pPr>
      <w:bookmarkStart w:id="40" w:name="_Toc487016357"/>
      <w:r>
        <w:t>Interface</w:t>
      </w:r>
      <w:bookmarkEnd w:id="40"/>
    </w:p>
    <w:p w14:paraId="3C2E3EBE" w14:textId="2CE4B82D" w:rsidR="00E23FB0" w:rsidRPr="00E23FB0" w:rsidRDefault="00E23FB0" w:rsidP="00E23FB0">
      <w:pPr>
        <w:ind w:left="1134"/>
        <w:rPr>
          <w:lang w:val="pt-PT"/>
        </w:rPr>
      </w:pPr>
      <w:r>
        <w:rPr>
          <w:lang w:val="pt-PT"/>
        </w:rPr>
        <w:t xml:space="preserve"> [...]</w:t>
      </w:r>
    </w:p>
    <w:p w14:paraId="4B69E842" w14:textId="77777777" w:rsidR="00260796" w:rsidRPr="00260796" w:rsidRDefault="00260796" w:rsidP="00260796">
      <w:pPr>
        <w:ind w:left="1134"/>
        <w:rPr>
          <w:lang w:val="pt-PT"/>
        </w:rPr>
      </w:pPr>
    </w:p>
    <w:p w14:paraId="46948B70" w14:textId="77777777" w:rsidR="00822722" w:rsidRPr="00340AB4" w:rsidRDefault="00822722" w:rsidP="006C78FC">
      <w:pPr>
        <w:pStyle w:val="NormalText"/>
      </w:pPr>
    </w:p>
    <w:p w14:paraId="4BB617C9" w14:textId="77777777" w:rsidR="00822722" w:rsidRPr="00340AB4" w:rsidRDefault="00822722" w:rsidP="006C78FC">
      <w:pPr>
        <w:pStyle w:val="NormalText"/>
        <w:sectPr w:rsidR="00822722" w:rsidRPr="00340AB4" w:rsidSect="00E135CF">
          <w:headerReference w:type="default" r:id="rId32"/>
          <w:footerReference w:type="default" r:id="rId33"/>
          <w:pgSz w:w="11907" w:h="16840" w:code="9"/>
          <w:pgMar w:top="1701" w:right="1701" w:bottom="1701" w:left="1701" w:header="0" w:footer="0" w:gutter="0"/>
          <w:cols w:space="720"/>
        </w:sectPr>
      </w:pPr>
    </w:p>
    <w:p w14:paraId="23BB5A87" w14:textId="6227B288" w:rsidR="00822722" w:rsidRDefault="00072ECC" w:rsidP="00072ECC">
      <w:pPr>
        <w:pStyle w:val="Heading1"/>
      </w:pPr>
      <w:bookmarkStart w:id="41" w:name="_Toc487016359"/>
      <w:r>
        <w:lastRenderedPageBreak/>
        <w:t>Testes</w:t>
      </w:r>
      <w:bookmarkEnd w:id="41"/>
    </w:p>
    <w:p w14:paraId="68403FD1" w14:textId="55918416" w:rsidR="00072ECC" w:rsidRDefault="00072ECC">
      <w:pPr>
        <w:rPr>
          <w:lang w:val="pt-PT"/>
        </w:rPr>
      </w:pPr>
      <w:r>
        <w:rPr>
          <w:lang w:val="pt-PT"/>
        </w:rPr>
        <w:br w:type="page"/>
      </w:r>
    </w:p>
    <w:p w14:paraId="4A851D5A" w14:textId="77777777" w:rsidR="00072ECC" w:rsidRPr="00072ECC" w:rsidRDefault="00072ECC" w:rsidP="00072ECC">
      <w:pPr>
        <w:rPr>
          <w:lang w:val="pt-PT"/>
        </w:rPr>
      </w:pPr>
    </w:p>
    <w:p w14:paraId="658CC515" w14:textId="63CA0BF8" w:rsidR="00822722" w:rsidRPr="00340AB4" w:rsidRDefault="00920AEB" w:rsidP="00822722">
      <w:pPr>
        <w:pStyle w:val="Heading1"/>
      </w:pPr>
      <w:bookmarkStart w:id="42" w:name="_Toc487016360"/>
      <w:r>
        <w:t>Conclusões e Trabalho futuro</w:t>
      </w:r>
      <w:bookmarkEnd w:id="42"/>
    </w:p>
    <w:p w14:paraId="6471A0E0" w14:textId="26D93F96" w:rsidR="00822722" w:rsidRPr="00340AB4" w:rsidRDefault="00920AEB" w:rsidP="006C78FC">
      <w:pPr>
        <w:pStyle w:val="NormalText"/>
      </w:pPr>
      <w:r>
        <w:t>[...]</w:t>
      </w:r>
    </w:p>
    <w:p w14:paraId="0A736A5A" w14:textId="6B024974" w:rsidR="00822722" w:rsidRPr="00340AB4" w:rsidRDefault="00920AEB" w:rsidP="003A0DE0">
      <w:pPr>
        <w:pStyle w:val="Heading2"/>
      </w:pPr>
      <w:bookmarkStart w:id="43" w:name="_Toc487016361"/>
      <w:r>
        <w:t>Conclusões</w:t>
      </w:r>
      <w:bookmarkEnd w:id="43"/>
    </w:p>
    <w:p w14:paraId="528D6786" w14:textId="4DA5C6C0" w:rsidR="00822722" w:rsidRPr="00340AB4" w:rsidRDefault="00920AEB" w:rsidP="006C78FC">
      <w:pPr>
        <w:pStyle w:val="NormalText"/>
      </w:pPr>
      <w:r>
        <w:t>[...]</w:t>
      </w:r>
    </w:p>
    <w:p w14:paraId="15C95819" w14:textId="7CE16FA5" w:rsidR="00822722" w:rsidRDefault="00920AEB" w:rsidP="003A0DE0">
      <w:pPr>
        <w:pStyle w:val="Heading2"/>
      </w:pPr>
      <w:bookmarkStart w:id="44" w:name="_Toc487016362"/>
      <w:r>
        <w:t>Trabalho Futuro</w:t>
      </w:r>
      <w:bookmarkEnd w:id="44"/>
    </w:p>
    <w:p w14:paraId="6BC68C17" w14:textId="046AEDC6" w:rsidR="00920AEB" w:rsidRDefault="00920AEB" w:rsidP="00920AEB">
      <w:pPr>
        <w:ind w:left="1134"/>
      </w:pPr>
      <w:r>
        <w:t>[...]</w:t>
      </w:r>
    </w:p>
    <w:p w14:paraId="1530733D" w14:textId="77777777" w:rsidR="00920AEB" w:rsidRDefault="00920AEB" w:rsidP="003A0DE0">
      <w:pPr>
        <w:pStyle w:val="Heading2"/>
      </w:pPr>
      <w:bookmarkStart w:id="45" w:name="_Toc487016363"/>
      <w:bookmarkEnd w:id="45"/>
    </w:p>
    <w:p w14:paraId="421B0E4B" w14:textId="46E2DE90" w:rsidR="00092699" w:rsidRPr="00092699" w:rsidRDefault="00092699" w:rsidP="006C78FC">
      <w:pPr>
        <w:pStyle w:val="NormalText"/>
      </w:pPr>
      <w:r>
        <w:t>[...].</w:t>
      </w:r>
    </w:p>
    <w:p w14:paraId="27CD3D92" w14:textId="20BAFD5A" w:rsidR="00092699" w:rsidRDefault="00092699">
      <w:pPr>
        <w:rPr>
          <w:rFonts w:ascii="Calibri" w:hAnsi="Calibri"/>
          <w:b/>
          <w:bCs/>
          <w:caps/>
          <w:sz w:val="36"/>
          <w:lang w:val="pt-PT"/>
        </w:rPr>
      </w:pPr>
      <w:r>
        <w:br w:type="page"/>
      </w:r>
    </w:p>
    <w:p w14:paraId="719DA5DA" w14:textId="1A787E30" w:rsidR="00092699" w:rsidRPr="00AE2D52" w:rsidRDefault="00AE2D52" w:rsidP="00AE2D52">
      <w:pPr>
        <w:pStyle w:val="Heading1"/>
        <w:numPr>
          <w:ilvl w:val="0"/>
          <w:numId w:val="0"/>
        </w:numPr>
        <w:ind w:left="1134"/>
        <w:rPr>
          <w:lang w:val="en-GB"/>
        </w:rPr>
      </w:pPr>
      <w:bookmarkStart w:id="46" w:name="_Toc487016364"/>
      <w:r w:rsidRPr="00AE2D52">
        <w:rPr>
          <w:lang w:val="en-GB"/>
        </w:rPr>
        <w:lastRenderedPageBreak/>
        <w:t>Bibliografia</w:t>
      </w:r>
      <w:bookmarkEnd w:id="46"/>
    </w:p>
    <w:p w14:paraId="3D6949A7" w14:textId="646D9861" w:rsidR="006134F5" w:rsidRPr="006134F5" w:rsidRDefault="00AE2D52" w:rsidP="006134F5">
      <w:pPr>
        <w:widowControl w:val="0"/>
        <w:autoSpaceDE w:val="0"/>
        <w:autoSpaceDN w:val="0"/>
        <w:adjustRightInd w:val="0"/>
        <w:ind w:left="640" w:hanging="640"/>
        <w:rPr>
          <w:noProof/>
        </w:rPr>
      </w:pPr>
      <w:r>
        <w:rPr>
          <w:lang w:val="pt-PT"/>
        </w:rPr>
        <w:fldChar w:fldCharType="begin" w:fldLock="1"/>
      </w:r>
      <w:r w:rsidRPr="00AE2D52">
        <w:instrText xml:space="preserve">ADDIN Mendeley Bibliography CSL_BIBLIOGRAPHY </w:instrText>
      </w:r>
      <w:r>
        <w:rPr>
          <w:lang w:val="pt-PT"/>
        </w:rPr>
        <w:fldChar w:fldCharType="separate"/>
      </w:r>
      <w:r w:rsidR="006134F5" w:rsidRPr="006134F5">
        <w:rPr>
          <w:noProof/>
        </w:rPr>
        <w:t>[1]</w:t>
      </w:r>
      <w:r w:rsidR="006134F5" w:rsidRPr="006134F5">
        <w:rPr>
          <w:noProof/>
        </w:rPr>
        <w:tab/>
        <w:t xml:space="preserve">A. Smirnov, A. Kashevnik, S. I. Balandin, and S. Laizane, “Intelligent Mobile Tourist Guide,” </w:t>
      </w:r>
      <w:r w:rsidR="006134F5" w:rsidRPr="006134F5">
        <w:rPr>
          <w:i/>
          <w:iCs/>
          <w:noProof/>
        </w:rPr>
        <w:t>Internet Things, Smart Spaces, Next Gener. Netw.</w:t>
      </w:r>
      <w:r w:rsidR="006134F5" w:rsidRPr="006134F5">
        <w:rPr>
          <w:noProof/>
        </w:rPr>
        <w:t>, pp. 94–106, 2013.</w:t>
      </w:r>
    </w:p>
    <w:p w14:paraId="0B3B5EC5" w14:textId="77777777" w:rsidR="006134F5" w:rsidRPr="006134F5" w:rsidRDefault="006134F5" w:rsidP="006134F5">
      <w:pPr>
        <w:widowControl w:val="0"/>
        <w:autoSpaceDE w:val="0"/>
        <w:autoSpaceDN w:val="0"/>
        <w:adjustRightInd w:val="0"/>
        <w:ind w:left="640" w:hanging="640"/>
        <w:rPr>
          <w:noProof/>
        </w:rPr>
      </w:pPr>
      <w:r w:rsidRPr="006134F5">
        <w:rPr>
          <w:noProof/>
        </w:rPr>
        <w:t>[2]</w:t>
      </w:r>
      <w:r w:rsidRPr="006134F5">
        <w:rPr>
          <w:noProof/>
        </w:rPr>
        <w:tab/>
        <w:t xml:space="preserve">M. Kenteris, D. Gavalas, and A. Mpitziopoulos, “A Mobile tourism recommender system,” </w:t>
      </w:r>
      <w:r w:rsidRPr="006134F5">
        <w:rPr>
          <w:i/>
          <w:iCs/>
          <w:noProof/>
        </w:rPr>
        <w:t>Proc. - IEEE Symp. Comput. Commun.</w:t>
      </w:r>
      <w:r w:rsidRPr="006134F5">
        <w:rPr>
          <w:noProof/>
        </w:rPr>
        <w:t>, pp. 840–845, 2010.</w:t>
      </w:r>
    </w:p>
    <w:p w14:paraId="7FAF5500" w14:textId="77777777" w:rsidR="006134F5" w:rsidRPr="006134F5" w:rsidRDefault="006134F5" w:rsidP="006134F5">
      <w:pPr>
        <w:widowControl w:val="0"/>
        <w:autoSpaceDE w:val="0"/>
        <w:autoSpaceDN w:val="0"/>
        <w:adjustRightInd w:val="0"/>
        <w:ind w:left="640" w:hanging="640"/>
        <w:rPr>
          <w:noProof/>
        </w:rPr>
      </w:pPr>
      <w:r w:rsidRPr="006134F5">
        <w:rPr>
          <w:noProof/>
        </w:rPr>
        <w:t>[3]</w:t>
      </w:r>
      <w:r w:rsidRPr="006134F5">
        <w:rPr>
          <w:noProof/>
        </w:rPr>
        <w:tab/>
        <w:t xml:space="preserve">D. Gavalas, M. Kenteris, C. Konstantopoulos, and G. Pantziou, “Web application for recommending personalised mobile tourist routes,” </w:t>
      </w:r>
      <w:r w:rsidRPr="006134F5">
        <w:rPr>
          <w:i/>
          <w:iCs/>
          <w:noProof/>
        </w:rPr>
        <w:t>IET Softw.</w:t>
      </w:r>
      <w:r w:rsidRPr="006134F5">
        <w:rPr>
          <w:noProof/>
        </w:rPr>
        <w:t>, vol. 6, no. 4, p. 313, 2012.</w:t>
      </w:r>
    </w:p>
    <w:p w14:paraId="045CCC00" w14:textId="77777777" w:rsidR="006134F5" w:rsidRPr="006134F5" w:rsidRDefault="006134F5" w:rsidP="006134F5">
      <w:pPr>
        <w:widowControl w:val="0"/>
        <w:autoSpaceDE w:val="0"/>
        <w:autoSpaceDN w:val="0"/>
        <w:adjustRightInd w:val="0"/>
        <w:ind w:left="640" w:hanging="640"/>
        <w:rPr>
          <w:noProof/>
        </w:rPr>
      </w:pPr>
      <w:r w:rsidRPr="006134F5">
        <w:rPr>
          <w:noProof/>
        </w:rPr>
        <w:t>[4]</w:t>
      </w:r>
      <w:r w:rsidRPr="006134F5">
        <w:rPr>
          <w:noProof/>
        </w:rPr>
        <w:tab/>
        <w:t>Google, “Engage Users and Drive Conversions,” pp. 1–30.</w:t>
      </w:r>
    </w:p>
    <w:p w14:paraId="770ADE29" w14:textId="77777777" w:rsidR="006134F5" w:rsidRPr="006134F5" w:rsidRDefault="006134F5" w:rsidP="006134F5">
      <w:pPr>
        <w:widowControl w:val="0"/>
        <w:autoSpaceDE w:val="0"/>
        <w:autoSpaceDN w:val="0"/>
        <w:adjustRightInd w:val="0"/>
        <w:ind w:left="640" w:hanging="640"/>
        <w:rPr>
          <w:noProof/>
          <w:lang w:val="pt-BR"/>
        </w:rPr>
      </w:pPr>
      <w:r w:rsidRPr="006134F5">
        <w:rPr>
          <w:noProof/>
        </w:rPr>
        <w:t>[5]</w:t>
      </w:r>
      <w:r w:rsidRPr="006134F5">
        <w:rPr>
          <w:noProof/>
        </w:rPr>
        <w:tab/>
        <w:t xml:space="preserve">I. Sommerville, “Ian Sommerville-Software Engineering, 9th Edition -Addison-Wesley (2011).pdf.” </w:t>
      </w:r>
      <w:r w:rsidRPr="006134F5">
        <w:rPr>
          <w:noProof/>
          <w:lang w:val="pt-BR"/>
        </w:rPr>
        <w:t>.</w:t>
      </w:r>
    </w:p>
    <w:p w14:paraId="76F9B3A4" w14:textId="77777777" w:rsidR="006134F5" w:rsidRPr="006134F5" w:rsidRDefault="006134F5" w:rsidP="006134F5">
      <w:pPr>
        <w:widowControl w:val="0"/>
        <w:autoSpaceDE w:val="0"/>
        <w:autoSpaceDN w:val="0"/>
        <w:adjustRightInd w:val="0"/>
        <w:ind w:left="640" w:hanging="640"/>
        <w:rPr>
          <w:noProof/>
          <w:lang w:val="pt-BR"/>
        </w:rPr>
      </w:pPr>
      <w:r w:rsidRPr="006134F5">
        <w:rPr>
          <w:noProof/>
          <w:lang w:val="pt-BR"/>
        </w:rPr>
        <w:t>[6]</w:t>
      </w:r>
      <w:r w:rsidRPr="006134F5">
        <w:rPr>
          <w:noProof/>
          <w:lang w:val="pt-BR"/>
        </w:rPr>
        <w:tab/>
        <w:t>D. Wildt, D. Moura, G. Lacerda, and R. Helm, “eXtreme Programming: práticas para o dia a dia no desenvolvimento ágil de software,” p. 161, 2015.</w:t>
      </w:r>
    </w:p>
    <w:p w14:paraId="45CB11D9" w14:textId="79D3C7F6" w:rsidR="00AE2D52" w:rsidRPr="007E0961" w:rsidRDefault="00AE2D52" w:rsidP="006134F5">
      <w:pPr>
        <w:widowControl w:val="0"/>
        <w:autoSpaceDE w:val="0"/>
        <w:autoSpaceDN w:val="0"/>
        <w:adjustRightInd w:val="0"/>
        <w:ind w:left="640" w:hanging="640"/>
        <w:rPr>
          <w:lang w:val="pt-BR"/>
        </w:rPr>
      </w:pPr>
      <w:r>
        <w:rPr>
          <w:lang w:val="pt-PT"/>
        </w:rPr>
        <w:fldChar w:fldCharType="end"/>
      </w:r>
    </w:p>
    <w:p w14:paraId="2EE1A6F5" w14:textId="7BD7B301" w:rsidR="0020619E" w:rsidRPr="007E0961" w:rsidRDefault="0020619E" w:rsidP="00092699">
      <w:pPr>
        <w:widowControl w:val="0"/>
        <w:rPr>
          <w:lang w:val="pt-BR"/>
        </w:rPr>
      </w:pPr>
    </w:p>
    <w:p w14:paraId="0B8124CF" w14:textId="77777777" w:rsidR="00092699" w:rsidRPr="007E0961" w:rsidRDefault="00092699">
      <w:pPr>
        <w:rPr>
          <w:rFonts w:ascii="Calibri" w:hAnsi="Calibri"/>
          <w:b/>
          <w:bCs/>
          <w:caps/>
          <w:sz w:val="36"/>
          <w:lang w:val="pt-BR"/>
        </w:rPr>
      </w:pPr>
      <w:bookmarkStart w:id="47" w:name="_Ref245480021"/>
      <w:r w:rsidRPr="007E0961">
        <w:rPr>
          <w:lang w:val="pt-BR"/>
        </w:rPr>
        <w:br w:type="page"/>
      </w:r>
    </w:p>
    <w:p w14:paraId="21CED627" w14:textId="5BBD62B8" w:rsidR="0020619E" w:rsidRPr="00340AB4" w:rsidRDefault="0020619E" w:rsidP="00CD1B8A">
      <w:pPr>
        <w:pStyle w:val="Heading1"/>
        <w:numPr>
          <w:ilvl w:val="0"/>
          <w:numId w:val="0"/>
        </w:numPr>
        <w:ind w:left="1134"/>
      </w:pPr>
      <w:bookmarkStart w:id="48" w:name="_Toc487016365"/>
      <w:r w:rsidRPr="00340AB4">
        <w:lastRenderedPageBreak/>
        <w:t>[Anexo A]</w:t>
      </w:r>
      <w:bookmarkEnd w:id="47"/>
      <w:bookmarkEnd w:id="48"/>
    </w:p>
    <w:p w14:paraId="16FA6525" w14:textId="77777777" w:rsidR="0020619E" w:rsidRPr="00340AB4" w:rsidRDefault="0020619E" w:rsidP="006C78FC">
      <w:pPr>
        <w:pStyle w:val="NormalText"/>
      </w:pPr>
    </w:p>
    <w:p w14:paraId="1F070127" w14:textId="77777777" w:rsidR="00C83E18" w:rsidRPr="00340AB4" w:rsidRDefault="00C83E18" w:rsidP="006C78FC">
      <w:pPr>
        <w:pStyle w:val="NormalText"/>
      </w:pPr>
    </w:p>
    <w:p w14:paraId="676F34DB" w14:textId="77777777" w:rsidR="00CE5DA2" w:rsidRPr="004E6409" w:rsidRDefault="00CE5DA2" w:rsidP="00CE5DA2">
      <w:pPr>
        <w:ind w:left="1134"/>
        <w:rPr>
          <w:lang w:val="pt-BR"/>
        </w:rPr>
      </w:pPr>
    </w:p>
    <w:p w14:paraId="304B9CA9" w14:textId="77777777" w:rsidR="00CE5DA2" w:rsidRPr="004E6409" w:rsidRDefault="00CE5DA2" w:rsidP="00CE5DA2">
      <w:pPr>
        <w:ind w:left="1134"/>
        <w:rPr>
          <w:lang w:val="pt-BR"/>
        </w:rPr>
      </w:pPr>
    </w:p>
    <w:p w14:paraId="5FC5D6D6" w14:textId="77777777" w:rsidR="00CE5DA2" w:rsidRPr="004E6409" w:rsidRDefault="00CE5DA2" w:rsidP="00CE5DA2">
      <w:pPr>
        <w:ind w:left="1134"/>
        <w:rPr>
          <w:lang w:val="pt-BR"/>
        </w:rPr>
      </w:pPr>
    </w:p>
    <w:p w14:paraId="43CFA89B" w14:textId="77777777" w:rsidR="00CE5DA2" w:rsidRPr="00340AB4" w:rsidRDefault="00CE5DA2" w:rsidP="006C78FC">
      <w:pPr>
        <w:pStyle w:val="NormalText"/>
      </w:pPr>
    </w:p>
    <w:tbl>
      <w:tblPr>
        <w:tblStyle w:val="TableGrid"/>
        <w:tblW w:w="8555" w:type="dxa"/>
        <w:tblLook w:val="04A0" w:firstRow="1" w:lastRow="0" w:firstColumn="1" w:lastColumn="0" w:noHBand="0" w:noVBand="1"/>
      </w:tblPr>
      <w:tblGrid>
        <w:gridCol w:w="2330"/>
        <w:gridCol w:w="6225"/>
      </w:tblGrid>
      <w:tr w:rsidR="00CE5DA2" w:rsidRPr="0001418F" w14:paraId="7CA6E0DF" w14:textId="77777777" w:rsidTr="006C78FC">
        <w:trPr>
          <w:trHeight w:val="649"/>
        </w:trPr>
        <w:tc>
          <w:tcPr>
            <w:tcW w:w="2330" w:type="dxa"/>
          </w:tcPr>
          <w:p w14:paraId="10842C7C" w14:textId="77777777" w:rsidR="00CE5DA2" w:rsidRPr="00B2741C" w:rsidRDefault="00CE5DA2" w:rsidP="006C78FC">
            <w:pPr>
              <w:pStyle w:val="NormalText"/>
            </w:pPr>
            <w:r w:rsidRPr="00B2741C">
              <w:t>Nome</w:t>
            </w:r>
          </w:p>
        </w:tc>
        <w:tc>
          <w:tcPr>
            <w:tcW w:w="6225" w:type="dxa"/>
          </w:tcPr>
          <w:p w14:paraId="39AB5349" w14:textId="77777777" w:rsidR="00CE5DA2" w:rsidRPr="00B2741C" w:rsidRDefault="00CE5DA2" w:rsidP="006C78FC">
            <w:pPr>
              <w:pStyle w:val="NormalText"/>
            </w:pPr>
            <w:r w:rsidRPr="00B2741C">
              <w:t xml:space="preserve">Efetuar </w:t>
            </w:r>
            <w:r w:rsidRPr="00B2741C">
              <w:rPr>
                <w:i/>
              </w:rPr>
              <w:t>login</w:t>
            </w:r>
          </w:p>
        </w:tc>
      </w:tr>
      <w:tr w:rsidR="00CE5DA2" w:rsidRPr="00226387" w14:paraId="1B44A588" w14:textId="77777777" w:rsidTr="006C78FC">
        <w:trPr>
          <w:trHeight w:val="665"/>
        </w:trPr>
        <w:tc>
          <w:tcPr>
            <w:tcW w:w="2330" w:type="dxa"/>
          </w:tcPr>
          <w:p w14:paraId="290DC48C" w14:textId="77777777" w:rsidR="00CE5DA2" w:rsidRPr="00B2741C" w:rsidRDefault="00CE5DA2" w:rsidP="006C78FC">
            <w:pPr>
              <w:pStyle w:val="NormalText"/>
            </w:pPr>
            <w:r w:rsidRPr="00B2741C">
              <w:t>Objetivo</w:t>
            </w:r>
          </w:p>
        </w:tc>
        <w:tc>
          <w:tcPr>
            <w:tcW w:w="6225" w:type="dxa"/>
          </w:tcPr>
          <w:p w14:paraId="1039FA51" w14:textId="77777777" w:rsidR="00CE5DA2" w:rsidRPr="00B2741C" w:rsidRDefault="00CE5DA2" w:rsidP="006C78FC">
            <w:pPr>
              <w:pStyle w:val="NormalText"/>
            </w:pPr>
            <w:r w:rsidRPr="00B2741C">
              <w:t>Aceder a conta pessoal de um utilizador registado</w:t>
            </w:r>
          </w:p>
        </w:tc>
      </w:tr>
      <w:tr w:rsidR="00CE5DA2" w:rsidRPr="0001418F" w14:paraId="7873E6FC" w14:textId="77777777" w:rsidTr="006C78FC">
        <w:trPr>
          <w:trHeight w:val="649"/>
        </w:trPr>
        <w:tc>
          <w:tcPr>
            <w:tcW w:w="2330" w:type="dxa"/>
          </w:tcPr>
          <w:p w14:paraId="338F1D69" w14:textId="77777777" w:rsidR="00CE5DA2" w:rsidRPr="00B2741C" w:rsidRDefault="00CE5DA2" w:rsidP="006C78FC">
            <w:pPr>
              <w:pStyle w:val="NormalText"/>
            </w:pPr>
            <w:r w:rsidRPr="00B2741C">
              <w:t>Atores envolvidos</w:t>
            </w:r>
          </w:p>
        </w:tc>
        <w:tc>
          <w:tcPr>
            <w:tcW w:w="6225" w:type="dxa"/>
          </w:tcPr>
          <w:p w14:paraId="1468182B" w14:textId="77777777" w:rsidR="00CE5DA2" w:rsidRPr="00B2741C" w:rsidRDefault="00CE5DA2" w:rsidP="006C78FC">
            <w:pPr>
              <w:pStyle w:val="NormalText"/>
            </w:pPr>
            <w:proofErr w:type="spellStart"/>
            <w:r w:rsidRPr="00B2741C">
              <w:t>URegistado</w:t>
            </w:r>
            <w:proofErr w:type="spellEnd"/>
            <w:r>
              <w:t>/Administrador</w:t>
            </w:r>
          </w:p>
        </w:tc>
      </w:tr>
      <w:tr w:rsidR="00CE5DA2" w:rsidRPr="0001418F" w14:paraId="50262F98" w14:textId="77777777" w:rsidTr="006C78FC">
        <w:trPr>
          <w:trHeight w:val="665"/>
        </w:trPr>
        <w:tc>
          <w:tcPr>
            <w:tcW w:w="2330" w:type="dxa"/>
          </w:tcPr>
          <w:p w14:paraId="117148B0" w14:textId="77777777" w:rsidR="00CE5DA2" w:rsidRPr="00B2741C" w:rsidRDefault="00CE5DA2" w:rsidP="006C78FC">
            <w:pPr>
              <w:pStyle w:val="NormalText"/>
            </w:pPr>
            <w:r w:rsidRPr="00B2741C">
              <w:t>Pré-Condição</w:t>
            </w:r>
          </w:p>
        </w:tc>
        <w:tc>
          <w:tcPr>
            <w:tcW w:w="6225" w:type="dxa"/>
          </w:tcPr>
          <w:p w14:paraId="41FE3438" w14:textId="77777777" w:rsidR="00CE5DA2" w:rsidRPr="00B2741C" w:rsidRDefault="00CE5DA2" w:rsidP="006C78FC">
            <w:pPr>
              <w:pStyle w:val="NormalText"/>
            </w:pPr>
            <w:r w:rsidRPr="00B2741C">
              <w:t xml:space="preserve">Tirar linhas </w:t>
            </w:r>
          </w:p>
        </w:tc>
      </w:tr>
      <w:tr w:rsidR="00CE5DA2" w:rsidRPr="0001418F" w14:paraId="60B9B2D0" w14:textId="77777777" w:rsidTr="006C78FC">
        <w:trPr>
          <w:trHeight w:val="649"/>
        </w:trPr>
        <w:tc>
          <w:tcPr>
            <w:tcW w:w="2330" w:type="dxa"/>
          </w:tcPr>
          <w:p w14:paraId="63FCBF98" w14:textId="77777777" w:rsidR="00CE5DA2" w:rsidRPr="00B2741C" w:rsidRDefault="00CE5DA2" w:rsidP="006C78FC">
            <w:pPr>
              <w:pStyle w:val="NormalText"/>
            </w:pPr>
            <w:r w:rsidRPr="00B2741C">
              <w:t>Prioridade</w:t>
            </w:r>
          </w:p>
        </w:tc>
        <w:tc>
          <w:tcPr>
            <w:tcW w:w="6225" w:type="dxa"/>
          </w:tcPr>
          <w:p w14:paraId="724F2134" w14:textId="77777777" w:rsidR="00CE5DA2" w:rsidRPr="00B2741C" w:rsidRDefault="00CE5DA2" w:rsidP="006C78FC">
            <w:pPr>
              <w:pStyle w:val="NormalText"/>
            </w:pPr>
          </w:p>
        </w:tc>
      </w:tr>
      <w:tr w:rsidR="00CE5DA2" w:rsidRPr="00226387" w14:paraId="379DE95E" w14:textId="77777777" w:rsidTr="006C78FC">
        <w:trPr>
          <w:trHeight w:val="665"/>
        </w:trPr>
        <w:tc>
          <w:tcPr>
            <w:tcW w:w="2330" w:type="dxa"/>
          </w:tcPr>
          <w:p w14:paraId="4F0DB732" w14:textId="77777777" w:rsidR="00CE5DA2" w:rsidRPr="00B2741C" w:rsidRDefault="00CE5DA2" w:rsidP="006C78FC">
            <w:pPr>
              <w:pStyle w:val="NormalText"/>
            </w:pPr>
            <w:r w:rsidRPr="00B2741C">
              <w:t>Fluxo Principal</w:t>
            </w:r>
          </w:p>
        </w:tc>
        <w:tc>
          <w:tcPr>
            <w:tcW w:w="6225" w:type="dxa"/>
          </w:tcPr>
          <w:p w14:paraId="5C39C6A3" w14:textId="77777777" w:rsidR="00CE5DA2" w:rsidRPr="00B2741C" w:rsidRDefault="00CE5DA2" w:rsidP="006C78FC">
            <w:pPr>
              <w:pStyle w:val="NormalText"/>
              <w:numPr>
                <w:ilvl w:val="0"/>
                <w:numId w:val="7"/>
              </w:numPr>
            </w:pPr>
            <w:r w:rsidRPr="00B2741C">
              <w:t xml:space="preserve">O ator seleciona a opção </w:t>
            </w:r>
            <w:r w:rsidRPr="00B2741C">
              <w:rPr>
                <w:i/>
              </w:rPr>
              <w:t>login;</w:t>
            </w:r>
          </w:p>
          <w:p w14:paraId="2F865460" w14:textId="77777777" w:rsidR="00CE5DA2" w:rsidRPr="00B2741C" w:rsidRDefault="00CE5DA2" w:rsidP="006C78FC">
            <w:pPr>
              <w:pStyle w:val="NormalText"/>
              <w:numPr>
                <w:ilvl w:val="0"/>
                <w:numId w:val="7"/>
              </w:numPr>
            </w:pPr>
            <w:r w:rsidRPr="00B2741C">
              <w:t xml:space="preserve">O sistema devolve duas opções. </w:t>
            </w:r>
            <w:r w:rsidRPr="00B2741C">
              <w:rPr>
                <w:i/>
              </w:rPr>
              <w:t xml:space="preserve">Login </w:t>
            </w:r>
            <w:r w:rsidRPr="00B2741C">
              <w:t xml:space="preserve">e </w:t>
            </w:r>
            <w:r w:rsidRPr="00B2741C">
              <w:rPr>
                <w:i/>
              </w:rPr>
              <w:t xml:space="preserve">login </w:t>
            </w:r>
            <w:r w:rsidRPr="00B2741C">
              <w:t>por rede social;</w:t>
            </w:r>
          </w:p>
          <w:p w14:paraId="4F5FB5B3" w14:textId="77777777" w:rsidR="00CE5DA2" w:rsidRPr="00B2741C" w:rsidRDefault="00CE5DA2" w:rsidP="006C78FC">
            <w:pPr>
              <w:pStyle w:val="NormalText"/>
              <w:numPr>
                <w:ilvl w:val="0"/>
                <w:numId w:val="7"/>
              </w:numPr>
            </w:pPr>
            <w:r w:rsidRPr="00B2741C">
              <w:t>O ator seleciona login por rede social;</w:t>
            </w:r>
          </w:p>
          <w:p w14:paraId="25CA712A" w14:textId="77777777" w:rsidR="00CE5DA2" w:rsidRPr="00B2741C" w:rsidRDefault="00CE5DA2" w:rsidP="006C78FC">
            <w:pPr>
              <w:pStyle w:val="NormalText"/>
              <w:numPr>
                <w:ilvl w:val="0"/>
                <w:numId w:val="7"/>
              </w:numPr>
            </w:pPr>
            <w:r w:rsidRPr="00B2741C">
              <w:t xml:space="preserve">O sistema acede às </w:t>
            </w:r>
            <w:r w:rsidRPr="00B2741C">
              <w:rPr>
                <w:i/>
              </w:rPr>
              <w:t>passwords</w:t>
            </w:r>
            <w:r w:rsidRPr="00B2741C">
              <w:t xml:space="preserve"> guardadas no dispositivo móvel e valida o </w:t>
            </w:r>
            <w:r w:rsidRPr="00B2741C">
              <w:rPr>
                <w:i/>
              </w:rPr>
              <w:t xml:space="preserve">login </w:t>
            </w:r>
            <w:r w:rsidRPr="00B2741C">
              <w:t>por rede social;</w:t>
            </w:r>
          </w:p>
          <w:p w14:paraId="626429A1" w14:textId="77777777" w:rsidR="00CE5DA2" w:rsidRPr="00B2741C" w:rsidRDefault="00CE5DA2" w:rsidP="006C78FC">
            <w:pPr>
              <w:pStyle w:val="NormalText"/>
              <w:numPr>
                <w:ilvl w:val="0"/>
                <w:numId w:val="7"/>
              </w:numPr>
            </w:pPr>
            <w:r w:rsidRPr="00B2741C">
              <w:t>O sistema devolve uma mensagem: “</w:t>
            </w:r>
            <w:r w:rsidRPr="00B2741C">
              <w:rPr>
                <w:i/>
              </w:rPr>
              <w:t>Login</w:t>
            </w:r>
            <w:r w:rsidRPr="00B2741C">
              <w:t xml:space="preserve"> efetuado com sucesso”.</w:t>
            </w:r>
          </w:p>
        </w:tc>
      </w:tr>
      <w:tr w:rsidR="00CE5DA2" w:rsidRPr="00226387" w14:paraId="2D64700B" w14:textId="77777777" w:rsidTr="006C78FC">
        <w:trPr>
          <w:trHeight w:val="649"/>
        </w:trPr>
        <w:tc>
          <w:tcPr>
            <w:tcW w:w="2330" w:type="dxa"/>
          </w:tcPr>
          <w:p w14:paraId="400E99DC" w14:textId="77777777" w:rsidR="00CE5DA2" w:rsidRPr="00B2741C" w:rsidRDefault="00CE5DA2" w:rsidP="006C78FC">
            <w:pPr>
              <w:pStyle w:val="NormalText"/>
            </w:pPr>
            <w:r w:rsidRPr="00B2741C">
              <w:t>Fluxos Alternativos</w:t>
            </w:r>
          </w:p>
        </w:tc>
        <w:tc>
          <w:tcPr>
            <w:tcW w:w="6225" w:type="dxa"/>
          </w:tcPr>
          <w:p w14:paraId="0B31572E" w14:textId="77777777" w:rsidR="00CE5DA2" w:rsidRPr="00B2741C" w:rsidRDefault="00CE5DA2" w:rsidP="006C78FC">
            <w:pPr>
              <w:pStyle w:val="NormalText"/>
            </w:pPr>
            <w:r w:rsidRPr="00B2741C">
              <w:t>3</w:t>
            </w:r>
            <w:r w:rsidRPr="00344DF7">
              <w:rPr>
                <w:vertAlign w:val="superscript"/>
              </w:rPr>
              <w:t>A</w:t>
            </w:r>
          </w:p>
          <w:p w14:paraId="7EEA3368" w14:textId="77777777" w:rsidR="00CE5DA2" w:rsidRPr="00B2741C" w:rsidRDefault="00CE5DA2" w:rsidP="006C78FC">
            <w:pPr>
              <w:pStyle w:val="NormalText"/>
              <w:numPr>
                <w:ilvl w:val="0"/>
                <w:numId w:val="39"/>
              </w:numPr>
            </w:pPr>
            <w:r w:rsidRPr="00B2741C">
              <w:t xml:space="preserve">O ator seleciona </w:t>
            </w:r>
            <w:r w:rsidRPr="00B2741C">
              <w:rPr>
                <w:i/>
              </w:rPr>
              <w:t xml:space="preserve">login </w:t>
            </w:r>
            <w:r w:rsidRPr="00B2741C">
              <w:t>simples;</w:t>
            </w:r>
          </w:p>
          <w:p w14:paraId="79C329B8" w14:textId="77777777" w:rsidR="00CE5DA2" w:rsidRPr="00B2741C" w:rsidRDefault="00CE5DA2" w:rsidP="006C78FC">
            <w:pPr>
              <w:pStyle w:val="NormalText"/>
              <w:numPr>
                <w:ilvl w:val="0"/>
                <w:numId w:val="8"/>
              </w:numPr>
            </w:pPr>
            <w:r w:rsidRPr="00B2741C">
              <w:lastRenderedPageBreak/>
              <w:t xml:space="preserve">O sistema acede às cadenciais guardadas no dispositivo móvel do ator e valida o </w:t>
            </w:r>
            <w:r w:rsidRPr="00B2741C">
              <w:rPr>
                <w:i/>
              </w:rPr>
              <w:t>login</w:t>
            </w:r>
            <w:r w:rsidRPr="00B2741C">
              <w:t>;</w:t>
            </w:r>
          </w:p>
          <w:p w14:paraId="4F246B4F" w14:textId="77777777" w:rsidR="00CE5DA2" w:rsidRPr="00B2741C" w:rsidRDefault="00CE5DA2" w:rsidP="006C78FC">
            <w:pPr>
              <w:pStyle w:val="NormalText"/>
              <w:numPr>
                <w:ilvl w:val="0"/>
                <w:numId w:val="8"/>
              </w:numPr>
            </w:pPr>
            <w:r w:rsidRPr="00B2741C">
              <w:t>O sistema devolve uma mensagem: “</w:t>
            </w:r>
            <w:r w:rsidRPr="00B2741C">
              <w:rPr>
                <w:i/>
              </w:rPr>
              <w:t>Login</w:t>
            </w:r>
            <w:r w:rsidRPr="00B2741C">
              <w:t xml:space="preserve"> efetuado com sucesso”.</w:t>
            </w:r>
          </w:p>
          <w:p w14:paraId="43358C17" w14:textId="77777777" w:rsidR="00CE5DA2" w:rsidRPr="00B2741C" w:rsidRDefault="00CE5DA2" w:rsidP="006C78FC">
            <w:pPr>
              <w:pStyle w:val="NormalText"/>
            </w:pPr>
            <w:r w:rsidRPr="00B2741C">
              <w:t>3B</w:t>
            </w:r>
          </w:p>
          <w:p w14:paraId="784C38C0" w14:textId="77777777" w:rsidR="00CE5DA2" w:rsidRPr="00B2741C" w:rsidRDefault="00CE5DA2" w:rsidP="006C78FC">
            <w:pPr>
              <w:pStyle w:val="NormalText"/>
              <w:numPr>
                <w:ilvl w:val="0"/>
                <w:numId w:val="9"/>
              </w:numPr>
            </w:pPr>
            <w:r w:rsidRPr="00B2741C">
              <w:t>O ator não preenche os dados de acordo com o formato indicado;</w:t>
            </w:r>
          </w:p>
          <w:p w14:paraId="1F2A1B42" w14:textId="77777777" w:rsidR="00CE5DA2" w:rsidRPr="00B2741C" w:rsidRDefault="00CE5DA2" w:rsidP="006C78FC">
            <w:pPr>
              <w:pStyle w:val="NormalText"/>
              <w:numPr>
                <w:ilvl w:val="0"/>
                <w:numId w:val="9"/>
              </w:numPr>
            </w:pPr>
            <w:r w:rsidRPr="00B2741C">
              <w:t>O sistema devolve uma mensagem: “Preencha os dados de acordo com os formatos válidos”.</w:t>
            </w:r>
          </w:p>
        </w:tc>
      </w:tr>
      <w:tr w:rsidR="00CE5DA2" w:rsidRPr="00226387" w14:paraId="6A401E80" w14:textId="77777777" w:rsidTr="006C78FC">
        <w:trPr>
          <w:trHeight w:val="649"/>
        </w:trPr>
        <w:tc>
          <w:tcPr>
            <w:tcW w:w="2330" w:type="dxa"/>
          </w:tcPr>
          <w:p w14:paraId="012B3143" w14:textId="77777777" w:rsidR="00CE5DA2" w:rsidRPr="00B2741C" w:rsidRDefault="00CE5DA2" w:rsidP="006C78FC">
            <w:pPr>
              <w:pStyle w:val="NormalText"/>
            </w:pPr>
            <w:r w:rsidRPr="00B2741C">
              <w:lastRenderedPageBreak/>
              <w:t>Fluxos de Exceção</w:t>
            </w:r>
          </w:p>
        </w:tc>
        <w:tc>
          <w:tcPr>
            <w:tcW w:w="6225" w:type="dxa"/>
          </w:tcPr>
          <w:p w14:paraId="710D93F4" w14:textId="77777777" w:rsidR="00CE5DA2" w:rsidRDefault="00CE5DA2" w:rsidP="006C78FC">
            <w:pPr>
              <w:pStyle w:val="NormalText"/>
              <w:numPr>
                <w:ilvl w:val="0"/>
                <w:numId w:val="60"/>
              </w:numPr>
            </w:pPr>
            <w:r w:rsidRPr="00FF611F">
              <w:t>Não tem conexão à internet.</w:t>
            </w:r>
          </w:p>
          <w:p w14:paraId="30F1F5D3" w14:textId="77777777" w:rsidR="00CE5DA2" w:rsidRPr="00B2741C" w:rsidRDefault="00CE5DA2" w:rsidP="006C78FC">
            <w:pPr>
              <w:pStyle w:val="NormalText"/>
            </w:pPr>
            <w:r w:rsidRPr="00B2741C">
              <w:t xml:space="preserve">5A </w:t>
            </w:r>
          </w:p>
          <w:p w14:paraId="4D705A2C" w14:textId="77777777" w:rsidR="00CE5DA2" w:rsidRPr="00B2741C" w:rsidRDefault="00CE5DA2" w:rsidP="006C78FC">
            <w:pPr>
              <w:pStyle w:val="NormalText"/>
              <w:numPr>
                <w:ilvl w:val="0"/>
                <w:numId w:val="41"/>
              </w:numPr>
            </w:pPr>
            <w:r w:rsidRPr="00B2741C">
              <w:t xml:space="preserve">O </w:t>
            </w:r>
            <w:r w:rsidRPr="00B2741C">
              <w:rPr>
                <w:i/>
              </w:rPr>
              <w:t xml:space="preserve">login </w:t>
            </w:r>
            <w:r w:rsidRPr="00B2741C">
              <w:t>está incorreto, o sistema devolve uma mensagem: “Cadenciais erradas, tente novamente.”</w:t>
            </w:r>
          </w:p>
        </w:tc>
      </w:tr>
      <w:tr w:rsidR="00CE5DA2" w:rsidRPr="0001418F" w14:paraId="06298854" w14:textId="77777777" w:rsidTr="006C78FC">
        <w:trPr>
          <w:trHeight w:val="647"/>
        </w:trPr>
        <w:tc>
          <w:tcPr>
            <w:tcW w:w="2330" w:type="dxa"/>
          </w:tcPr>
          <w:p w14:paraId="38DF1082" w14:textId="77777777" w:rsidR="00CE5DA2" w:rsidRPr="0001418F" w:rsidRDefault="00CE5DA2" w:rsidP="006C78FC">
            <w:pPr>
              <w:pStyle w:val="NormalText"/>
            </w:pPr>
            <w:r w:rsidRPr="0001418F">
              <w:t>Pós-Condição</w:t>
            </w:r>
          </w:p>
        </w:tc>
        <w:tc>
          <w:tcPr>
            <w:tcW w:w="6225" w:type="dxa"/>
          </w:tcPr>
          <w:p w14:paraId="6089164E" w14:textId="77777777" w:rsidR="00CE5DA2" w:rsidRPr="0001418F" w:rsidRDefault="00CE5DA2" w:rsidP="006C78FC">
            <w:pPr>
              <w:pStyle w:val="NormalText"/>
            </w:pPr>
          </w:p>
        </w:tc>
      </w:tr>
      <w:tr w:rsidR="00CE5DA2" w:rsidRPr="00226387" w14:paraId="0281C432" w14:textId="77777777" w:rsidTr="006C78FC">
        <w:trPr>
          <w:trHeight w:val="647"/>
        </w:trPr>
        <w:tc>
          <w:tcPr>
            <w:tcW w:w="2330" w:type="dxa"/>
          </w:tcPr>
          <w:p w14:paraId="025FB7C4" w14:textId="77777777" w:rsidR="00CE5DA2" w:rsidRPr="0001418F" w:rsidRDefault="00CE5DA2" w:rsidP="006C78FC">
            <w:pPr>
              <w:pStyle w:val="NormalText"/>
            </w:pPr>
            <w:r w:rsidRPr="0001418F">
              <w:t>Casos de Teste</w:t>
            </w:r>
          </w:p>
        </w:tc>
        <w:tc>
          <w:tcPr>
            <w:tcW w:w="6225" w:type="dxa"/>
          </w:tcPr>
          <w:p w14:paraId="2D1984FD" w14:textId="77777777" w:rsidR="00CE5DA2" w:rsidRPr="0001418F" w:rsidRDefault="00CE5DA2" w:rsidP="006C78FC">
            <w:pPr>
              <w:pStyle w:val="NormalText"/>
              <w:numPr>
                <w:ilvl w:val="0"/>
                <w:numId w:val="10"/>
              </w:numPr>
            </w:pPr>
            <w:r w:rsidRPr="0001418F">
              <w:t>Test</w:t>
            </w:r>
            <w:r>
              <w:t xml:space="preserve">ar os diferentes tipos de </w:t>
            </w:r>
            <w:r w:rsidRPr="000F64E2">
              <w:rPr>
                <w:i/>
              </w:rPr>
              <w:t>Login</w:t>
            </w:r>
            <w:r>
              <w:t>;</w:t>
            </w:r>
          </w:p>
          <w:p w14:paraId="470FACE3" w14:textId="77777777" w:rsidR="00CE5DA2" w:rsidRDefault="00CE5DA2" w:rsidP="006C78FC">
            <w:pPr>
              <w:pStyle w:val="NormalText"/>
              <w:numPr>
                <w:ilvl w:val="0"/>
                <w:numId w:val="10"/>
              </w:numPr>
            </w:pPr>
            <w:r w:rsidRPr="0001418F">
              <w:t>Verificar se o disp</w:t>
            </w:r>
            <w:r>
              <w:t>ositivo armazena as credenciais;</w:t>
            </w:r>
          </w:p>
          <w:p w14:paraId="3F685C2D" w14:textId="77777777" w:rsidR="00CE5DA2" w:rsidRPr="0001418F" w:rsidRDefault="00CE5DA2" w:rsidP="006C78FC">
            <w:pPr>
              <w:pStyle w:val="NormalText"/>
              <w:numPr>
                <w:ilvl w:val="0"/>
                <w:numId w:val="10"/>
              </w:numPr>
            </w:pPr>
            <w:r>
              <w:t xml:space="preserve">Verificar se a aplicação encripta a password antes de enviar o pedido ao </w:t>
            </w:r>
            <w:proofErr w:type="spellStart"/>
            <w:r>
              <w:t>webService</w:t>
            </w:r>
            <w:proofErr w:type="spellEnd"/>
            <w:r>
              <w:t>;</w:t>
            </w:r>
          </w:p>
          <w:p w14:paraId="21A510C7" w14:textId="77777777" w:rsidR="00CE5DA2" w:rsidRDefault="00CE5DA2" w:rsidP="006C78FC">
            <w:pPr>
              <w:pStyle w:val="NormalText"/>
              <w:numPr>
                <w:ilvl w:val="0"/>
                <w:numId w:val="10"/>
              </w:numPr>
            </w:pPr>
            <w:r w:rsidRPr="0001418F">
              <w:t>Verificar se o sistema emite as mensagens corretas mediante os fluxos de exceção.</w:t>
            </w:r>
          </w:p>
          <w:p w14:paraId="54816162" w14:textId="77777777" w:rsidR="00CE5DA2" w:rsidRPr="0001418F" w:rsidRDefault="00CE5DA2" w:rsidP="006C78FC">
            <w:pPr>
              <w:pStyle w:val="NormalText"/>
              <w:numPr>
                <w:ilvl w:val="0"/>
                <w:numId w:val="10"/>
              </w:numPr>
            </w:pPr>
            <w:r>
              <w:t xml:space="preserve">Antes de fazer o pedido à API </w:t>
            </w:r>
            <w:proofErr w:type="spellStart"/>
            <w:r>
              <w:t>Rest</w:t>
            </w:r>
            <w:proofErr w:type="spellEnd"/>
            <w:r>
              <w:t xml:space="preserve"> verificar a conexão do dispositivo móvel à internet.</w:t>
            </w:r>
          </w:p>
        </w:tc>
      </w:tr>
    </w:tbl>
    <w:p w14:paraId="4750729A" w14:textId="77777777" w:rsidR="00CE5DA2" w:rsidRPr="004E6409" w:rsidRDefault="00CE5DA2" w:rsidP="00CE5DA2">
      <w:pPr>
        <w:ind w:left="1134"/>
        <w:rPr>
          <w:lang w:val="pt-BR"/>
        </w:rPr>
      </w:pPr>
    </w:p>
    <w:p w14:paraId="74495FE0" w14:textId="77777777" w:rsidR="00CE5DA2" w:rsidRPr="004E6409" w:rsidRDefault="00CE5DA2" w:rsidP="00CE5DA2">
      <w:pPr>
        <w:ind w:left="1134"/>
        <w:rPr>
          <w:lang w:val="pt-BR"/>
        </w:rPr>
      </w:pPr>
    </w:p>
    <w:p w14:paraId="3DF014BA" w14:textId="77777777" w:rsidR="00CE5DA2" w:rsidRPr="004E6409" w:rsidRDefault="00CE5DA2" w:rsidP="00CE5DA2">
      <w:pPr>
        <w:ind w:left="1134"/>
        <w:rPr>
          <w:lang w:val="pt-BR"/>
        </w:rPr>
      </w:pPr>
    </w:p>
    <w:p w14:paraId="3E580341" w14:textId="77777777" w:rsidR="00CE5DA2" w:rsidRPr="004E6409" w:rsidRDefault="00CE5DA2" w:rsidP="00CE5DA2">
      <w:pPr>
        <w:ind w:left="1134"/>
        <w:rPr>
          <w:lang w:val="pt-BR"/>
        </w:rPr>
      </w:pPr>
    </w:p>
    <w:p w14:paraId="5181ACBA" w14:textId="77777777" w:rsidR="00CE5DA2" w:rsidRPr="004E6409" w:rsidRDefault="00CE5DA2" w:rsidP="00CE5DA2">
      <w:pPr>
        <w:ind w:left="1134"/>
        <w:rPr>
          <w:lang w:val="pt-BR"/>
        </w:rPr>
      </w:pPr>
    </w:p>
    <w:p w14:paraId="76CC4CC9" w14:textId="77777777" w:rsidR="00CE5DA2" w:rsidRPr="004E6409" w:rsidRDefault="00CE5DA2" w:rsidP="00CE5DA2">
      <w:pPr>
        <w:ind w:left="1134"/>
        <w:rPr>
          <w:lang w:val="pt-BR"/>
        </w:rPr>
      </w:pPr>
    </w:p>
    <w:tbl>
      <w:tblPr>
        <w:tblStyle w:val="TableGrid"/>
        <w:tblW w:w="8555" w:type="dxa"/>
        <w:tblLook w:val="04A0" w:firstRow="1" w:lastRow="0" w:firstColumn="1" w:lastColumn="0" w:noHBand="0" w:noVBand="1"/>
      </w:tblPr>
      <w:tblGrid>
        <w:gridCol w:w="2330"/>
        <w:gridCol w:w="6225"/>
      </w:tblGrid>
      <w:tr w:rsidR="00CE5DA2" w14:paraId="2876CDA8" w14:textId="77777777" w:rsidTr="006C78FC">
        <w:trPr>
          <w:trHeight w:val="649"/>
        </w:trPr>
        <w:tc>
          <w:tcPr>
            <w:tcW w:w="2330" w:type="dxa"/>
          </w:tcPr>
          <w:p w14:paraId="16AAA678" w14:textId="77777777" w:rsidR="00CE5DA2" w:rsidRDefault="00CE5DA2" w:rsidP="006C78FC">
            <w:pPr>
              <w:pStyle w:val="NormalText"/>
            </w:pPr>
            <w:r>
              <w:t>Nome</w:t>
            </w:r>
          </w:p>
        </w:tc>
        <w:tc>
          <w:tcPr>
            <w:tcW w:w="6225" w:type="dxa"/>
          </w:tcPr>
          <w:p w14:paraId="2BC10F5B" w14:textId="77777777" w:rsidR="00CE5DA2" w:rsidRDefault="00CE5DA2" w:rsidP="006C78FC">
            <w:pPr>
              <w:pStyle w:val="NormalText"/>
            </w:pPr>
            <w:r>
              <w:t>Pesquisar Evento</w:t>
            </w:r>
          </w:p>
        </w:tc>
      </w:tr>
      <w:tr w:rsidR="00CE5DA2" w:rsidRPr="00226387" w14:paraId="2B426E6E" w14:textId="77777777" w:rsidTr="006C78FC">
        <w:trPr>
          <w:trHeight w:val="665"/>
        </w:trPr>
        <w:tc>
          <w:tcPr>
            <w:tcW w:w="2330" w:type="dxa"/>
          </w:tcPr>
          <w:p w14:paraId="70BC7753" w14:textId="77777777" w:rsidR="00CE5DA2" w:rsidRDefault="00CE5DA2" w:rsidP="006C78FC">
            <w:pPr>
              <w:pStyle w:val="NormalText"/>
            </w:pPr>
            <w:r>
              <w:t>Objetivo</w:t>
            </w:r>
          </w:p>
        </w:tc>
        <w:tc>
          <w:tcPr>
            <w:tcW w:w="6225" w:type="dxa"/>
          </w:tcPr>
          <w:p w14:paraId="093AAE6E" w14:textId="77777777" w:rsidR="00CE5DA2" w:rsidRDefault="00CE5DA2" w:rsidP="006C78FC">
            <w:pPr>
              <w:pStyle w:val="NormalText"/>
            </w:pPr>
            <w:r>
              <w:t>Pesquisar pontos de interesse ou eventos</w:t>
            </w:r>
          </w:p>
        </w:tc>
      </w:tr>
      <w:tr w:rsidR="00CE5DA2" w14:paraId="74CE4F1E" w14:textId="77777777" w:rsidTr="006C78FC">
        <w:trPr>
          <w:trHeight w:val="649"/>
        </w:trPr>
        <w:tc>
          <w:tcPr>
            <w:tcW w:w="2330" w:type="dxa"/>
          </w:tcPr>
          <w:p w14:paraId="2E933BD7" w14:textId="77777777" w:rsidR="00CE5DA2" w:rsidRDefault="00CE5DA2" w:rsidP="006C78FC">
            <w:pPr>
              <w:pStyle w:val="NormalText"/>
            </w:pPr>
            <w:r>
              <w:t>Atores envolvidos</w:t>
            </w:r>
          </w:p>
        </w:tc>
        <w:tc>
          <w:tcPr>
            <w:tcW w:w="6225" w:type="dxa"/>
          </w:tcPr>
          <w:p w14:paraId="616B84B0" w14:textId="77777777" w:rsidR="00CE5DA2" w:rsidRDefault="00CE5DA2" w:rsidP="006C78FC">
            <w:pPr>
              <w:pStyle w:val="NormalText"/>
            </w:pPr>
            <w:proofErr w:type="spellStart"/>
            <w:r>
              <w:t>UVisitante</w:t>
            </w:r>
            <w:proofErr w:type="spellEnd"/>
            <w:r>
              <w:t xml:space="preserve">, </w:t>
            </w:r>
            <w:proofErr w:type="spellStart"/>
            <w:r>
              <w:t>URegistado</w:t>
            </w:r>
            <w:proofErr w:type="spellEnd"/>
          </w:p>
        </w:tc>
      </w:tr>
      <w:tr w:rsidR="00CE5DA2" w14:paraId="7CA6E296" w14:textId="77777777" w:rsidTr="006C78FC">
        <w:trPr>
          <w:trHeight w:val="665"/>
        </w:trPr>
        <w:tc>
          <w:tcPr>
            <w:tcW w:w="2330" w:type="dxa"/>
          </w:tcPr>
          <w:p w14:paraId="29BE236B" w14:textId="77777777" w:rsidR="00CE5DA2" w:rsidRDefault="00CE5DA2" w:rsidP="006C78FC">
            <w:pPr>
              <w:pStyle w:val="NormalText"/>
            </w:pPr>
            <w:r>
              <w:t>Pré-Condição</w:t>
            </w:r>
          </w:p>
        </w:tc>
        <w:tc>
          <w:tcPr>
            <w:tcW w:w="6225" w:type="dxa"/>
          </w:tcPr>
          <w:p w14:paraId="7E617A89" w14:textId="77777777" w:rsidR="00CE5DA2" w:rsidRDefault="00CE5DA2" w:rsidP="006C78FC">
            <w:pPr>
              <w:pStyle w:val="NormalText"/>
            </w:pPr>
          </w:p>
        </w:tc>
      </w:tr>
      <w:tr w:rsidR="00CE5DA2" w14:paraId="4BCCC06F" w14:textId="77777777" w:rsidTr="006C78FC">
        <w:trPr>
          <w:trHeight w:val="649"/>
        </w:trPr>
        <w:tc>
          <w:tcPr>
            <w:tcW w:w="2330" w:type="dxa"/>
          </w:tcPr>
          <w:p w14:paraId="294F8868" w14:textId="77777777" w:rsidR="00CE5DA2" w:rsidRDefault="00CE5DA2" w:rsidP="006C78FC">
            <w:pPr>
              <w:pStyle w:val="NormalText"/>
            </w:pPr>
            <w:r>
              <w:t>Prioridade</w:t>
            </w:r>
          </w:p>
        </w:tc>
        <w:tc>
          <w:tcPr>
            <w:tcW w:w="6225" w:type="dxa"/>
          </w:tcPr>
          <w:p w14:paraId="6B30D79E" w14:textId="77777777" w:rsidR="00CE5DA2" w:rsidRDefault="00CE5DA2" w:rsidP="006C78FC">
            <w:pPr>
              <w:pStyle w:val="NormalText"/>
            </w:pPr>
          </w:p>
        </w:tc>
      </w:tr>
      <w:tr w:rsidR="00CE5DA2" w:rsidRPr="00226387" w14:paraId="0EC87457" w14:textId="77777777" w:rsidTr="006C78FC">
        <w:trPr>
          <w:trHeight w:val="665"/>
        </w:trPr>
        <w:tc>
          <w:tcPr>
            <w:tcW w:w="2330" w:type="dxa"/>
          </w:tcPr>
          <w:p w14:paraId="08FF3BDE" w14:textId="77777777" w:rsidR="00CE5DA2" w:rsidRDefault="00CE5DA2" w:rsidP="006C78FC">
            <w:pPr>
              <w:pStyle w:val="NormalText"/>
            </w:pPr>
            <w:r>
              <w:t>Fluxo Principal</w:t>
            </w:r>
          </w:p>
        </w:tc>
        <w:tc>
          <w:tcPr>
            <w:tcW w:w="6225" w:type="dxa"/>
          </w:tcPr>
          <w:p w14:paraId="42A86972" w14:textId="77777777" w:rsidR="00CE5DA2" w:rsidRDefault="00CE5DA2" w:rsidP="006C78FC">
            <w:pPr>
              <w:pStyle w:val="NormalText"/>
              <w:numPr>
                <w:ilvl w:val="0"/>
                <w:numId w:val="11"/>
              </w:numPr>
            </w:pPr>
            <w:r>
              <w:t>O ator seleciona a linguagem pretendida.</w:t>
            </w:r>
          </w:p>
          <w:p w14:paraId="51E22449" w14:textId="77777777" w:rsidR="00CE5DA2" w:rsidRDefault="00CE5DA2" w:rsidP="006C78FC">
            <w:pPr>
              <w:pStyle w:val="NormalText"/>
              <w:numPr>
                <w:ilvl w:val="0"/>
                <w:numId w:val="11"/>
              </w:numPr>
            </w:pPr>
            <w:r>
              <w:t>O ator insere uma localidade, nome do evento ou informação relevante à pesquisa ou pode escolher um filtro para que a pesquisa fique mais limitada;</w:t>
            </w:r>
          </w:p>
          <w:p w14:paraId="6B96F79B" w14:textId="77777777" w:rsidR="00CE5DA2" w:rsidRDefault="00CE5DA2" w:rsidP="006C78FC">
            <w:pPr>
              <w:pStyle w:val="NormalText"/>
              <w:numPr>
                <w:ilvl w:val="0"/>
                <w:numId w:val="11"/>
              </w:numPr>
            </w:pPr>
            <w:r>
              <w:t>O utilizador clica em pesquisar;</w:t>
            </w:r>
          </w:p>
          <w:p w14:paraId="19A5F583" w14:textId="77777777" w:rsidR="00CE5DA2" w:rsidRDefault="00CE5DA2" w:rsidP="006C78FC">
            <w:pPr>
              <w:pStyle w:val="NormalText"/>
              <w:numPr>
                <w:ilvl w:val="0"/>
                <w:numId w:val="11"/>
              </w:numPr>
            </w:pPr>
            <w:r>
              <w:t>O sistema devolve os PoI e eventos de acordo com a pesquisa efetuada.</w:t>
            </w:r>
          </w:p>
        </w:tc>
      </w:tr>
      <w:tr w:rsidR="00CE5DA2" w:rsidRPr="00226387" w14:paraId="24F74AA7" w14:textId="77777777" w:rsidTr="006C78FC">
        <w:trPr>
          <w:trHeight w:val="649"/>
        </w:trPr>
        <w:tc>
          <w:tcPr>
            <w:tcW w:w="2330" w:type="dxa"/>
          </w:tcPr>
          <w:p w14:paraId="3B23E79A" w14:textId="77777777" w:rsidR="00CE5DA2" w:rsidRDefault="00CE5DA2" w:rsidP="006C78FC">
            <w:pPr>
              <w:pStyle w:val="NormalText"/>
            </w:pPr>
            <w:r>
              <w:t>Fluxos Alternativos</w:t>
            </w:r>
          </w:p>
        </w:tc>
        <w:tc>
          <w:tcPr>
            <w:tcW w:w="6225" w:type="dxa"/>
          </w:tcPr>
          <w:p w14:paraId="6B78C90C" w14:textId="77777777" w:rsidR="00CE5DA2" w:rsidRDefault="00CE5DA2" w:rsidP="006C78FC">
            <w:pPr>
              <w:pStyle w:val="NormalText"/>
            </w:pPr>
            <w:r>
              <w:t>4A</w:t>
            </w:r>
          </w:p>
          <w:p w14:paraId="13C5C3DA" w14:textId="77777777" w:rsidR="00CE5DA2" w:rsidRDefault="00CE5DA2" w:rsidP="006C78FC">
            <w:pPr>
              <w:pStyle w:val="NormalText"/>
              <w:numPr>
                <w:ilvl w:val="0"/>
                <w:numId w:val="42"/>
              </w:numPr>
            </w:pPr>
            <w:r>
              <w:t>O sistema não devolve nenhum resultado na pesquisa, então sugere eventos/PoI próximos ao utilizador.</w:t>
            </w:r>
          </w:p>
        </w:tc>
      </w:tr>
      <w:tr w:rsidR="00CE5DA2" w:rsidRPr="00226387" w14:paraId="192B60BD" w14:textId="77777777" w:rsidTr="006C78FC">
        <w:trPr>
          <w:trHeight w:val="649"/>
        </w:trPr>
        <w:tc>
          <w:tcPr>
            <w:tcW w:w="2330" w:type="dxa"/>
          </w:tcPr>
          <w:p w14:paraId="3DF7B4F2" w14:textId="77777777" w:rsidR="00CE5DA2" w:rsidRPr="00FF611F" w:rsidRDefault="00CE5DA2" w:rsidP="006C78FC">
            <w:pPr>
              <w:pStyle w:val="NormalText"/>
            </w:pPr>
            <w:r w:rsidRPr="00FF611F">
              <w:t>Fluxos de Exceção</w:t>
            </w:r>
          </w:p>
        </w:tc>
        <w:tc>
          <w:tcPr>
            <w:tcW w:w="6225" w:type="dxa"/>
          </w:tcPr>
          <w:p w14:paraId="62E57E4E" w14:textId="77777777" w:rsidR="00CE5DA2" w:rsidRPr="00FF611F" w:rsidRDefault="00CE5DA2" w:rsidP="006C78FC">
            <w:pPr>
              <w:pStyle w:val="NormalText"/>
              <w:numPr>
                <w:ilvl w:val="0"/>
                <w:numId w:val="42"/>
              </w:numPr>
            </w:pPr>
            <w:r w:rsidRPr="00FF611F">
              <w:t>Não tem conexão à internet.</w:t>
            </w:r>
          </w:p>
        </w:tc>
      </w:tr>
      <w:tr w:rsidR="00CE5DA2" w14:paraId="34A1314B" w14:textId="77777777" w:rsidTr="006C78FC">
        <w:trPr>
          <w:trHeight w:val="647"/>
        </w:trPr>
        <w:tc>
          <w:tcPr>
            <w:tcW w:w="2330" w:type="dxa"/>
          </w:tcPr>
          <w:p w14:paraId="302AE371" w14:textId="77777777" w:rsidR="00CE5DA2" w:rsidRDefault="00CE5DA2" w:rsidP="006C78FC">
            <w:pPr>
              <w:pStyle w:val="NormalText"/>
            </w:pPr>
            <w:r>
              <w:t>Pós-Condição</w:t>
            </w:r>
          </w:p>
        </w:tc>
        <w:tc>
          <w:tcPr>
            <w:tcW w:w="6225" w:type="dxa"/>
          </w:tcPr>
          <w:p w14:paraId="7864230A" w14:textId="77777777" w:rsidR="00CE5DA2" w:rsidRDefault="00CE5DA2" w:rsidP="006C78FC">
            <w:pPr>
              <w:pStyle w:val="NormalText"/>
            </w:pPr>
          </w:p>
        </w:tc>
      </w:tr>
      <w:tr w:rsidR="00CE5DA2" w:rsidRPr="00226387" w14:paraId="04C3B8AB" w14:textId="77777777" w:rsidTr="006C78FC">
        <w:trPr>
          <w:trHeight w:val="647"/>
        </w:trPr>
        <w:tc>
          <w:tcPr>
            <w:tcW w:w="2330" w:type="dxa"/>
          </w:tcPr>
          <w:p w14:paraId="26ECCB10" w14:textId="77777777" w:rsidR="00CE5DA2" w:rsidRDefault="00CE5DA2" w:rsidP="006C78FC">
            <w:pPr>
              <w:pStyle w:val="NormalText"/>
            </w:pPr>
            <w:r>
              <w:t>Casos de Teste</w:t>
            </w:r>
          </w:p>
        </w:tc>
        <w:tc>
          <w:tcPr>
            <w:tcW w:w="6225" w:type="dxa"/>
          </w:tcPr>
          <w:p w14:paraId="6536DCDB" w14:textId="77777777" w:rsidR="00CE5DA2" w:rsidRDefault="00CE5DA2" w:rsidP="006C78FC">
            <w:pPr>
              <w:pStyle w:val="NormalText"/>
              <w:numPr>
                <w:ilvl w:val="0"/>
                <w:numId w:val="12"/>
              </w:numPr>
            </w:pPr>
            <w:r>
              <w:t xml:space="preserve">Antes de fazer o pedido à API </w:t>
            </w:r>
            <w:proofErr w:type="spellStart"/>
            <w:r>
              <w:t>Rest</w:t>
            </w:r>
            <w:proofErr w:type="spellEnd"/>
            <w:r>
              <w:t xml:space="preserve"> verificar a conexão do dispositivo móvel à internet.</w:t>
            </w:r>
          </w:p>
        </w:tc>
      </w:tr>
    </w:tbl>
    <w:p w14:paraId="63903C4E" w14:textId="77777777" w:rsidR="00CE5DA2" w:rsidRPr="004E6409" w:rsidRDefault="00CE5DA2" w:rsidP="00CE5DA2">
      <w:pPr>
        <w:ind w:left="1134"/>
        <w:rPr>
          <w:lang w:val="pt-BR"/>
        </w:rPr>
      </w:pPr>
    </w:p>
    <w:p w14:paraId="2F66616A" w14:textId="77777777" w:rsidR="00CE5DA2" w:rsidRPr="004E6409" w:rsidRDefault="00CE5DA2" w:rsidP="00CE5DA2">
      <w:pPr>
        <w:ind w:left="1134"/>
        <w:rPr>
          <w:lang w:val="pt-BR"/>
        </w:rPr>
      </w:pPr>
    </w:p>
    <w:tbl>
      <w:tblPr>
        <w:tblStyle w:val="TableGrid"/>
        <w:tblW w:w="8555" w:type="dxa"/>
        <w:tblLook w:val="04A0" w:firstRow="1" w:lastRow="0" w:firstColumn="1" w:lastColumn="0" w:noHBand="0" w:noVBand="1"/>
      </w:tblPr>
      <w:tblGrid>
        <w:gridCol w:w="2330"/>
        <w:gridCol w:w="6225"/>
      </w:tblGrid>
      <w:tr w:rsidR="00CE5DA2" w:rsidRPr="00226387" w14:paraId="484E10E5" w14:textId="77777777" w:rsidTr="006C78FC">
        <w:trPr>
          <w:trHeight w:val="649"/>
        </w:trPr>
        <w:tc>
          <w:tcPr>
            <w:tcW w:w="2330" w:type="dxa"/>
          </w:tcPr>
          <w:p w14:paraId="05B3FAA0" w14:textId="77777777" w:rsidR="00CE5DA2" w:rsidRDefault="00CE5DA2" w:rsidP="006C78FC">
            <w:pPr>
              <w:pStyle w:val="NormalText"/>
            </w:pPr>
            <w:r>
              <w:lastRenderedPageBreak/>
              <w:t>Nome</w:t>
            </w:r>
          </w:p>
        </w:tc>
        <w:tc>
          <w:tcPr>
            <w:tcW w:w="6225" w:type="dxa"/>
          </w:tcPr>
          <w:p w14:paraId="64A27ACE" w14:textId="77777777" w:rsidR="00CE5DA2" w:rsidRDefault="00CE5DA2" w:rsidP="006C78FC">
            <w:pPr>
              <w:pStyle w:val="NormalText"/>
            </w:pPr>
            <w:r>
              <w:t>Partilha PoI/Evento nas Redes Sociais</w:t>
            </w:r>
          </w:p>
        </w:tc>
      </w:tr>
      <w:tr w:rsidR="00CE5DA2" w:rsidRPr="00226387" w14:paraId="325F99CF" w14:textId="77777777" w:rsidTr="006C78FC">
        <w:trPr>
          <w:trHeight w:val="665"/>
        </w:trPr>
        <w:tc>
          <w:tcPr>
            <w:tcW w:w="2330" w:type="dxa"/>
          </w:tcPr>
          <w:p w14:paraId="75EAF5C8" w14:textId="77777777" w:rsidR="00CE5DA2" w:rsidRDefault="00CE5DA2" w:rsidP="006C78FC">
            <w:pPr>
              <w:pStyle w:val="NormalText"/>
            </w:pPr>
            <w:r>
              <w:t>Objetivo</w:t>
            </w:r>
          </w:p>
        </w:tc>
        <w:tc>
          <w:tcPr>
            <w:tcW w:w="6225" w:type="dxa"/>
          </w:tcPr>
          <w:p w14:paraId="51E3FCA1" w14:textId="77777777" w:rsidR="00CE5DA2" w:rsidRDefault="00CE5DA2" w:rsidP="006C78FC">
            <w:pPr>
              <w:pStyle w:val="NormalText"/>
            </w:pPr>
            <w:r>
              <w:t>Partilhar informações sobre PoI/Evento nas redes sociais</w:t>
            </w:r>
          </w:p>
        </w:tc>
      </w:tr>
      <w:tr w:rsidR="00CE5DA2" w14:paraId="73B9EFF5" w14:textId="77777777" w:rsidTr="006C78FC">
        <w:trPr>
          <w:trHeight w:val="649"/>
        </w:trPr>
        <w:tc>
          <w:tcPr>
            <w:tcW w:w="2330" w:type="dxa"/>
          </w:tcPr>
          <w:p w14:paraId="189C7491" w14:textId="77777777" w:rsidR="00CE5DA2" w:rsidRDefault="00CE5DA2" w:rsidP="006C78FC">
            <w:pPr>
              <w:pStyle w:val="NormalText"/>
            </w:pPr>
            <w:r>
              <w:t>Atores envolvidos</w:t>
            </w:r>
          </w:p>
        </w:tc>
        <w:tc>
          <w:tcPr>
            <w:tcW w:w="6225" w:type="dxa"/>
          </w:tcPr>
          <w:p w14:paraId="45309466" w14:textId="77777777" w:rsidR="00CE5DA2" w:rsidRDefault="00CE5DA2" w:rsidP="006C78FC">
            <w:pPr>
              <w:pStyle w:val="NormalText"/>
            </w:pPr>
            <w:proofErr w:type="spellStart"/>
            <w:r>
              <w:t>URegistado</w:t>
            </w:r>
            <w:proofErr w:type="spellEnd"/>
          </w:p>
        </w:tc>
      </w:tr>
      <w:tr w:rsidR="00CE5DA2" w14:paraId="6F056E7A" w14:textId="77777777" w:rsidTr="006C78FC">
        <w:trPr>
          <w:trHeight w:val="665"/>
        </w:trPr>
        <w:tc>
          <w:tcPr>
            <w:tcW w:w="2330" w:type="dxa"/>
          </w:tcPr>
          <w:p w14:paraId="3F378137" w14:textId="77777777" w:rsidR="00CE5DA2" w:rsidRDefault="00CE5DA2" w:rsidP="006C78FC">
            <w:pPr>
              <w:pStyle w:val="NormalText"/>
            </w:pPr>
            <w:r>
              <w:t>Pré-Condição</w:t>
            </w:r>
          </w:p>
        </w:tc>
        <w:tc>
          <w:tcPr>
            <w:tcW w:w="6225" w:type="dxa"/>
          </w:tcPr>
          <w:p w14:paraId="4F64F485" w14:textId="77777777" w:rsidR="00CE5DA2" w:rsidRPr="004A4B71" w:rsidRDefault="00CE5DA2" w:rsidP="006C78FC">
            <w:pPr>
              <w:pStyle w:val="NormalText"/>
            </w:pPr>
            <w:r w:rsidRPr="004A4B71">
              <w:t>Login</w:t>
            </w:r>
            <w:r>
              <w:t xml:space="preserve"> válido</w:t>
            </w:r>
          </w:p>
        </w:tc>
      </w:tr>
      <w:tr w:rsidR="00CE5DA2" w14:paraId="29002E8A" w14:textId="77777777" w:rsidTr="006C78FC">
        <w:trPr>
          <w:trHeight w:val="649"/>
        </w:trPr>
        <w:tc>
          <w:tcPr>
            <w:tcW w:w="2330" w:type="dxa"/>
          </w:tcPr>
          <w:p w14:paraId="3E6C2832" w14:textId="77777777" w:rsidR="00CE5DA2" w:rsidRDefault="00CE5DA2" w:rsidP="006C78FC">
            <w:pPr>
              <w:pStyle w:val="NormalText"/>
            </w:pPr>
            <w:r>
              <w:t>Prioridade</w:t>
            </w:r>
          </w:p>
        </w:tc>
        <w:tc>
          <w:tcPr>
            <w:tcW w:w="6225" w:type="dxa"/>
          </w:tcPr>
          <w:p w14:paraId="564ED2F7" w14:textId="77777777" w:rsidR="00CE5DA2" w:rsidRDefault="00CE5DA2" w:rsidP="006C78FC">
            <w:pPr>
              <w:pStyle w:val="NormalText"/>
            </w:pPr>
          </w:p>
        </w:tc>
      </w:tr>
      <w:tr w:rsidR="00CE5DA2" w:rsidRPr="00226387" w14:paraId="6A6153F1" w14:textId="77777777" w:rsidTr="006C78FC">
        <w:trPr>
          <w:trHeight w:val="665"/>
        </w:trPr>
        <w:tc>
          <w:tcPr>
            <w:tcW w:w="2330" w:type="dxa"/>
          </w:tcPr>
          <w:p w14:paraId="070631B0" w14:textId="77777777" w:rsidR="00CE5DA2" w:rsidRDefault="00CE5DA2" w:rsidP="006C78FC">
            <w:pPr>
              <w:pStyle w:val="NormalText"/>
            </w:pPr>
            <w:r>
              <w:t>Fluxo Principal</w:t>
            </w:r>
          </w:p>
        </w:tc>
        <w:tc>
          <w:tcPr>
            <w:tcW w:w="6225" w:type="dxa"/>
          </w:tcPr>
          <w:p w14:paraId="13ACE057" w14:textId="77777777" w:rsidR="00CE5DA2" w:rsidRDefault="00CE5DA2" w:rsidP="006C78FC">
            <w:pPr>
              <w:pStyle w:val="NormalText"/>
              <w:numPr>
                <w:ilvl w:val="0"/>
                <w:numId w:val="13"/>
              </w:numPr>
            </w:pPr>
            <w:r>
              <w:t>O ator encontra-se no ecrã com o PoI/Evento pretendido, e seleciona a opção partilhar PoI/Evento;</w:t>
            </w:r>
          </w:p>
          <w:p w14:paraId="6A27344F" w14:textId="77777777" w:rsidR="00CE5DA2" w:rsidRDefault="00CE5DA2" w:rsidP="006C78FC">
            <w:pPr>
              <w:pStyle w:val="NormalText"/>
              <w:numPr>
                <w:ilvl w:val="0"/>
                <w:numId w:val="13"/>
              </w:numPr>
            </w:pPr>
            <w:r>
              <w:t>O sistema devolve um ecrã com o PoI/Evento a partilhar e a opção de escrever uma mensagem se o ator pretender;</w:t>
            </w:r>
          </w:p>
          <w:p w14:paraId="7D0E9835" w14:textId="77777777" w:rsidR="00CE5DA2" w:rsidRDefault="00CE5DA2" w:rsidP="006C78FC">
            <w:pPr>
              <w:pStyle w:val="NormalText"/>
              <w:numPr>
                <w:ilvl w:val="0"/>
                <w:numId w:val="13"/>
              </w:numPr>
            </w:pPr>
            <w:r>
              <w:t>O ator seleciona a opção partilhar PoI/Evento;</w:t>
            </w:r>
          </w:p>
          <w:p w14:paraId="33F21D78" w14:textId="77777777" w:rsidR="00CE5DA2" w:rsidRDefault="00CE5DA2" w:rsidP="006C78FC">
            <w:pPr>
              <w:pStyle w:val="NormalText"/>
              <w:numPr>
                <w:ilvl w:val="0"/>
                <w:numId w:val="13"/>
              </w:numPr>
            </w:pPr>
            <w:r>
              <w:t>O sistema devolve uma mensagem: “PoI/Evento partilhado com sucesso”.</w:t>
            </w:r>
          </w:p>
        </w:tc>
      </w:tr>
      <w:tr w:rsidR="00CE5DA2" w:rsidRPr="00226387" w14:paraId="4C4AF851" w14:textId="77777777" w:rsidTr="006C78FC">
        <w:trPr>
          <w:trHeight w:val="649"/>
        </w:trPr>
        <w:tc>
          <w:tcPr>
            <w:tcW w:w="2330" w:type="dxa"/>
          </w:tcPr>
          <w:p w14:paraId="32DE2C1A" w14:textId="77777777" w:rsidR="00CE5DA2" w:rsidRDefault="00CE5DA2" w:rsidP="006C78FC">
            <w:pPr>
              <w:pStyle w:val="NormalText"/>
            </w:pPr>
            <w:r>
              <w:t>Fluxos Alternativos</w:t>
            </w:r>
          </w:p>
        </w:tc>
        <w:tc>
          <w:tcPr>
            <w:tcW w:w="6225" w:type="dxa"/>
          </w:tcPr>
          <w:p w14:paraId="104EBC56" w14:textId="77777777" w:rsidR="00CE5DA2" w:rsidRDefault="00CE5DA2" w:rsidP="006C78FC">
            <w:pPr>
              <w:pStyle w:val="NormalText"/>
            </w:pPr>
            <w:r>
              <w:t xml:space="preserve">3A </w:t>
            </w:r>
          </w:p>
          <w:p w14:paraId="379BEF62" w14:textId="77777777" w:rsidR="00CE5DA2" w:rsidRDefault="00CE5DA2" w:rsidP="006C78FC">
            <w:pPr>
              <w:pStyle w:val="NormalText"/>
              <w:numPr>
                <w:ilvl w:val="0"/>
                <w:numId w:val="14"/>
              </w:numPr>
            </w:pPr>
            <w:r>
              <w:t>O ator seleciona a opção cancelar;</w:t>
            </w:r>
          </w:p>
          <w:p w14:paraId="743B48A8" w14:textId="77777777" w:rsidR="00CE5DA2" w:rsidRDefault="00CE5DA2" w:rsidP="006C78FC">
            <w:pPr>
              <w:pStyle w:val="NormalText"/>
              <w:numPr>
                <w:ilvl w:val="0"/>
                <w:numId w:val="14"/>
              </w:numPr>
            </w:pPr>
            <w:r>
              <w:t>O sistema retorna ao PoI/Evento selecionado anteriormente.</w:t>
            </w:r>
          </w:p>
          <w:p w14:paraId="215F4EDE" w14:textId="77777777" w:rsidR="00CE5DA2" w:rsidRDefault="00CE5DA2" w:rsidP="006C78FC">
            <w:pPr>
              <w:pStyle w:val="NormalText"/>
            </w:pPr>
            <w:r>
              <w:t xml:space="preserve">4A </w:t>
            </w:r>
          </w:p>
          <w:p w14:paraId="60615B9C" w14:textId="77777777" w:rsidR="00CE5DA2" w:rsidRDefault="00CE5DA2" w:rsidP="006C78FC">
            <w:pPr>
              <w:pStyle w:val="NormalText"/>
              <w:numPr>
                <w:ilvl w:val="0"/>
                <w:numId w:val="15"/>
              </w:numPr>
            </w:pPr>
            <w:r>
              <w:t>O sistema devolve uma mensagem: “Não foi possível partilhar o PoI/Evento tente novamente”;</w:t>
            </w:r>
          </w:p>
          <w:p w14:paraId="12045C05" w14:textId="77777777" w:rsidR="00CE5DA2" w:rsidRDefault="00CE5DA2" w:rsidP="006C78FC">
            <w:pPr>
              <w:pStyle w:val="NormalText"/>
              <w:numPr>
                <w:ilvl w:val="0"/>
                <w:numId w:val="15"/>
              </w:numPr>
            </w:pPr>
            <w:r>
              <w:t>O sistema apresenta de novo o PoI/Evento a partilhar.</w:t>
            </w:r>
          </w:p>
        </w:tc>
      </w:tr>
      <w:tr w:rsidR="00CE5DA2" w:rsidRPr="00226387" w14:paraId="2E77D3DE" w14:textId="77777777" w:rsidTr="006C78FC">
        <w:trPr>
          <w:trHeight w:val="719"/>
        </w:trPr>
        <w:tc>
          <w:tcPr>
            <w:tcW w:w="2330" w:type="dxa"/>
          </w:tcPr>
          <w:p w14:paraId="732526B8" w14:textId="77777777" w:rsidR="00CE5DA2" w:rsidRDefault="00CE5DA2" w:rsidP="006C78FC">
            <w:pPr>
              <w:pStyle w:val="NormalText"/>
            </w:pPr>
            <w:r>
              <w:t>Fluxos de Exceção</w:t>
            </w:r>
          </w:p>
        </w:tc>
        <w:tc>
          <w:tcPr>
            <w:tcW w:w="6225" w:type="dxa"/>
          </w:tcPr>
          <w:p w14:paraId="734B653D" w14:textId="77777777" w:rsidR="00CE5DA2" w:rsidRDefault="00CE5DA2" w:rsidP="006C78FC">
            <w:pPr>
              <w:pStyle w:val="NormalText"/>
              <w:numPr>
                <w:ilvl w:val="0"/>
                <w:numId w:val="61"/>
              </w:numPr>
            </w:pPr>
            <w:r w:rsidRPr="00FF611F">
              <w:t>Não tem conexão à internet.</w:t>
            </w:r>
          </w:p>
        </w:tc>
      </w:tr>
      <w:tr w:rsidR="00CE5DA2" w14:paraId="412C3441" w14:textId="77777777" w:rsidTr="006C78FC">
        <w:trPr>
          <w:trHeight w:val="647"/>
        </w:trPr>
        <w:tc>
          <w:tcPr>
            <w:tcW w:w="2330" w:type="dxa"/>
          </w:tcPr>
          <w:p w14:paraId="4607A51E" w14:textId="77777777" w:rsidR="00CE5DA2" w:rsidRDefault="00CE5DA2" w:rsidP="006C78FC">
            <w:pPr>
              <w:pStyle w:val="NormalText"/>
            </w:pPr>
            <w:r>
              <w:t>Pós-Condição</w:t>
            </w:r>
          </w:p>
        </w:tc>
        <w:tc>
          <w:tcPr>
            <w:tcW w:w="6225" w:type="dxa"/>
          </w:tcPr>
          <w:p w14:paraId="2E5655F4" w14:textId="77777777" w:rsidR="00CE5DA2" w:rsidRDefault="00CE5DA2" w:rsidP="006C78FC">
            <w:pPr>
              <w:pStyle w:val="NormalText"/>
            </w:pPr>
          </w:p>
        </w:tc>
      </w:tr>
      <w:tr w:rsidR="00CE5DA2" w:rsidRPr="00226387" w14:paraId="179124E2" w14:textId="77777777" w:rsidTr="006C78FC">
        <w:trPr>
          <w:trHeight w:val="647"/>
        </w:trPr>
        <w:tc>
          <w:tcPr>
            <w:tcW w:w="2330" w:type="dxa"/>
          </w:tcPr>
          <w:p w14:paraId="57DD6772" w14:textId="77777777" w:rsidR="00CE5DA2" w:rsidRDefault="00CE5DA2" w:rsidP="006C78FC">
            <w:pPr>
              <w:pStyle w:val="NormalText"/>
            </w:pPr>
            <w:r>
              <w:lastRenderedPageBreak/>
              <w:t>Casos de Teste</w:t>
            </w:r>
          </w:p>
        </w:tc>
        <w:tc>
          <w:tcPr>
            <w:tcW w:w="6225" w:type="dxa"/>
          </w:tcPr>
          <w:p w14:paraId="63D66557" w14:textId="77777777" w:rsidR="00CE5DA2" w:rsidRDefault="00CE5DA2" w:rsidP="006C78FC">
            <w:pPr>
              <w:pStyle w:val="NormalText"/>
              <w:numPr>
                <w:ilvl w:val="0"/>
                <w:numId w:val="16"/>
              </w:numPr>
            </w:pPr>
            <w:r>
              <w:t>Verificar se o PoI/Evento foi partilhado na rede social;</w:t>
            </w:r>
          </w:p>
          <w:p w14:paraId="32FAAE25" w14:textId="77777777" w:rsidR="00CE5DA2" w:rsidRDefault="00CE5DA2" w:rsidP="006C78FC">
            <w:pPr>
              <w:pStyle w:val="NormalText"/>
              <w:numPr>
                <w:ilvl w:val="0"/>
                <w:numId w:val="16"/>
              </w:numPr>
            </w:pPr>
            <w:r>
              <w:t>Verificar se a mensagem consta da partilha.</w:t>
            </w:r>
          </w:p>
          <w:p w14:paraId="55F79EBA" w14:textId="77777777" w:rsidR="00CE5DA2" w:rsidRDefault="00CE5DA2" w:rsidP="006C78FC">
            <w:pPr>
              <w:pStyle w:val="NormalText"/>
              <w:numPr>
                <w:ilvl w:val="0"/>
                <w:numId w:val="16"/>
              </w:numPr>
            </w:pPr>
            <w:r>
              <w:t xml:space="preserve">Antes de fazer o pedido à API </w:t>
            </w:r>
            <w:proofErr w:type="spellStart"/>
            <w:r>
              <w:t>Rest</w:t>
            </w:r>
            <w:proofErr w:type="spellEnd"/>
            <w:r>
              <w:t xml:space="preserve"> verificar a conexão do dispositivo móvel à internet.</w:t>
            </w:r>
          </w:p>
        </w:tc>
      </w:tr>
    </w:tbl>
    <w:p w14:paraId="3640A760" w14:textId="77777777" w:rsidR="00CE5DA2" w:rsidRPr="004E6409" w:rsidRDefault="00CE5DA2" w:rsidP="00CE5DA2">
      <w:pPr>
        <w:ind w:left="1134"/>
        <w:rPr>
          <w:lang w:val="pt-BR"/>
        </w:rPr>
      </w:pPr>
    </w:p>
    <w:p w14:paraId="6961ED55" w14:textId="77777777" w:rsidR="00CE5DA2" w:rsidRPr="004E6409" w:rsidRDefault="00CE5DA2" w:rsidP="00CE5DA2">
      <w:pPr>
        <w:ind w:left="1134"/>
        <w:rPr>
          <w:lang w:val="pt-BR"/>
        </w:rPr>
      </w:pPr>
    </w:p>
    <w:p w14:paraId="6CDABF73" w14:textId="77777777" w:rsidR="00CE5DA2" w:rsidRPr="004E6409" w:rsidRDefault="00CE5DA2" w:rsidP="00CE5DA2">
      <w:pPr>
        <w:ind w:left="1134"/>
        <w:rPr>
          <w:lang w:val="pt-BR"/>
        </w:rPr>
      </w:pPr>
    </w:p>
    <w:p w14:paraId="1EEF9C5C" w14:textId="77777777" w:rsidR="00CE5DA2" w:rsidRPr="004E6409" w:rsidRDefault="00CE5DA2" w:rsidP="00CE5DA2">
      <w:pPr>
        <w:ind w:left="1134"/>
        <w:rPr>
          <w:lang w:val="pt-BR"/>
        </w:rPr>
      </w:pPr>
    </w:p>
    <w:tbl>
      <w:tblPr>
        <w:tblStyle w:val="TableGrid"/>
        <w:tblW w:w="8555" w:type="dxa"/>
        <w:tblLook w:val="04A0" w:firstRow="1" w:lastRow="0" w:firstColumn="1" w:lastColumn="0" w:noHBand="0" w:noVBand="1"/>
      </w:tblPr>
      <w:tblGrid>
        <w:gridCol w:w="2330"/>
        <w:gridCol w:w="6225"/>
      </w:tblGrid>
      <w:tr w:rsidR="00CE5DA2" w14:paraId="7E817767" w14:textId="77777777" w:rsidTr="006C78FC">
        <w:trPr>
          <w:trHeight w:val="649"/>
        </w:trPr>
        <w:tc>
          <w:tcPr>
            <w:tcW w:w="2330" w:type="dxa"/>
          </w:tcPr>
          <w:p w14:paraId="694E3961" w14:textId="77777777" w:rsidR="00CE5DA2" w:rsidRDefault="00CE5DA2" w:rsidP="006C78FC">
            <w:pPr>
              <w:pStyle w:val="NormalText"/>
            </w:pPr>
            <w:r>
              <w:t>Nome</w:t>
            </w:r>
          </w:p>
        </w:tc>
        <w:tc>
          <w:tcPr>
            <w:tcW w:w="6225" w:type="dxa"/>
          </w:tcPr>
          <w:p w14:paraId="78FC34C6" w14:textId="77777777" w:rsidR="00CE5DA2" w:rsidRDefault="00CE5DA2" w:rsidP="006C78FC">
            <w:pPr>
              <w:pStyle w:val="NormalText"/>
            </w:pPr>
            <w:r>
              <w:t>Editar perfil</w:t>
            </w:r>
          </w:p>
        </w:tc>
      </w:tr>
      <w:tr w:rsidR="00CE5DA2" w:rsidRPr="00226387" w14:paraId="193F831E" w14:textId="77777777" w:rsidTr="006C78FC">
        <w:trPr>
          <w:trHeight w:val="665"/>
        </w:trPr>
        <w:tc>
          <w:tcPr>
            <w:tcW w:w="2330" w:type="dxa"/>
          </w:tcPr>
          <w:p w14:paraId="47CEA4C7" w14:textId="77777777" w:rsidR="00CE5DA2" w:rsidRDefault="00CE5DA2" w:rsidP="006C78FC">
            <w:pPr>
              <w:pStyle w:val="NormalText"/>
            </w:pPr>
            <w:r>
              <w:t>Objetivo</w:t>
            </w:r>
          </w:p>
        </w:tc>
        <w:tc>
          <w:tcPr>
            <w:tcW w:w="6225" w:type="dxa"/>
          </w:tcPr>
          <w:p w14:paraId="5D943198" w14:textId="77777777" w:rsidR="00CE5DA2" w:rsidRDefault="00CE5DA2" w:rsidP="006C78FC">
            <w:pPr>
              <w:pStyle w:val="NormalText"/>
            </w:pPr>
            <w:r>
              <w:t>Alterar as informações do perfil do ator</w:t>
            </w:r>
          </w:p>
        </w:tc>
      </w:tr>
      <w:tr w:rsidR="00CE5DA2" w14:paraId="6B8722DE" w14:textId="77777777" w:rsidTr="006C78FC">
        <w:trPr>
          <w:trHeight w:val="649"/>
        </w:trPr>
        <w:tc>
          <w:tcPr>
            <w:tcW w:w="2330" w:type="dxa"/>
          </w:tcPr>
          <w:p w14:paraId="3495C2C8" w14:textId="77777777" w:rsidR="00CE5DA2" w:rsidRDefault="00CE5DA2" w:rsidP="006C78FC">
            <w:pPr>
              <w:pStyle w:val="NormalText"/>
            </w:pPr>
            <w:r>
              <w:t>Atores envolvidos</w:t>
            </w:r>
          </w:p>
        </w:tc>
        <w:tc>
          <w:tcPr>
            <w:tcW w:w="6225" w:type="dxa"/>
          </w:tcPr>
          <w:p w14:paraId="705E44ED" w14:textId="77777777" w:rsidR="00CE5DA2" w:rsidRDefault="00CE5DA2" w:rsidP="006C78FC">
            <w:pPr>
              <w:pStyle w:val="NormalText"/>
            </w:pPr>
            <w:proofErr w:type="spellStart"/>
            <w:r>
              <w:t>URegistado</w:t>
            </w:r>
            <w:proofErr w:type="spellEnd"/>
          </w:p>
        </w:tc>
      </w:tr>
      <w:tr w:rsidR="00CE5DA2" w14:paraId="564C2CE0" w14:textId="77777777" w:rsidTr="006C78FC">
        <w:trPr>
          <w:trHeight w:val="665"/>
        </w:trPr>
        <w:tc>
          <w:tcPr>
            <w:tcW w:w="2330" w:type="dxa"/>
          </w:tcPr>
          <w:p w14:paraId="3A5198B5" w14:textId="77777777" w:rsidR="00CE5DA2" w:rsidRDefault="00CE5DA2" w:rsidP="006C78FC">
            <w:pPr>
              <w:pStyle w:val="NormalText"/>
            </w:pPr>
            <w:r>
              <w:t>Pré-Condição</w:t>
            </w:r>
          </w:p>
        </w:tc>
        <w:tc>
          <w:tcPr>
            <w:tcW w:w="6225" w:type="dxa"/>
          </w:tcPr>
          <w:p w14:paraId="675C2D8B" w14:textId="77777777" w:rsidR="00CE5DA2" w:rsidRPr="00B710CF" w:rsidRDefault="00CE5DA2" w:rsidP="006C78FC">
            <w:pPr>
              <w:pStyle w:val="NormalText"/>
            </w:pPr>
            <w:r>
              <w:t>Login válido</w:t>
            </w:r>
          </w:p>
        </w:tc>
      </w:tr>
      <w:tr w:rsidR="00CE5DA2" w14:paraId="739F85DD" w14:textId="77777777" w:rsidTr="006C78FC">
        <w:trPr>
          <w:trHeight w:val="649"/>
        </w:trPr>
        <w:tc>
          <w:tcPr>
            <w:tcW w:w="2330" w:type="dxa"/>
          </w:tcPr>
          <w:p w14:paraId="43625F1F" w14:textId="77777777" w:rsidR="00CE5DA2" w:rsidRDefault="00CE5DA2" w:rsidP="006C78FC">
            <w:pPr>
              <w:pStyle w:val="NormalText"/>
            </w:pPr>
            <w:r>
              <w:t>Prioridade</w:t>
            </w:r>
          </w:p>
        </w:tc>
        <w:tc>
          <w:tcPr>
            <w:tcW w:w="6225" w:type="dxa"/>
          </w:tcPr>
          <w:p w14:paraId="2FE8089F" w14:textId="77777777" w:rsidR="00CE5DA2" w:rsidRDefault="00CE5DA2" w:rsidP="006C78FC">
            <w:pPr>
              <w:pStyle w:val="NormalText"/>
            </w:pPr>
          </w:p>
        </w:tc>
      </w:tr>
      <w:tr w:rsidR="00CE5DA2" w:rsidRPr="00226387" w14:paraId="19F223DA" w14:textId="77777777" w:rsidTr="006C78FC">
        <w:trPr>
          <w:trHeight w:val="665"/>
        </w:trPr>
        <w:tc>
          <w:tcPr>
            <w:tcW w:w="2330" w:type="dxa"/>
          </w:tcPr>
          <w:p w14:paraId="49DF61C6" w14:textId="77777777" w:rsidR="00CE5DA2" w:rsidRDefault="00CE5DA2" w:rsidP="006C78FC">
            <w:pPr>
              <w:pStyle w:val="NormalText"/>
            </w:pPr>
            <w:r>
              <w:t>Fluxo Principal</w:t>
            </w:r>
          </w:p>
        </w:tc>
        <w:tc>
          <w:tcPr>
            <w:tcW w:w="6225" w:type="dxa"/>
          </w:tcPr>
          <w:p w14:paraId="19B6D7C0" w14:textId="77777777" w:rsidR="00CE5DA2" w:rsidRDefault="00CE5DA2" w:rsidP="006C78FC">
            <w:pPr>
              <w:pStyle w:val="NormalText"/>
              <w:numPr>
                <w:ilvl w:val="0"/>
                <w:numId w:val="17"/>
              </w:numPr>
            </w:pPr>
            <w:r>
              <w:t>O ator encontra-se no ecrã de perfil;</w:t>
            </w:r>
          </w:p>
          <w:p w14:paraId="167FAD08" w14:textId="77777777" w:rsidR="00CE5DA2" w:rsidRDefault="00CE5DA2" w:rsidP="006C78FC">
            <w:pPr>
              <w:pStyle w:val="NormalText"/>
              <w:numPr>
                <w:ilvl w:val="0"/>
                <w:numId w:val="17"/>
              </w:numPr>
            </w:pPr>
            <w:r>
              <w:t>O ator altera as suas informações pessoais;</w:t>
            </w:r>
          </w:p>
          <w:p w14:paraId="3B1DBBF0" w14:textId="77777777" w:rsidR="00CE5DA2" w:rsidRDefault="00CE5DA2" w:rsidP="006C78FC">
            <w:pPr>
              <w:pStyle w:val="NormalText"/>
              <w:numPr>
                <w:ilvl w:val="0"/>
                <w:numId w:val="17"/>
              </w:numPr>
            </w:pPr>
            <w:r>
              <w:t>O ator seleciona a opção guardar alterações;</w:t>
            </w:r>
          </w:p>
          <w:p w14:paraId="7EBFAA38" w14:textId="77777777" w:rsidR="00CE5DA2" w:rsidRDefault="00CE5DA2" w:rsidP="006C78FC">
            <w:pPr>
              <w:pStyle w:val="NormalText"/>
              <w:numPr>
                <w:ilvl w:val="0"/>
                <w:numId w:val="17"/>
              </w:numPr>
            </w:pPr>
            <w:r>
              <w:t>O sistema devolve uma mensagem: “Alterações efetuadas com sucesso”.</w:t>
            </w:r>
          </w:p>
        </w:tc>
      </w:tr>
      <w:tr w:rsidR="00CE5DA2" w:rsidRPr="00226387" w14:paraId="04836084" w14:textId="77777777" w:rsidTr="006C78FC">
        <w:trPr>
          <w:trHeight w:val="649"/>
        </w:trPr>
        <w:tc>
          <w:tcPr>
            <w:tcW w:w="2330" w:type="dxa"/>
          </w:tcPr>
          <w:p w14:paraId="79561F42" w14:textId="77777777" w:rsidR="00CE5DA2" w:rsidRDefault="00CE5DA2" w:rsidP="006C78FC">
            <w:pPr>
              <w:pStyle w:val="NormalText"/>
            </w:pPr>
            <w:r>
              <w:t>Fluxos Alternativos</w:t>
            </w:r>
          </w:p>
        </w:tc>
        <w:tc>
          <w:tcPr>
            <w:tcW w:w="6225" w:type="dxa"/>
          </w:tcPr>
          <w:p w14:paraId="77FA2899" w14:textId="77777777" w:rsidR="00CE5DA2" w:rsidRDefault="00CE5DA2" w:rsidP="006C78FC">
            <w:pPr>
              <w:pStyle w:val="NormalText"/>
            </w:pPr>
            <w:r>
              <w:t xml:space="preserve">3A </w:t>
            </w:r>
          </w:p>
          <w:p w14:paraId="52F47F13" w14:textId="77777777" w:rsidR="00CE5DA2" w:rsidRDefault="00CE5DA2" w:rsidP="006C78FC">
            <w:pPr>
              <w:pStyle w:val="NormalText"/>
              <w:numPr>
                <w:ilvl w:val="0"/>
                <w:numId w:val="27"/>
              </w:numPr>
            </w:pPr>
            <w:r>
              <w:t>O utilizar seleciona a opção cancelar;</w:t>
            </w:r>
          </w:p>
          <w:p w14:paraId="08BBE1BC" w14:textId="77777777" w:rsidR="00CE5DA2" w:rsidRDefault="00CE5DA2" w:rsidP="006C78FC">
            <w:pPr>
              <w:pStyle w:val="NormalText"/>
              <w:numPr>
                <w:ilvl w:val="0"/>
                <w:numId w:val="18"/>
              </w:numPr>
            </w:pPr>
            <w:r>
              <w:t>O sistema devolve uma mensagem: “Pretende cancelar as alterações?”;</w:t>
            </w:r>
          </w:p>
          <w:p w14:paraId="2ACF9701" w14:textId="77777777" w:rsidR="00CE5DA2" w:rsidRDefault="00CE5DA2" w:rsidP="006C78FC">
            <w:pPr>
              <w:pStyle w:val="NormalText"/>
              <w:numPr>
                <w:ilvl w:val="0"/>
                <w:numId w:val="18"/>
              </w:numPr>
            </w:pPr>
            <w:r>
              <w:t>O ator confirma a ação e o sistema descarta as alterações feitas pelo ator.</w:t>
            </w:r>
          </w:p>
          <w:p w14:paraId="78E0D38E" w14:textId="77777777" w:rsidR="00CE5DA2" w:rsidRDefault="00CE5DA2" w:rsidP="006C78FC">
            <w:pPr>
              <w:pStyle w:val="NormalText"/>
            </w:pPr>
            <w:r>
              <w:lastRenderedPageBreak/>
              <w:t xml:space="preserve">3B </w:t>
            </w:r>
          </w:p>
          <w:p w14:paraId="6420F8C0" w14:textId="77777777" w:rsidR="00CE5DA2" w:rsidRDefault="00CE5DA2" w:rsidP="006C78FC">
            <w:pPr>
              <w:pStyle w:val="NormalText"/>
              <w:numPr>
                <w:ilvl w:val="0"/>
                <w:numId w:val="19"/>
              </w:numPr>
            </w:pPr>
            <w:r>
              <w:t>O utilizar seleciona a opção cancelar;</w:t>
            </w:r>
          </w:p>
          <w:p w14:paraId="5FF3DBDA" w14:textId="77777777" w:rsidR="00CE5DA2" w:rsidRDefault="00CE5DA2" w:rsidP="006C78FC">
            <w:pPr>
              <w:pStyle w:val="NormalText"/>
              <w:numPr>
                <w:ilvl w:val="0"/>
                <w:numId w:val="19"/>
              </w:numPr>
            </w:pPr>
            <w:r>
              <w:t>O sistema devolve uma mensagem: “Pretende cancelar as alterações?”;</w:t>
            </w:r>
          </w:p>
          <w:p w14:paraId="29462EEF" w14:textId="77777777" w:rsidR="00CE5DA2" w:rsidRDefault="00CE5DA2" w:rsidP="006C78FC">
            <w:pPr>
              <w:pStyle w:val="NormalText"/>
              <w:numPr>
                <w:ilvl w:val="0"/>
                <w:numId w:val="19"/>
              </w:numPr>
            </w:pPr>
            <w:r>
              <w:t>O ator cancela a ação e continua as alterações ao perfil com as informações digitadas anteriormente.</w:t>
            </w:r>
          </w:p>
        </w:tc>
      </w:tr>
      <w:tr w:rsidR="00CE5DA2" w:rsidRPr="00226387" w14:paraId="52BE8451" w14:textId="77777777" w:rsidTr="006C78FC">
        <w:trPr>
          <w:trHeight w:val="649"/>
        </w:trPr>
        <w:tc>
          <w:tcPr>
            <w:tcW w:w="2330" w:type="dxa"/>
          </w:tcPr>
          <w:p w14:paraId="3F1A6BB0" w14:textId="77777777" w:rsidR="00CE5DA2" w:rsidRDefault="00CE5DA2" w:rsidP="006C78FC">
            <w:pPr>
              <w:pStyle w:val="NormalText"/>
            </w:pPr>
            <w:r>
              <w:lastRenderedPageBreak/>
              <w:t>Fluxos de Exceção</w:t>
            </w:r>
          </w:p>
        </w:tc>
        <w:tc>
          <w:tcPr>
            <w:tcW w:w="6225" w:type="dxa"/>
          </w:tcPr>
          <w:p w14:paraId="73A22091" w14:textId="77777777" w:rsidR="00CE5DA2" w:rsidRDefault="00CE5DA2" w:rsidP="006C78FC">
            <w:pPr>
              <w:pStyle w:val="NormalText"/>
              <w:numPr>
                <w:ilvl w:val="0"/>
                <w:numId w:val="62"/>
              </w:numPr>
            </w:pPr>
            <w:r>
              <w:t xml:space="preserve"> Não tem conexão à internet.</w:t>
            </w:r>
          </w:p>
          <w:p w14:paraId="2DC84E84" w14:textId="77777777" w:rsidR="00CE5DA2" w:rsidRDefault="00CE5DA2" w:rsidP="006C78FC">
            <w:pPr>
              <w:pStyle w:val="NormalText"/>
            </w:pPr>
            <w:r>
              <w:t xml:space="preserve">4A   </w:t>
            </w:r>
          </w:p>
          <w:p w14:paraId="7878F0E5" w14:textId="77777777" w:rsidR="00CE5DA2" w:rsidRDefault="00CE5DA2" w:rsidP="006C78FC">
            <w:pPr>
              <w:pStyle w:val="NormalText"/>
              <w:numPr>
                <w:ilvl w:val="0"/>
                <w:numId w:val="44"/>
              </w:numPr>
            </w:pPr>
            <w:r>
              <w:t>O sistema devolve uma mensagem: “Não foi possível efetuar as alterações pretendidas.”.</w:t>
            </w:r>
          </w:p>
        </w:tc>
      </w:tr>
      <w:tr w:rsidR="00CE5DA2" w14:paraId="0868B66A" w14:textId="77777777" w:rsidTr="006C78FC">
        <w:trPr>
          <w:trHeight w:val="647"/>
        </w:trPr>
        <w:tc>
          <w:tcPr>
            <w:tcW w:w="2330" w:type="dxa"/>
          </w:tcPr>
          <w:p w14:paraId="71E6EC77" w14:textId="77777777" w:rsidR="00CE5DA2" w:rsidRDefault="00CE5DA2" w:rsidP="006C78FC">
            <w:pPr>
              <w:pStyle w:val="NormalText"/>
            </w:pPr>
            <w:r>
              <w:t>Pós-Condição</w:t>
            </w:r>
          </w:p>
        </w:tc>
        <w:tc>
          <w:tcPr>
            <w:tcW w:w="6225" w:type="dxa"/>
          </w:tcPr>
          <w:p w14:paraId="430A97A7" w14:textId="77777777" w:rsidR="00CE5DA2" w:rsidRDefault="00CE5DA2" w:rsidP="006C78FC">
            <w:pPr>
              <w:pStyle w:val="NormalText"/>
            </w:pPr>
          </w:p>
        </w:tc>
      </w:tr>
      <w:tr w:rsidR="00CE5DA2" w:rsidRPr="00226387" w14:paraId="49373EB8" w14:textId="77777777" w:rsidTr="006C78FC">
        <w:trPr>
          <w:trHeight w:val="647"/>
        </w:trPr>
        <w:tc>
          <w:tcPr>
            <w:tcW w:w="2330" w:type="dxa"/>
          </w:tcPr>
          <w:p w14:paraId="342AC4B2" w14:textId="77777777" w:rsidR="00CE5DA2" w:rsidRDefault="00CE5DA2" w:rsidP="006C78FC">
            <w:pPr>
              <w:pStyle w:val="NormalText"/>
            </w:pPr>
            <w:r>
              <w:t>Casos de Teste</w:t>
            </w:r>
          </w:p>
        </w:tc>
        <w:tc>
          <w:tcPr>
            <w:tcW w:w="6225" w:type="dxa"/>
          </w:tcPr>
          <w:p w14:paraId="67C89F60" w14:textId="77777777" w:rsidR="00CE5DA2" w:rsidRDefault="00CE5DA2" w:rsidP="006C78FC">
            <w:pPr>
              <w:pStyle w:val="NormalText"/>
              <w:numPr>
                <w:ilvl w:val="0"/>
                <w:numId w:val="20"/>
              </w:numPr>
            </w:pPr>
            <w:r>
              <w:t>Verificar se as alterações são descartadas após o utilizador cancelar o editar perfil;</w:t>
            </w:r>
          </w:p>
          <w:p w14:paraId="1697275B" w14:textId="77777777" w:rsidR="00CE5DA2" w:rsidRDefault="00CE5DA2" w:rsidP="006C78FC">
            <w:pPr>
              <w:pStyle w:val="NormalText"/>
              <w:numPr>
                <w:ilvl w:val="0"/>
                <w:numId w:val="20"/>
              </w:numPr>
            </w:pPr>
            <w:r>
              <w:t>Verificar se as alterações são efetuadas na aplicação e na base de dados.</w:t>
            </w:r>
          </w:p>
          <w:p w14:paraId="3FCD7CBD" w14:textId="77777777" w:rsidR="00CE5DA2" w:rsidRDefault="00CE5DA2" w:rsidP="006C78FC">
            <w:pPr>
              <w:pStyle w:val="NormalText"/>
              <w:numPr>
                <w:ilvl w:val="0"/>
                <w:numId w:val="20"/>
              </w:numPr>
            </w:pPr>
            <w:r>
              <w:t xml:space="preserve">Antes de fazer o pedido à API </w:t>
            </w:r>
            <w:proofErr w:type="spellStart"/>
            <w:r>
              <w:t>Rest</w:t>
            </w:r>
            <w:proofErr w:type="spellEnd"/>
            <w:r>
              <w:t xml:space="preserve"> verificar a conexão do dispositivo móvel à internet.</w:t>
            </w:r>
          </w:p>
        </w:tc>
      </w:tr>
    </w:tbl>
    <w:p w14:paraId="676DED70" w14:textId="77777777" w:rsidR="00CE5DA2" w:rsidRPr="004E6409" w:rsidRDefault="00CE5DA2" w:rsidP="00CE5DA2">
      <w:pPr>
        <w:ind w:left="1134"/>
        <w:rPr>
          <w:lang w:val="pt-BR"/>
        </w:rPr>
      </w:pPr>
    </w:p>
    <w:p w14:paraId="7F3ABE4C" w14:textId="77777777" w:rsidR="00CE5DA2" w:rsidRPr="004E6409" w:rsidRDefault="00CE5DA2" w:rsidP="00CE5DA2">
      <w:pPr>
        <w:ind w:left="1134"/>
        <w:rPr>
          <w:lang w:val="pt-BR"/>
        </w:rPr>
      </w:pPr>
    </w:p>
    <w:tbl>
      <w:tblPr>
        <w:tblStyle w:val="TableGrid"/>
        <w:tblW w:w="8555" w:type="dxa"/>
        <w:tblLook w:val="04A0" w:firstRow="1" w:lastRow="0" w:firstColumn="1" w:lastColumn="0" w:noHBand="0" w:noVBand="1"/>
      </w:tblPr>
      <w:tblGrid>
        <w:gridCol w:w="2330"/>
        <w:gridCol w:w="6225"/>
      </w:tblGrid>
      <w:tr w:rsidR="00CE5DA2" w:rsidRPr="00226387" w14:paraId="1323D49D" w14:textId="77777777" w:rsidTr="006C78FC">
        <w:trPr>
          <w:trHeight w:val="649"/>
        </w:trPr>
        <w:tc>
          <w:tcPr>
            <w:tcW w:w="2330" w:type="dxa"/>
          </w:tcPr>
          <w:p w14:paraId="0BA356EF" w14:textId="77777777" w:rsidR="00CE5DA2" w:rsidRDefault="00CE5DA2" w:rsidP="006C78FC">
            <w:pPr>
              <w:pStyle w:val="NormalText"/>
            </w:pPr>
            <w:r>
              <w:t>Nome</w:t>
            </w:r>
          </w:p>
        </w:tc>
        <w:tc>
          <w:tcPr>
            <w:tcW w:w="6225" w:type="dxa"/>
          </w:tcPr>
          <w:p w14:paraId="144AC2E7" w14:textId="77777777" w:rsidR="00CE5DA2" w:rsidRDefault="00CE5DA2" w:rsidP="006C78FC">
            <w:pPr>
              <w:pStyle w:val="NormalText"/>
            </w:pPr>
            <w:r>
              <w:t>Adicionar Evento/PoI aos favoritos</w:t>
            </w:r>
          </w:p>
        </w:tc>
      </w:tr>
      <w:tr w:rsidR="00CE5DA2" w:rsidRPr="00226387" w14:paraId="22B0A584" w14:textId="77777777" w:rsidTr="006C78FC">
        <w:trPr>
          <w:trHeight w:val="665"/>
        </w:trPr>
        <w:tc>
          <w:tcPr>
            <w:tcW w:w="2330" w:type="dxa"/>
          </w:tcPr>
          <w:p w14:paraId="60A04374" w14:textId="77777777" w:rsidR="00CE5DA2" w:rsidRDefault="00CE5DA2" w:rsidP="006C78FC">
            <w:pPr>
              <w:pStyle w:val="NormalText"/>
            </w:pPr>
            <w:r>
              <w:t>Objetivo</w:t>
            </w:r>
          </w:p>
        </w:tc>
        <w:tc>
          <w:tcPr>
            <w:tcW w:w="6225" w:type="dxa"/>
          </w:tcPr>
          <w:p w14:paraId="7F48B0B9" w14:textId="77777777" w:rsidR="00CE5DA2" w:rsidRDefault="00CE5DA2" w:rsidP="006C78FC">
            <w:pPr>
              <w:pStyle w:val="NormalText"/>
            </w:pPr>
            <w:r>
              <w:t>Adicionar Evento/PoI aos favoritos do utilizador.</w:t>
            </w:r>
          </w:p>
        </w:tc>
      </w:tr>
      <w:tr w:rsidR="00CE5DA2" w14:paraId="584BB225" w14:textId="77777777" w:rsidTr="006C78FC">
        <w:trPr>
          <w:trHeight w:val="649"/>
        </w:trPr>
        <w:tc>
          <w:tcPr>
            <w:tcW w:w="2330" w:type="dxa"/>
          </w:tcPr>
          <w:p w14:paraId="6DCA799D" w14:textId="77777777" w:rsidR="00CE5DA2" w:rsidRDefault="00CE5DA2" w:rsidP="006C78FC">
            <w:pPr>
              <w:pStyle w:val="NormalText"/>
            </w:pPr>
            <w:r>
              <w:t>Atores envolvidos</w:t>
            </w:r>
          </w:p>
        </w:tc>
        <w:tc>
          <w:tcPr>
            <w:tcW w:w="6225" w:type="dxa"/>
          </w:tcPr>
          <w:p w14:paraId="0BA872E0" w14:textId="77777777" w:rsidR="00CE5DA2" w:rsidRDefault="00CE5DA2" w:rsidP="006C78FC">
            <w:pPr>
              <w:pStyle w:val="NormalText"/>
            </w:pPr>
            <w:proofErr w:type="spellStart"/>
            <w:r>
              <w:t>URegistado</w:t>
            </w:r>
            <w:proofErr w:type="spellEnd"/>
          </w:p>
        </w:tc>
      </w:tr>
      <w:tr w:rsidR="00CE5DA2" w14:paraId="170DBEDC" w14:textId="77777777" w:rsidTr="006C78FC">
        <w:trPr>
          <w:trHeight w:val="665"/>
        </w:trPr>
        <w:tc>
          <w:tcPr>
            <w:tcW w:w="2330" w:type="dxa"/>
          </w:tcPr>
          <w:p w14:paraId="6AFE2D2D" w14:textId="77777777" w:rsidR="00CE5DA2" w:rsidRDefault="00CE5DA2" w:rsidP="006C78FC">
            <w:pPr>
              <w:pStyle w:val="NormalText"/>
            </w:pPr>
            <w:r>
              <w:t>Pré-Condição</w:t>
            </w:r>
          </w:p>
        </w:tc>
        <w:tc>
          <w:tcPr>
            <w:tcW w:w="6225" w:type="dxa"/>
          </w:tcPr>
          <w:p w14:paraId="3417FB3A" w14:textId="77777777" w:rsidR="00CE5DA2" w:rsidRPr="00A576D2" w:rsidRDefault="00CE5DA2" w:rsidP="006C78FC">
            <w:pPr>
              <w:pStyle w:val="NormalText"/>
            </w:pPr>
            <w:r>
              <w:rPr>
                <w:i/>
              </w:rPr>
              <w:t xml:space="preserve">Login </w:t>
            </w:r>
            <w:r>
              <w:t>válido.</w:t>
            </w:r>
          </w:p>
        </w:tc>
      </w:tr>
      <w:tr w:rsidR="00CE5DA2" w14:paraId="0367928A" w14:textId="77777777" w:rsidTr="006C78FC">
        <w:trPr>
          <w:trHeight w:val="649"/>
        </w:trPr>
        <w:tc>
          <w:tcPr>
            <w:tcW w:w="2330" w:type="dxa"/>
          </w:tcPr>
          <w:p w14:paraId="055FA8C9" w14:textId="77777777" w:rsidR="00CE5DA2" w:rsidRDefault="00CE5DA2" w:rsidP="006C78FC">
            <w:pPr>
              <w:pStyle w:val="NormalText"/>
            </w:pPr>
            <w:r>
              <w:lastRenderedPageBreak/>
              <w:t>Prioridade</w:t>
            </w:r>
          </w:p>
        </w:tc>
        <w:tc>
          <w:tcPr>
            <w:tcW w:w="6225" w:type="dxa"/>
          </w:tcPr>
          <w:p w14:paraId="41DAD699" w14:textId="77777777" w:rsidR="00CE5DA2" w:rsidRDefault="00CE5DA2" w:rsidP="006C78FC">
            <w:pPr>
              <w:pStyle w:val="NormalText"/>
            </w:pPr>
          </w:p>
        </w:tc>
      </w:tr>
      <w:tr w:rsidR="00CE5DA2" w:rsidRPr="00226387" w14:paraId="19F9E986" w14:textId="77777777" w:rsidTr="006C78FC">
        <w:trPr>
          <w:trHeight w:val="665"/>
        </w:trPr>
        <w:tc>
          <w:tcPr>
            <w:tcW w:w="2330" w:type="dxa"/>
          </w:tcPr>
          <w:p w14:paraId="376D5B46" w14:textId="77777777" w:rsidR="00CE5DA2" w:rsidRDefault="00CE5DA2" w:rsidP="006C78FC">
            <w:pPr>
              <w:pStyle w:val="NormalText"/>
            </w:pPr>
            <w:r>
              <w:t>Fluxo Principal</w:t>
            </w:r>
          </w:p>
        </w:tc>
        <w:tc>
          <w:tcPr>
            <w:tcW w:w="6225" w:type="dxa"/>
          </w:tcPr>
          <w:p w14:paraId="79536D89" w14:textId="77777777" w:rsidR="00CE5DA2" w:rsidRDefault="00CE5DA2" w:rsidP="006C78FC">
            <w:pPr>
              <w:pStyle w:val="NormalText"/>
              <w:numPr>
                <w:ilvl w:val="0"/>
                <w:numId w:val="21"/>
              </w:numPr>
            </w:pPr>
            <w:r>
              <w:t>O ator no ecrã de visualização dos detalhes de Eventos/PoI seleciona a opção adicionar evento/PoI aos favoritos;</w:t>
            </w:r>
          </w:p>
          <w:p w14:paraId="109E0A32" w14:textId="77777777" w:rsidR="00CE5DA2" w:rsidRDefault="00CE5DA2" w:rsidP="006C78FC">
            <w:pPr>
              <w:pStyle w:val="NormalText"/>
              <w:numPr>
                <w:ilvl w:val="0"/>
                <w:numId w:val="21"/>
              </w:numPr>
            </w:pPr>
            <w:r>
              <w:t>O sistema devolve uma confirmação através da alteração gráfica do ícone dos favoritos.</w:t>
            </w:r>
          </w:p>
        </w:tc>
      </w:tr>
      <w:tr w:rsidR="00CE5DA2" w14:paraId="689DF902" w14:textId="77777777" w:rsidTr="006C78FC">
        <w:trPr>
          <w:trHeight w:val="649"/>
        </w:trPr>
        <w:tc>
          <w:tcPr>
            <w:tcW w:w="2330" w:type="dxa"/>
          </w:tcPr>
          <w:p w14:paraId="2380667D" w14:textId="77777777" w:rsidR="00CE5DA2" w:rsidRDefault="00CE5DA2" w:rsidP="006C78FC">
            <w:pPr>
              <w:pStyle w:val="NormalText"/>
            </w:pPr>
            <w:r>
              <w:t>Fluxos Alternativos</w:t>
            </w:r>
          </w:p>
        </w:tc>
        <w:tc>
          <w:tcPr>
            <w:tcW w:w="6225" w:type="dxa"/>
          </w:tcPr>
          <w:p w14:paraId="0FE894B7" w14:textId="77777777" w:rsidR="00CE5DA2" w:rsidRDefault="00CE5DA2" w:rsidP="006C78FC">
            <w:pPr>
              <w:pStyle w:val="NormalText"/>
            </w:pPr>
          </w:p>
        </w:tc>
      </w:tr>
      <w:tr w:rsidR="00CE5DA2" w:rsidRPr="00226387" w14:paraId="48B83B67" w14:textId="77777777" w:rsidTr="006C78FC">
        <w:trPr>
          <w:trHeight w:val="649"/>
        </w:trPr>
        <w:tc>
          <w:tcPr>
            <w:tcW w:w="2330" w:type="dxa"/>
          </w:tcPr>
          <w:p w14:paraId="0F66BB57" w14:textId="77777777" w:rsidR="00CE5DA2" w:rsidRDefault="00CE5DA2" w:rsidP="006C78FC">
            <w:pPr>
              <w:pStyle w:val="NormalText"/>
            </w:pPr>
            <w:r>
              <w:t>Fluxos de Exceção</w:t>
            </w:r>
          </w:p>
        </w:tc>
        <w:tc>
          <w:tcPr>
            <w:tcW w:w="6225" w:type="dxa"/>
          </w:tcPr>
          <w:p w14:paraId="732DA483" w14:textId="77777777" w:rsidR="00CE5DA2" w:rsidRDefault="00CE5DA2" w:rsidP="006C78FC">
            <w:pPr>
              <w:pStyle w:val="NormalText"/>
              <w:numPr>
                <w:ilvl w:val="0"/>
                <w:numId w:val="44"/>
              </w:numPr>
            </w:pPr>
            <w:r>
              <w:t>Não tem conexão à internet.</w:t>
            </w:r>
          </w:p>
          <w:p w14:paraId="390D205D" w14:textId="77777777" w:rsidR="00CE5DA2" w:rsidRDefault="00CE5DA2" w:rsidP="006C78FC">
            <w:pPr>
              <w:pStyle w:val="NormalText"/>
            </w:pPr>
            <w:r>
              <w:t xml:space="preserve">2A  </w:t>
            </w:r>
          </w:p>
          <w:p w14:paraId="479F637B" w14:textId="77777777" w:rsidR="00CE5DA2" w:rsidRDefault="00CE5DA2" w:rsidP="006C78FC">
            <w:pPr>
              <w:pStyle w:val="NormalText"/>
              <w:numPr>
                <w:ilvl w:val="0"/>
                <w:numId w:val="44"/>
              </w:numPr>
            </w:pPr>
            <w:r>
              <w:t>O sistema devolve uma mensagem: “Não foi possível adicionar aos favoritos.”.</w:t>
            </w:r>
          </w:p>
        </w:tc>
      </w:tr>
      <w:tr w:rsidR="00CE5DA2" w14:paraId="2173EE11" w14:textId="77777777" w:rsidTr="006C78FC">
        <w:trPr>
          <w:trHeight w:val="647"/>
        </w:trPr>
        <w:tc>
          <w:tcPr>
            <w:tcW w:w="2330" w:type="dxa"/>
          </w:tcPr>
          <w:p w14:paraId="5ECBB077" w14:textId="77777777" w:rsidR="00CE5DA2" w:rsidRDefault="00CE5DA2" w:rsidP="006C78FC">
            <w:pPr>
              <w:pStyle w:val="NormalText"/>
            </w:pPr>
            <w:r>
              <w:t>Pós-Condição</w:t>
            </w:r>
          </w:p>
        </w:tc>
        <w:tc>
          <w:tcPr>
            <w:tcW w:w="6225" w:type="dxa"/>
          </w:tcPr>
          <w:p w14:paraId="473D9B19" w14:textId="77777777" w:rsidR="00CE5DA2" w:rsidRDefault="00CE5DA2" w:rsidP="006C78FC">
            <w:pPr>
              <w:pStyle w:val="NormalText"/>
            </w:pPr>
          </w:p>
        </w:tc>
      </w:tr>
      <w:tr w:rsidR="00CE5DA2" w:rsidRPr="00226387" w14:paraId="454C767F" w14:textId="77777777" w:rsidTr="006C78FC">
        <w:trPr>
          <w:trHeight w:val="647"/>
        </w:trPr>
        <w:tc>
          <w:tcPr>
            <w:tcW w:w="2330" w:type="dxa"/>
          </w:tcPr>
          <w:p w14:paraId="7780CFCC" w14:textId="77777777" w:rsidR="00CE5DA2" w:rsidRDefault="00CE5DA2" w:rsidP="006C78FC">
            <w:pPr>
              <w:pStyle w:val="NormalText"/>
            </w:pPr>
            <w:r>
              <w:t>Casos de Teste</w:t>
            </w:r>
          </w:p>
        </w:tc>
        <w:tc>
          <w:tcPr>
            <w:tcW w:w="6225" w:type="dxa"/>
          </w:tcPr>
          <w:p w14:paraId="23B0CC35" w14:textId="77777777" w:rsidR="00CE5DA2" w:rsidRDefault="00CE5DA2" w:rsidP="006C78FC">
            <w:pPr>
              <w:pStyle w:val="NormalText"/>
              <w:numPr>
                <w:ilvl w:val="0"/>
                <w:numId w:val="22"/>
              </w:numPr>
            </w:pPr>
            <w:r>
              <w:t xml:space="preserve">Verificar se os favoritos se encontram na área dos favoritos do ator. Através de um pedido ao </w:t>
            </w:r>
            <w:proofErr w:type="spellStart"/>
            <w:r>
              <w:t>webservice</w:t>
            </w:r>
            <w:proofErr w:type="spellEnd"/>
            <w:r>
              <w:t xml:space="preserve"> e este devolve que o determinado favorito se encontra na base de dados.</w:t>
            </w:r>
          </w:p>
          <w:p w14:paraId="5096D3E9" w14:textId="77777777" w:rsidR="00CE5DA2" w:rsidRDefault="00CE5DA2" w:rsidP="006C78FC">
            <w:pPr>
              <w:pStyle w:val="NormalText"/>
              <w:numPr>
                <w:ilvl w:val="0"/>
                <w:numId w:val="22"/>
              </w:numPr>
            </w:pPr>
            <w:r>
              <w:t xml:space="preserve">Antes de fazer o pedido à API </w:t>
            </w:r>
            <w:proofErr w:type="spellStart"/>
            <w:r>
              <w:t>Rest</w:t>
            </w:r>
            <w:proofErr w:type="spellEnd"/>
            <w:r>
              <w:t xml:space="preserve"> verificar a conexão do dispositivo móvel à internet.</w:t>
            </w:r>
          </w:p>
        </w:tc>
      </w:tr>
    </w:tbl>
    <w:p w14:paraId="216AD2B6" w14:textId="77777777" w:rsidR="00CE5DA2" w:rsidRPr="004E6409" w:rsidRDefault="00CE5DA2" w:rsidP="00CE5DA2">
      <w:pPr>
        <w:ind w:left="1134"/>
        <w:rPr>
          <w:lang w:val="pt-BR"/>
        </w:rPr>
      </w:pPr>
    </w:p>
    <w:p w14:paraId="1A224B2A" w14:textId="77777777" w:rsidR="00CE5DA2" w:rsidRPr="004E6409" w:rsidRDefault="00CE5DA2" w:rsidP="00CE5DA2">
      <w:pPr>
        <w:ind w:left="1134"/>
        <w:rPr>
          <w:lang w:val="pt-BR"/>
        </w:rPr>
      </w:pPr>
    </w:p>
    <w:tbl>
      <w:tblPr>
        <w:tblStyle w:val="TableGrid"/>
        <w:tblW w:w="8555" w:type="dxa"/>
        <w:tblLook w:val="04A0" w:firstRow="1" w:lastRow="0" w:firstColumn="1" w:lastColumn="0" w:noHBand="0" w:noVBand="1"/>
      </w:tblPr>
      <w:tblGrid>
        <w:gridCol w:w="2330"/>
        <w:gridCol w:w="6225"/>
      </w:tblGrid>
      <w:tr w:rsidR="00CE5DA2" w:rsidRPr="00226387" w14:paraId="410AF20C" w14:textId="77777777" w:rsidTr="006C78FC">
        <w:trPr>
          <w:trHeight w:val="649"/>
        </w:trPr>
        <w:tc>
          <w:tcPr>
            <w:tcW w:w="2330" w:type="dxa"/>
          </w:tcPr>
          <w:p w14:paraId="30AA42D4" w14:textId="77777777" w:rsidR="00CE5DA2" w:rsidRDefault="00CE5DA2" w:rsidP="006C78FC">
            <w:pPr>
              <w:pStyle w:val="NormalText"/>
            </w:pPr>
            <w:r>
              <w:t>Nome</w:t>
            </w:r>
          </w:p>
        </w:tc>
        <w:tc>
          <w:tcPr>
            <w:tcW w:w="6225" w:type="dxa"/>
          </w:tcPr>
          <w:p w14:paraId="0ED29E2E" w14:textId="77777777" w:rsidR="00CE5DA2" w:rsidRDefault="00CE5DA2" w:rsidP="006C78FC">
            <w:pPr>
              <w:pStyle w:val="NormalText"/>
            </w:pPr>
            <w:r>
              <w:t>Eliminar PoI/Evento dos favoritos</w:t>
            </w:r>
          </w:p>
        </w:tc>
      </w:tr>
      <w:tr w:rsidR="00CE5DA2" w:rsidRPr="00226387" w14:paraId="5D3EF1B0" w14:textId="77777777" w:rsidTr="006C78FC">
        <w:trPr>
          <w:trHeight w:val="665"/>
        </w:trPr>
        <w:tc>
          <w:tcPr>
            <w:tcW w:w="2330" w:type="dxa"/>
          </w:tcPr>
          <w:p w14:paraId="5BF49E0F" w14:textId="77777777" w:rsidR="00CE5DA2" w:rsidRDefault="00CE5DA2" w:rsidP="006C78FC">
            <w:pPr>
              <w:pStyle w:val="NormalText"/>
            </w:pPr>
            <w:r>
              <w:t>Objetivo</w:t>
            </w:r>
          </w:p>
        </w:tc>
        <w:tc>
          <w:tcPr>
            <w:tcW w:w="6225" w:type="dxa"/>
          </w:tcPr>
          <w:p w14:paraId="52608E46" w14:textId="77777777" w:rsidR="00CE5DA2" w:rsidRDefault="00CE5DA2" w:rsidP="006C78FC">
            <w:pPr>
              <w:pStyle w:val="NormalText"/>
            </w:pPr>
            <w:r>
              <w:t>Retirar um determinado PoI/Evento dos favoritos</w:t>
            </w:r>
          </w:p>
        </w:tc>
      </w:tr>
      <w:tr w:rsidR="00CE5DA2" w14:paraId="603B41E9" w14:textId="77777777" w:rsidTr="006C78FC">
        <w:trPr>
          <w:trHeight w:val="649"/>
        </w:trPr>
        <w:tc>
          <w:tcPr>
            <w:tcW w:w="2330" w:type="dxa"/>
          </w:tcPr>
          <w:p w14:paraId="52CADA1B" w14:textId="77777777" w:rsidR="00CE5DA2" w:rsidRDefault="00CE5DA2" w:rsidP="006C78FC">
            <w:pPr>
              <w:pStyle w:val="NormalText"/>
            </w:pPr>
            <w:r>
              <w:t>Atores envolvidos</w:t>
            </w:r>
          </w:p>
        </w:tc>
        <w:tc>
          <w:tcPr>
            <w:tcW w:w="6225" w:type="dxa"/>
          </w:tcPr>
          <w:p w14:paraId="4B1E3099" w14:textId="77777777" w:rsidR="00CE5DA2" w:rsidRDefault="00CE5DA2" w:rsidP="006C78FC">
            <w:pPr>
              <w:pStyle w:val="NormalText"/>
            </w:pPr>
            <w:proofErr w:type="spellStart"/>
            <w:r>
              <w:t>URegistado</w:t>
            </w:r>
            <w:proofErr w:type="spellEnd"/>
          </w:p>
        </w:tc>
      </w:tr>
      <w:tr w:rsidR="00CE5DA2" w14:paraId="06618D1A" w14:textId="77777777" w:rsidTr="006C78FC">
        <w:trPr>
          <w:trHeight w:val="665"/>
        </w:trPr>
        <w:tc>
          <w:tcPr>
            <w:tcW w:w="2330" w:type="dxa"/>
          </w:tcPr>
          <w:p w14:paraId="5C5C69CD" w14:textId="77777777" w:rsidR="00CE5DA2" w:rsidRDefault="00CE5DA2" w:rsidP="006C78FC">
            <w:pPr>
              <w:pStyle w:val="NormalText"/>
            </w:pPr>
            <w:r>
              <w:t>Pré-Condição</w:t>
            </w:r>
          </w:p>
        </w:tc>
        <w:tc>
          <w:tcPr>
            <w:tcW w:w="6225" w:type="dxa"/>
          </w:tcPr>
          <w:p w14:paraId="6053B55D" w14:textId="77777777" w:rsidR="00CE5DA2" w:rsidRPr="00A96072" w:rsidRDefault="00CE5DA2" w:rsidP="006C78FC">
            <w:pPr>
              <w:pStyle w:val="NormalText"/>
            </w:pPr>
            <w:r>
              <w:rPr>
                <w:i/>
              </w:rPr>
              <w:t xml:space="preserve">Login </w:t>
            </w:r>
            <w:r>
              <w:t>válido</w:t>
            </w:r>
          </w:p>
        </w:tc>
      </w:tr>
      <w:tr w:rsidR="00CE5DA2" w14:paraId="5918476A" w14:textId="77777777" w:rsidTr="006C78FC">
        <w:trPr>
          <w:trHeight w:val="649"/>
        </w:trPr>
        <w:tc>
          <w:tcPr>
            <w:tcW w:w="2330" w:type="dxa"/>
          </w:tcPr>
          <w:p w14:paraId="676EC987" w14:textId="77777777" w:rsidR="00CE5DA2" w:rsidRDefault="00CE5DA2" w:rsidP="006C78FC">
            <w:pPr>
              <w:pStyle w:val="NormalText"/>
            </w:pPr>
            <w:r>
              <w:t>Prioridade</w:t>
            </w:r>
          </w:p>
        </w:tc>
        <w:tc>
          <w:tcPr>
            <w:tcW w:w="6225" w:type="dxa"/>
          </w:tcPr>
          <w:p w14:paraId="20362AE5" w14:textId="77777777" w:rsidR="00CE5DA2" w:rsidRDefault="00CE5DA2" w:rsidP="006C78FC">
            <w:pPr>
              <w:pStyle w:val="NormalText"/>
            </w:pPr>
          </w:p>
        </w:tc>
      </w:tr>
      <w:tr w:rsidR="00CE5DA2" w:rsidRPr="00226387" w14:paraId="73F39273" w14:textId="77777777" w:rsidTr="006C78FC">
        <w:trPr>
          <w:trHeight w:val="665"/>
        </w:trPr>
        <w:tc>
          <w:tcPr>
            <w:tcW w:w="2330" w:type="dxa"/>
          </w:tcPr>
          <w:p w14:paraId="13789E81" w14:textId="77777777" w:rsidR="00CE5DA2" w:rsidRDefault="00CE5DA2" w:rsidP="006C78FC">
            <w:pPr>
              <w:pStyle w:val="NormalText"/>
            </w:pPr>
            <w:r>
              <w:lastRenderedPageBreak/>
              <w:t>Fluxo Principal</w:t>
            </w:r>
          </w:p>
        </w:tc>
        <w:tc>
          <w:tcPr>
            <w:tcW w:w="6225" w:type="dxa"/>
          </w:tcPr>
          <w:p w14:paraId="15656B0C" w14:textId="77777777" w:rsidR="00CE5DA2" w:rsidRDefault="00CE5DA2" w:rsidP="006C78FC">
            <w:pPr>
              <w:pStyle w:val="NormalText"/>
              <w:numPr>
                <w:ilvl w:val="0"/>
                <w:numId w:val="45"/>
              </w:numPr>
            </w:pPr>
            <w:r>
              <w:t>O utilizador encontra-se na área de favoritos;</w:t>
            </w:r>
          </w:p>
          <w:p w14:paraId="6EC856F7" w14:textId="77777777" w:rsidR="00CE5DA2" w:rsidRDefault="00CE5DA2" w:rsidP="006C78FC">
            <w:pPr>
              <w:pStyle w:val="NormalText"/>
              <w:numPr>
                <w:ilvl w:val="0"/>
                <w:numId w:val="45"/>
              </w:numPr>
            </w:pPr>
            <w:r>
              <w:t>Clica na opção remover, ou arrasta para o lado esquerdo o PoI/Evento;</w:t>
            </w:r>
          </w:p>
          <w:p w14:paraId="16BD36FF" w14:textId="77777777" w:rsidR="00CE5DA2" w:rsidRDefault="00CE5DA2" w:rsidP="006C78FC">
            <w:pPr>
              <w:pStyle w:val="NormalText"/>
              <w:numPr>
                <w:ilvl w:val="0"/>
                <w:numId w:val="45"/>
              </w:numPr>
            </w:pPr>
            <w:r>
              <w:t>O PoI/Evento é removido da área de favoritos.</w:t>
            </w:r>
          </w:p>
        </w:tc>
      </w:tr>
      <w:tr w:rsidR="00CE5DA2" w:rsidRPr="00226387" w14:paraId="09737865" w14:textId="77777777" w:rsidTr="006C78FC">
        <w:trPr>
          <w:trHeight w:val="649"/>
        </w:trPr>
        <w:tc>
          <w:tcPr>
            <w:tcW w:w="2330" w:type="dxa"/>
          </w:tcPr>
          <w:p w14:paraId="6246405C" w14:textId="77777777" w:rsidR="00CE5DA2" w:rsidRDefault="00CE5DA2" w:rsidP="006C78FC">
            <w:pPr>
              <w:pStyle w:val="NormalText"/>
            </w:pPr>
            <w:r>
              <w:t>Fluxos Alternativos</w:t>
            </w:r>
          </w:p>
        </w:tc>
        <w:tc>
          <w:tcPr>
            <w:tcW w:w="6225" w:type="dxa"/>
          </w:tcPr>
          <w:p w14:paraId="3C1FE98E" w14:textId="77777777" w:rsidR="00CE5DA2" w:rsidRDefault="00CE5DA2" w:rsidP="006C78FC">
            <w:pPr>
              <w:pStyle w:val="NormalText"/>
            </w:pPr>
            <w:r>
              <w:t>1A</w:t>
            </w:r>
          </w:p>
          <w:p w14:paraId="2F4FC826" w14:textId="77777777" w:rsidR="00CE5DA2" w:rsidRDefault="00CE5DA2" w:rsidP="006C78FC">
            <w:pPr>
              <w:pStyle w:val="NormalText"/>
              <w:numPr>
                <w:ilvl w:val="0"/>
                <w:numId w:val="44"/>
              </w:numPr>
            </w:pPr>
            <w:r>
              <w:t>O utilizador encontra-se na área da descrição do PoI/Evento;</w:t>
            </w:r>
          </w:p>
          <w:p w14:paraId="22BE324C" w14:textId="77777777" w:rsidR="00CE5DA2" w:rsidRDefault="00CE5DA2" w:rsidP="006C78FC">
            <w:pPr>
              <w:pStyle w:val="NormalText"/>
              <w:numPr>
                <w:ilvl w:val="0"/>
                <w:numId w:val="44"/>
              </w:numPr>
            </w:pPr>
            <w:r>
              <w:t xml:space="preserve">O ator clica no ícone dos favoritos (encontra-se selecionado, </w:t>
            </w:r>
            <w:proofErr w:type="gramStart"/>
            <w:r>
              <w:t>PoI/Evento</w:t>
            </w:r>
            <w:proofErr w:type="gramEnd"/>
            <w:r>
              <w:t xml:space="preserve"> pertence aos favoritos);</w:t>
            </w:r>
          </w:p>
          <w:p w14:paraId="759C54F0" w14:textId="77777777" w:rsidR="00CE5DA2" w:rsidRDefault="00CE5DA2" w:rsidP="006C78FC">
            <w:pPr>
              <w:pStyle w:val="NormalText"/>
              <w:numPr>
                <w:ilvl w:val="0"/>
                <w:numId w:val="44"/>
              </w:numPr>
            </w:pPr>
            <w:r>
              <w:t>O ícone dos favoritos devolve um feedback visual.</w:t>
            </w:r>
          </w:p>
        </w:tc>
      </w:tr>
      <w:tr w:rsidR="00CE5DA2" w:rsidRPr="00226387" w14:paraId="648103B1" w14:textId="77777777" w:rsidTr="006C78FC">
        <w:trPr>
          <w:trHeight w:val="649"/>
        </w:trPr>
        <w:tc>
          <w:tcPr>
            <w:tcW w:w="2330" w:type="dxa"/>
          </w:tcPr>
          <w:p w14:paraId="2DDE8240" w14:textId="77777777" w:rsidR="00CE5DA2" w:rsidRDefault="00CE5DA2" w:rsidP="006C78FC">
            <w:pPr>
              <w:pStyle w:val="NormalText"/>
            </w:pPr>
            <w:r>
              <w:t>Fluxos de Exceção</w:t>
            </w:r>
          </w:p>
        </w:tc>
        <w:tc>
          <w:tcPr>
            <w:tcW w:w="6225" w:type="dxa"/>
          </w:tcPr>
          <w:p w14:paraId="4C3796A2" w14:textId="77777777" w:rsidR="00CE5DA2" w:rsidRDefault="00CE5DA2" w:rsidP="006C78FC">
            <w:pPr>
              <w:pStyle w:val="NormalText"/>
              <w:numPr>
                <w:ilvl w:val="0"/>
                <w:numId w:val="63"/>
              </w:numPr>
            </w:pPr>
            <w:r>
              <w:t>Não tem conexão à internet.</w:t>
            </w:r>
          </w:p>
          <w:p w14:paraId="0B9AA656" w14:textId="77777777" w:rsidR="00CE5DA2" w:rsidRDefault="00CE5DA2" w:rsidP="006C78FC">
            <w:pPr>
              <w:pStyle w:val="NormalText"/>
            </w:pPr>
            <w:r>
              <w:t xml:space="preserve">2A  </w:t>
            </w:r>
          </w:p>
          <w:p w14:paraId="46EBF0C8" w14:textId="77777777" w:rsidR="00CE5DA2" w:rsidRDefault="00CE5DA2" w:rsidP="006C78FC">
            <w:pPr>
              <w:pStyle w:val="NormalText"/>
              <w:numPr>
                <w:ilvl w:val="0"/>
                <w:numId w:val="46"/>
              </w:numPr>
            </w:pPr>
            <w:r>
              <w:t>O sistema devolve uma mensagem: “Não foi possível remover dos favoritos.”.</w:t>
            </w:r>
          </w:p>
        </w:tc>
      </w:tr>
      <w:tr w:rsidR="00CE5DA2" w14:paraId="4E178353" w14:textId="77777777" w:rsidTr="006C78FC">
        <w:trPr>
          <w:trHeight w:val="647"/>
        </w:trPr>
        <w:tc>
          <w:tcPr>
            <w:tcW w:w="2330" w:type="dxa"/>
          </w:tcPr>
          <w:p w14:paraId="447791BD" w14:textId="77777777" w:rsidR="00CE5DA2" w:rsidRDefault="00CE5DA2" w:rsidP="006C78FC">
            <w:pPr>
              <w:pStyle w:val="NormalText"/>
            </w:pPr>
            <w:r>
              <w:t>Pós-Condição</w:t>
            </w:r>
          </w:p>
        </w:tc>
        <w:tc>
          <w:tcPr>
            <w:tcW w:w="6225" w:type="dxa"/>
          </w:tcPr>
          <w:p w14:paraId="3A1EE3D7" w14:textId="77777777" w:rsidR="00CE5DA2" w:rsidRDefault="00CE5DA2" w:rsidP="006C78FC">
            <w:pPr>
              <w:pStyle w:val="NormalText"/>
            </w:pPr>
          </w:p>
        </w:tc>
      </w:tr>
      <w:tr w:rsidR="00CE5DA2" w:rsidRPr="00226387" w14:paraId="2FCB2156" w14:textId="77777777" w:rsidTr="006C78FC">
        <w:trPr>
          <w:trHeight w:val="647"/>
        </w:trPr>
        <w:tc>
          <w:tcPr>
            <w:tcW w:w="2330" w:type="dxa"/>
          </w:tcPr>
          <w:p w14:paraId="7715E748" w14:textId="77777777" w:rsidR="00CE5DA2" w:rsidRDefault="00CE5DA2" w:rsidP="006C78FC">
            <w:pPr>
              <w:pStyle w:val="NormalText"/>
            </w:pPr>
            <w:r>
              <w:t>Casos de Teste</w:t>
            </w:r>
          </w:p>
        </w:tc>
        <w:tc>
          <w:tcPr>
            <w:tcW w:w="6225" w:type="dxa"/>
          </w:tcPr>
          <w:p w14:paraId="1E56B716" w14:textId="77777777" w:rsidR="00CE5DA2" w:rsidRDefault="00CE5DA2" w:rsidP="006C78FC">
            <w:pPr>
              <w:pStyle w:val="NormalText"/>
              <w:numPr>
                <w:ilvl w:val="0"/>
                <w:numId w:val="46"/>
              </w:numPr>
            </w:pPr>
            <w:r>
              <w:t xml:space="preserve">Verificar se os favoritos são removidos da área dos favoritos do ator. Através de um pedido ao </w:t>
            </w:r>
            <w:proofErr w:type="spellStart"/>
            <w:r>
              <w:t>webservice</w:t>
            </w:r>
            <w:proofErr w:type="spellEnd"/>
            <w:r>
              <w:t xml:space="preserve"> e este devolve que o determinado favorito foi removido da base de dados.</w:t>
            </w:r>
          </w:p>
          <w:p w14:paraId="7FBA7944" w14:textId="77777777" w:rsidR="00CE5DA2" w:rsidRDefault="00CE5DA2" w:rsidP="006C78FC">
            <w:pPr>
              <w:pStyle w:val="NormalText"/>
              <w:numPr>
                <w:ilvl w:val="0"/>
                <w:numId w:val="46"/>
              </w:numPr>
            </w:pPr>
            <w:r>
              <w:t xml:space="preserve">Antes de fazer o pedido à API </w:t>
            </w:r>
            <w:proofErr w:type="spellStart"/>
            <w:r>
              <w:t>Rest</w:t>
            </w:r>
            <w:proofErr w:type="spellEnd"/>
            <w:r>
              <w:t xml:space="preserve"> verificar a conexão do dispositivo móvel à internet.</w:t>
            </w:r>
          </w:p>
        </w:tc>
      </w:tr>
    </w:tbl>
    <w:p w14:paraId="1ECAAEFF" w14:textId="77777777" w:rsidR="00CE5DA2" w:rsidRPr="004E6409" w:rsidRDefault="00CE5DA2" w:rsidP="00CE5DA2">
      <w:pPr>
        <w:ind w:left="1134"/>
        <w:rPr>
          <w:lang w:val="pt-BR"/>
        </w:rPr>
      </w:pPr>
    </w:p>
    <w:p w14:paraId="60A81C70" w14:textId="77777777" w:rsidR="00CE5DA2" w:rsidRPr="004E6409" w:rsidRDefault="00CE5DA2" w:rsidP="00CE5DA2">
      <w:pPr>
        <w:ind w:left="1134"/>
        <w:rPr>
          <w:lang w:val="pt-BR"/>
        </w:rPr>
      </w:pPr>
    </w:p>
    <w:p w14:paraId="2C57F08C" w14:textId="77777777" w:rsidR="00CE5DA2" w:rsidRPr="004E6409" w:rsidRDefault="00CE5DA2" w:rsidP="00CE5DA2">
      <w:pPr>
        <w:ind w:left="1134"/>
        <w:rPr>
          <w:lang w:val="pt-BR"/>
        </w:rPr>
      </w:pPr>
    </w:p>
    <w:tbl>
      <w:tblPr>
        <w:tblStyle w:val="TableGrid"/>
        <w:tblW w:w="8555" w:type="dxa"/>
        <w:tblLook w:val="04A0" w:firstRow="1" w:lastRow="0" w:firstColumn="1" w:lastColumn="0" w:noHBand="0" w:noVBand="1"/>
      </w:tblPr>
      <w:tblGrid>
        <w:gridCol w:w="2330"/>
        <w:gridCol w:w="6225"/>
      </w:tblGrid>
      <w:tr w:rsidR="00CE5DA2" w:rsidRPr="00226387" w14:paraId="33D8F84B" w14:textId="77777777" w:rsidTr="006C78FC">
        <w:trPr>
          <w:trHeight w:val="649"/>
        </w:trPr>
        <w:tc>
          <w:tcPr>
            <w:tcW w:w="2330" w:type="dxa"/>
          </w:tcPr>
          <w:p w14:paraId="44B3E800" w14:textId="77777777" w:rsidR="00CE5DA2" w:rsidRDefault="00CE5DA2" w:rsidP="006C78FC">
            <w:pPr>
              <w:pStyle w:val="NormalText"/>
            </w:pPr>
            <w:r>
              <w:t>Nome</w:t>
            </w:r>
          </w:p>
        </w:tc>
        <w:tc>
          <w:tcPr>
            <w:tcW w:w="6225" w:type="dxa"/>
          </w:tcPr>
          <w:p w14:paraId="44D82A3B" w14:textId="77777777" w:rsidR="00CE5DA2" w:rsidRDefault="00CE5DA2" w:rsidP="006C78FC">
            <w:pPr>
              <w:pStyle w:val="NormalText"/>
            </w:pPr>
            <w:r>
              <w:t>Efetuar comentário ao Evento/PoI.</w:t>
            </w:r>
          </w:p>
        </w:tc>
      </w:tr>
      <w:tr w:rsidR="00CE5DA2" w:rsidRPr="00226387" w14:paraId="7F23A98D" w14:textId="77777777" w:rsidTr="006C78FC">
        <w:trPr>
          <w:trHeight w:val="665"/>
        </w:trPr>
        <w:tc>
          <w:tcPr>
            <w:tcW w:w="2330" w:type="dxa"/>
          </w:tcPr>
          <w:p w14:paraId="25BA2D70" w14:textId="77777777" w:rsidR="00CE5DA2" w:rsidRDefault="00CE5DA2" w:rsidP="006C78FC">
            <w:pPr>
              <w:pStyle w:val="NormalText"/>
            </w:pPr>
            <w:r>
              <w:lastRenderedPageBreak/>
              <w:t>Objetivo</w:t>
            </w:r>
          </w:p>
        </w:tc>
        <w:tc>
          <w:tcPr>
            <w:tcW w:w="6225" w:type="dxa"/>
          </w:tcPr>
          <w:p w14:paraId="726DF382" w14:textId="77777777" w:rsidR="00CE5DA2" w:rsidRDefault="00CE5DA2" w:rsidP="006C78FC">
            <w:pPr>
              <w:pStyle w:val="NormalText"/>
            </w:pPr>
            <w:r>
              <w:t xml:space="preserve">Fazer um comentário ao Evento/PoI adicionando uma informação ao PoI/Evento. </w:t>
            </w:r>
          </w:p>
        </w:tc>
      </w:tr>
      <w:tr w:rsidR="00CE5DA2" w14:paraId="51C13E31" w14:textId="77777777" w:rsidTr="006C78FC">
        <w:trPr>
          <w:trHeight w:val="649"/>
        </w:trPr>
        <w:tc>
          <w:tcPr>
            <w:tcW w:w="2330" w:type="dxa"/>
          </w:tcPr>
          <w:p w14:paraId="162C72A6" w14:textId="77777777" w:rsidR="00CE5DA2" w:rsidRDefault="00CE5DA2" w:rsidP="006C78FC">
            <w:pPr>
              <w:pStyle w:val="NormalText"/>
            </w:pPr>
            <w:r>
              <w:t>Atores envolvidos</w:t>
            </w:r>
          </w:p>
        </w:tc>
        <w:tc>
          <w:tcPr>
            <w:tcW w:w="6225" w:type="dxa"/>
          </w:tcPr>
          <w:p w14:paraId="4236F77D" w14:textId="77777777" w:rsidR="00CE5DA2" w:rsidRDefault="00CE5DA2" w:rsidP="006C78FC">
            <w:pPr>
              <w:pStyle w:val="NormalText"/>
            </w:pPr>
            <w:proofErr w:type="spellStart"/>
            <w:r>
              <w:t>URegistado</w:t>
            </w:r>
            <w:proofErr w:type="spellEnd"/>
          </w:p>
        </w:tc>
      </w:tr>
      <w:tr w:rsidR="00CE5DA2" w14:paraId="7F8E4BFB" w14:textId="77777777" w:rsidTr="006C78FC">
        <w:trPr>
          <w:trHeight w:val="665"/>
        </w:trPr>
        <w:tc>
          <w:tcPr>
            <w:tcW w:w="2330" w:type="dxa"/>
          </w:tcPr>
          <w:p w14:paraId="7D7BB816" w14:textId="77777777" w:rsidR="00CE5DA2" w:rsidRDefault="00CE5DA2" w:rsidP="006C78FC">
            <w:pPr>
              <w:pStyle w:val="NormalText"/>
            </w:pPr>
            <w:r>
              <w:t>Pré-Condição</w:t>
            </w:r>
          </w:p>
        </w:tc>
        <w:tc>
          <w:tcPr>
            <w:tcW w:w="6225" w:type="dxa"/>
          </w:tcPr>
          <w:p w14:paraId="0E521F7A" w14:textId="77777777" w:rsidR="00CE5DA2" w:rsidRPr="00F90308" w:rsidRDefault="00CE5DA2" w:rsidP="006C78FC">
            <w:pPr>
              <w:pStyle w:val="NormalText"/>
            </w:pPr>
            <w:r>
              <w:rPr>
                <w:i/>
              </w:rPr>
              <w:t xml:space="preserve">Login </w:t>
            </w:r>
            <w:r>
              <w:t>Válido.</w:t>
            </w:r>
          </w:p>
        </w:tc>
      </w:tr>
      <w:tr w:rsidR="00CE5DA2" w14:paraId="0BA4B904" w14:textId="77777777" w:rsidTr="006C78FC">
        <w:trPr>
          <w:trHeight w:val="649"/>
        </w:trPr>
        <w:tc>
          <w:tcPr>
            <w:tcW w:w="2330" w:type="dxa"/>
          </w:tcPr>
          <w:p w14:paraId="1105D306" w14:textId="77777777" w:rsidR="00CE5DA2" w:rsidRDefault="00CE5DA2" w:rsidP="006C78FC">
            <w:pPr>
              <w:pStyle w:val="NormalText"/>
            </w:pPr>
            <w:r>
              <w:t>Prioridade</w:t>
            </w:r>
          </w:p>
        </w:tc>
        <w:tc>
          <w:tcPr>
            <w:tcW w:w="6225" w:type="dxa"/>
          </w:tcPr>
          <w:p w14:paraId="277D43F4" w14:textId="77777777" w:rsidR="00CE5DA2" w:rsidRDefault="00CE5DA2" w:rsidP="006C78FC">
            <w:pPr>
              <w:pStyle w:val="NormalText"/>
            </w:pPr>
          </w:p>
        </w:tc>
      </w:tr>
      <w:tr w:rsidR="00CE5DA2" w:rsidRPr="00226387" w14:paraId="60DC0BE0" w14:textId="77777777" w:rsidTr="006C78FC">
        <w:trPr>
          <w:trHeight w:val="665"/>
        </w:trPr>
        <w:tc>
          <w:tcPr>
            <w:tcW w:w="2330" w:type="dxa"/>
          </w:tcPr>
          <w:p w14:paraId="495A8BF8" w14:textId="77777777" w:rsidR="00CE5DA2" w:rsidRDefault="00CE5DA2" w:rsidP="006C78FC">
            <w:pPr>
              <w:pStyle w:val="NormalText"/>
            </w:pPr>
            <w:r>
              <w:t>Fluxo Principal</w:t>
            </w:r>
          </w:p>
        </w:tc>
        <w:tc>
          <w:tcPr>
            <w:tcW w:w="6225" w:type="dxa"/>
          </w:tcPr>
          <w:p w14:paraId="31B887CE" w14:textId="77777777" w:rsidR="00CE5DA2" w:rsidRDefault="00CE5DA2" w:rsidP="006C78FC">
            <w:pPr>
              <w:pStyle w:val="NormalText"/>
              <w:numPr>
                <w:ilvl w:val="0"/>
                <w:numId w:val="23"/>
              </w:numPr>
            </w:pPr>
            <w:r>
              <w:t>O ator encontra-se no ecrã do Evento/PoI, e seleciona a opção inserir comentário;</w:t>
            </w:r>
          </w:p>
          <w:p w14:paraId="0F3EB418" w14:textId="77777777" w:rsidR="00CE5DA2" w:rsidRDefault="00CE5DA2" w:rsidP="006C78FC">
            <w:pPr>
              <w:pStyle w:val="NormalText"/>
              <w:numPr>
                <w:ilvl w:val="0"/>
                <w:numId w:val="23"/>
              </w:numPr>
            </w:pPr>
            <w:r>
              <w:t>O ator escreve o comentário;</w:t>
            </w:r>
          </w:p>
          <w:p w14:paraId="738FB06B" w14:textId="77777777" w:rsidR="00CE5DA2" w:rsidRDefault="00CE5DA2" w:rsidP="006C78FC">
            <w:pPr>
              <w:pStyle w:val="NormalText"/>
              <w:numPr>
                <w:ilvl w:val="0"/>
                <w:numId w:val="23"/>
              </w:numPr>
            </w:pPr>
            <w:r>
              <w:t>O ator seleciona a opção inserir comentário;</w:t>
            </w:r>
          </w:p>
          <w:p w14:paraId="6A6FDF72" w14:textId="77777777" w:rsidR="00CE5DA2" w:rsidRDefault="00CE5DA2" w:rsidP="006C78FC">
            <w:pPr>
              <w:pStyle w:val="NormalText"/>
              <w:numPr>
                <w:ilvl w:val="0"/>
                <w:numId w:val="23"/>
              </w:numPr>
            </w:pPr>
            <w:r>
              <w:t>O sistema insere o comentário, e mostra a área dos diferentes comentários inseridos.</w:t>
            </w:r>
          </w:p>
        </w:tc>
      </w:tr>
      <w:tr w:rsidR="00CE5DA2" w:rsidRPr="00226387" w14:paraId="4354706A" w14:textId="77777777" w:rsidTr="006C78FC">
        <w:trPr>
          <w:trHeight w:val="649"/>
        </w:trPr>
        <w:tc>
          <w:tcPr>
            <w:tcW w:w="2330" w:type="dxa"/>
          </w:tcPr>
          <w:p w14:paraId="74C08D0E" w14:textId="77777777" w:rsidR="00CE5DA2" w:rsidRDefault="00CE5DA2" w:rsidP="006C78FC">
            <w:pPr>
              <w:pStyle w:val="NormalText"/>
            </w:pPr>
            <w:r>
              <w:t>Fluxos Alternativos</w:t>
            </w:r>
          </w:p>
        </w:tc>
        <w:tc>
          <w:tcPr>
            <w:tcW w:w="6225" w:type="dxa"/>
          </w:tcPr>
          <w:p w14:paraId="19F03585" w14:textId="77777777" w:rsidR="00CE5DA2" w:rsidRDefault="00CE5DA2" w:rsidP="006C78FC">
            <w:pPr>
              <w:pStyle w:val="NormalText"/>
            </w:pPr>
            <w:r>
              <w:t xml:space="preserve">2A </w:t>
            </w:r>
          </w:p>
          <w:p w14:paraId="2F41E44B" w14:textId="77777777" w:rsidR="00CE5DA2" w:rsidRDefault="00CE5DA2" w:rsidP="006C78FC">
            <w:pPr>
              <w:pStyle w:val="NormalText"/>
              <w:numPr>
                <w:ilvl w:val="0"/>
                <w:numId w:val="25"/>
              </w:numPr>
            </w:pPr>
            <w:r>
              <w:t>O ator cancela o comentário;</w:t>
            </w:r>
          </w:p>
          <w:p w14:paraId="0DDFD4D6" w14:textId="77777777" w:rsidR="00CE5DA2" w:rsidRDefault="00CE5DA2" w:rsidP="006C78FC">
            <w:pPr>
              <w:pStyle w:val="NormalText"/>
              <w:numPr>
                <w:ilvl w:val="0"/>
                <w:numId w:val="25"/>
              </w:numPr>
            </w:pPr>
            <w:r>
              <w:t>O sistema devolve o ecrã com os detalhes do Evento/PoI.</w:t>
            </w:r>
          </w:p>
          <w:p w14:paraId="5EF4C312" w14:textId="77777777" w:rsidR="00CE5DA2" w:rsidRDefault="00CE5DA2" w:rsidP="006C78FC">
            <w:pPr>
              <w:pStyle w:val="NormalText"/>
            </w:pPr>
            <w:r>
              <w:t xml:space="preserve">3A </w:t>
            </w:r>
          </w:p>
          <w:p w14:paraId="6EEC859E" w14:textId="77777777" w:rsidR="00CE5DA2" w:rsidRDefault="00CE5DA2" w:rsidP="006C78FC">
            <w:pPr>
              <w:pStyle w:val="NormalText"/>
              <w:numPr>
                <w:ilvl w:val="0"/>
                <w:numId w:val="26"/>
              </w:numPr>
            </w:pPr>
            <w:r>
              <w:t>O ator cancela a escrita do comentário;</w:t>
            </w:r>
          </w:p>
          <w:p w14:paraId="02CEF6D0" w14:textId="77777777" w:rsidR="00CE5DA2" w:rsidRDefault="00CE5DA2" w:rsidP="006C78FC">
            <w:pPr>
              <w:pStyle w:val="NormalText"/>
              <w:numPr>
                <w:ilvl w:val="0"/>
                <w:numId w:val="26"/>
              </w:numPr>
            </w:pPr>
            <w:r>
              <w:t>O sistema devolve uma mensagem: “Pretende cancelar o comentário?”;</w:t>
            </w:r>
          </w:p>
          <w:p w14:paraId="58DF3924" w14:textId="77777777" w:rsidR="00CE5DA2" w:rsidRDefault="00CE5DA2" w:rsidP="006C78FC">
            <w:pPr>
              <w:pStyle w:val="NormalText"/>
              <w:numPr>
                <w:ilvl w:val="0"/>
                <w:numId w:val="26"/>
              </w:numPr>
            </w:pPr>
            <w:r>
              <w:t>O ator seleciona a opção confirmar;</w:t>
            </w:r>
          </w:p>
          <w:p w14:paraId="06A00109" w14:textId="77777777" w:rsidR="00CE5DA2" w:rsidRDefault="00CE5DA2" w:rsidP="006C78FC">
            <w:pPr>
              <w:pStyle w:val="NormalText"/>
              <w:numPr>
                <w:ilvl w:val="0"/>
                <w:numId w:val="26"/>
              </w:numPr>
            </w:pPr>
            <w:r>
              <w:t>O sistema devolve o ecrã com os detalhes do Evento/PoI.</w:t>
            </w:r>
          </w:p>
        </w:tc>
      </w:tr>
      <w:tr w:rsidR="00CE5DA2" w:rsidRPr="00226387" w14:paraId="5B656660" w14:textId="77777777" w:rsidTr="006C78FC">
        <w:trPr>
          <w:trHeight w:val="649"/>
        </w:trPr>
        <w:tc>
          <w:tcPr>
            <w:tcW w:w="2330" w:type="dxa"/>
          </w:tcPr>
          <w:p w14:paraId="19696A8D" w14:textId="77777777" w:rsidR="00CE5DA2" w:rsidRDefault="00CE5DA2" w:rsidP="006C78FC">
            <w:pPr>
              <w:pStyle w:val="NormalText"/>
            </w:pPr>
            <w:r>
              <w:lastRenderedPageBreak/>
              <w:t>Fluxos de Exceção</w:t>
            </w:r>
          </w:p>
        </w:tc>
        <w:tc>
          <w:tcPr>
            <w:tcW w:w="6225" w:type="dxa"/>
          </w:tcPr>
          <w:p w14:paraId="7C29671B" w14:textId="77777777" w:rsidR="00CE5DA2" w:rsidRDefault="00CE5DA2" w:rsidP="006C78FC">
            <w:pPr>
              <w:pStyle w:val="NormalText"/>
              <w:numPr>
                <w:ilvl w:val="0"/>
                <w:numId w:val="47"/>
              </w:numPr>
            </w:pPr>
            <w:r>
              <w:t>Não tem conexão à internet.</w:t>
            </w:r>
          </w:p>
        </w:tc>
      </w:tr>
      <w:tr w:rsidR="00CE5DA2" w14:paraId="31B4C389" w14:textId="77777777" w:rsidTr="006C78FC">
        <w:trPr>
          <w:trHeight w:val="647"/>
        </w:trPr>
        <w:tc>
          <w:tcPr>
            <w:tcW w:w="2330" w:type="dxa"/>
          </w:tcPr>
          <w:p w14:paraId="5C155C8C" w14:textId="77777777" w:rsidR="00CE5DA2" w:rsidRDefault="00CE5DA2" w:rsidP="006C78FC">
            <w:pPr>
              <w:pStyle w:val="NormalText"/>
            </w:pPr>
            <w:r>
              <w:t>Pós-Condição</w:t>
            </w:r>
          </w:p>
        </w:tc>
        <w:tc>
          <w:tcPr>
            <w:tcW w:w="6225" w:type="dxa"/>
          </w:tcPr>
          <w:p w14:paraId="3A8C4160" w14:textId="77777777" w:rsidR="00CE5DA2" w:rsidRDefault="00CE5DA2" w:rsidP="006C78FC">
            <w:pPr>
              <w:pStyle w:val="NormalText"/>
            </w:pPr>
          </w:p>
        </w:tc>
      </w:tr>
      <w:tr w:rsidR="00CE5DA2" w:rsidRPr="00226387" w14:paraId="5B16F501" w14:textId="77777777" w:rsidTr="006C78FC">
        <w:trPr>
          <w:trHeight w:val="647"/>
        </w:trPr>
        <w:tc>
          <w:tcPr>
            <w:tcW w:w="2330" w:type="dxa"/>
          </w:tcPr>
          <w:p w14:paraId="7EBE396E" w14:textId="77777777" w:rsidR="00CE5DA2" w:rsidRDefault="00CE5DA2" w:rsidP="006C78FC">
            <w:pPr>
              <w:pStyle w:val="NormalText"/>
            </w:pPr>
            <w:r>
              <w:t>Casos de Teste</w:t>
            </w:r>
          </w:p>
        </w:tc>
        <w:tc>
          <w:tcPr>
            <w:tcW w:w="6225" w:type="dxa"/>
          </w:tcPr>
          <w:p w14:paraId="62AE28EB" w14:textId="77777777" w:rsidR="00CE5DA2" w:rsidRDefault="00CE5DA2" w:rsidP="006C78FC">
            <w:pPr>
              <w:pStyle w:val="NormalText"/>
              <w:numPr>
                <w:ilvl w:val="0"/>
                <w:numId w:val="24"/>
              </w:numPr>
            </w:pPr>
            <w:r>
              <w:t>Verificar se o comentário foi inserido com sucesso;</w:t>
            </w:r>
          </w:p>
          <w:p w14:paraId="4E64B83B" w14:textId="77777777" w:rsidR="00CE5DA2" w:rsidRDefault="00CE5DA2" w:rsidP="006C78FC">
            <w:pPr>
              <w:pStyle w:val="NormalText"/>
              <w:numPr>
                <w:ilvl w:val="0"/>
                <w:numId w:val="24"/>
              </w:numPr>
            </w:pPr>
            <w:r>
              <w:t>Verificar se o comentário foi registado na base de dados.</w:t>
            </w:r>
          </w:p>
          <w:p w14:paraId="08FC88C0" w14:textId="77777777" w:rsidR="00CE5DA2" w:rsidRDefault="00CE5DA2" w:rsidP="006C78FC">
            <w:pPr>
              <w:pStyle w:val="NormalText"/>
              <w:numPr>
                <w:ilvl w:val="0"/>
                <w:numId w:val="24"/>
              </w:numPr>
            </w:pPr>
            <w:r>
              <w:t xml:space="preserve">Antes de fazer o pedido à API </w:t>
            </w:r>
            <w:proofErr w:type="spellStart"/>
            <w:r>
              <w:t>Rest</w:t>
            </w:r>
            <w:proofErr w:type="spellEnd"/>
            <w:r>
              <w:t xml:space="preserve"> verificar a conexão do dispositivo móvel à internet.</w:t>
            </w:r>
          </w:p>
        </w:tc>
      </w:tr>
    </w:tbl>
    <w:p w14:paraId="1AC21D9A" w14:textId="77777777" w:rsidR="00CE5DA2" w:rsidRPr="004E6409" w:rsidRDefault="00CE5DA2" w:rsidP="00CE5DA2">
      <w:pPr>
        <w:ind w:left="1134"/>
        <w:rPr>
          <w:lang w:val="pt-BR"/>
        </w:rPr>
      </w:pPr>
    </w:p>
    <w:p w14:paraId="23F6688D" w14:textId="77777777" w:rsidR="00CE5DA2" w:rsidRPr="004E6409" w:rsidRDefault="00CE5DA2" w:rsidP="00CE5DA2">
      <w:pPr>
        <w:ind w:left="1134"/>
        <w:rPr>
          <w:lang w:val="pt-BR"/>
        </w:rPr>
      </w:pPr>
    </w:p>
    <w:p w14:paraId="3F15A743" w14:textId="77777777" w:rsidR="00CE5DA2" w:rsidRPr="004E6409" w:rsidRDefault="00CE5DA2" w:rsidP="00CE5DA2">
      <w:pPr>
        <w:ind w:left="1134"/>
        <w:rPr>
          <w:lang w:val="pt-BR"/>
        </w:rPr>
      </w:pPr>
    </w:p>
    <w:tbl>
      <w:tblPr>
        <w:tblStyle w:val="TableGrid"/>
        <w:tblW w:w="8555" w:type="dxa"/>
        <w:tblLook w:val="04A0" w:firstRow="1" w:lastRow="0" w:firstColumn="1" w:lastColumn="0" w:noHBand="0" w:noVBand="1"/>
      </w:tblPr>
      <w:tblGrid>
        <w:gridCol w:w="2330"/>
        <w:gridCol w:w="6225"/>
      </w:tblGrid>
      <w:tr w:rsidR="00CE5DA2" w14:paraId="50964FB0" w14:textId="77777777" w:rsidTr="006C78FC">
        <w:trPr>
          <w:trHeight w:val="649"/>
        </w:trPr>
        <w:tc>
          <w:tcPr>
            <w:tcW w:w="2330" w:type="dxa"/>
          </w:tcPr>
          <w:p w14:paraId="3CBE9E77" w14:textId="77777777" w:rsidR="00CE5DA2" w:rsidRDefault="00CE5DA2" w:rsidP="006C78FC">
            <w:pPr>
              <w:pStyle w:val="NormalText"/>
            </w:pPr>
            <w:r>
              <w:t>Nome</w:t>
            </w:r>
          </w:p>
        </w:tc>
        <w:tc>
          <w:tcPr>
            <w:tcW w:w="6225" w:type="dxa"/>
          </w:tcPr>
          <w:p w14:paraId="77D20EFF" w14:textId="77777777" w:rsidR="00CE5DA2" w:rsidRDefault="00CE5DA2" w:rsidP="006C78FC">
            <w:pPr>
              <w:pStyle w:val="NormalText"/>
            </w:pPr>
            <w:r>
              <w:t>Avaliar (</w:t>
            </w:r>
            <w:r w:rsidRPr="000F64E2">
              <w:rPr>
                <w:i/>
              </w:rPr>
              <w:t>rate</w:t>
            </w:r>
            <w:r>
              <w:t>) PoI/Evento</w:t>
            </w:r>
          </w:p>
        </w:tc>
      </w:tr>
      <w:tr w:rsidR="00CE5DA2" w:rsidRPr="00226387" w14:paraId="29F40566" w14:textId="77777777" w:rsidTr="006C78FC">
        <w:trPr>
          <w:trHeight w:val="665"/>
        </w:trPr>
        <w:tc>
          <w:tcPr>
            <w:tcW w:w="2330" w:type="dxa"/>
          </w:tcPr>
          <w:p w14:paraId="317BE0F0" w14:textId="77777777" w:rsidR="00CE5DA2" w:rsidRDefault="00CE5DA2" w:rsidP="006C78FC">
            <w:pPr>
              <w:pStyle w:val="NormalText"/>
            </w:pPr>
            <w:r>
              <w:t>Objetivo</w:t>
            </w:r>
          </w:p>
        </w:tc>
        <w:tc>
          <w:tcPr>
            <w:tcW w:w="6225" w:type="dxa"/>
          </w:tcPr>
          <w:p w14:paraId="78713465" w14:textId="77777777" w:rsidR="00CE5DA2" w:rsidRDefault="00CE5DA2" w:rsidP="006C78FC">
            <w:pPr>
              <w:pStyle w:val="NormalText"/>
            </w:pPr>
            <w:r>
              <w:t>Atribuir uma classificação a um PoI/Evento</w:t>
            </w:r>
          </w:p>
        </w:tc>
      </w:tr>
      <w:tr w:rsidR="00CE5DA2" w14:paraId="64636BE8" w14:textId="77777777" w:rsidTr="006C78FC">
        <w:trPr>
          <w:trHeight w:val="649"/>
        </w:trPr>
        <w:tc>
          <w:tcPr>
            <w:tcW w:w="2330" w:type="dxa"/>
          </w:tcPr>
          <w:p w14:paraId="117FD387" w14:textId="77777777" w:rsidR="00CE5DA2" w:rsidRDefault="00CE5DA2" w:rsidP="006C78FC">
            <w:pPr>
              <w:pStyle w:val="NormalText"/>
            </w:pPr>
            <w:r>
              <w:t>Atores envolvidos</w:t>
            </w:r>
          </w:p>
        </w:tc>
        <w:tc>
          <w:tcPr>
            <w:tcW w:w="6225" w:type="dxa"/>
          </w:tcPr>
          <w:p w14:paraId="6FE2A1BB" w14:textId="77777777" w:rsidR="00CE5DA2" w:rsidRDefault="00CE5DA2" w:rsidP="006C78FC">
            <w:pPr>
              <w:pStyle w:val="NormalText"/>
            </w:pPr>
            <w:proofErr w:type="spellStart"/>
            <w:r>
              <w:t>URegistado</w:t>
            </w:r>
            <w:proofErr w:type="spellEnd"/>
          </w:p>
        </w:tc>
      </w:tr>
      <w:tr w:rsidR="00CE5DA2" w14:paraId="34486E51" w14:textId="77777777" w:rsidTr="006C78FC">
        <w:trPr>
          <w:trHeight w:val="665"/>
        </w:trPr>
        <w:tc>
          <w:tcPr>
            <w:tcW w:w="2330" w:type="dxa"/>
          </w:tcPr>
          <w:p w14:paraId="552F8F8D" w14:textId="77777777" w:rsidR="00CE5DA2" w:rsidRDefault="00CE5DA2" w:rsidP="006C78FC">
            <w:pPr>
              <w:pStyle w:val="NormalText"/>
            </w:pPr>
            <w:r>
              <w:t>Pré-Condição</w:t>
            </w:r>
          </w:p>
        </w:tc>
        <w:tc>
          <w:tcPr>
            <w:tcW w:w="6225" w:type="dxa"/>
          </w:tcPr>
          <w:p w14:paraId="1CA3001F" w14:textId="77777777" w:rsidR="00CE5DA2" w:rsidRPr="0061546B" w:rsidRDefault="00CE5DA2" w:rsidP="006C78FC">
            <w:pPr>
              <w:pStyle w:val="NormalText"/>
            </w:pPr>
            <w:r>
              <w:rPr>
                <w:i/>
              </w:rPr>
              <w:t xml:space="preserve">Login </w:t>
            </w:r>
            <w:r>
              <w:t>Válido</w:t>
            </w:r>
          </w:p>
        </w:tc>
      </w:tr>
      <w:tr w:rsidR="00CE5DA2" w14:paraId="168BD9B1" w14:textId="77777777" w:rsidTr="006C78FC">
        <w:trPr>
          <w:trHeight w:val="649"/>
        </w:trPr>
        <w:tc>
          <w:tcPr>
            <w:tcW w:w="2330" w:type="dxa"/>
          </w:tcPr>
          <w:p w14:paraId="59BCF716" w14:textId="77777777" w:rsidR="00CE5DA2" w:rsidRDefault="00CE5DA2" w:rsidP="006C78FC">
            <w:pPr>
              <w:pStyle w:val="NormalText"/>
            </w:pPr>
            <w:r>
              <w:t>Prioridade</w:t>
            </w:r>
          </w:p>
        </w:tc>
        <w:tc>
          <w:tcPr>
            <w:tcW w:w="6225" w:type="dxa"/>
          </w:tcPr>
          <w:p w14:paraId="415FE2C8" w14:textId="77777777" w:rsidR="00CE5DA2" w:rsidRDefault="00CE5DA2" w:rsidP="006C78FC">
            <w:pPr>
              <w:pStyle w:val="NormalText"/>
            </w:pPr>
          </w:p>
        </w:tc>
      </w:tr>
      <w:tr w:rsidR="00CE5DA2" w:rsidRPr="00226387" w14:paraId="7FA1910F" w14:textId="77777777" w:rsidTr="006C78FC">
        <w:trPr>
          <w:trHeight w:val="665"/>
        </w:trPr>
        <w:tc>
          <w:tcPr>
            <w:tcW w:w="2330" w:type="dxa"/>
          </w:tcPr>
          <w:p w14:paraId="0E2B1646" w14:textId="77777777" w:rsidR="00CE5DA2" w:rsidRDefault="00CE5DA2" w:rsidP="006C78FC">
            <w:pPr>
              <w:pStyle w:val="NormalText"/>
            </w:pPr>
            <w:r>
              <w:t>Fluxo Principal</w:t>
            </w:r>
          </w:p>
        </w:tc>
        <w:tc>
          <w:tcPr>
            <w:tcW w:w="6225" w:type="dxa"/>
          </w:tcPr>
          <w:p w14:paraId="26022D09" w14:textId="77777777" w:rsidR="00CE5DA2" w:rsidRDefault="00CE5DA2" w:rsidP="006C78FC">
            <w:pPr>
              <w:pStyle w:val="NormalText"/>
              <w:numPr>
                <w:ilvl w:val="0"/>
                <w:numId w:val="48"/>
              </w:numPr>
            </w:pPr>
            <w:r>
              <w:t>O ator encontra-se no ecrã dos detalhes da atração;</w:t>
            </w:r>
          </w:p>
          <w:p w14:paraId="3C866F30" w14:textId="77777777" w:rsidR="00CE5DA2" w:rsidRDefault="00CE5DA2" w:rsidP="006C78FC">
            <w:pPr>
              <w:pStyle w:val="NormalText"/>
              <w:numPr>
                <w:ilvl w:val="0"/>
                <w:numId w:val="48"/>
              </w:numPr>
            </w:pPr>
            <w:r>
              <w:t>O ator seleciona a classificação pretendida;</w:t>
            </w:r>
          </w:p>
          <w:p w14:paraId="0C6451C4" w14:textId="77777777" w:rsidR="00CE5DA2" w:rsidRDefault="00CE5DA2" w:rsidP="006C78FC">
            <w:pPr>
              <w:pStyle w:val="NormalText"/>
              <w:numPr>
                <w:ilvl w:val="0"/>
                <w:numId w:val="48"/>
              </w:numPr>
            </w:pPr>
            <w:r>
              <w:t>O sistema devolve uma mensagem: “Obrigado pela avaliação.”</w:t>
            </w:r>
          </w:p>
        </w:tc>
      </w:tr>
      <w:tr w:rsidR="00CE5DA2" w14:paraId="61AD18DB" w14:textId="77777777" w:rsidTr="006C78FC">
        <w:trPr>
          <w:trHeight w:val="649"/>
        </w:trPr>
        <w:tc>
          <w:tcPr>
            <w:tcW w:w="2330" w:type="dxa"/>
          </w:tcPr>
          <w:p w14:paraId="7446E9E0" w14:textId="77777777" w:rsidR="00CE5DA2" w:rsidRDefault="00CE5DA2" w:rsidP="006C78FC">
            <w:pPr>
              <w:pStyle w:val="NormalText"/>
            </w:pPr>
            <w:r>
              <w:t>Fluxos Alternativos</w:t>
            </w:r>
          </w:p>
        </w:tc>
        <w:tc>
          <w:tcPr>
            <w:tcW w:w="6225" w:type="dxa"/>
          </w:tcPr>
          <w:p w14:paraId="5F873946" w14:textId="77777777" w:rsidR="00CE5DA2" w:rsidRDefault="00CE5DA2" w:rsidP="006C78FC">
            <w:pPr>
              <w:pStyle w:val="NormalText"/>
            </w:pPr>
          </w:p>
        </w:tc>
      </w:tr>
      <w:tr w:rsidR="00CE5DA2" w:rsidRPr="00226387" w14:paraId="73180302" w14:textId="77777777" w:rsidTr="006C78FC">
        <w:trPr>
          <w:trHeight w:val="649"/>
        </w:trPr>
        <w:tc>
          <w:tcPr>
            <w:tcW w:w="2330" w:type="dxa"/>
          </w:tcPr>
          <w:p w14:paraId="489F6F03" w14:textId="77777777" w:rsidR="00CE5DA2" w:rsidRDefault="00CE5DA2" w:rsidP="006C78FC">
            <w:pPr>
              <w:pStyle w:val="NormalText"/>
            </w:pPr>
            <w:r>
              <w:t>Fluxos de Exceção</w:t>
            </w:r>
          </w:p>
        </w:tc>
        <w:tc>
          <w:tcPr>
            <w:tcW w:w="6225" w:type="dxa"/>
          </w:tcPr>
          <w:p w14:paraId="27729DAF" w14:textId="77777777" w:rsidR="00CE5DA2" w:rsidRDefault="00CE5DA2" w:rsidP="006C78FC">
            <w:pPr>
              <w:pStyle w:val="NormalText"/>
            </w:pPr>
            <w:r>
              <w:t>Não tem conexão à internet.</w:t>
            </w:r>
          </w:p>
        </w:tc>
      </w:tr>
      <w:tr w:rsidR="00CE5DA2" w14:paraId="712B44E0" w14:textId="77777777" w:rsidTr="006C78FC">
        <w:trPr>
          <w:trHeight w:val="647"/>
        </w:trPr>
        <w:tc>
          <w:tcPr>
            <w:tcW w:w="2330" w:type="dxa"/>
          </w:tcPr>
          <w:p w14:paraId="7B386C05" w14:textId="77777777" w:rsidR="00CE5DA2" w:rsidRDefault="00CE5DA2" w:rsidP="006C78FC">
            <w:pPr>
              <w:pStyle w:val="NormalText"/>
            </w:pPr>
            <w:r>
              <w:t>Pós-Condição</w:t>
            </w:r>
          </w:p>
        </w:tc>
        <w:tc>
          <w:tcPr>
            <w:tcW w:w="6225" w:type="dxa"/>
          </w:tcPr>
          <w:p w14:paraId="3E94E53E" w14:textId="77777777" w:rsidR="00CE5DA2" w:rsidRDefault="00CE5DA2" w:rsidP="006C78FC">
            <w:pPr>
              <w:pStyle w:val="NormalText"/>
            </w:pPr>
          </w:p>
        </w:tc>
      </w:tr>
      <w:tr w:rsidR="00CE5DA2" w:rsidRPr="00226387" w14:paraId="30812961" w14:textId="77777777" w:rsidTr="006C78FC">
        <w:trPr>
          <w:trHeight w:val="647"/>
        </w:trPr>
        <w:tc>
          <w:tcPr>
            <w:tcW w:w="2330" w:type="dxa"/>
          </w:tcPr>
          <w:p w14:paraId="23FE3EE9" w14:textId="77777777" w:rsidR="00CE5DA2" w:rsidRDefault="00CE5DA2" w:rsidP="006C78FC">
            <w:pPr>
              <w:pStyle w:val="NormalText"/>
            </w:pPr>
            <w:r>
              <w:lastRenderedPageBreak/>
              <w:t>Casos de Teste</w:t>
            </w:r>
          </w:p>
        </w:tc>
        <w:tc>
          <w:tcPr>
            <w:tcW w:w="6225" w:type="dxa"/>
          </w:tcPr>
          <w:p w14:paraId="6BC03C18" w14:textId="77777777" w:rsidR="00CE5DA2" w:rsidRDefault="00CE5DA2" w:rsidP="006C78FC">
            <w:pPr>
              <w:pStyle w:val="NormalText"/>
              <w:numPr>
                <w:ilvl w:val="0"/>
                <w:numId w:val="28"/>
              </w:numPr>
            </w:pPr>
            <w:r>
              <w:t>Verificar se a classificação foi introduzida na base de dados.</w:t>
            </w:r>
          </w:p>
          <w:p w14:paraId="48CE618D" w14:textId="77777777" w:rsidR="00CE5DA2" w:rsidRDefault="00CE5DA2" w:rsidP="006C78FC">
            <w:pPr>
              <w:pStyle w:val="NormalText"/>
              <w:numPr>
                <w:ilvl w:val="0"/>
                <w:numId w:val="28"/>
              </w:numPr>
            </w:pPr>
            <w:r>
              <w:t xml:space="preserve">Antes de fazer o pedido à API </w:t>
            </w:r>
            <w:proofErr w:type="spellStart"/>
            <w:r>
              <w:t>Rest</w:t>
            </w:r>
            <w:proofErr w:type="spellEnd"/>
            <w:r>
              <w:t xml:space="preserve"> verificar a conexão do dispositivo móvel à internet.</w:t>
            </w:r>
          </w:p>
        </w:tc>
      </w:tr>
    </w:tbl>
    <w:p w14:paraId="661D28D5" w14:textId="77777777" w:rsidR="00CE5DA2" w:rsidRPr="004E6409" w:rsidRDefault="00CE5DA2" w:rsidP="00CE5DA2">
      <w:pPr>
        <w:ind w:left="1134"/>
        <w:rPr>
          <w:lang w:val="pt-BR"/>
        </w:rPr>
      </w:pPr>
    </w:p>
    <w:p w14:paraId="07B44EDF" w14:textId="77777777" w:rsidR="00CE5DA2" w:rsidRPr="004E6409" w:rsidRDefault="00CE5DA2" w:rsidP="00CE5DA2">
      <w:pPr>
        <w:ind w:left="1134"/>
        <w:rPr>
          <w:lang w:val="pt-BR"/>
        </w:rPr>
      </w:pPr>
    </w:p>
    <w:p w14:paraId="2B426C2C" w14:textId="77777777" w:rsidR="00CE5DA2" w:rsidRPr="004E6409" w:rsidRDefault="00CE5DA2" w:rsidP="00CE5DA2">
      <w:pPr>
        <w:ind w:left="1134"/>
        <w:rPr>
          <w:lang w:val="pt-BR"/>
        </w:rPr>
      </w:pPr>
    </w:p>
    <w:p w14:paraId="4E411B1E" w14:textId="77777777" w:rsidR="00CE5DA2" w:rsidRPr="004E6409" w:rsidRDefault="00CE5DA2" w:rsidP="00CE5DA2">
      <w:pPr>
        <w:ind w:left="1134"/>
        <w:rPr>
          <w:lang w:val="pt-BR"/>
        </w:rPr>
      </w:pPr>
    </w:p>
    <w:p w14:paraId="32BA1C59" w14:textId="77777777" w:rsidR="00CE5DA2" w:rsidRPr="004E6409" w:rsidRDefault="00CE5DA2" w:rsidP="00CE5DA2">
      <w:pPr>
        <w:ind w:left="1134"/>
        <w:rPr>
          <w:lang w:val="pt-BR"/>
        </w:rPr>
      </w:pPr>
    </w:p>
    <w:tbl>
      <w:tblPr>
        <w:tblStyle w:val="TableGrid"/>
        <w:tblW w:w="8555" w:type="dxa"/>
        <w:tblLook w:val="04A0" w:firstRow="1" w:lastRow="0" w:firstColumn="1" w:lastColumn="0" w:noHBand="0" w:noVBand="1"/>
      </w:tblPr>
      <w:tblGrid>
        <w:gridCol w:w="2330"/>
        <w:gridCol w:w="6225"/>
      </w:tblGrid>
      <w:tr w:rsidR="00CE5DA2" w14:paraId="6A530B78" w14:textId="77777777" w:rsidTr="006C78FC">
        <w:trPr>
          <w:trHeight w:val="649"/>
        </w:trPr>
        <w:tc>
          <w:tcPr>
            <w:tcW w:w="2330" w:type="dxa"/>
          </w:tcPr>
          <w:p w14:paraId="28DE62FE" w14:textId="77777777" w:rsidR="00CE5DA2" w:rsidRDefault="00CE5DA2" w:rsidP="006C78FC">
            <w:pPr>
              <w:pStyle w:val="NormalText"/>
            </w:pPr>
            <w:r>
              <w:t>Nome</w:t>
            </w:r>
          </w:p>
        </w:tc>
        <w:tc>
          <w:tcPr>
            <w:tcW w:w="6225" w:type="dxa"/>
          </w:tcPr>
          <w:p w14:paraId="768869E2" w14:textId="77777777" w:rsidR="00CE5DA2" w:rsidRDefault="00CE5DA2" w:rsidP="006C78FC">
            <w:pPr>
              <w:pStyle w:val="NormalText"/>
            </w:pPr>
            <w:r>
              <w:t>Editar PoI/Evento</w:t>
            </w:r>
          </w:p>
        </w:tc>
      </w:tr>
      <w:tr w:rsidR="00CE5DA2" w:rsidRPr="00226387" w14:paraId="0D29623B" w14:textId="77777777" w:rsidTr="006C78FC">
        <w:trPr>
          <w:trHeight w:val="665"/>
        </w:trPr>
        <w:tc>
          <w:tcPr>
            <w:tcW w:w="2330" w:type="dxa"/>
          </w:tcPr>
          <w:p w14:paraId="0EEBEAEA" w14:textId="77777777" w:rsidR="00CE5DA2" w:rsidRDefault="00CE5DA2" w:rsidP="006C78FC">
            <w:pPr>
              <w:pStyle w:val="NormalText"/>
            </w:pPr>
            <w:r>
              <w:t>Objetivo</w:t>
            </w:r>
          </w:p>
        </w:tc>
        <w:tc>
          <w:tcPr>
            <w:tcW w:w="6225" w:type="dxa"/>
          </w:tcPr>
          <w:p w14:paraId="0B9FD134" w14:textId="77777777" w:rsidR="00CE5DA2" w:rsidRDefault="00CE5DA2" w:rsidP="006C78FC">
            <w:pPr>
              <w:pStyle w:val="NormalText"/>
            </w:pPr>
            <w:r>
              <w:t>Efetuar alterações a um determinado PoI/Evento já existente na aplicação.</w:t>
            </w:r>
          </w:p>
        </w:tc>
      </w:tr>
      <w:tr w:rsidR="00CE5DA2" w14:paraId="47F98BB3" w14:textId="77777777" w:rsidTr="006C78FC">
        <w:trPr>
          <w:trHeight w:val="649"/>
        </w:trPr>
        <w:tc>
          <w:tcPr>
            <w:tcW w:w="2330" w:type="dxa"/>
          </w:tcPr>
          <w:p w14:paraId="07AA169A" w14:textId="77777777" w:rsidR="00CE5DA2" w:rsidRDefault="00CE5DA2" w:rsidP="006C78FC">
            <w:pPr>
              <w:pStyle w:val="NormalText"/>
            </w:pPr>
            <w:r>
              <w:t>Atores envolvidos</w:t>
            </w:r>
          </w:p>
        </w:tc>
        <w:tc>
          <w:tcPr>
            <w:tcW w:w="6225" w:type="dxa"/>
          </w:tcPr>
          <w:p w14:paraId="2331C905" w14:textId="77777777" w:rsidR="00CE5DA2" w:rsidRDefault="00CE5DA2" w:rsidP="006C78FC">
            <w:pPr>
              <w:pStyle w:val="NormalText"/>
            </w:pPr>
            <w:r>
              <w:t>Administrador</w:t>
            </w:r>
          </w:p>
        </w:tc>
      </w:tr>
      <w:tr w:rsidR="00CE5DA2" w14:paraId="240D5195" w14:textId="77777777" w:rsidTr="006C78FC">
        <w:trPr>
          <w:trHeight w:val="665"/>
        </w:trPr>
        <w:tc>
          <w:tcPr>
            <w:tcW w:w="2330" w:type="dxa"/>
          </w:tcPr>
          <w:p w14:paraId="4B71256C" w14:textId="77777777" w:rsidR="00CE5DA2" w:rsidRDefault="00CE5DA2" w:rsidP="006C78FC">
            <w:pPr>
              <w:pStyle w:val="NormalText"/>
            </w:pPr>
            <w:r>
              <w:t>Pré-Condição</w:t>
            </w:r>
          </w:p>
        </w:tc>
        <w:tc>
          <w:tcPr>
            <w:tcW w:w="6225" w:type="dxa"/>
          </w:tcPr>
          <w:p w14:paraId="4EB58071" w14:textId="77777777" w:rsidR="00CE5DA2" w:rsidRDefault="00CE5DA2" w:rsidP="006C78FC">
            <w:pPr>
              <w:pStyle w:val="NormalText"/>
            </w:pPr>
            <w:r>
              <w:t>Login válido</w:t>
            </w:r>
          </w:p>
        </w:tc>
      </w:tr>
      <w:tr w:rsidR="00CE5DA2" w14:paraId="2DE21F93" w14:textId="77777777" w:rsidTr="006C78FC">
        <w:trPr>
          <w:trHeight w:val="649"/>
        </w:trPr>
        <w:tc>
          <w:tcPr>
            <w:tcW w:w="2330" w:type="dxa"/>
          </w:tcPr>
          <w:p w14:paraId="2DFF9580" w14:textId="77777777" w:rsidR="00CE5DA2" w:rsidRDefault="00CE5DA2" w:rsidP="006C78FC">
            <w:pPr>
              <w:pStyle w:val="NormalText"/>
            </w:pPr>
            <w:r>
              <w:t>Prioridade</w:t>
            </w:r>
          </w:p>
        </w:tc>
        <w:tc>
          <w:tcPr>
            <w:tcW w:w="6225" w:type="dxa"/>
          </w:tcPr>
          <w:p w14:paraId="41171735" w14:textId="77777777" w:rsidR="00CE5DA2" w:rsidRDefault="00CE5DA2" w:rsidP="006C78FC">
            <w:pPr>
              <w:pStyle w:val="NormalText"/>
            </w:pPr>
          </w:p>
        </w:tc>
      </w:tr>
      <w:tr w:rsidR="00CE5DA2" w:rsidRPr="00226387" w14:paraId="782EE12E" w14:textId="77777777" w:rsidTr="006C78FC">
        <w:trPr>
          <w:trHeight w:val="665"/>
        </w:trPr>
        <w:tc>
          <w:tcPr>
            <w:tcW w:w="2330" w:type="dxa"/>
          </w:tcPr>
          <w:p w14:paraId="56E223A4" w14:textId="77777777" w:rsidR="00CE5DA2" w:rsidRDefault="00CE5DA2" w:rsidP="006C78FC">
            <w:pPr>
              <w:pStyle w:val="NormalText"/>
            </w:pPr>
            <w:r>
              <w:t>Fluxo Principal</w:t>
            </w:r>
          </w:p>
        </w:tc>
        <w:tc>
          <w:tcPr>
            <w:tcW w:w="6225" w:type="dxa"/>
          </w:tcPr>
          <w:p w14:paraId="3C7E313B" w14:textId="77777777" w:rsidR="00CE5DA2" w:rsidRDefault="00CE5DA2" w:rsidP="006C78FC">
            <w:pPr>
              <w:pStyle w:val="NormalText"/>
              <w:numPr>
                <w:ilvl w:val="0"/>
                <w:numId w:val="51"/>
              </w:numPr>
            </w:pPr>
            <w:r>
              <w:t>O ator encontra-se num determinado evento/PoI;</w:t>
            </w:r>
          </w:p>
          <w:p w14:paraId="5033786D" w14:textId="77777777" w:rsidR="00CE5DA2" w:rsidRDefault="00CE5DA2" w:rsidP="006C78FC">
            <w:pPr>
              <w:pStyle w:val="NormalText"/>
              <w:numPr>
                <w:ilvl w:val="0"/>
                <w:numId w:val="51"/>
              </w:numPr>
            </w:pPr>
            <w:r>
              <w:t>O ator seleciona a opção editar;</w:t>
            </w:r>
          </w:p>
          <w:p w14:paraId="619FDF30" w14:textId="77777777" w:rsidR="00CE5DA2" w:rsidRDefault="00CE5DA2" w:rsidP="006C78FC">
            <w:pPr>
              <w:pStyle w:val="NormalText"/>
              <w:numPr>
                <w:ilvl w:val="0"/>
                <w:numId w:val="51"/>
              </w:numPr>
            </w:pPr>
            <w:r>
              <w:t>O sistema devolve um novo ecrã com possibilidade de editar as informações do evento/PoI selecionado;</w:t>
            </w:r>
          </w:p>
          <w:p w14:paraId="4D421C5D" w14:textId="77777777" w:rsidR="00CE5DA2" w:rsidRDefault="00CE5DA2" w:rsidP="006C78FC">
            <w:pPr>
              <w:pStyle w:val="NormalText"/>
              <w:numPr>
                <w:ilvl w:val="0"/>
                <w:numId w:val="51"/>
              </w:numPr>
            </w:pPr>
            <w:r>
              <w:t>O ator edita o evento;</w:t>
            </w:r>
          </w:p>
          <w:p w14:paraId="7C46F326" w14:textId="77777777" w:rsidR="00CE5DA2" w:rsidRDefault="00CE5DA2" w:rsidP="006C78FC">
            <w:pPr>
              <w:pStyle w:val="NormalText"/>
              <w:numPr>
                <w:ilvl w:val="0"/>
                <w:numId w:val="51"/>
              </w:numPr>
            </w:pPr>
            <w:r>
              <w:t>O ator seleciona a opção gravar alterações;</w:t>
            </w:r>
          </w:p>
          <w:p w14:paraId="48EAF110" w14:textId="77777777" w:rsidR="00CE5DA2" w:rsidRDefault="00CE5DA2" w:rsidP="006C78FC">
            <w:pPr>
              <w:pStyle w:val="NormalText"/>
              <w:numPr>
                <w:ilvl w:val="0"/>
                <w:numId w:val="51"/>
              </w:numPr>
            </w:pPr>
            <w:r>
              <w:t>O sistema devolve uma mensagem: “Alterações efetuadas com sucesso.”, e retorna o ator ao evento/PoI anteriormente selecionado.</w:t>
            </w:r>
          </w:p>
        </w:tc>
      </w:tr>
      <w:tr w:rsidR="00CE5DA2" w:rsidRPr="00226387" w14:paraId="0308A9E6" w14:textId="77777777" w:rsidTr="006C78FC">
        <w:trPr>
          <w:trHeight w:val="649"/>
        </w:trPr>
        <w:tc>
          <w:tcPr>
            <w:tcW w:w="2330" w:type="dxa"/>
          </w:tcPr>
          <w:p w14:paraId="398190E8" w14:textId="77777777" w:rsidR="00CE5DA2" w:rsidRDefault="00CE5DA2" w:rsidP="006C78FC">
            <w:pPr>
              <w:pStyle w:val="NormalText"/>
            </w:pPr>
            <w:r>
              <w:t>Fluxos Alternativos</w:t>
            </w:r>
          </w:p>
        </w:tc>
        <w:tc>
          <w:tcPr>
            <w:tcW w:w="6225" w:type="dxa"/>
          </w:tcPr>
          <w:p w14:paraId="3AA0DD0A" w14:textId="77777777" w:rsidR="00CE5DA2" w:rsidRDefault="00CE5DA2" w:rsidP="006C78FC">
            <w:pPr>
              <w:pStyle w:val="NormalText"/>
            </w:pPr>
            <w:r>
              <w:t>5A</w:t>
            </w:r>
          </w:p>
          <w:p w14:paraId="484C8A6B" w14:textId="77777777" w:rsidR="00CE5DA2" w:rsidRDefault="00CE5DA2" w:rsidP="006C78FC">
            <w:pPr>
              <w:pStyle w:val="NormalText"/>
              <w:numPr>
                <w:ilvl w:val="0"/>
                <w:numId w:val="49"/>
              </w:numPr>
            </w:pPr>
            <w:r>
              <w:lastRenderedPageBreak/>
              <w:t>As alterações efetuadas não estão de acordo com as normas, e o sistema evidencia os erros de inserção. E o fluxo continua normalmente.</w:t>
            </w:r>
          </w:p>
          <w:p w14:paraId="3B671725" w14:textId="77777777" w:rsidR="00CE5DA2" w:rsidRDefault="00CE5DA2" w:rsidP="006C78FC">
            <w:pPr>
              <w:pStyle w:val="NormalText"/>
            </w:pPr>
            <w:r>
              <w:t>5B</w:t>
            </w:r>
          </w:p>
          <w:p w14:paraId="7CEFABF9" w14:textId="77777777" w:rsidR="00CE5DA2" w:rsidRDefault="00CE5DA2" w:rsidP="006C78FC">
            <w:pPr>
              <w:pStyle w:val="NormalText"/>
              <w:numPr>
                <w:ilvl w:val="0"/>
                <w:numId w:val="49"/>
              </w:numPr>
            </w:pPr>
            <w:r>
              <w:t>O ator seleciona a opção cancelar;</w:t>
            </w:r>
          </w:p>
          <w:p w14:paraId="11A55EE1" w14:textId="77777777" w:rsidR="00CE5DA2" w:rsidRDefault="00CE5DA2" w:rsidP="006C78FC">
            <w:pPr>
              <w:pStyle w:val="NormalText"/>
              <w:numPr>
                <w:ilvl w:val="0"/>
                <w:numId w:val="49"/>
              </w:numPr>
            </w:pPr>
            <w:r>
              <w:t>O sistema pergunta se pretende descartar as alterações efetuadas.</w:t>
            </w:r>
          </w:p>
          <w:p w14:paraId="1035951D" w14:textId="77777777" w:rsidR="00CE5DA2" w:rsidRDefault="00CE5DA2" w:rsidP="006C78FC">
            <w:pPr>
              <w:pStyle w:val="NormalText"/>
              <w:numPr>
                <w:ilvl w:val="0"/>
                <w:numId w:val="49"/>
              </w:numPr>
            </w:pPr>
            <w:r>
              <w:t>O utilizador seleciona a opção não e continua a edição, e o fluxo continua normalmente.</w:t>
            </w:r>
          </w:p>
          <w:p w14:paraId="72A635ED" w14:textId="77777777" w:rsidR="00CE5DA2" w:rsidRDefault="00CE5DA2" w:rsidP="006C78FC">
            <w:pPr>
              <w:pStyle w:val="NormalText"/>
            </w:pPr>
            <w:r>
              <w:t>5C</w:t>
            </w:r>
          </w:p>
          <w:p w14:paraId="6D6FAE5F" w14:textId="77777777" w:rsidR="00CE5DA2" w:rsidRDefault="00CE5DA2" w:rsidP="006C78FC">
            <w:pPr>
              <w:pStyle w:val="NormalText"/>
              <w:numPr>
                <w:ilvl w:val="0"/>
                <w:numId w:val="49"/>
              </w:numPr>
            </w:pPr>
            <w:r>
              <w:t>O ator seleciona a opção cancelar;</w:t>
            </w:r>
          </w:p>
          <w:p w14:paraId="7081544A" w14:textId="77777777" w:rsidR="00CE5DA2" w:rsidRDefault="00CE5DA2" w:rsidP="006C78FC">
            <w:pPr>
              <w:pStyle w:val="NormalText"/>
              <w:numPr>
                <w:ilvl w:val="0"/>
                <w:numId w:val="49"/>
              </w:numPr>
            </w:pPr>
            <w:r>
              <w:t>O sistema pergunta se pretende descartar as alterações efetuadas.</w:t>
            </w:r>
          </w:p>
          <w:p w14:paraId="2C8B9CBC" w14:textId="77777777" w:rsidR="00CE5DA2" w:rsidRDefault="00CE5DA2" w:rsidP="006C78FC">
            <w:pPr>
              <w:pStyle w:val="NormalText"/>
              <w:numPr>
                <w:ilvl w:val="0"/>
                <w:numId w:val="49"/>
              </w:numPr>
            </w:pPr>
            <w:r>
              <w:t>O utilizador seleciona a opção sim e o fluxo continua normalmente.</w:t>
            </w:r>
          </w:p>
        </w:tc>
      </w:tr>
      <w:tr w:rsidR="00CE5DA2" w:rsidRPr="00226387" w14:paraId="2884D022" w14:textId="77777777" w:rsidTr="006C78FC">
        <w:trPr>
          <w:trHeight w:val="649"/>
        </w:trPr>
        <w:tc>
          <w:tcPr>
            <w:tcW w:w="2330" w:type="dxa"/>
          </w:tcPr>
          <w:p w14:paraId="7E6A889C" w14:textId="77777777" w:rsidR="00CE5DA2" w:rsidRDefault="00CE5DA2" w:rsidP="006C78FC">
            <w:pPr>
              <w:pStyle w:val="NormalText"/>
            </w:pPr>
            <w:r>
              <w:lastRenderedPageBreak/>
              <w:t>Fluxos de Exceção</w:t>
            </w:r>
          </w:p>
        </w:tc>
        <w:tc>
          <w:tcPr>
            <w:tcW w:w="6225" w:type="dxa"/>
          </w:tcPr>
          <w:p w14:paraId="5807C162" w14:textId="77777777" w:rsidR="00CE5DA2" w:rsidRDefault="00CE5DA2" w:rsidP="006C78FC">
            <w:pPr>
              <w:pStyle w:val="NormalText"/>
              <w:numPr>
                <w:ilvl w:val="0"/>
                <w:numId w:val="64"/>
              </w:numPr>
            </w:pPr>
            <w:r>
              <w:t>Não tem conexão à internet.</w:t>
            </w:r>
          </w:p>
          <w:p w14:paraId="3C92AEFC" w14:textId="77777777" w:rsidR="00CE5DA2" w:rsidRDefault="00CE5DA2" w:rsidP="006C78FC">
            <w:pPr>
              <w:pStyle w:val="NormalText"/>
            </w:pPr>
            <w:r>
              <w:t>6A</w:t>
            </w:r>
          </w:p>
          <w:p w14:paraId="624FBFFA" w14:textId="77777777" w:rsidR="00CE5DA2" w:rsidRDefault="00CE5DA2" w:rsidP="006C78FC">
            <w:pPr>
              <w:pStyle w:val="NormalText"/>
              <w:numPr>
                <w:ilvl w:val="0"/>
                <w:numId w:val="49"/>
              </w:numPr>
            </w:pPr>
            <w:r>
              <w:t>O sistema devolve a mensagem: “As alterações não foram efetuadas, tente novamente.”.</w:t>
            </w:r>
          </w:p>
        </w:tc>
      </w:tr>
      <w:tr w:rsidR="00CE5DA2" w14:paraId="32B2D2F4" w14:textId="77777777" w:rsidTr="006C78FC">
        <w:trPr>
          <w:trHeight w:val="647"/>
        </w:trPr>
        <w:tc>
          <w:tcPr>
            <w:tcW w:w="2330" w:type="dxa"/>
          </w:tcPr>
          <w:p w14:paraId="0A317AED" w14:textId="77777777" w:rsidR="00CE5DA2" w:rsidRDefault="00CE5DA2" w:rsidP="006C78FC">
            <w:pPr>
              <w:pStyle w:val="NormalText"/>
            </w:pPr>
            <w:r>
              <w:t>Pós-Condição</w:t>
            </w:r>
          </w:p>
        </w:tc>
        <w:tc>
          <w:tcPr>
            <w:tcW w:w="6225" w:type="dxa"/>
          </w:tcPr>
          <w:p w14:paraId="27459005" w14:textId="77777777" w:rsidR="00CE5DA2" w:rsidRDefault="00CE5DA2" w:rsidP="006C78FC">
            <w:pPr>
              <w:pStyle w:val="NormalText"/>
            </w:pPr>
          </w:p>
        </w:tc>
      </w:tr>
      <w:tr w:rsidR="00CE5DA2" w:rsidRPr="00226387" w14:paraId="77BC74E2" w14:textId="77777777" w:rsidTr="006C78FC">
        <w:trPr>
          <w:trHeight w:val="647"/>
        </w:trPr>
        <w:tc>
          <w:tcPr>
            <w:tcW w:w="2330" w:type="dxa"/>
          </w:tcPr>
          <w:p w14:paraId="1153AAE4" w14:textId="77777777" w:rsidR="00CE5DA2" w:rsidRDefault="00CE5DA2" w:rsidP="006C78FC">
            <w:pPr>
              <w:pStyle w:val="NormalText"/>
            </w:pPr>
            <w:r>
              <w:t>Casos de Teste</w:t>
            </w:r>
          </w:p>
        </w:tc>
        <w:tc>
          <w:tcPr>
            <w:tcW w:w="6225" w:type="dxa"/>
          </w:tcPr>
          <w:p w14:paraId="51CFB4E9" w14:textId="77777777" w:rsidR="00CE5DA2" w:rsidRDefault="00CE5DA2" w:rsidP="006C78FC">
            <w:pPr>
              <w:pStyle w:val="NormalText"/>
              <w:numPr>
                <w:ilvl w:val="0"/>
                <w:numId w:val="52"/>
              </w:numPr>
            </w:pPr>
            <w:r>
              <w:t>Verificar se as alterações se verificaram na aplicação.</w:t>
            </w:r>
          </w:p>
          <w:p w14:paraId="285C1E72" w14:textId="77777777" w:rsidR="00CE5DA2" w:rsidRDefault="00CE5DA2" w:rsidP="006C78FC">
            <w:pPr>
              <w:pStyle w:val="NormalText"/>
              <w:numPr>
                <w:ilvl w:val="0"/>
                <w:numId w:val="52"/>
              </w:numPr>
            </w:pPr>
            <w:r>
              <w:t>Verificar se as alterações foram efetuadas na base de dados, comparando os parâmetros de edição com os na base de dados.</w:t>
            </w:r>
          </w:p>
          <w:p w14:paraId="7108C00C" w14:textId="77777777" w:rsidR="00CE5DA2" w:rsidRDefault="00CE5DA2" w:rsidP="006C78FC">
            <w:pPr>
              <w:pStyle w:val="NormalText"/>
              <w:numPr>
                <w:ilvl w:val="0"/>
                <w:numId w:val="52"/>
              </w:numPr>
            </w:pPr>
            <w:r>
              <w:lastRenderedPageBreak/>
              <w:t xml:space="preserve">Antes de fazer o pedido à API </w:t>
            </w:r>
            <w:proofErr w:type="spellStart"/>
            <w:r>
              <w:t>Rest</w:t>
            </w:r>
            <w:proofErr w:type="spellEnd"/>
            <w:r>
              <w:t xml:space="preserve"> verificar a conexão do dispositivo móvel à internet.</w:t>
            </w:r>
          </w:p>
        </w:tc>
      </w:tr>
    </w:tbl>
    <w:p w14:paraId="13DCEAEE" w14:textId="77777777" w:rsidR="00CE5DA2" w:rsidRPr="004E6409" w:rsidRDefault="00CE5DA2" w:rsidP="00CE5DA2">
      <w:pPr>
        <w:ind w:left="1134"/>
        <w:rPr>
          <w:lang w:val="pt-BR"/>
        </w:rPr>
      </w:pPr>
    </w:p>
    <w:p w14:paraId="1D2D646F" w14:textId="77777777" w:rsidR="00CE5DA2" w:rsidRPr="004E6409" w:rsidRDefault="00CE5DA2" w:rsidP="00CE5DA2">
      <w:pPr>
        <w:ind w:left="1134"/>
        <w:rPr>
          <w:lang w:val="pt-BR"/>
        </w:rPr>
      </w:pPr>
    </w:p>
    <w:tbl>
      <w:tblPr>
        <w:tblStyle w:val="TableGrid"/>
        <w:tblW w:w="8555" w:type="dxa"/>
        <w:tblLook w:val="04A0" w:firstRow="1" w:lastRow="0" w:firstColumn="1" w:lastColumn="0" w:noHBand="0" w:noVBand="1"/>
      </w:tblPr>
      <w:tblGrid>
        <w:gridCol w:w="2330"/>
        <w:gridCol w:w="6225"/>
      </w:tblGrid>
      <w:tr w:rsidR="00CE5DA2" w:rsidRPr="00226387" w14:paraId="73B66787" w14:textId="77777777" w:rsidTr="006C78FC">
        <w:trPr>
          <w:trHeight w:val="649"/>
        </w:trPr>
        <w:tc>
          <w:tcPr>
            <w:tcW w:w="2330" w:type="dxa"/>
          </w:tcPr>
          <w:p w14:paraId="7172C419" w14:textId="77777777" w:rsidR="00CE5DA2" w:rsidRDefault="00CE5DA2" w:rsidP="006C78FC">
            <w:pPr>
              <w:pStyle w:val="NormalText"/>
            </w:pPr>
            <w:r>
              <w:t>Nome</w:t>
            </w:r>
          </w:p>
        </w:tc>
        <w:tc>
          <w:tcPr>
            <w:tcW w:w="6225" w:type="dxa"/>
          </w:tcPr>
          <w:p w14:paraId="5AD9E1C0" w14:textId="77777777" w:rsidR="00CE5DA2" w:rsidRDefault="00CE5DA2" w:rsidP="006C78FC">
            <w:pPr>
              <w:pStyle w:val="NormalText"/>
            </w:pPr>
            <w:r>
              <w:t>Criar notificações para os utilizadores</w:t>
            </w:r>
          </w:p>
        </w:tc>
      </w:tr>
      <w:tr w:rsidR="00CE5DA2" w:rsidRPr="00226387" w14:paraId="570DC027" w14:textId="77777777" w:rsidTr="006C78FC">
        <w:trPr>
          <w:trHeight w:val="665"/>
        </w:trPr>
        <w:tc>
          <w:tcPr>
            <w:tcW w:w="2330" w:type="dxa"/>
          </w:tcPr>
          <w:p w14:paraId="37AE8BA6" w14:textId="77777777" w:rsidR="00CE5DA2" w:rsidRDefault="00CE5DA2" w:rsidP="006C78FC">
            <w:pPr>
              <w:pStyle w:val="NormalText"/>
            </w:pPr>
            <w:r>
              <w:t>Objetivo</w:t>
            </w:r>
          </w:p>
        </w:tc>
        <w:tc>
          <w:tcPr>
            <w:tcW w:w="6225" w:type="dxa"/>
          </w:tcPr>
          <w:p w14:paraId="3E301E78" w14:textId="77777777" w:rsidR="00CE5DA2" w:rsidRDefault="00CE5DA2" w:rsidP="006C78FC">
            <w:pPr>
              <w:pStyle w:val="NormalText"/>
            </w:pPr>
            <w:r>
              <w:t>Criar notificações para o sistema enviar aos utilizadores</w:t>
            </w:r>
          </w:p>
        </w:tc>
      </w:tr>
      <w:tr w:rsidR="00CE5DA2" w14:paraId="4425598B" w14:textId="77777777" w:rsidTr="006C78FC">
        <w:trPr>
          <w:trHeight w:val="649"/>
        </w:trPr>
        <w:tc>
          <w:tcPr>
            <w:tcW w:w="2330" w:type="dxa"/>
          </w:tcPr>
          <w:p w14:paraId="45917AD9" w14:textId="77777777" w:rsidR="00CE5DA2" w:rsidRDefault="00CE5DA2" w:rsidP="006C78FC">
            <w:pPr>
              <w:pStyle w:val="NormalText"/>
            </w:pPr>
            <w:r>
              <w:t>Atores envolvidos</w:t>
            </w:r>
          </w:p>
        </w:tc>
        <w:tc>
          <w:tcPr>
            <w:tcW w:w="6225" w:type="dxa"/>
          </w:tcPr>
          <w:p w14:paraId="7922B923" w14:textId="77777777" w:rsidR="00CE5DA2" w:rsidRDefault="00CE5DA2" w:rsidP="006C78FC">
            <w:pPr>
              <w:pStyle w:val="NormalText"/>
            </w:pPr>
            <w:r>
              <w:t>Administrador</w:t>
            </w:r>
          </w:p>
        </w:tc>
      </w:tr>
      <w:tr w:rsidR="00CE5DA2" w14:paraId="618139B5" w14:textId="77777777" w:rsidTr="006C78FC">
        <w:trPr>
          <w:trHeight w:val="665"/>
        </w:trPr>
        <w:tc>
          <w:tcPr>
            <w:tcW w:w="2330" w:type="dxa"/>
          </w:tcPr>
          <w:p w14:paraId="67E8FDA3" w14:textId="77777777" w:rsidR="00CE5DA2" w:rsidRDefault="00CE5DA2" w:rsidP="006C78FC">
            <w:pPr>
              <w:pStyle w:val="NormalText"/>
            </w:pPr>
            <w:r>
              <w:t>Pré-Condição</w:t>
            </w:r>
          </w:p>
        </w:tc>
        <w:tc>
          <w:tcPr>
            <w:tcW w:w="6225" w:type="dxa"/>
          </w:tcPr>
          <w:p w14:paraId="705755BD" w14:textId="77777777" w:rsidR="00CE5DA2" w:rsidRPr="00104C56" w:rsidRDefault="00CE5DA2" w:rsidP="006C78FC">
            <w:pPr>
              <w:pStyle w:val="NormalText"/>
            </w:pPr>
            <w:r>
              <w:rPr>
                <w:i/>
              </w:rPr>
              <w:t xml:space="preserve">Login </w:t>
            </w:r>
            <w:r>
              <w:t>válido</w:t>
            </w:r>
          </w:p>
        </w:tc>
      </w:tr>
      <w:tr w:rsidR="00CE5DA2" w14:paraId="38E5C0A0" w14:textId="77777777" w:rsidTr="006C78FC">
        <w:trPr>
          <w:trHeight w:val="649"/>
        </w:trPr>
        <w:tc>
          <w:tcPr>
            <w:tcW w:w="2330" w:type="dxa"/>
          </w:tcPr>
          <w:p w14:paraId="358FACF2" w14:textId="77777777" w:rsidR="00CE5DA2" w:rsidRDefault="00CE5DA2" w:rsidP="006C78FC">
            <w:pPr>
              <w:pStyle w:val="NormalText"/>
            </w:pPr>
            <w:r>
              <w:t>Prioridade</w:t>
            </w:r>
          </w:p>
        </w:tc>
        <w:tc>
          <w:tcPr>
            <w:tcW w:w="6225" w:type="dxa"/>
          </w:tcPr>
          <w:p w14:paraId="63EA91BC" w14:textId="77777777" w:rsidR="00CE5DA2" w:rsidRDefault="00CE5DA2" w:rsidP="006C78FC">
            <w:pPr>
              <w:pStyle w:val="NormalText"/>
            </w:pPr>
          </w:p>
        </w:tc>
      </w:tr>
      <w:tr w:rsidR="00CE5DA2" w:rsidRPr="00226387" w14:paraId="5E07BABB" w14:textId="77777777" w:rsidTr="006C78FC">
        <w:trPr>
          <w:trHeight w:val="665"/>
        </w:trPr>
        <w:tc>
          <w:tcPr>
            <w:tcW w:w="2330" w:type="dxa"/>
          </w:tcPr>
          <w:p w14:paraId="611B801B" w14:textId="77777777" w:rsidR="00CE5DA2" w:rsidRDefault="00CE5DA2" w:rsidP="006C78FC">
            <w:pPr>
              <w:pStyle w:val="NormalText"/>
            </w:pPr>
            <w:r>
              <w:t>Fluxo Principal</w:t>
            </w:r>
          </w:p>
        </w:tc>
        <w:tc>
          <w:tcPr>
            <w:tcW w:w="6225" w:type="dxa"/>
          </w:tcPr>
          <w:p w14:paraId="770E7EAC" w14:textId="77777777" w:rsidR="00CE5DA2" w:rsidRDefault="00CE5DA2" w:rsidP="006C78FC">
            <w:pPr>
              <w:pStyle w:val="NormalText"/>
              <w:numPr>
                <w:ilvl w:val="0"/>
                <w:numId w:val="33"/>
              </w:numPr>
            </w:pPr>
            <w:r>
              <w:t>O ator seleciona a opção criar notificação.</w:t>
            </w:r>
          </w:p>
          <w:p w14:paraId="021E77C9" w14:textId="77777777" w:rsidR="00CE5DA2" w:rsidRDefault="00CE5DA2" w:rsidP="006C78FC">
            <w:pPr>
              <w:pStyle w:val="NormalText"/>
              <w:numPr>
                <w:ilvl w:val="0"/>
                <w:numId w:val="33"/>
              </w:numPr>
            </w:pPr>
            <w:r>
              <w:t>O sistema devolve o formulário da notificação.</w:t>
            </w:r>
          </w:p>
          <w:p w14:paraId="65E611B0" w14:textId="77777777" w:rsidR="00CE5DA2" w:rsidRDefault="00CE5DA2" w:rsidP="006C78FC">
            <w:pPr>
              <w:pStyle w:val="NormalText"/>
              <w:numPr>
                <w:ilvl w:val="0"/>
                <w:numId w:val="33"/>
              </w:numPr>
            </w:pPr>
            <w:r>
              <w:t>O ator preenche a informação ou apenas os campos obrigatórios.</w:t>
            </w:r>
          </w:p>
          <w:p w14:paraId="46418B92" w14:textId="77777777" w:rsidR="00CE5DA2" w:rsidRDefault="00CE5DA2" w:rsidP="006C78FC">
            <w:pPr>
              <w:pStyle w:val="NormalText"/>
              <w:numPr>
                <w:ilvl w:val="0"/>
                <w:numId w:val="33"/>
              </w:numPr>
            </w:pPr>
            <w:r>
              <w:t>O ator seleciona a opção criar notificação.</w:t>
            </w:r>
          </w:p>
          <w:p w14:paraId="5B942978" w14:textId="77777777" w:rsidR="00CE5DA2" w:rsidRDefault="00CE5DA2" w:rsidP="006C78FC">
            <w:pPr>
              <w:pStyle w:val="NormalText"/>
              <w:numPr>
                <w:ilvl w:val="0"/>
                <w:numId w:val="33"/>
              </w:numPr>
            </w:pPr>
            <w:r>
              <w:t>O sistema devolve uma mensagem: “Notificação criada com sucesso.”, e apresenta a lista das notificações.</w:t>
            </w:r>
          </w:p>
        </w:tc>
      </w:tr>
      <w:tr w:rsidR="00CE5DA2" w:rsidRPr="00226387" w14:paraId="4B0A76C7" w14:textId="77777777" w:rsidTr="006C78FC">
        <w:trPr>
          <w:trHeight w:val="649"/>
        </w:trPr>
        <w:tc>
          <w:tcPr>
            <w:tcW w:w="2330" w:type="dxa"/>
          </w:tcPr>
          <w:p w14:paraId="6993857A" w14:textId="77777777" w:rsidR="00CE5DA2" w:rsidRDefault="00CE5DA2" w:rsidP="006C78FC">
            <w:pPr>
              <w:pStyle w:val="NormalText"/>
            </w:pPr>
            <w:r>
              <w:t>Fluxos Alternativos</w:t>
            </w:r>
          </w:p>
        </w:tc>
        <w:tc>
          <w:tcPr>
            <w:tcW w:w="6225" w:type="dxa"/>
          </w:tcPr>
          <w:p w14:paraId="5B748896" w14:textId="77777777" w:rsidR="00CE5DA2" w:rsidRDefault="00CE5DA2" w:rsidP="006C78FC">
            <w:pPr>
              <w:pStyle w:val="NormalText"/>
            </w:pPr>
            <w:r>
              <w:t xml:space="preserve">3A </w:t>
            </w:r>
          </w:p>
          <w:p w14:paraId="20A8D895" w14:textId="77777777" w:rsidR="00CE5DA2" w:rsidRDefault="00CE5DA2" w:rsidP="006C78FC">
            <w:pPr>
              <w:pStyle w:val="NormalText"/>
              <w:numPr>
                <w:ilvl w:val="0"/>
                <w:numId w:val="34"/>
              </w:numPr>
            </w:pPr>
            <w:r>
              <w:t>O ator não preenche os campos obrigatórios.</w:t>
            </w:r>
          </w:p>
          <w:p w14:paraId="088989CC" w14:textId="77777777" w:rsidR="00CE5DA2" w:rsidRDefault="00CE5DA2" w:rsidP="006C78FC">
            <w:pPr>
              <w:pStyle w:val="NormalText"/>
              <w:numPr>
                <w:ilvl w:val="0"/>
                <w:numId w:val="34"/>
              </w:numPr>
            </w:pPr>
            <w:r>
              <w:t>O sistema assiná-la os campos em falta.</w:t>
            </w:r>
          </w:p>
          <w:p w14:paraId="1F781D65" w14:textId="77777777" w:rsidR="00CE5DA2" w:rsidRDefault="00CE5DA2" w:rsidP="006C78FC">
            <w:pPr>
              <w:pStyle w:val="NormalText"/>
            </w:pPr>
          </w:p>
          <w:p w14:paraId="5E0C6DB4" w14:textId="77777777" w:rsidR="00CE5DA2" w:rsidRDefault="00CE5DA2" w:rsidP="006C78FC">
            <w:pPr>
              <w:pStyle w:val="NormalText"/>
            </w:pPr>
            <w:r>
              <w:t xml:space="preserve">3B </w:t>
            </w:r>
          </w:p>
          <w:p w14:paraId="1DD96D35" w14:textId="77777777" w:rsidR="00CE5DA2" w:rsidRDefault="00CE5DA2" w:rsidP="006C78FC">
            <w:pPr>
              <w:pStyle w:val="NormalText"/>
              <w:numPr>
                <w:ilvl w:val="0"/>
                <w:numId w:val="35"/>
              </w:numPr>
            </w:pPr>
            <w:r>
              <w:t>O ator não preenche o formulário corretamente.</w:t>
            </w:r>
          </w:p>
          <w:p w14:paraId="393F436D" w14:textId="77777777" w:rsidR="00CE5DA2" w:rsidRDefault="00CE5DA2" w:rsidP="006C78FC">
            <w:pPr>
              <w:pStyle w:val="NormalText"/>
              <w:numPr>
                <w:ilvl w:val="0"/>
                <w:numId w:val="35"/>
              </w:numPr>
            </w:pPr>
            <w:r>
              <w:t>O sistema assiná-la os campos errados.</w:t>
            </w:r>
          </w:p>
        </w:tc>
      </w:tr>
      <w:tr w:rsidR="00CE5DA2" w14:paraId="457AEB1E" w14:textId="77777777" w:rsidTr="006C78FC">
        <w:trPr>
          <w:trHeight w:val="649"/>
        </w:trPr>
        <w:tc>
          <w:tcPr>
            <w:tcW w:w="2330" w:type="dxa"/>
          </w:tcPr>
          <w:p w14:paraId="6B7B8363" w14:textId="77777777" w:rsidR="00CE5DA2" w:rsidRDefault="00CE5DA2" w:rsidP="006C78FC">
            <w:pPr>
              <w:pStyle w:val="NormalText"/>
            </w:pPr>
            <w:r>
              <w:lastRenderedPageBreak/>
              <w:t>Fluxos de Exceção</w:t>
            </w:r>
          </w:p>
        </w:tc>
        <w:tc>
          <w:tcPr>
            <w:tcW w:w="6225" w:type="dxa"/>
          </w:tcPr>
          <w:p w14:paraId="7C6C57A9" w14:textId="77777777" w:rsidR="00CE5DA2" w:rsidRDefault="00CE5DA2" w:rsidP="006C78FC">
            <w:pPr>
              <w:pStyle w:val="NormalText"/>
              <w:numPr>
                <w:ilvl w:val="0"/>
                <w:numId w:val="65"/>
              </w:numPr>
            </w:pPr>
            <w:r>
              <w:t>Não tem conexão à internet.</w:t>
            </w:r>
          </w:p>
          <w:p w14:paraId="636BE168" w14:textId="77777777" w:rsidR="00CE5DA2" w:rsidRDefault="00CE5DA2" w:rsidP="006C78FC">
            <w:pPr>
              <w:pStyle w:val="NormalText"/>
            </w:pPr>
            <w:r>
              <w:t xml:space="preserve">5A </w:t>
            </w:r>
          </w:p>
          <w:p w14:paraId="3CB34C17" w14:textId="77777777" w:rsidR="00CE5DA2" w:rsidRDefault="00CE5DA2" w:rsidP="006C78FC">
            <w:pPr>
              <w:pStyle w:val="NormalText"/>
              <w:numPr>
                <w:ilvl w:val="0"/>
                <w:numId w:val="50"/>
              </w:numPr>
            </w:pPr>
            <w:r>
              <w:t>O sistema devolve uma mensagem: “Não foi possível criar a notificação. (mais mensagem de possível erro.).”.</w:t>
            </w:r>
          </w:p>
        </w:tc>
      </w:tr>
      <w:tr w:rsidR="00CE5DA2" w14:paraId="70D10C7B" w14:textId="77777777" w:rsidTr="006C78FC">
        <w:trPr>
          <w:trHeight w:val="647"/>
        </w:trPr>
        <w:tc>
          <w:tcPr>
            <w:tcW w:w="2330" w:type="dxa"/>
          </w:tcPr>
          <w:p w14:paraId="179AB2CC" w14:textId="77777777" w:rsidR="00CE5DA2" w:rsidRDefault="00CE5DA2" w:rsidP="006C78FC">
            <w:pPr>
              <w:pStyle w:val="NormalText"/>
            </w:pPr>
            <w:r>
              <w:t>Pós-Condição</w:t>
            </w:r>
          </w:p>
        </w:tc>
        <w:tc>
          <w:tcPr>
            <w:tcW w:w="6225" w:type="dxa"/>
          </w:tcPr>
          <w:p w14:paraId="24C9E7DF" w14:textId="77777777" w:rsidR="00CE5DA2" w:rsidRDefault="00CE5DA2" w:rsidP="006C78FC">
            <w:pPr>
              <w:pStyle w:val="NormalText"/>
              <w:numPr>
                <w:ilvl w:val="0"/>
                <w:numId w:val="36"/>
              </w:numPr>
            </w:pPr>
            <w:r>
              <w:t>Enviar notificação aos utilizadores.</w:t>
            </w:r>
          </w:p>
        </w:tc>
      </w:tr>
      <w:tr w:rsidR="00CE5DA2" w:rsidRPr="00226387" w14:paraId="619CD370" w14:textId="77777777" w:rsidTr="006C78FC">
        <w:trPr>
          <w:trHeight w:val="647"/>
        </w:trPr>
        <w:tc>
          <w:tcPr>
            <w:tcW w:w="2330" w:type="dxa"/>
          </w:tcPr>
          <w:p w14:paraId="1ED8CCE9" w14:textId="77777777" w:rsidR="00CE5DA2" w:rsidRDefault="00CE5DA2" w:rsidP="006C78FC">
            <w:pPr>
              <w:pStyle w:val="NormalText"/>
            </w:pPr>
            <w:r>
              <w:t>Casos de Teste</w:t>
            </w:r>
          </w:p>
        </w:tc>
        <w:tc>
          <w:tcPr>
            <w:tcW w:w="6225" w:type="dxa"/>
          </w:tcPr>
          <w:p w14:paraId="7E39D4CB" w14:textId="77777777" w:rsidR="00CE5DA2" w:rsidRDefault="00CE5DA2" w:rsidP="006C78FC">
            <w:pPr>
              <w:pStyle w:val="NormalText"/>
              <w:numPr>
                <w:ilvl w:val="0"/>
                <w:numId w:val="37"/>
              </w:numPr>
            </w:pPr>
            <w:r>
              <w:t xml:space="preserve">Verificar se a notificação foi enviada com sucesso analisando a resposta fornecida pela </w:t>
            </w:r>
            <w:r w:rsidRPr="000F64E2">
              <w:rPr>
                <w:i/>
              </w:rPr>
              <w:t>Framework</w:t>
            </w:r>
            <w:r>
              <w:t xml:space="preserve"> do </w:t>
            </w:r>
            <w:proofErr w:type="spellStart"/>
            <w:r>
              <w:t>firebase</w:t>
            </w:r>
            <w:proofErr w:type="spellEnd"/>
            <w:r>
              <w:t>.</w:t>
            </w:r>
          </w:p>
          <w:p w14:paraId="0BA55AE6" w14:textId="77777777" w:rsidR="00CE5DA2" w:rsidRDefault="00CE5DA2" w:rsidP="006C78FC">
            <w:pPr>
              <w:pStyle w:val="NormalText"/>
              <w:numPr>
                <w:ilvl w:val="0"/>
                <w:numId w:val="37"/>
              </w:numPr>
            </w:pPr>
            <w:r>
              <w:t xml:space="preserve">Antes de fazer o pedido à API </w:t>
            </w:r>
            <w:proofErr w:type="spellStart"/>
            <w:r>
              <w:t>Rest</w:t>
            </w:r>
            <w:proofErr w:type="spellEnd"/>
            <w:r>
              <w:t xml:space="preserve"> verificar a conexão do dispositivo móvel à internet.</w:t>
            </w:r>
          </w:p>
        </w:tc>
      </w:tr>
    </w:tbl>
    <w:p w14:paraId="58685E21" w14:textId="77777777" w:rsidR="00CE5DA2" w:rsidRPr="004E6409" w:rsidRDefault="00CE5DA2" w:rsidP="00CE5DA2">
      <w:pPr>
        <w:ind w:left="1134"/>
        <w:rPr>
          <w:lang w:val="pt-BR"/>
        </w:rPr>
      </w:pPr>
    </w:p>
    <w:p w14:paraId="36F00E27" w14:textId="77777777" w:rsidR="00CE5DA2" w:rsidRPr="004E6409" w:rsidRDefault="00CE5DA2" w:rsidP="00CE5DA2">
      <w:pPr>
        <w:ind w:left="1134"/>
        <w:rPr>
          <w:lang w:val="pt-BR"/>
        </w:rPr>
      </w:pPr>
    </w:p>
    <w:p w14:paraId="325BB2CE" w14:textId="77777777" w:rsidR="00CE5DA2" w:rsidRPr="004E6409" w:rsidRDefault="00CE5DA2" w:rsidP="00CE5DA2">
      <w:pPr>
        <w:ind w:left="1134"/>
        <w:rPr>
          <w:lang w:val="pt-BR"/>
        </w:rPr>
      </w:pPr>
    </w:p>
    <w:tbl>
      <w:tblPr>
        <w:tblStyle w:val="TableGrid"/>
        <w:tblW w:w="8555" w:type="dxa"/>
        <w:tblLook w:val="04A0" w:firstRow="1" w:lastRow="0" w:firstColumn="1" w:lastColumn="0" w:noHBand="0" w:noVBand="1"/>
      </w:tblPr>
      <w:tblGrid>
        <w:gridCol w:w="2330"/>
        <w:gridCol w:w="6225"/>
      </w:tblGrid>
      <w:tr w:rsidR="00CE5DA2" w14:paraId="52830A42" w14:textId="77777777" w:rsidTr="006C78FC">
        <w:trPr>
          <w:trHeight w:val="649"/>
        </w:trPr>
        <w:tc>
          <w:tcPr>
            <w:tcW w:w="2330" w:type="dxa"/>
          </w:tcPr>
          <w:p w14:paraId="02E74B00" w14:textId="77777777" w:rsidR="00CE5DA2" w:rsidRDefault="00CE5DA2" w:rsidP="006C78FC">
            <w:pPr>
              <w:pStyle w:val="NormalText"/>
            </w:pPr>
            <w:r>
              <w:t>Nome</w:t>
            </w:r>
          </w:p>
        </w:tc>
        <w:tc>
          <w:tcPr>
            <w:tcW w:w="6225" w:type="dxa"/>
          </w:tcPr>
          <w:p w14:paraId="7E350162" w14:textId="77777777" w:rsidR="00CE5DA2" w:rsidRDefault="00CE5DA2" w:rsidP="006C78FC">
            <w:pPr>
              <w:pStyle w:val="NormalText"/>
            </w:pPr>
            <w:r>
              <w:t>Devolver Acesso</w:t>
            </w:r>
          </w:p>
        </w:tc>
      </w:tr>
      <w:tr w:rsidR="00CE5DA2" w:rsidRPr="00226387" w14:paraId="58D5C129" w14:textId="77777777" w:rsidTr="006C78FC">
        <w:trPr>
          <w:trHeight w:val="665"/>
        </w:trPr>
        <w:tc>
          <w:tcPr>
            <w:tcW w:w="2330" w:type="dxa"/>
          </w:tcPr>
          <w:p w14:paraId="082D67E9" w14:textId="77777777" w:rsidR="00CE5DA2" w:rsidRDefault="00CE5DA2" w:rsidP="006C78FC">
            <w:pPr>
              <w:pStyle w:val="NormalText"/>
            </w:pPr>
            <w:r>
              <w:t>Objetivo</w:t>
            </w:r>
          </w:p>
        </w:tc>
        <w:tc>
          <w:tcPr>
            <w:tcW w:w="6225" w:type="dxa"/>
          </w:tcPr>
          <w:p w14:paraId="50F818A1" w14:textId="77777777" w:rsidR="00CE5DA2" w:rsidRDefault="00CE5DA2" w:rsidP="006C78FC">
            <w:pPr>
              <w:pStyle w:val="NormalText"/>
            </w:pPr>
            <w:r>
              <w:t xml:space="preserve">A </w:t>
            </w:r>
            <w:r w:rsidRPr="000F64E2">
              <w:t>API</w:t>
            </w:r>
            <w:r>
              <w:t xml:space="preserve"> da Rede social dá permissão ao utilizador para aceder as suas informações.</w:t>
            </w:r>
          </w:p>
        </w:tc>
      </w:tr>
      <w:tr w:rsidR="00CE5DA2" w14:paraId="7DED5F63" w14:textId="77777777" w:rsidTr="006C78FC">
        <w:trPr>
          <w:trHeight w:val="649"/>
        </w:trPr>
        <w:tc>
          <w:tcPr>
            <w:tcW w:w="2330" w:type="dxa"/>
          </w:tcPr>
          <w:p w14:paraId="1B603895" w14:textId="77777777" w:rsidR="00CE5DA2" w:rsidRDefault="00CE5DA2" w:rsidP="006C78FC">
            <w:pPr>
              <w:pStyle w:val="NormalText"/>
            </w:pPr>
            <w:r>
              <w:t>Atores envolvidos</w:t>
            </w:r>
          </w:p>
        </w:tc>
        <w:tc>
          <w:tcPr>
            <w:tcW w:w="6225" w:type="dxa"/>
          </w:tcPr>
          <w:p w14:paraId="55677B2D" w14:textId="77777777" w:rsidR="00CE5DA2" w:rsidRPr="00D46111" w:rsidRDefault="00CE5DA2" w:rsidP="006C78FC">
            <w:pPr>
              <w:pStyle w:val="NormalText"/>
            </w:pPr>
            <w:proofErr w:type="spellStart"/>
            <w:r>
              <w:t>URegistado</w:t>
            </w:r>
            <w:proofErr w:type="spellEnd"/>
            <w:r>
              <w:t xml:space="preserve">, </w:t>
            </w:r>
            <w:proofErr w:type="spellStart"/>
            <w:r>
              <w:t>APIRedeSocial</w:t>
            </w:r>
            <w:proofErr w:type="spellEnd"/>
          </w:p>
        </w:tc>
      </w:tr>
      <w:tr w:rsidR="00CE5DA2" w:rsidRPr="00226387" w14:paraId="414930E7" w14:textId="77777777" w:rsidTr="006C78FC">
        <w:trPr>
          <w:trHeight w:val="665"/>
        </w:trPr>
        <w:tc>
          <w:tcPr>
            <w:tcW w:w="2330" w:type="dxa"/>
          </w:tcPr>
          <w:p w14:paraId="16714457" w14:textId="77777777" w:rsidR="00CE5DA2" w:rsidRDefault="00CE5DA2" w:rsidP="006C78FC">
            <w:pPr>
              <w:pStyle w:val="NormalText"/>
            </w:pPr>
            <w:r>
              <w:t>Pré-Condição</w:t>
            </w:r>
          </w:p>
        </w:tc>
        <w:tc>
          <w:tcPr>
            <w:tcW w:w="6225" w:type="dxa"/>
          </w:tcPr>
          <w:p w14:paraId="12577C53" w14:textId="77777777" w:rsidR="00CE5DA2" w:rsidRDefault="00CE5DA2" w:rsidP="006C78FC">
            <w:pPr>
              <w:pStyle w:val="NormalText"/>
            </w:pPr>
            <w:r>
              <w:t>Caso de Uso: Registar Utilizador</w:t>
            </w:r>
          </w:p>
        </w:tc>
      </w:tr>
      <w:tr w:rsidR="00CE5DA2" w14:paraId="4F954531" w14:textId="77777777" w:rsidTr="006C78FC">
        <w:trPr>
          <w:trHeight w:val="649"/>
        </w:trPr>
        <w:tc>
          <w:tcPr>
            <w:tcW w:w="2330" w:type="dxa"/>
          </w:tcPr>
          <w:p w14:paraId="2FE5E2F6" w14:textId="77777777" w:rsidR="00CE5DA2" w:rsidRDefault="00CE5DA2" w:rsidP="006C78FC">
            <w:pPr>
              <w:pStyle w:val="NormalText"/>
            </w:pPr>
            <w:r>
              <w:t>Prioridade</w:t>
            </w:r>
          </w:p>
        </w:tc>
        <w:tc>
          <w:tcPr>
            <w:tcW w:w="6225" w:type="dxa"/>
          </w:tcPr>
          <w:p w14:paraId="2140D76D" w14:textId="77777777" w:rsidR="00CE5DA2" w:rsidRDefault="00CE5DA2" w:rsidP="006C78FC">
            <w:pPr>
              <w:pStyle w:val="NormalText"/>
            </w:pPr>
          </w:p>
        </w:tc>
      </w:tr>
      <w:tr w:rsidR="00CE5DA2" w:rsidRPr="00226387" w14:paraId="0265C260" w14:textId="77777777" w:rsidTr="006C78FC">
        <w:trPr>
          <w:trHeight w:val="665"/>
        </w:trPr>
        <w:tc>
          <w:tcPr>
            <w:tcW w:w="2330" w:type="dxa"/>
          </w:tcPr>
          <w:p w14:paraId="2C8C456A" w14:textId="77777777" w:rsidR="00CE5DA2" w:rsidRDefault="00CE5DA2" w:rsidP="006C78FC">
            <w:pPr>
              <w:pStyle w:val="NormalText"/>
            </w:pPr>
            <w:r>
              <w:t>Fluxo Principal</w:t>
            </w:r>
          </w:p>
        </w:tc>
        <w:tc>
          <w:tcPr>
            <w:tcW w:w="6225" w:type="dxa"/>
          </w:tcPr>
          <w:p w14:paraId="1C4FBA78" w14:textId="77777777" w:rsidR="00CE5DA2" w:rsidRDefault="00CE5DA2" w:rsidP="006C78FC">
            <w:pPr>
              <w:pStyle w:val="NormalText"/>
              <w:numPr>
                <w:ilvl w:val="0"/>
                <w:numId w:val="53"/>
              </w:numPr>
            </w:pPr>
            <w:r>
              <w:t xml:space="preserve">O sistema pede acesso às informações da rede Social (nome, idade, mail, </w:t>
            </w:r>
            <w:proofErr w:type="spellStart"/>
            <w:r>
              <w:t>tokenValidação</w:t>
            </w:r>
            <w:proofErr w:type="spellEnd"/>
            <w:r>
              <w:t xml:space="preserve">, foto, </w:t>
            </w:r>
            <w:proofErr w:type="spellStart"/>
            <w:r>
              <w:t>etc</w:t>
            </w:r>
            <w:proofErr w:type="spellEnd"/>
            <w:r>
              <w:t>).</w:t>
            </w:r>
          </w:p>
          <w:p w14:paraId="39B14198" w14:textId="77777777" w:rsidR="00CE5DA2" w:rsidRDefault="00CE5DA2" w:rsidP="006C78FC">
            <w:pPr>
              <w:pStyle w:val="NormalText"/>
              <w:numPr>
                <w:ilvl w:val="0"/>
                <w:numId w:val="53"/>
              </w:numPr>
            </w:pPr>
            <w:r>
              <w:t>A API da rede social devolve a informação pedida pelo sistema.</w:t>
            </w:r>
          </w:p>
          <w:p w14:paraId="602E404E" w14:textId="77777777" w:rsidR="00CE5DA2" w:rsidRDefault="00CE5DA2" w:rsidP="006C78FC">
            <w:pPr>
              <w:pStyle w:val="NormalText"/>
              <w:numPr>
                <w:ilvl w:val="0"/>
                <w:numId w:val="53"/>
              </w:numPr>
            </w:pPr>
            <w:r>
              <w:lastRenderedPageBreak/>
              <w:t>O sistema regista a informação, e criar um utilizador do tipo rede social.</w:t>
            </w:r>
          </w:p>
          <w:p w14:paraId="6965D33D" w14:textId="77777777" w:rsidR="00CE5DA2" w:rsidRDefault="00CE5DA2" w:rsidP="006C78FC">
            <w:pPr>
              <w:pStyle w:val="NormalText"/>
              <w:numPr>
                <w:ilvl w:val="0"/>
                <w:numId w:val="53"/>
              </w:numPr>
            </w:pPr>
            <w:r>
              <w:t>O sistema devolve uma mensagem: “Utilizador criado com sucesso”;</w:t>
            </w:r>
          </w:p>
        </w:tc>
      </w:tr>
      <w:tr w:rsidR="00CE5DA2" w14:paraId="56EC5B16" w14:textId="77777777" w:rsidTr="006C78FC">
        <w:trPr>
          <w:trHeight w:val="649"/>
        </w:trPr>
        <w:tc>
          <w:tcPr>
            <w:tcW w:w="2330" w:type="dxa"/>
          </w:tcPr>
          <w:p w14:paraId="14DE8FFB" w14:textId="77777777" w:rsidR="00CE5DA2" w:rsidRDefault="00CE5DA2" w:rsidP="006C78FC">
            <w:pPr>
              <w:pStyle w:val="NormalText"/>
            </w:pPr>
            <w:r>
              <w:lastRenderedPageBreak/>
              <w:t>Fluxos Alternativos</w:t>
            </w:r>
          </w:p>
        </w:tc>
        <w:tc>
          <w:tcPr>
            <w:tcW w:w="6225" w:type="dxa"/>
          </w:tcPr>
          <w:p w14:paraId="39463F04" w14:textId="77777777" w:rsidR="00CE5DA2" w:rsidRDefault="00CE5DA2" w:rsidP="006C78FC">
            <w:pPr>
              <w:pStyle w:val="NormalText"/>
            </w:pPr>
          </w:p>
        </w:tc>
      </w:tr>
      <w:tr w:rsidR="00CE5DA2" w:rsidRPr="00226387" w14:paraId="3111A674" w14:textId="77777777" w:rsidTr="006C78FC">
        <w:trPr>
          <w:trHeight w:val="649"/>
        </w:trPr>
        <w:tc>
          <w:tcPr>
            <w:tcW w:w="2330" w:type="dxa"/>
          </w:tcPr>
          <w:p w14:paraId="446F44A4" w14:textId="77777777" w:rsidR="00CE5DA2" w:rsidRDefault="00CE5DA2" w:rsidP="006C78FC">
            <w:pPr>
              <w:pStyle w:val="NormalText"/>
            </w:pPr>
            <w:r>
              <w:t>Fluxos de Exceção</w:t>
            </w:r>
          </w:p>
        </w:tc>
        <w:tc>
          <w:tcPr>
            <w:tcW w:w="6225" w:type="dxa"/>
          </w:tcPr>
          <w:p w14:paraId="7BA925C2" w14:textId="77777777" w:rsidR="00CE5DA2" w:rsidRDefault="00CE5DA2" w:rsidP="006C78FC">
            <w:pPr>
              <w:pStyle w:val="NormalText"/>
              <w:numPr>
                <w:ilvl w:val="0"/>
                <w:numId w:val="50"/>
              </w:numPr>
            </w:pPr>
            <w:r>
              <w:t>Não tem conexão à internet.</w:t>
            </w:r>
          </w:p>
          <w:p w14:paraId="231A900B" w14:textId="77777777" w:rsidR="00CE5DA2" w:rsidRDefault="00CE5DA2" w:rsidP="006C78FC">
            <w:pPr>
              <w:pStyle w:val="NormalText"/>
            </w:pPr>
            <w:r>
              <w:t>2A</w:t>
            </w:r>
          </w:p>
          <w:p w14:paraId="4D14C68B" w14:textId="77777777" w:rsidR="00CE5DA2" w:rsidRDefault="00CE5DA2" w:rsidP="006C78FC">
            <w:pPr>
              <w:pStyle w:val="NormalText"/>
              <w:numPr>
                <w:ilvl w:val="0"/>
                <w:numId w:val="50"/>
              </w:numPr>
            </w:pPr>
            <w:r>
              <w:t>A API da rede social nega o pedido do sistema.</w:t>
            </w:r>
          </w:p>
        </w:tc>
      </w:tr>
      <w:tr w:rsidR="00CE5DA2" w14:paraId="2DC8C4A8" w14:textId="77777777" w:rsidTr="006C78FC">
        <w:trPr>
          <w:trHeight w:val="647"/>
        </w:trPr>
        <w:tc>
          <w:tcPr>
            <w:tcW w:w="2330" w:type="dxa"/>
          </w:tcPr>
          <w:p w14:paraId="0D2B6F75" w14:textId="77777777" w:rsidR="00CE5DA2" w:rsidRDefault="00CE5DA2" w:rsidP="006C78FC">
            <w:pPr>
              <w:pStyle w:val="NormalText"/>
            </w:pPr>
            <w:r>
              <w:t>Pós-Condição</w:t>
            </w:r>
          </w:p>
        </w:tc>
        <w:tc>
          <w:tcPr>
            <w:tcW w:w="6225" w:type="dxa"/>
          </w:tcPr>
          <w:p w14:paraId="565FA1A3" w14:textId="77777777" w:rsidR="00CE5DA2" w:rsidRDefault="00CE5DA2" w:rsidP="006C78FC">
            <w:pPr>
              <w:pStyle w:val="NormalText"/>
            </w:pPr>
          </w:p>
        </w:tc>
      </w:tr>
      <w:tr w:rsidR="00CE5DA2" w:rsidRPr="00226387" w14:paraId="6E30817E" w14:textId="77777777" w:rsidTr="006C78FC">
        <w:trPr>
          <w:trHeight w:val="647"/>
        </w:trPr>
        <w:tc>
          <w:tcPr>
            <w:tcW w:w="2330" w:type="dxa"/>
          </w:tcPr>
          <w:p w14:paraId="0A2D1DBA" w14:textId="77777777" w:rsidR="00CE5DA2" w:rsidRDefault="00CE5DA2" w:rsidP="006C78FC">
            <w:pPr>
              <w:pStyle w:val="NormalText"/>
            </w:pPr>
            <w:r>
              <w:t>Casos de Teste</w:t>
            </w:r>
          </w:p>
        </w:tc>
        <w:tc>
          <w:tcPr>
            <w:tcW w:w="6225" w:type="dxa"/>
          </w:tcPr>
          <w:p w14:paraId="7FDA20FD" w14:textId="77777777" w:rsidR="00CE5DA2" w:rsidRDefault="00CE5DA2" w:rsidP="006C78FC">
            <w:pPr>
              <w:pStyle w:val="NormalText"/>
              <w:numPr>
                <w:ilvl w:val="0"/>
                <w:numId w:val="50"/>
              </w:numPr>
            </w:pPr>
            <w:r>
              <w:t xml:space="preserve">Antes de fazer o pedido à API </w:t>
            </w:r>
            <w:proofErr w:type="spellStart"/>
            <w:r>
              <w:t>Rest</w:t>
            </w:r>
            <w:proofErr w:type="spellEnd"/>
            <w:r>
              <w:t xml:space="preserve"> verificar a conexão do dispositivo móvel à internet.</w:t>
            </w:r>
          </w:p>
        </w:tc>
      </w:tr>
    </w:tbl>
    <w:p w14:paraId="55E4BB14" w14:textId="77777777" w:rsidR="00CE5DA2" w:rsidRPr="004E6409" w:rsidRDefault="00CE5DA2" w:rsidP="00CE5DA2">
      <w:pPr>
        <w:ind w:left="1134"/>
        <w:rPr>
          <w:lang w:val="pt-BR"/>
        </w:rPr>
      </w:pPr>
    </w:p>
    <w:p w14:paraId="42E9D54B" w14:textId="77777777" w:rsidR="00CE5DA2" w:rsidRPr="004E6409" w:rsidRDefault="00CE5DA2" w:rsidP="00CE5DA2">
      <w:pPr>
        <w:ind w:left="1134"/>
        <w:rPr>
          <w:lang w:val="pt-BR"/>
        </w:rPr>
      </w:pPr>
    </w:p>
    <w:tbl>
      <w:tblPr>
        <w:tblStyle w:val="TableGrid"/>
        <w:tblW w:w="8555" w:type="dxa"/>
        <w:tblLook w:val="04A0" w:firstRow="1" w:lastRow="0" w:firstColumn="1" w:lastColumn="0" w:noHBand="0" w:noVBand="1"/>
      </w:tblPr>
      <w:tblGrid>
        <w:gridCol w:w="2330"/>
        <w:gridCol w:w="6225"/>
      </w:tblGrid>
      <w:tr w:rsidR="00CE5DA2" w14:paraId="3FCB5FD1" w14:textId="77777777" w:rsidTr="006C78FC">
        <w:trPr>
          <w:trHeight w:val="649"/>
        </w:trPr>
        <w:tc>
          <w:tcPr>
            <w:tcW w:w="2330" w:type="dxa"/>
          </w:tcPr>
          <w:p w14:paraId="1FA86EB9" w14:textId="77777777" w:rsidR="00CE5DA2" w:rsidRDefault="00CE5DA2" w:rsidP="006C78FC">
            <w:pPr>
              <w:pStyle w:val="NormalText"/>
            </w:pPr>
            <w:r>
              <w:t>Nome</w:t>
            </w:r>
          </w:p>
        </w:tc>
        <w:tc>
          <w:tcPr>
            <w:tcW w:w="6225" w:type="dxa"/>
          </w:tcPr>
          <w:p w14:paraId="1BAC65D5" w14:textId="77777777" w:rsidR="00CE5DA2" w:rsidRDefault="00CE5DA2" w:rsidP="006C78FC">
            <w:pPr>
              <w:pStyle w:val="NormalText"/>
            </w:pPr>
            <w:r>
              <w:t>Enviar Notificação</w:t>
            </w:r>
          </w:p>
        </w:tc>
      </w:tr>
      <w:tr w:rsidR="00CE5DA2" w:rsidRPr="00226387" w14:paraId="3F889E38" w14:textId="77777777" w:rsidTr="006C78FC">
        <w:trPr>
          <w:trHeight w:val="665"/>
        </w:trPr>
        <w:tc>
          <w:tcPr>
            <w:tcW w:w="2330" w:type="dxa"/>
          </w:tcPr>
          <w:p w14:paraId="78279AAE" w14:textId="77777777" w:rsidR="00CE5DA2" w:rsidRDefault="00CE5DA2" w:rsidP="006C78FC">
            <w:pPr>
              <w:pStyle w:val="NormalText"/>
            </w:pPr>
            <w:r>
              <w:t>Objetivo</w:t>
            </w:r>
          </w:p>
        </w:tc>
        <w:tc>
          <w:tcPr>
            <w:tcW w:w="6225" w:type="dxa"/>
          </w:tcPr>
          <w:p w14:paraId="22660989" w14:textId="77777777" w:rsidR="00CE5DA2" w:rsidRDefault="00CE5DA2" w:rsidP="006C78FC">
            <w:pPr>
              <w:pStyle w:val="NormalText"/>
            </w:pPr>
            <w:r>
              <w:t>O sistema envia notificações aos utilizadores</w:t>
            </w:r>
          </w:p>
        </w:tc>
      </w:tr>
      <w:tr w:rsidR="00CE5DA2" w14:paraId="07334604" w14:textId="77777777" w:rsidTr="006C78FC">
        <w:trPr>
          <w:trHeight w:val="649"/>
        </w:trPr>
        <w:tc>
          <w:tcPr>
            <w:tcW w:w="2330" w:type="dxa"/>
          </w:tcPr>
          <w:p w14:paraId="772A8ED3" w14:textId="77777777" w:rsidR="00CE5DA2" w:rsidRDefault="00CE5DA2" w:rsidP="006C78FC">
            <w:pPr>
              <w:pStyle w:val="NormalText"/>
            </w:pPr>
            <w:r>
              <w:t>Atores envolvidos</w:t>
            </w:r>
          </w:p>
        </w:tc>
        <w:tc>
          <w:tcPr>
            <w:tcW w:w="6225" w:type="dxa"/>
          </w:tcPr>
          <w:p w14:paraId="36B6359B" w14:textId="77777777" w:rsidR="00CE5DA2" w:rsidRDefault="00CE5DA2" w:rsidP="006C78FC">
            <w:pPr>
              <w:pStyle w:val="NormalText"/>
            </w:pPr>
            <w:proofErr w:type="spellStart"/>
            <w:r>
              <w:t>URegistado</w:t>
            </w:r>
            <w:proofErr w:type="spellEnd"/>
          </w:p>
        </w:tc>
      </w:tr>
      <w:tr w:rsidR="00CE5DA2" w14:paraId="70CE4C61" w14:textId="77777777" w:rsidTr="006C78FC">
        <w:trPr>
          <w:trHeight w:val="665"/>
        </w:trPr>
        <w:tc>
          <w:tcPr>
            <w:tcW w:w="2330" w:type="dxa"/>
          </w:tcPr>
          <w:p w14:paraId="5511BE99" w14:textId="77777777" w:rsidR="00CE5DA2" w:rsidRDefault="00CE5DA2" w:rsidP="006C78FC">
            <w:pPr>
              <w:pStyle w:val="NormalText"/>
            </w:pPr>
            <w:r>
              <w:t>Pré-Condição</w:t>
            </w:r>
          </w:p>
        </w:tc>
        <w:tc>
          <w:tcPr>
            <w:tcW w:w="6225" w:type="dxa"/>
          </w:tcPr>
          <w:p w14:paraId="24C9E7CC" w14:textId="77777777" w:rsidR="00CE5DA2" w:rsidRPr="00156030" w:rsidRDefault="00CE5DA2" w:rsidP="006C78FC">
            <w:pPr>
              <w:pStyle w:val="NormalText"/>
            </w:pPr>
            <w:r>
              <w:rPr>
                <w:i/>
              </w:rPr>
              <w:t xml:space="preserve">Login </w:t>
            </w:r>
            <w:r>
              <w:t>Válido</w:t>
            </w:r>
          </w:p>
        </w:tc>
      </w:tr>
      <w:tr w:rsidR="00CE5DA2" w14:paraId="7B6679A0" w14:textId="77777777" w:rsidTr="006C78FC">
        <w:trPr>
          <w:trHeight w:val="649"/>
        </w:trPr>
        <w:tc>
          <w:tcPr>
            <w:tcW w:w="2330" w:type="dxa"/>
          </w:tcPr>
          <w:p w14:paraId="35552C2F" w14:textId="77777777" w:rsidR="00CE5DA2" w:rsidRDefault="00CE5DA2" w:rsidP="006C78FC">
            <w:pPr>
              <w:pStyle w:val="NormalText"/>
            </w:pPr>
            <w:r>
              <w:t>Prioridade</w:t>
            </w:r>
          </w:p>
        </w:tc>
        <w:tc>
          <w:tcPr>
            <w:tcW w:w="6225" w:type="dxa"/>
          </w:tcPr>
          <w:p w14:paraId="1F8CE629" w14:textId="77777777" w:rsidR="00CE5DA2" w:rsidRDefault="00CE5DA2" w:rsidP="006C78FC">
            <w:pPr>
              <w:pStyle w:val="NormalText"/>
            </w:pPr>
          </w:p>
        </w:tc>
      </w:tr>
      <w:tr w:rsidR="00CE5DA2" w14:paraId="0B3CBAFC" w14:textId="77777777" w:rsidTr="006C78FC">
        <w:trPr>
          <w:trHeight w:val="665"/>
        </w:trPr>
        <w:tc>
          <w:tcPr>
            <w:tcW w:w="2330" w:type="dxa"/>
          </w:tcPr>
          <w:p w14:paraId="2554DAF3" w14:textId="77777777" w:rsidR="00CE5DA2" w:rsidRDefault="00CE5DA2" w:rsidP="006C78FC">
            <w:pPr>
              <w:pStyle w:val="NormalText"/>
            </w:pPr>
            <w:r>
              <w:t>Fluxo Principal</w:t>
            </w:r>
          </w:p>
        </w:tc>
        <w:tc>
          <w:tcPr>
            <w:tcW w:w="6225" w:type="dxa"/>
          </w:tcPr>
          <w:p w14:paraId="43605E70" w14:textId="77777777" w:rsidR="00CE5DA2" w:rsidRDefault="00CE5DA2" w:rsidP="006C78FC">
            <w:pPr>
              <w:pStyle w:val="NormalText"/>
              <w:numPr>
                <w:ilvl w:val="0"/>
                <w:numId w:val="54"/>
              </w:numPr>
            </w:pPr>
            <w:r>
              <w:t>O sistema valida quais os utilizadores que contém as notificações ativadas;</w:t>
            </w:r>
          </w:p>
          <w:p w14:paraId="6313D76F" w14:textId="77777777" w:rsidR="00CE5DA2" w:rsidRDefault="00CE5DA2" w:rsidP="006C78FC">
            <w:pPr>
              <w:pStyle w:val="NormalText"/>
              <w:numPr>
                <w:ilvl w:val="0"/>
                <w:numId w:val="54"/>
              </w:numPr>
            </w:pPr>
            <w:r>
              <w:t>Envia notificação aos utilizadores;</w:t>
            </w:r>
          </w:p>
        </w:tc>
      </w:tr>
      <w:tr w:rsidR="00CE5DA2" w14:paraId="1C90C058" w14:textId="77777777" w:rsidTr="006C78FC">
        <w:trPr>
          <w:trHeight w:val="649"/>
        </w:trPr>
        <w:tc>
          <w:tcPr>
            <w:tcW w:w="2330" w:type="dxa"/>
          </w:tcPr>
          <w:p w14:paraId="33DDFA1D" w14:textId="77777777" w:rsidR="00CE5DA2" w:rsidRDefault="00CE5DA2" w:rsidP="006C78FC">
            <w:pPr>
              <w:pStyle w:val="NormalText"/>
            </w:pPr>
            <w:r>
              <w:t>Fluxos Alternativos</w:t>
            </w:r>
          </w:p>
        </w:tc>
        <w:tc>
          <w:tcPr>
            <w:tcW w:w="6225" w:type="dxa"/>
          </w:tcPr>
          <w:p w14:paraId="65D0F696" w14:textId="77777777" w:rsidR="00CE5DA2" w:rsidRDefault="00CE5DA2" w:rsidP="006C78FC">
            <w:pPr>
              <w:pStyle w:val="NormalText"/>
            </w:pPr>
          </w:p>
        </w:tc>
      </w:tr>
      <w:tr w:rsidR="00CE5DA2" w:rsidRPr="00226387" w14:paraId="6ED36B18" w14:textId="77777777" w:rsidTr="006C78FC">
        <w:trPr>
          <w:trHeight w:val="649"/>
        </w:trPr>
        <w:tc>
          <w:tcPr>
            <w:tcW w:w="2330" w:type="dxa"/>
          </w:tcPr>
          <w:p w14:paraId="782FC05D" w14:textId="77777777" w:rsidR="00CE5DA2" w:rsidRDefault="00CE5DA2" w:rsidP="006C78FC">
            <w:pPr>
              <w:pStyle w:val="NormalText"/>
            </w:pPr>
            <w:r>
              <w:lastRenderedPageBreak/>
              <w:t>Fluxos de Exceção</w:t>
            </w:r>
          </w:p>
        </w:tc>
        <w:tc>
          <w:tcPr>
            <w:tcW w:w="6225" w:type="dxa"/>
          </w:tcPr>
          <w:p w14:paraId="5AF3AC2A" w14:textId="77777777" w:rsidR="00CE5DA2" w:rsidRDefault="00CE5DA2" w:rsidP="006C78FC">
            <w:pPr>
              <w:pStyle w:val="NormalText"/>
            </w:pPr>
            <w:r>
              <w:t>2A.</w:t>
            </w:r>
          </w:p>
          <w:p w14:paraId="5120B52D" w14:textId="77777777" w:rsidR="00CE5DA2" w:rsidRDefault="00CE5DA2" w:rsidP="006C78FC">
            <w:pPr>
              <w:pStyle w:val="NormalText"/>
              <w:numPr>
                <w:ilvl w:val="0"/>
                <w:numId w:val="50"/>
              </w:numPr>
            </w:pPr>
            <w:r>
              <w:t>O sistema não tem conexão co os dispositivos móveis;</w:t>
            </w:r>
          </w:p>
        </w:tc>
      </w:tr>
      <w:tr w:rsidR="00CE5DA2" w14:paraId="74CD39DE" w14:textId="77777777" w:rsidTr="006C78FC">
        <w:trPr>
          <w:trHeight w:val="647"/>
        </w:trPr>
        <w:tc>
          <w:tcPr>
            <w:tcW w:w="2330" w:type="dxa"/>
          </w:tcPr>
          <w:p w14:paraId="3FC05933" w14:textId="77777777" w:rsidR="00CE5DA2" w:rsidRDefault="00CE5DA2" w:rsidP="006C78FC">
            <w:pPr>
              <w:pStyle w:val="NormalText"/>
            </w:pPr>
            <w:r>
              <w:t>Pós-Condição</w:t>
            </w:r>
          </w:p>
        </w:tc>
        <w:tc>
          <w:tcPr>
            <w:tcW w:w="6225" w:type="dxa"/>
          </w:tcPr>
          <w:p w14:paraId="512ADF81" w14:textId="77777777" w:rsidR="00CE5DA2" w:rsidRDefault="00CE5DA2" w:rsidP="006C78FC">
            <w:pPr>
              <w:pStyle w:val="NormalText"/>
            </w:pPr>
          </w:p>
        </w:tc>
      </w:tr>
      <w:tr w:rsidR="00CE5DA2" w:rsidRPr="00226387" w14:paraId="052924E0" w14:textId="77777777" w:rsidTr="006C78FC">
        <w:trPr>
          <w:trHeight w:val="647"/>
        </w:trPr>
        <w:tc>
          <w:tcPr>
            <w:tcW w:w="2330" w:type="dxa"/>
          </w:tcPr>
          <w:p w14:paraId="0031E9F8" w14:textId="77777777" w:rsidR="00CE5DA2" w:rsidRDefault="00CE5DA2" w:rsidP="006C78FC">
            <w:pPr>
              <w:pStyle w:val="NormalText"/>
            </w:pPr>
            <w:r>
              <w:t>Casos de Teste</w:t>
            </w:r>
          </w:p>
        </w:tc>
        <w:tc>
          <w:tcPr>
            <w:tcW w:w="6225" w:type="dxa"/>
          </w:tcPr>
          <w:p w14:paraId="15E98D5D" w14:textId="77777777" w:rsidR="00CE5DA2" w:rsidRDefault="00CE5DA2" w:rsidP="006C78FC">
            <w:pPr>
              <w:pStyle w:val="NormalText"/>
              <w:numPr>
                <w:ilvl w:val="0"/>
                <w:numId w:val="50"/>
              </w:numPr>
            </w:pPr>
            <w:r>
              <w:t>Verificar se os utilizadores recebem as notificações.</w:t>
            </w:r>
          </w:p>
          <w:p w14:paraId="3BE0DA17" w14:textId="77777777" w:rsidR="00CE5DA2" w:rsidRDefault="00CE5DA2" w:rsidP="006C78FC">
            <w:pPr>
              <w:pStyle w:val="NormalText"/>
              <w:numPr>
                <w:ilvl w:val="0"/>
                <w:numId w:val="50"/>
              </w:numPr>
            </w:pPr>
            <w:r>
              <w:t>Verificar se os utilizadores que têm bloqueado as notificações não as recebem.</w:t>
            </w:r>
          </w:p>
          <w:p w14:paraId="3C1B7A21" w14:textId="77777777" w:rsidR="00CE5DA2" w:rsidRDefault="00CE5DA2" w:rsidP="006C78FC">
            <w:pPr>
              <w:pStyle w:val="NormalText"/>
              <w:numPr>
                <w:ilvl w:val="0"/>
                <w:numId w:val="50"/>
              </w:numPr>
            </w:pPr>
            <w:r>
              <w:t xml:space="preserve">Antes de fazer o pedido à API </w:t>
            </w:r>
            <w:proofErr w:type="spellStart"/>
            <w:r>
              <w:t>Rest</w:t>
            </w:r>
            <w:proofErr w:type="spellEnd"/>
            <w:r>
              <w:t xml:space="preserve"> verificar a conexão do dispositivo móvel à internet.</w:t>
            </w:r>
          </w:p>
        </w:tc>
      </w:tr>
    </w:tbl>
    <w:p w14:paraId="16785389" w14:textId="77777777" w:rsidR="00CE5DA2" w:rsidRPr="004E6409" w:rsidRDefault="00CE5DA2" w:rsidP="00CE5DA2">
      <w:pPr>
        <w:ind w:left="1134"/>
        <w:rPr>
          <w:lang w:val="pt-BR"/>
        </w:rPr>
      </w:pPr>
    </w:p>
    <w:tbl>
      <w:tblPr>
        <w:tblStyle w:val="TableGrid"/>
        <w:tblW w:w="8555" w:type="dxa"/>
        <w:tblLook w:val="04A0" w:firstRow="1" w:lastRow="0" w:firstColumn="1" w:lastColumn="0" w:noHBand="0" w:noVBand="1"/>
      </w:tblPr>
      <w:tblGrid>
        <w:gridCol w:w="2330"/>
        <w:gridCol w:w="6225"/>
      </w:tblGrid>
      <w:tr w:rsidR="00CE5DA2" w14:paraId="55750976" w14:textId="77777777" w:rsidTr="006C78FC">
        <w:trPr>
          <w:trHeight w:val="649"/>
        </w:trPr>
        <w:tc>
          <w:tcPr>
            <w:tcW w:w="2330" w:type="dxa"/>
          </w:tcPr>
          <w:p w14:paraId="21295E0D" w14:textId="77777777" w:rsidR="00CE5DA2" w:rsidRDefault="00CE5DA2" w:rsidP="006C78FC">
            <w:pPr>
              <w:pStyle w:val="NormalText"/>
            </w:pPr>
            <w:r>
              <w:t>Nome</w:t>
            </w:r>
          </w:p>
        </w:tc>
        <w:tc>
          <w:tcPr>
            <w:tcW w:w="6225" w:type="dxa"/>
          </w:tcPr>
          <w:p w14:paraId="4B09E3CD" w14:textId="77777777" w:rsidR="00CE5DA2" w:rsidRDefault="00CE5DA2" w:rsidP="006C78FC">
            <w:pPr>
              <w:pStyle w:val="NormalText"/>
            </w:pPr>
            <w:proofErr w:type="gramStart"/>
            <w:r>
              <w:t>Fornece PoI</w:t>
            </w:r>
            <w:proofErr w:type="gramEnd"/>
            <w:r>
              <w:t xml:space="preserve"> ao sistema</w:t>
            </w:r>
          </w:p>
        </w:tc>
      </w:tr>
      <w:tr w:rsidR="00CE5DA2" w:rsidRPr="00226387" w14:paraId="64458A91" w14:textId="77777777" w:rsidTr="006C78FC">
        <w:trPr>
          <w:trHeight w:val="665"/>
        </w:trPr>
        <w:tc>
          <w:tcPr>
            <w:tcW w:w="2330" w:type="dxa"/>
          </w:tcPr>
          <w:p w14:paraId="05F8D37B" w14:textId="77777777" w:rsidR="00CE5DA2" w:rsidRDefault="00CE5DA2" w:rsidP="006C78FC">
            <w:pPr>
              <w:pStyle w:val="NormalText"/>
            </w:pPr>
            <w:r>
              <w:t>Objetivo</w:t>
            </w:r>
          </w:p>
        </w:tc>
        <w:tc>
          <w:tcPr>
            <w:tcW w:w="6225" w:type="dxa"/>
          </w:tcPr>
          <w:p w14:paraId="35D5C078" w14:textId="77777777" w:rsidR="00CE5DA2" w:rsidRDefault="00CE5DA2" w:rsidP="006C78FC">
            <w:pPr>
              <w:pStyle w:val="NormalText"/>
            </w:pPr>
            <w:r>
              <w:t>A API da Google fornece pontos de interesse ao administrador facilitando o seu registo;</w:t>
            </w:r>
          </w:p>
        </w:tc>
      </w:tr>
      <w:tr w:rsidR="00CE5DA2" w14:paraId="288B715E" w14:textId="77777777" w:rsidTr="006C78FC">
        <w:trPr>
          <w:trHeight w:val="649"/>
        </w:trPr>
        <w:tc>
          <w:tcPr>
            <w:tcW w:w="2330" w:type="dxa"/>
          </w:tcPr>
          <w:p w14:paraId="5AE1C7BF" w14:textId="77777777" w:rsidR="00CE5DA2" w:rsidRDefault="00CE5DA2" w:rsidP="006C78FC">
            <w:pPr>
              <w:pStyle w:val="NormalText"/>
            </w:pPr>
            <w:r>
              <w:t>Atores envolvidos</w:t>
            </w:r>
          </w:p>
        </w:tc>
        <w:tc>
          <w:tcPr>
            <w:tcW w:w="6225" w:type="dxa"/>
          </w:tcPr>
          <w:p w14:paraId="22B8D9E2" w14:textId="77777777" w:rsidR="00CE5DA2" w:rsidRDefault="00CE5DA2" w:rsidP="006C78FC">
            <w:pPr>
              <w:pStyle w:val="NormalText"/>
            </w:pPr>
            <w:r>
              <w:t>Administrador</w:t>
            </w:r>
          </w:p>
        </w:tc>
      </w:tr>
      <w:tr w:rsidR="00CE5DA2" w:rsidRPr="00226387" w14:paraId="5FF2F9B0" w14:textId="77777777" w:rsidTr="006C78FC">
        <w:trPr>
          <w:trHeight w:val="665"/>
        </w:trPr>
        <w:tc>
          <w:tcPr>
            <w:tcW w:w="2330" w:type="dxa"/>
          </w:tcPr>
          <w:p w14:paraId="0888FAD1" w14:textId="77777777" w:rsidR="00CE5DA2" w:rsidRDefault="00CE5DA2" w:rsidP="006C78FC">
            <w:pPr>
              <w:pStyle w:val="NormalText"/>
            </w:pPr>
            <w:r>
              <w:t>Pré-Condição</w:t>
            </w:r>
          </w:p>
        </w:tc>
        <w:tc>
          <w:tcPr>
            <w:tcW w:w="6225" w:type="dxa"/>
          </w:tcPr>
          <w:p w14:paraId="0A0AEB56" w14:textId="77777777" w:rsidR="00CE5DA2" w:rsidRDefault="00CE5DA2" w:rsidP="006C78FC">
            <w:pPr>
              <w:pStyle w:val="NormalText"/>
            </w:pPr>
            <w:proofErr w:type="spellStart"/>
            <w:r w:rsidRPr="00156030">
              <w:rPr>
                <w:i/>
              </w:rPr>
              <w:t>Key</w:t>
            </w:r>
            <w:proofErr w:type="spellEnd"/>
            <w:r>
              <w:t xml:space="preserve"> de acesso à </w:t>
            </w:r>
            <w:r w:rsidRPr="000F64E2">
              <w:t>API</w:t>
            </w:r>
            <w:r>
              <w:t xml:space="preserve"> válida/ Caso de Uso Inserir PoI</w:t>
            </w:r>
          </w:p>
        </w:tc>
      </w:tr>
      <w:tr w:rsidR="00CE5DA2" w14:paraId="5B5862F0" w14:textId="77777777" w:rsidTr="006C78FC">
        <w:trPr>
          <w:trHeight w:val="649"/>
        </w:trPr>
        <w:tc>
          <w:tcPr>
            <w:tcW w:w="2330" w:type="dxa"/>
          </w:tcPr>
          <w:p w14:paraId="0761BEAA" w14:textId="77777777" w:rsidR="00CE5DA2" w:rsidRDefault="00CE5DA2" w:rsidP="006C78FC">
            <w:pPr>
              <w:pStyle w:val="NormalText"/>
            </w:pPr>
            <w:r>
              <w:t>Prioridade</w:t>
            </w:r>
          </w:p>
        </w:tc>
        <w:tc>
          <w:tcPr>
            <w:tcW w:w="6225" w:type="dxa"/>
          </w:tcPr>
          <w:p w14:paraId="4BDC3E8C" w14:textId="77777777" w:rsidR="00CE5DA2" w:rsidRDefault="00CE5DA2" w:rsidP="006C78FC">
            <w:pPr>
              <w:pStyle w:val="NormalText"/>
            </w:pPr>
          </w:p>
        </w:tc>
      </w:tr>
      <w:tr w:rsidR="00CE5DA2" w:rsidRPr="00226387" w14:paraId="616928A1" w14:textId="77777777" w:rsidTr="006C78FC">
        <w:trPr>
          <w:trHeight w:val="665"/>
        </w:trPr>
        <w:tc>
          <w:tcPr>
            <w:tcW w:w="2330" w:type="dxa"/>
          </w:tcPr>
          <w:p w14:paraId="68D88879" w14:textId="77777777" w:rsidR="00CE5DA2" w:rsidRDefault="00CE5DA2" w:rsidP="006C78FC">
            <w:pPr>
              <w:pStyle w:val="NormalText"/>
            </w:pPr>
            <w:r>
              <w:t>Fluxo Principal</w:t>
            </w:r>
          </w:p>
        </w:tc>
        <w:tc>
          <w:tcPr>
            <w:tcW w:w="6225" w:type="dxa"/>
          </w:tcPr>
          <w:p w14:paraId="55F86A64" w14:textId="77777777" w:rsidR="00CE5DA2" w:rsidRDefault="00CE5DA2" w:rsidP="006C78FC">
            <w:pPr>
              <w:pStyle w:val="NormalText"/>
              <w:numPr>
                <w:ilvl w:val="0"/>
                <w:numId w:val="55"/>
              </w:numPr>
            </w:pPr>
            <w:r>
              <w:t>O ator seleciona fazer pesquisa por nome do PoI;</w:t>
            </w:r>
          </w:p>
          <w:p w14:paraId="36164F67" w14:textId="77777777" w:rsidR="00CE5DA2" w:rsidRDefault="00CE5DA2" w:rsidP="006C78FC">
            <w:pPr>
              <w:pStyle w:val="NormalText"/>
              <w:numPr>
                <w:ilvl w:val="0"/>
                <w:numId w:val="55"/>
              </w:numPr>
            </w:pPr>
            <w:r>
              <w:t>O Sistema faz um pedido à API da Google com o nome introduzido do PoI;</w:t>
            </w:r>
          </w:p>
          <w:p w14:paraId="10F0EA6D" w14:textId="77777777" w:rsidR="00CE5DA2" w:rsidRDefault="00CE5DA2" w:rsidP="006C78FC">
            <w:pPr>
              <w:pStyle w:val="NormalText"/>
              <w:numPr>
                <w:ilvl w:val="0"/>
                <w:numId w:val="55"/>
              </w:numPr>
            </w:pPr>
            <w:r>
              <w:t>A API da Google devolve a informação referente ao PoI procurado;</w:t>
            </w:r>
          </w:p>
          <w:p w14:paraId="055E206F" w14:textId="77777777" w:rsidR="00CE5DA2" w:rsidRDefault="00CE5DA2" w:rsidP="006C78FC">
            <w:pPr>
              <w:pStyle w:val="NormalText"/>
              <w:numPr>
                <w:ilvl w:val="0"/>
                <w:numId w:val="55"/>
              </w:numPr>
            </w:pPr>
            <w:r>
              <w:t>O sistema recebe a informação e cria um PoI com a informação recebida pela Google mais a informação adicionada pelo utilizador;</w:t>
            </w:r>
          </w:p>
          <w:p w14:paraId="070EE4B8" w14:textId="77777777" w:rsidR="00CE5DA2" w:rsidRDefault="00CE5DA2" w:rsidP="006C78FC">
            <w:pPr>
              <w:pStyle w:val="NormalText"/>
              <w:numPr>
                <w:ilvl w:val="0"/>
                <w:numId w:val="55"/>
              </w:numPr>
            </w:pPr>
            <w:r>
              <w:lastRenderedPageBreak/>
              <w:t>O sistema devolve uma mensagem: “Ponto de interesse criado com Sucesso”.</w:t>
            </w:r>
          </w:p>
        </w:tc>
      </w:tr>
      <w:tr w:rsidR="00CE5DA2" w:rsidRPr="00226387" w14:paraId="3EC11A51" w14:textId="77777777" w:rsidTr="006C78FC">
        <w:trPr>
          <w:trHeight w:val="649"/>
        </w:trPr>
        <w:tc>
          <w:tcPr>
            <w:tcW w:w="2330" w:type="dxa"/>
          </w:tcPr>
          <w:p w14:paraId="1A4894C3" w14:textId="77777777" w:rsidR="00CE5DA2" w:rsidRDefault="00CE5DA2" w:rsidP="006C78FC">
            <w:pPr>
              <w:pStyle w:val="NormalText"/>
            </w:pPr>
            <w:r>
              <w:lastRenderedPageBreak/>
              <w:t>Fluxos Alternativos</w:t>
            </w:r>
          </w:p>
        </w:tc>
        <w:tc>
          <w:tcPr>
            <w:tcW w:w="6225" w:type="dxa"/>
          </w:tcPr>
          <w:p w14:paraId="6D7FC25F" w14:textId="77777777" w:rsidR="00CE5DA2" w:rsidRDefault="00CE5DA2" w:rsidP="006C78FC">
            <w:pPr>
              <w:pStyle w:val="NormalText"/>
            </w:pPr>
            <w:r>
              <w:t>3A.</w:t>
            </w:r>
          </w:p>
          <w:p w14:paraId="5950A5EE" w14:textId="77777777" w:rsidR="00CE5DA2" w:rsidRDefault="00CE5DA2" w:rsidP="006C78FC">
            <w:pPr>
              <w:pStyle w:val="NormalText"/>
              <w:numPr>
                <w:ilvl w:val="0"/>
                <w:numId w:val="56"/>
              </w:numPr>
            </w:pPr>
            <w:r>
              <w:t>A API devolve vários pontos de interesse;</w:t>
            </w:r>
          </w:p>
          <w:p w14:paraId="05FA7933" w14:textId="77777777" w:rsidR="00CE5DA2" w:rsidRDefault="00CE5DA2" w:rsidP="006C78FC">
            <w:pPr>
              <w:pStyle w:val="NormalText"/>
              <w:numPr>
                <w:ilvl w:val="0"/>
                <w:numId w:val="56"/>
              </w:numPr>
            </w:pPr>
            <w:r>
              <w:t>O utilizador tem de escolher o pretendido e o sistema faz um novo pedido, desta vez com o ID do PoI;</w:t>
            </w:r>
          </w:p>
          <w:p w14:paraId="750855EB" w14:textId="77777777" w:rsidR="00CE5DA2" w:rsidRDefault="00CE5DA2" w:rsidP="006C78FC">
            <w:pPr>
              <w:pStyle w:val="NormalText"/>
              <w:numPr>
                <w:ilvl w:val="0"/>
                <w:numId w:val="56"/>
              </w:numPr>
            </w:pPr>
            <w:r>
              <w:t>A API devolve a informação do PoI em questão.</w:t>
            </w:r>
          </w:p>
          <w:p w14:paraId="5BD501A5" w14:textId="77777777" w:rsidR="00CE5DA2" w:rsidRDefault="00CE5DA2" w:rsidP="006C78FC">
            <w:pPr>
              <w:pStyle w:val="NormalText"/>
            </w:pPr>
            <w:r>
              <w:t xml:space="preserve">3B. </w:t>
            </w:r>
          </w:p>
          <w:p w14:paraId="15ACF8BA" w14:textId="77777777" w:rsidR="00CE5DA2" w:rsidRDefault="00CE5DA2" w:rsidP="006C78FC">
            <w:pPr>
              <w:pStyle w:val="NormalText"/>
              <w:numPr>
                <w:ilvl w:val="0"/>
                <w:numId w:val="57"/>
              </w:numPr>
            </w:pPr>
            <w:r>
              <w:t>A API não devolve nenhum PoI;</w:t>
            </w:r>
          </w:p>
          <w:p w14:paraId="27CEAC9F" w14:textId="77777777" w:rsidR="00CE5DA2" w:rsidRDefault="00CE5DA2" w:rsidP="006C78FC">
            <w:pPr>
              <w:pStyle w:val="NormalText"/>
              <w:numPr>
                <w:ilvl w:val="0"/>
                <w:numId w:val="57"/>
              </w:numPr>
            </w:pPr>
            <w:r>
              <w:t>O utilizador faz uma nova pesquisa;</w:t>
            </w:r>
          </w:p>
        </w:tc>
      </w:tr>
      <w:tr w:rsidR="00CE5DA2" w:rsidRPr="00226387" w14:paraId="5991723E" w14:textId="77777777" w:rsidTr="006C78FC">
        <w:trPr>
          <w:trHeight w:val="649"/>
        </w:trPr>
        <w:tc>
          <w:tcPr>
            <w:tcW w:w="2330" w:type="dxa"/>
          </w:tcPr>
          <w:p w14:paraId="111B6501" w14:textId="77777777" w:rsidR="00CE5DA2" w:rsidRDefault="00CE5DA2" w:rsidP="006C78FC">
            <w:pPr>
              <w:pStyle w:val="NormalText"/>
            </w:pPr>
            <w:r>
              <w:t>Fluxos de Exceção</w:t>
            </w:r>
          </w:p>
        </w:tc>
        <w:tc>
          <w:tcPr>
            <w:tcW w:w="6225" w:type="dxa"/>
          </w:tcPr>
          <w:p w14:paraId="62FE8717" w14:textId="77777777" w:rsidR="00CE5DA2" w:rsidRDefault="00CE5DA2" w:rsidP="006C78FC">
            <w:pPr>
              <w:pStyle w:val="NormalText"/>
              <w:numPr>
                <w:ilvl w:val="0"/>
                <w:numId w:val="66"/>
              </w:numPr>
            </w:pPr>
            <w:r>
              <w:t>Não tem conexão à internet.</w:t>
            </w:r>
          </w:p>
        </w:tc>
      </w:tr>
      <w:tr w:rsidR="00CE5DA2" w14:paraId="7EF618C6" w14:textId="77777777" w:rsidTr="006C78FC">
        <w:trPr>
          <w:trHeight w:val="647"/>
        </w:trPr>
        <w:tc>
          <w:tcPr>
            <w:tcW w:w="2330" w:type="dxa"/>
          </w:tcPr>
          <w:p w14:paraId="3BD89C26" w14:textId="77777777" w:rsidR="00CE5DA2" w:rsidRDefault="00CE5DA2" w:rsidP="006C78FC">
            <w:pPr>
              <w:pStyle w:val="NormalText"/>
            </w:pPr>
            <w:r>
              <w:t>Pós-Condição</w:t>
            </w:r>
          </w:p>
        </w:tc>
        <w:tc>
          <w:tcPr>
            <w:tcW w:w="6225" w:type="dxa"/>
          </w:tcPr>
          <w:p w14:paraId="7FEB3FA8" w14:textId="77777777" w:rsidR="00CE5DA2" w:rsidRDefault="00CE5DA2" w:rsidP="006C78FC">
            <w:pPr>
              <w:pStyle w:val="NormalText"/>
            </w:pPr>
          </w:p>
        </w:tc>
      </w:tr>
      <w:tr w:rsidR="00CE5DA2" w:rsidRPr="00226387" w14:paraId="727255D7" w14:textId="77777777" w:rsidTr="006C78FC">
        <w:trPr>
          <w:trHeight w:val="647"/>
        </w:trPr>
        <w:tc>
          <w:tcPr>
            <w:tcW w:w="2330" w:type="dxa"/>
          </w:tcPr>
          <w:p w14:paraId="422150CD" w14:textId="77777777" w:rsidR="00CE5DA2" w:rsidRDefault="00CE5DA2" w:rsidP="006C78FC">
            <w:pPr>
              <w:pStyle w:val="NormalText"/>
            </w:pPr>
            <w:r>
              <w:t>Casos de Teste</w:t>
            </w:r>
          </w:p>
        </w:tc>
        <w:tc>
          <w:tcPr>
            <w:tcW w:w="6225" w:type="dxa"/>
          </w:tcPr>
          <w:p w14:paraId="13259F78" w14:textId="77777777" w:rsidR="00CE5DA2" w:rsidRDefault="00CE5DA2" w:rsidP="006C78FC">
            <w:pPr>
              <w:pStyle w:val="NormalText"/>
              <w:numPr>
                <w:ilvl w:val="0"/>
                <w:numId w:val="58"/>
              </w:numPr>
            </w:pPr>
            <w:r>
              <w:t>Verificar se quando o fluxo 3A é acionado corre como esperado;</w:t>
            </w:r>
          </w:p>
          <w:p w14:paraId="25636DA7" w14:textId="77777777" w:rsidR="00CE5DA2" w:rsidRDefault="00CE5DA2" w:rsidP="006C78FC">
            <w:pPr>
              <w:pStyle w:val="NormalText"/>
              <w:numPr>
                <w:ilvl w:val="0"/>
                <w:numId w:val="58"/>
              </w:numPr>
            </w:pPr>
            <w:commentRangeStart w:id="49"/>
            <w:r>
              <w:t xml:space="preserve">Antes de fazer o pedido à API </w:t>
            </w:r>
            <w:proofErr w:type="spellStart"/>
            <w:r>
              <w:t>Rest</w:t>
            </w:r>
            <w:proofErr w:type="spellEnd"/>
            <w:r>
              <w:t xml:space="preserve"> verificar a conexão do dispositivo móvel à internet.</w:t>
            </w:r>
            <w:commentRangeEnd w:id="49"/>
            <w:r>
              <w:rPr>
                <w:rStyle w:val="CommentReference"/>
                <w:rFonts w:ascii="Times" w:hAnsi="Times"/>
                <w:lang w:val="en-GB"/>
              </w:rPr>
              <w:commentReference w:id="49"/>
            </w:r>
          </w:p>
        </w:tc>
      </w:tr>
    </w:tbl>
    <w:p w14:paraId="6AC3FE4C" w14:textId="77777777" w:rsidR="00C83E18" w:rsidRPr="00CE5DA2" w:rsidRDefault="00C83E18" w:rsidP="006C78FC">
      <w:pPr>
        <w:pStyle w:val="NormalText"/>
        <w:sectPr w:rsidR="00C83E18" w:rsidRPr="00CE5DA2" w:rsidSect="00E135CF">
          <w:headerReference w:type="default" r:id="rId34"/>
          <w:pgSz w:w="11907" w:h="16840" w:code="9"/>
          <w:pgMar w:top="1701" w:right="1701" w:bottom="1701" w:left="1701" w:header="0" w:footer="0" w:gutter="0"/>
          <w:cols w:space="720"/>
        </w:sectPr>
      </w:pPr>
    </w:p>
    <w:p w14:paraId="7BFF8E3C" w14:textId="77777777" w:rsidR="006B6257" w:rsidRPr="00340AB4" w:rsidRDefault="006B6257" w:rsidP="006C78FC">
      <w:pPr>
        <w:pStyle w:val="NormalText"/>
      </w:pPr>
    </w:p>
    <w:p w14:paraId="160091D4" w14:textId="2B9612F3" w:rsidR="006B6257" w:rsidRPr="00340AB4" w:rsidRDefault="006B6257" w:rsidP="00CD1B8A">
      <w:pPr>
        <w:pStyle w:val="Heading1"/>
        <w:numPr>
          <w:ilvl w:val="0"/>
          <w:numId w:val="0"/>
        </w:numPr>
        <w:ind w:left="1134"/>
      </w:pPr>
      <w:bookmarkStart w:id="50" w:name="_Ref245480146"/>
      <w:bookmarkStart w:id="51" w:name="_Toc487016366"/>
      <w:r w:rsidRPr="00340AB4">
        <w:t>[Anexo B]</w:t>
      </w:r>
      <w:bookmarkEnd w:id="50"/>
      <w:bookmarkEnd w:id="51"/>
    </w:p>
    <w:p w14:paraId="2EE73993" w14:textId="77777777" w:rsidR="006B6257" w:rsidRDefault="006B6257" w:rsidP="006C78FC">
      <w:pPr>
        <w:pStyle w:val="NormalText"/>
      </w:pPr>
    </w:p>
    <w:p w14:paraId="40DD14F9" w14:textId="7C7A6FB7" w:rsidR="00002BE9" w:rsidRPr="00340AB4" w:rsidRDefault="00002BE9" w:rsidP="006C78FC">
      <w:pPr>
        <w:pStyle w:val="NormalText"/>
      </w:pPr>
      <w:r>
        <w:t xml:space="preserve">Apagar esta </w:t>
      </w:r>
      <w:proofErr w:type="spellStart"/>
      <w:r>
        <w:t>table</w:t>
      </w:r>
      <w:proofErr w:type="spellEnd"/>
      <w:r>
        <w:t>;</w:t>
      </w:r>
    </w:p>
    <w:p w14:paraId="779881C8" w14:textId="77777777" w:rsidR="008B0160" w:rsidRPr="00340AB4" w:rsidRDefault="008B0160" w:rsidP="006C78FC">
      <w:pPr>
        <w:pStyle w:val="NormalText"/>
      </w:pPr>
    </w:p>
    <w:tbl>
      <w:tblPr>
        <w:tblStyle w:val="TableGrid"/>
        <w:tblW w:w="8555" w:type="dxa"/>
        <w:tblLook w:val="04A0" w:firstRow="1" w:lastRow="0" w:firstColumn="1" w:lastColumn="0" w:noHBand="0" w:noVBand="1"/>
      </w:tblPr>
      <w:tblGrid>
        <w:gridCol w:w="2330"/>
        <w:gridCol w:w="6225"/>
      </w:tblGrid>
      <w:tr w:rsidR="00FA7E2B" w14:paraId="686F6A94" w14:textId="77777777" w:rsidTr="00FA7E2B">
        <w:trPr>
          <w:trHeight w:val="649"/>
        </w:trPr>
        <w:tc>
          <w:tcPr>
            <w:tcW w:w="2330" w:type="dxa"/>
          </w:tcPr>
          <w:p w14:paraId="64946B35" w14:textId="3088756D" w:rsidR="00FA7E2B" w:rsidRDefault="00FA7E2B" w:rsidP="006C78FC">
            <w:pPr>
              <w:pStyle w:val="NormalText"/>
            </w:pPr>
            <w:r>
              <w:t>Nome</w:t>
            </w:r>
          </w:p>
        </w:tc>
        <w:tc>
          <w:tcPr>
            <w:tcW w:w="6225" w:type="dxa"/>
          </w:tcPr>
          <w:p w14:paraId="2CE1AB25" w14:textId="77777777" w:rsidR="00FA7E2B" w:rsidRDefault="00FA7E2B" w:rsidP="006C78FC">
            <w:pPr>
              <w:pStyle w:val="NormalText"/>
            </w:pPr>
          </w:p>
        </w:tc>
      </w:tr>
      <w:tr w:rsidR="00FA7E2B" w14:paraId="7BCB9B74" w14:textId="77777777" w:rsidTr="00FA7E2B">
        <w:trPr>
          <w:trHeight w:val="665"/>
        </w:trPr>
        <w:tc>
          <w:tcPr>
            <w:tcW w:w="2330" w:type="dxa"/>
          </w:tcPr>
          <w:p w14:paraId="15589C31" w14:textId="7E0D9921" w:rsidR="00FA7E2B" w:rsidRDefault="00FA7E2B" w:rsidP="006C78FC">
            <w:pPr>
              <w:pStyle w:val="NormalText"/>
            </w:pPr>
            <w:r>
              <w:t>Objetivo</w:t>
            </w:r>
          </w:p>
        </w:tc>
        <w:tc>
          <w:tcPr>
            <w:tcW w:w="6225" w:type="dxa"/>
          </w:tcPr>
          <w:p w14:paraId="036CB0E9" w14:textId="77777777" w:rsidR="00FA7E2B" w:rsidRDefault="00FA7E2B" w:rsidP="006C78FC">
            <w:pPr>
              <w:pStyle w:val="NormalText"/>
            </w:pPr>
          </w:p>
        </w:tc>
      </w:tr>
      <w:tr w:rsidR="00FA7E2B" w14:paraId="2ACBFE4D" w14:textId="77777777" w:rsidTr="00FA7E2B">
        <w:trPr>
          <w:trHeight w:val="649"/>
        </w:trPr>
        <w:tc>
          <w:tcPr>
            <w:tcW w:w="2330" w:type="dxa"/>
          </w:tcPr>
          <w:p w14:paraId="4D17B5EA" w14:textId="5ED60208" w:rsidR="00FA7E2B" w:rsidRDefault="00FA7E2B" w:rsidP="006C78FC">
            <w:pPr>
              <w:pStyle w:val="NormalText"/>
            </w:pPr>
            <w:r>
              <w:t>Atores envolvidos</w:t>
            </w:r>
          </w:p>
        </w:tc>
        <w:tc>
          <w:tcPr>
            <w:tcW w:w="6225" w:type="dxa"/>
          </w:tcPr>
          <w:p w14:paraId="21AAA6C1" w14:textId="77777777" w:rsidR="00FA7E2B" w:rsidRDefault="00FA7E2B" w:rsidP="006C78FC">
            <w:pPr>
              <w:pStyle w:val="NormalText"/>
            </w:pPr>
          </w:p>
        </w:tc>
      </w:tr>
      <w:tr w:rsidR="00FA7E2B" w14:paraId="44B5B4C4" w14:textId="77777777" w:rsidTr="00FA7E2B">
        <w:trPr>
          <w:trHeight w:val="665"/>
        </w:trPr>
        <w:tc>
          <w:tcPr>
            <w:tcW w:w="2330" w:type="dxa"/>
          </w:tcPr>
          <w:p w14:paraId="6EE78EAF" w14:textId="748BC0EA" w:rsidR="00FA7E2B" w:rsidRDefault="00FA7E2B" w:rsidP="006C78FC">
            <w:pPr>
              <w:pStyle w:val="NormalText"/>
            </w:pPr>
            <w:r>
              <w:t>Pré-Condição</w:t>
            </w:r>
          </w:p>
        </w:tc>
        <w:tc>
          <w:tcPr>
            <w:tcW w:w="6225" w:type="dxa"/>
          </w:tcPr>
          <w:p w14:paraId="4459D10D" w14:textId="77777777" w:rsidR="00FA7E2B" w:rsidRDefault="00FA7E2B" w:rsidP="006C78FC">
            <w:pPr>
              <w:pStyle w:val="NormalText"/>
            </w:pPr>
          </w:p>
        </w:tc>
      </w:tr>
      <w:tr w:rsidR="00FA7E2B" w14:paraId="054E4E71" w14:textId="77777777" w:rsidTr="00FA7E2B">
        <w:trPr>
          <w:trHeight w:val="649"/>
        </w:trPr>
        <w:tc>
          <w:tcPr>
            <w:tcW w:w="2330" w:type="dxa"/>
          </w:tcPr>
          <w:p w14:paraId="09E4A344" w14:textId="3074C214" w:rsidR="00FA7E2B" w:rsidRDefault="00FA7E2B" w:rsidP="006C78FC">
            <w:pPr>
              <w:pStyle w:val="NormalText"/>
            </w:pPr>
            <w:r>
              <w:t>Prioridade</w:t>
            </w:r>
          </w:p>
        </w:tc>
        <w:tc>
          <w:tcPr>
            <w:tcW w:w="6225" w:type="dxa"/>
          </w:tcPr>
          <w:p w14:paraId="235815F0" w14:textId="77777777" w:rsidR="00FA7E2B" w:rsidRDefault="00FA7E2B" w:rsidP="006C78FC">
            <w:pPr>
              <w:pStyle w:val="NormalText"/>
            </w:pPr>
          </w:p>
        </w:tc>
      </w:tr>
      <w:tr w:rsidR="00FA7E2B" w14:paraId="6AF71D6C" w14:textId="77777777" w:rsidTr="00FA7E2B">
        <w:trPr>
          <w:trHeight w:val="665"/>
        </w:trPr>
        <w:tc>
          <w:tcPr>
            <w:tcW w:w="2330" w:type="dxa"/>
          </w:tcPr>
          <w:p w14:paraId="2823E5A5" w14:textId="3E87F399" w:rsidR="00FA7E2B" w:rsidRDefault="00FA7E2B" w:rsidP="006C78FC">
            <w:pPr>
              <w:pStyle w:val="NormalText"/>
            </w:pPr>
            <w:r>
              <w:t>Fluxo Principal</w:t>
            </w:r>
          </w:p>
        </w:tc>
        <w:tc>
          <w:tcPr>
            <w:tcW w:w="6225" w:type="dxa"/>
          </w:tcPr>
          <w:p w14:paraId="042DC54F" w14:textId="77777777" w:rsidR="00FA7E2B" w:rsidRDefault="00FA7E2B" w:rsidP="006C78FC">
            <w:pPr>
              <w:pStyle w:val="NormalText"/>
            </w:pPr>
          </w:p>
        </w:tc>
      </w:tr>
      <w:tr w:rsidR="00FA7E2B" w14:paraId="5F44518F" w14:textId="77777777" w:rsidTr="00FA7E2B">
        <w:trPr>
          <w:trHeight w:val="649"/>
        </w:trPr>
        <w:tc>
          <w:tcPr>
            <w:tcW w:w="2330" w:type="dxa"/>
          </w:tcPr>
          <w:p w14:paraId="25309B24" w14:textId="0098FDCB" w:rsidR="00FA7E2B" w:rsidRDefault="00FA7E2B" w:rsidP="006C78FC">
            <w:pPr>
              <w:pStyle w:val="NormalText"/>
            </w:pPr>
            <w:r>
              <w:t>Fluxos Alternativos</w:t>
            </w:r>
          </w:p>
        </w:tc>
        <w:tc>
          <w:tcPr>
            <w:tcW w:w="6225" w:type="dxa"/>
          </w:tcPr>
          <w:p w14:paraId="54BC84ED" w14:textId="77777777" w:rsidR="00FA7E2B" w:rsidRDefault="00FA7E2B" w:rsidP="006C78FC">
            <w:pPr>
              <w:pStyle w:val="NormalText"/>
            </w:pPr>
          </w:p>
        </w:tc>
      </w:tr>
      <w:tr w:rsidR="00FA7E2B" w14:paraId="4AD8C446" w14:textId="77777777" w:rsidTr="00FA7E2B">
        <w:trPr>
          <w:trHeight w:val="649"/>
        </w:trPr>
        <w:tc>
          <w:tcPr>
            <w:tcW w:w="2330" w:type="dxa"/>
          </w:tcPr>
          <w:p w14:paraId="5AF9D681" w14:textId="17D5011B" w:rsidR="00FA7E2B" w:rsidRDefault="00FA7E2B" w:rsidP="006C78FC">
            <w:pPr>
              <w:pStyle w:val="NormalText"/>
            </w:pPr>
            <w:r>
              <w:t>Fluxos de Exceção</w:t>
            </w:r>
          </w:p>
        </w:tc>
        <w:tc>
          <w:tcPr>
            <w:tcW w:w="6225" w:type="dxa"/>
          </w:tcPr>
          <w:p w14:paraId="3DA700DC" w14:textId="77777777" w:rsidR="00FA7E2B" w:rsidRDefault="00FA7E2B" w:rsidP="006C78FC">
            <w:pPr>
              <w:pStyle w:val="NormalText"/>
            </w:pPr>
          </w:p>
        </w:tc>
      </w:tr>
      <w:tr w:rsidR="00FA7E2B" w14:paraId="386F77CF" w14:textId="77777777" w:rsidTr="00FA7E2B">
        <w:trPr>
          <w:trHeight w:val="647"/>
        </w:trPr>
        <w:tc>
          <w:tcPr>
            <w:tcW w:w="2330" w:type="dxa"/>
          </w:tcPr>
          <w:p w14:paraId="5913CC74" w14:textId="5D1C49F9" w:rsidR="00FA7E2B" w:rsidRDefault="00FA7E2B" w:rsidP="006C78FC">
            <w:pPr>
              <w:pStyle w:val="NormalText"/>
            </w:pPr>
            <w:r>
              <w:t>Pós-Condição</w:t>
            </w:r>
          </w:p>
        </w:tc>
        <w:tc>
          <w:tcPr>
            <w:tcW w:w="6225" w:type="dxa"/>
          </w:tcPr>
          <w:p w14:paraId="679774FA" w14:textId="77777777" w:rsidR="00FA7E2B" w:rsidRDefault="00FA7E2B" w:rsidP="006C78FC">
            <w:pPr>
              <w:pStyle w:val="NormalText"/>
            </w:pPr>
          </w:p>
        </w:tc>
      </w:tr>
      <w:tr w:rsidR="00FA7E2B" w14:paraId="665A47FC" w14:textId="77777777" w:rsidTr="00FA7E2B">
        <w:trPr>
          <w:trHeight w:val="647"/>
        </w:trPr>
        <w:tc>
          <w:tcPr>
            <w:tcW w:w="2330" w:type="dxa"/>
          </w:tcPr>
          <w:p w14:paraId="78EE8ECA" w14:textId="1627450B" w:rsidR="00FA7E2B" w:rsidRDefault="00FA7E2B" w:rsidP="006C78FC">
            <w:pPr>
              <w:pStyle w:val="NormalText"/>
            </w:pPr>
            <w:r>
              <w:t>Casos de Teste</w:t>
            </w:r>
          </w:p>
        </w:tc>
        <w:tc>
          <w:tcPr>
            <w:tcW w:w="6225" w:type="dxa"/>
          </w:tcPr>
          <w:p w14:paraId="72E8C1A8" w14:textId="77777777" w:rsidR="00FA7E2B" w:rsidRDefault="00FA7E2B" w:rsidP="006C78FC">
            <w:pPr>
              <w:pStyle w:val="NormalText"/>
            </w:pPr>
          </w:p>
        </w:tc>
      </w:tr>
    </w:tbl>
    <w:p w14:paraId="30B7DD81" w14:textId="77777777" w:rsidR="008B0160" w:rsidRPr="00340AB4" w:rsidRDefault="008B0160" w:rsidP="006C78FC">
      <w:pPr>
        <w:pStyle w:val="NormalText"/>
      </w:pPr>
    </w:p>
    <w:sectPr w:rsidR="008B0160" w:rsidRPr="00340AB4" w:rsidSect="00E135CF">
      <w:headerReference w:type="default" r:id="rId35"/>
      <w:pgSz w:w="11907" w:h="16840" w:code="9"/>
      <w:pgMar w:top="1701" w:right="1701" w:bottom="1701" w:left="1701" w:header="0" w:footer="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João Paulo Brás Delgado" w:date="2017-05-15T15:26:00Z" w:initials="JPBD">
    <w:p w14:paraId="26F2441E" w14:textId="372C00F9" w:rsidR="006C78FC" w:rsidRPr="009755E4" w:rsidRDefault="006C78FC">
      <w:pPr>
        <w:pStyle w:val="CommentText"/>
        <w:rPr>
          <w:lang w:val="pt-BR"/>
        </w:rPr>
      </w:pPr>
      <w:r>
        <w:rPr>
          <w:rStyle w:val="CommentReference"/>
        </w:rPr>
        <w:annotationRef/>
      </w:r>
      <w:r w:rsidRPr="009755E4">
        <w:rPr>
          <w:lang w:val="pt-BR"/>
        </w:rPr>
        <w:t xml:space="preserve">Se divide o estado da arte do </w:t>
      </w:r>
      <w:proofErr w:type="spellStart"/>
      <w:r w:rsidRPr="009755E4">
        <w:rPr>
          <w:lang w:val="pt-BR"/>
        </w:rPr>
        <w:t>BackEnd</w:t>
      </w:r>
      <w:proofErr w:type="spellEnd"/>
      <w:r w:rsidRPr="009755E4">
        <w:rPr>
          <w:lang w:val="pt-BR"/>
        </w:rPr>
        <w:t xml:space="preserve"> e </w:t>
      </w:r>
      <w:proofErr w:type="spellStart"/>
      <w:r w:rsidRPr="009755E4">
        <w:rPr>
          <w:lang w:val="pt-BR"/>
        </w:rPr>
        <w:t>FrontEnd</w:t>
      </w:r>
      <w:proofErr w:type="spellEnd"/>
    </w:p>
  </w:comment>
  <w:comment w:id="18" w:author="João Paulo Brás Delgado" w:date="2017-05-15T14:27:00Z" w:initials="JPBD">
    <w:p w14:paraId="3DEEE658" w14:textId="416E3F3E" w:rsidR="006C78FC" w:rsidRPr="00A868B9" w:rsidRDefault="006C78FC">
      <w:pPr>
        <w:pStyle w:val="CommentText"/>
        <w:rPr>
          <w:lang w:val="pt-BR"/>
        </w:rPr>
      </w:pPr>
      <w:r>
        <w:rPr>
          <w:rStyle w:val="CommentReference"/>
        </w:rPr>
        <w:annotationRef/>
      </w:r>
      <w:r w:rsidRPr="00A868B9">
        <w:rPr>
          <w:lang w:val="pt-BR"/>
        </w:rPr>
        <w:t xml:space="preserve">Colocar </w:t>
      </w:r>
      <w:proofErr w:type="spellStart"/>
      <w:r w:rsidRPr="00A868B9">
        <w:rPr>
          <w:lang w:val="pt-BR"/>
        </w:rPr>
        <w:t>ref</w:t>
      </w:r>
      <w:proofErr w:type="spellEnd"/>
      <w:r w:rsidRPr="00A868B9">
        <w:rPr>
          <w:lang w:val="pt-BR"/>
        </w:rPr>
        <w:t xml:space="preserve">, frase vinda da descrição da aplicação </w:t>
      </w:r>
      <w:proofErr w:type="spellStart"/>
      <w:r w:rsidRPr="00A868B9">
        <w:rPr>
          <w:lang w:val="pt-BR"/>
        </w:rPr>
        <w:t>tripadviser</w:t>
      </w:r>
      <w:proofErr w:type="spellEnd"/>
      <w:r w:rsidRPr="00A868B9">
        <w:rPr>
          <w:lang w:val="pt-BR"/>
        </w:rPr>
        <w:t xml:space="preserve"> no </w:t>
      </w:r>
      <w:proofErr w:type="spellStart"/>
      <w:r w:rsidRPr="00A868B9">
        <w:rPr>
          <w:lang w:val="pt-BR"/>
        </w:rPr>
        <w:t>iphone</w:t>
      </w:r>
      <w:proofErr w:type="spellEnd"/>
    </w:p>
  </w:comment>
  <w:comment w:id="30" w:author="João Paulo Brás Delgado" w:date="2017-06-21T14:48:00Z" w:initials="JPBD">
    <w:p w14:paraId="090CBA2A" w14:textId="77777777" w:rsidR="006C78FC" w:rsidRPr="004E6409" w:rsidRDefault="006C78FC" w:rsidP="005F6713">
      <w:pPr>
        <w:pStyle w:val="CommentText"/>
        <w:rPr>
          <w:lang w:val="pt-BR"/>
        </w:rPr>
      </w:pPr>
      <w:r>
        <w:rPr>
          <w:rStyle w:val="CommentReference"/>
        </w:rPr>
        <w:annotationRef/>
      </w:r>
      <w:r w:rsidRPr="004E6409">
        <w:rPr>
          <w:lang w:val="pt-BR"/>
        </w:rPr>
        <w:t>Definir os campos.</w:t>
      </w:r>
    </w:p>
  </w:comment>
  <w:comment w:id="49" w:author="João Paulo Brás Delgado" w:date="2017-06-27T15:17:00Z" w:initials="JPBD">
    <w:p w14:paraId="5C7C0A23" w14:textId="77777777" w:rsidR="006C78FC" w:rsidRPr="004E6409" w:rsidRDefault="006C78FC" w:rsidP="00CE5DA2">
      <w:pPr>
        <w:pStyle w:val="CommentText"/>
        <w:rPr>
          <w:lang w:val="pt-BR"/>
        </w:rPr>
      </w:pPr>
      <w:r>
        <w:rPr>
          <w:rStyle w:val="CommentReference"/>
        </w:rPr>
        <w:annotationRef/>
      </w:r>
      <w:r w:rsidRPr="004E6409">
        <w:rPr>
          <w:lang w:val="pt-BR"/>
        </w:rPr>
        <w:t xml:space="preserve">Dar ultima volta nos casos de Teste, </w:t>
      </w:r>
      <w:proofErr w:type="spellStart"/>
      <w:r w:rsidRPr="004E6409">
        <w:rPr>
          <w:lang w:val="pt-BR"/>
        </w:rPr>
        <w:t>válidar</w:t>
      </w:r>
      <w:proofErr w:type="spellEnd"/>
      <w:r w:rsidRPr="004E6409">
        <w:rPr>
          <w:lang w:val="pt-BR"/>
        </w:rPr>
        <w:t xml:space="preserve"> se estão todos bem.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F2441E" w15:done="0"/>
  <w15:commentEx w15:paraId="3DEEE658" w15:done="1"/>
  <w15:commentEx w15:paraId="090CBA2A" w15:done="0"/>
  <w15:commentEx w15:paraId="5C7C0A2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E2DFC5" w14:textId="77777777" w:rsidR="00F93FD2" w:rsidRDefault="00F93FD2">
      <w:r>
        <w:separator/>
      </w:r>
    </w:p>
  </w:endnote>
  <w:endnote w:type="continuationSeparator" w:id="0">
    <w:p w14:paraId="492E4F29" w14:textId="77777777" w:rsidR="00F93FD2" w:rsidRDefault="00F93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02767" w14:textId="77777777" w:rsidR="006C78FC" w:rsidRPr="005C44B7" w:rsidRDefault="006C78F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7D0B4" w14:textId="77777777" w:rsidR="006C78FC" w:rsidRDefault="006C78FC" w:rsidP="00E135CF">
    <w:pPr>
      <w:pStyle w:val="Footer"/>
      <w:pBdr>
        <w:bottom w:val="single" w:sz="4" w:space="1" w:color="auto"/>
      </w:pBdr>
      <w:tabs>
        <w:tab w:val="clear" w:pos="8306"/>
        <w:tab w:val="right" w:pos="8505"/>
      </w:tabs>
    </w:pPr>
  </w:p>
  <w:p w14:paraId="0E7E584B" w14:textId="77777777" w:rsidR="006C78FC" w:rsidRDefault="006C78FC" w:rsidP="00E135CF">
    <w:pPr>
      <w:pStyle w:val="Footer"/>
      <w:tabs>
        <w:tab w:val="clear" w:pos="8306"/>
        <w:tab w:val="right" w:pos="8505"/>
      </w:tabs>
    </w:pPr>
    <w:r>
      <w:tab/>
    </w:r>
    <w:r>
      <w:tab/>
    </w:r>
    <w:r>
      <w:fldChar w:fldCharType="begin"/>
    </w:r>
    <w:r>
      <w:instrText xml:space="preserve"> PAGE   \* MERGEFORMAT </w:instrText>
    </w:r>
    <w:r>
      <w:fldChar w:fldCharType="separate"/>
    </w:r>
    <w:r w:rsidR="00226387">
      <w:rPr>
        <w:noProof/>
      </w:rPr>
      <w:t>i</w:t>
    </w:r>
    <w:r>
      <w:rPr>
        <w:noProof/>
      </w:rPr>
      <w:fldChar w:fldCharType="end"/>
    </w:r>
  </w:p>
  <w:p w14:paraId="200DF2FD" w14:textId="77777777" w:rsidR="006C78FC" w:rsidRPr="005C44B7" w:rsidRDefault="006C78F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63FD5" w14:textId="77777777" w:rsidR="006C78FC" w:rsidRPr="005C44B7" w:rsidRDefault="006C78FC">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A64EE" w14:textId="77777777" w:rsidR="006C78FC" w:rsidRDefault="006C78FC" w:rsidP="00E135CF">
    <w:pPr>
      <w:pStyle w:val="Footer"/>
      <w:pBdr>
        <w:bottom w:val="single" w:sz="4" w:space="1" w:color="auto"/>
      </w:pBdr>
      <w:tabs>
        <w:tab w:val="clear" w:pos="8306"/>
        <w:tab w:val="right" w:pos="8505"/>
      </w:tabs>
    </w:pPr>
  </w:p>
  <w:p w14:paraId="7E5EE20A" w14:textId="77777777" w:rsidR="006C78FC" w:rsidRDefault="006C78FC" w:rsidP="00E135CF">
    <w:pPr>
      <w:pStyle w:val="Footer"/>
      <w:tabs>
        <w:tab w:val="clear" w:pos="8306"/>
        <w:tab w:val="right" w:pos="8505"/>
      </w:tabs>
    </w:pPr>
    <w:r>
      <w:tab/>
    </w:r>
    <w:r>
      <w:tab/>
    </w:r>
    <w:r>
      <w:fldChar w:fldCharType="begin"/>
    </w:r>
    <w:r>
      <w:instrText xml:space="preserve"> PAGE   \* MERGEFORMAT </w:instrText>
    </w:r>
    <w:r>
      <w:fldChar w:fldCharType="separate"/>
    </w:r>
    <w:r w:rsidR="00226387">
      <w:rPr>
        <w:noProof/>
      </w:rPr>
      <w:t>iii</w:t>
    </w:r>
    <w:r>
      <w:rPr>
        <w:noProof/>
      </w:rPr>
      <w:fldChar w:fldCharType="end"/>
    </w:r>
  </w:p>
  <w:p w14:paraId="191282D6" w14:textId="77777777" w:rsidR="006C78FC" w:rsidRPr="005C44B7" w:rsidRDefault="006C78FC">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334F4" w14:textId="77777777" w:rsidR="006C78FC" w:rsidRPr="005C44B7" w:rsidRDefault="006C78FC">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38B9F" w14:textId="77777777" w:rsidR="006C78FC" w:rsidRDefault="006C78FC" w:rsidP="00E135CF">
    <w:pPr>
      <w:pStyle w:val="Footer"/>
      <w:pBdr>
        <w:bottom w:val="single" w:sz="4" w:space="1" w:color="auto"/>
      </w:pBdr>
      <w:tabs>
        <w:tab w:val="clear" w:pos="8306"/>
        <w:tab w:val="right" w:pos="8505"/>
      </w:tabs>
    </w:pPr>
  </w:p>
  <w:p w14:paraId="38B02329" w14:textId="6AE4CFA9" w:rsidR="006C78FC" w:rsidRDefault="006C78FC" w:rsidP="001D5BBC">
    <w:pPr>
      <w:pStyle w:val="Footer"/>
      <w:tabs>
        <w:tab w:val="clear" w:pos="8306"/>
        <w:tab w:val="left" w:pos="6770"/>
        <w:tab w:val="right" w:pos="8505"/>
      </w:tabs>
    </w:pPr>
    <w:r>
      <w:tab/>
    </w:r>
    <w:r>
      <w:tab/>
    </w:r>
    <w:r>
      <w:tab/>
    </w:r>
    <w:r>
      <w:fldChar w:fldCharType="begin"/>
    </w:r>
    <w:r>
      <w:instrText xml:space="preserve"> PAGE   \* MERGEFORMAT </w:instrText>
    </w:r>
    <w:r>
      <w:fldChar w:fldCharType="separate"/>
    </w:r>
    <w:r w:rsidR="00226387">
      <w:rPr>
        <w:noProof/>
      </w:rPr>
      <w:t>viii</w:t>
    </w:r>
    <w:r>
      <w:rPr>
        <w:noProof/>
      </w:rPr>
      <w:fldChar w:fldCharType="end"/>
    </w:r>
  </w:p>
  <w:p w14:paraId="5841B1E9" w14:textId="77777777" w:rsidR="006C78FC" w:rsidRPr="005C44B7" w:rsidRDefault="006C78FC">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6C4AC" w14:textId="77777777" w:rsidR="006C78FC" w:rsidRDefault="006C78FC" w:rsidP="002C490A">
    <w:pPr>
      <w:pStyle w:val="Footer"/>
      <w:pBdr>
        <w:bottom w:val="single" w:sz="4" w:space="1" w:color="auto"/>
      </w:pBdr>
    </w:pPr>
  </w:p>
  <w:p w14:paraId="61F3C470" w14:textId="77777777" w:rsidR="006C78FC" w:rsidRDefault="006C78FC" w:rsidP="00E135CF">
    <w:pPr>
      <w:pStyle w:val="Footer"/>
      <w:tabs>
        <w:tab w:val="clear" w:pos="8306"/>
        <w:tab w:val="right" w:pos="8505"/>
      </w:tabs>
    </w:pPr>
    <w:r>
      <w:tab/>
    </w:r>
    <w:r>
      <w:tab/>
    </w:r>
    <w:r>
      <w:fldChar w:fldCharType="begin"/>
    </w:r>
    <w:r>
      <w:instrText xml:space="preserve"> PAGE   \* MERGEFORMAT </w:instrText>
    </w:r>
    <w:r>
      <w:fldChar w:fldCharType="separate"/>
    </w:r>
    <w:r w:rsidR="00226387">
      <w:rPr>
        <w:noProof/>
      </w:rPr>
      <w:t>4</w:t>
    </w:r>
    <w:r>
      <w:rPr>
        <w:noProof/>
      </w:rPr>
      <w:fldChar w:fldCharType="end"/>
    </w:r>
  </w:p>
  <w:p w14:paraId="5FC3E13D" w14:textId="77777777" w:rsidR="006C78FC" w:rsidRPr="005C44B7" w:rsidRDefault="006C78FC">
    <w:pPr>
      <w:pStyle w:val="Foote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6077B" w14:textId="77777777" w:rsidR="006C78FC" w:rsidRDefault="006C78FC" w:rsidP="002C490A">
    <w:pPr>
      <w:pStyle w:val="Footer"/>
      <w:pBdr>
        <w:bottom w:val="single" w:sz="4" w:space="1" w:color="auto"/>
      </w:pBdr>
    </w:pPr>
  </w:p>
  <w:p w14:paraId="6F09F47D" w14:textId="77777777" w:rsidR="006C78FC" w:rsidRDefault="006C78FC" w:rsidP="00E135CF">
    <w:pPr>
      <w:pStyle w:val="Footer"/>
      <w:tabs>
        <w:tab w:val="clear" w:pos="8306"/>
        <w:tab w:val="right" w:pos="8505"/>
      </w:tabs>
    </w:pPr>
    <w:r>
      <w:tab/>
    </w:r>
    <w:r>
      <w:tab/>
    </w:r>
    <w:r>
      <w:fldChar w:fldCharType="begin"/>
    </w:r>
    <w:r>
      <w:instrText xml:space="preserve"> PAGE   \* MERGEFORMAT </w:instrText>
    </w:r>
    <w:r>
      <w:fldChar w:fldCharType="separate"/>
    </w:r>
    <w:r w:rsidR="00226387">
      <w:rPr>
        <w:noProof/>
      </w:rPr>
      <w:t>8</w:t>
    </w:r>
    <w:r>
      <w:rPr>
        <w:noProof/>
      </w:rPr>
      <w:fldChar w:fldCharType="end"/>
    </w:r>
  </w:p>
  <w:p w14:paraId="6BF55485" w14:textId="77777777" w:rsidR="006C78FC" w:rsidRPr="005C44B7" w:rsidRDefault="006C78FC">
    <w:pPr>
      <w:pStyle w:val="Foote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C5C04" w14:textId="77777777" w:rsidR="006C78FC" w:rsidRDefault="006C78FC" w:rsidP="002C490A">
    <w:pPr>
      <w:pStyle w:val="Footer"/>
      <w:pBdr>
        <w:bottom w:val="single" w:sz="4" w:space="1" w:color="auto"/>
      </w:pBdr>
    </w:pPr>
  </w:p>
  <w:p w14:paraId="7732E3A3" w14:textId="77777777" w:rsidR="006C78FC" w:rsidRDefault="006C78FC" w:rsidP="00E135CF">
    <w:pPr>
      <w:pStyle w:val="Footer"/>
      <w:tabs>
        <w:tab w:val="clear" w:pos="8306"/>
        <w:tab w:val="left" w:pos="6826"/>
        <w:tab w:val="right" w:pos="8505"/>
      </w:tabs>
    </w:pPr>
    <w:r>
      <w:tab/>
    </w:r>
    <w:r>
      <w:tab/>
    </w:r>
    <w:r>
      <w:tab/>
    </w:r>
    <w:r>
      <w:fldChar w:fldCharType="begin"/>
    </w:r>
    <w:r>
      <w:instrText xml:space="preserve"> PAGE   \* MERGEFORMAT </w:instrText>
    </w:r>
    <w:r>
      <w:fldChar w:fldCharType="separate"/>
    </w:r>
    <w:r w:rsidR="00226387">
      <w:rPr>
        <w:noProof/>
      </w:rPr>
      <w:t>19</w:t>
    </w:r>
    <w:r>
      <w:rPr>
        <w:noProof/>
      </w:rPr>
      <w:fldChar w:fldCharType="end"/>
    </w:r>
  </w:p>
  <w:p w14:paraId="7653CA6A" w14:textId="77777777" w:rsidR="006C78FC" w:rsidRPr="005C44B7" w:rsidRDefault="006C78F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0E797A" w14:textId="77777777" w:rsidR="00F93FD2" w:rsidRDefault="00F93FD2">
      <w:r>
        <w:separator/>
      </w:r>
    </w:p>
  </w:footnote>
  <w:footnote w:type="continuationSeparator" w:id="0">
    <w:p w14:paraId="0C805DDF" w14:textId="77777777" w:rsidR="00F93FD2" w:rsidRDefault="00F93FD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0187F" w14:textId="77777777" w:rsidR="006C78FC" w:rsidRPr="003E632A" w:rsidRDefault="006C78FC" w:rsidP="004928DD"/>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31C26" w14:textId="77777777" w:rsidR="006C78FC" w:rsidRDefault="006C78FC">
    <w:pPr>
      <w:pStyle w:val="Header"/>
    </w:pPr>
  </w:p>
  <w:p w14:paraId="36FBB314" w14:textId="77777777" w:rsidR="006C78FC" w:rsidRDefault="006C78FC">
    <w:pPr>
      <w:pStyle w:val="Header"/>
    </w:pPr>
  </w:p>
  <w:p w14:paraId="7111C581" w14:textId="77777777" w:rsidR="006C78FC" w:rsidRPr="00E43A5E" w:rsidRDefault="006C78FC" w:rsidP="00E135CF">
    <w:pPr>
      <w:pStyle w:val="Header"/>
      <w:tabs>
        <w:tab w:val="clear" w:pos="8306"/>
        <w:tab w:val="right" w:pos="8505"/>
      </w:tabs>
      <w:jc w:val="both"/>
    </w:pPr>
    <w:r w:rsidRPr="00E43A5E">
      <w:t>[Título da Dissertação]</w:t>
    </w:r>
    <w:r>
      <w:tab/>
    </w:r>
    <w:r>
      <w:tab/>
    </w:r>
    <w:r>
      <w:fldChar w:fldCharType="begin"/>
    </w:r>
    <w:r>
      <w:instrText xml:space="preserve"> REF _Ref245475381 \h </w:instrText>
    </w:r>
    <w:r>
      <w:fldChar w:fldCharType="separate"/>
    </w:r>
    <w:r w:rsidRPr="00340AB4">
      <w:t>[Capítulo 5]</w:t>
    </w:r>
    <w:r>
      <w:fldChar w:fldCharType="end"/>
    </w:r>
  </w:p>
  <w:p w14:paraId="51D2CB64" w14:textId="77777777" w:rsidR="006C78FC" w:rsidRPr="003E632A" w:rsidRDefault="006C78FC" w:rsidP="00C440BF">
    <w:pPr>
      <w:pStyle w:val="Header"/>
      <w:pBdr>
        <w:top w:val="single" w:sz="4" w:space="1" w:color="auto"/>
      </w:pBd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80159" w14:textId="77777777" w:rsidR="006C78FC" w:rsidRDefault="006C78FC">
    <w:pPr>
      <w:pStyle w:val="Header"/>
    </w:pPr>
  </w:p>
  <w:p w14:paraId="42F88EF8" w14:textId="77777777" w:rsidR="006C78FC" w:rsidRDefault="006C78FC">
    <w:pPr>
      <w:pStyle w:val="Header"/>
    </w:pPr>
  </w:p>
  <w:p w14:paraId="54919F8D" w14:textId="77777777" w:rsidR="006C78FC" w:rsidRPr="00E43A5E" w:rsidRDefault="006C78FC" w:rsidP="00E135CF">
    <w:pPr>
      <w:pStyle w:val="Header"/>
      <w:tabs>
        <w:tab w:val="clear" w:pos="8306"/>
        <w:tab w:val="right" w:pos="8505"/>
      </w:tabs>
      <w:jc w:val="both"/>
    </w:pPr>
    <w:r w:rsidRPr="00E43A5E">
      <w:t>[Título da Dissertação]</w:t>
    </w:r>
    <w:r>
      <w:tab/>
    </w:r>
    <w:r>
      <w:tab/>
    </w:r>
    <w:r>
      <w:fldChar w:fldCharType="begin"/>
    </w:r>
    <w:r>
      <w:instrText xml:space="preserve"> REF _Ref245480021 \h </w:instrText>
    </w:r>
    <w:r>
      <w:fldChar w:fldCharType="separate"/>
    </w:r>
    <w:proofErr w:type="gramStart"/>
    <w:r w:rsidRPr="00340AB4">
      <w:t>[Anexo</w:t>
    </w:r>
    <w:proofErr w:type="gramEnd"/>
    <w:r w:rsidRPr="00340AB4">
      <w:t xml:space="preserve"> A]</w:t>
    </w:r>
    <w:r>
      <w:fldChar w:fldCharType="end"/>
    </w:r>
  </w:p>
  <w:p w14:paraId="71A2CDCB" w14:textId="77777777" w:rsidR="006C78FC" w:rsidRPr="003E632A" w:rsidRDefault="006C78FC" w:rsidP="00C440BF">
    <w:pPr>
      <w:pStyle w:val="Header"/>
      <w:pBdr>
        <w:top w:val="single" w:sz="4" w:space="1" w:color="auto"/>
      </w:pBd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0747A" w14:textId="77777777" w:rsidR="006C78FC" w:rsidRDefault="006C78FC">
    <w:pPr>
      <w:pStyle w:val="Header"/>
    </w:pPr>
  </w:p>
  <w:p w14:paraId="4EA13C7E" w14:textId="77777777" w:rsidR="006C78FC" w:rsidRDefault="006C78FC">
    <w:pPr>
      <w:pStyle w:val="Header"/>
    </w:pPr>
  </w:p>
  <w:p w14:paraId="1A9A9541" w14:textId="77777777" w:rsidR="006C78FC" w:rsidRPr="00E43A5E" w:rsidRDefault="006C78FC" w:rsidP="00E135CF">
    <w:pPr>
      <w:pStyle w:val="Header"/>
      <w:tabs>
        <w:tab w:val="clear" w:pos="8306"/>
        <w:tab w:val="right" w:pos="8505"/>
      </w:tabs>
      <w:jc w:val="both"/>
    </w:pPr>
    <w:r w:rsidRPr="00E43A5E">
      <w:t>[Título da Dissertação]</w:t>
    </w:r>
    <w:r>
      <w:tab/>
    </w:r>
    <w:r>
      <w:tab/>
    </w:r>
    <w:r>
      <w:fldChar w:fldCharType="begin"/>
    </w:r>
    <w:r>
      <w:instrText xml:space="preserve"> REF _Ref245480146 \h </w:instrText>
    </w:r>
    <w:r>
      <w:fldChar w:fldCharType="separate"/>
    </w:r>
    <w:proofErr w:type="gramStart"/>
    <w:r w:rsidRPr="00340AB4">
      <w:t>[Anexo</w:t>
    </w:r>
    <w:proofErr w:type="gramEnd"/>
    <w:r w:rsidRPr="00340AB4">
      <w:t xml:space="preserve"> B]</w:t>
    </w:r>
    <w:r>
      <w:fldChar w:fldCharType="end"/>
    </w:r>
  </w:p>
  <w:p w14:paraId="375C8C2C" w14:textId="77777777" w:rsidR="006C78FC" w:rsidRPr="003E632A" w:rsidRDefault="006C78FC" w:rsidP="00C440BF">
    <w:pPr>
      <w:pStyle w:val="Header"/>
      <w:pBdr>
        <w:top w:val="single" w:sz="4" w:space="1"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74B74" w14:textId="77777777" w:rsidR="006C78FC" w:rsidRPr="003E632A" w:rsidRDefault="006C78FC" w:rsidP="001D5BB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354D0" w14:textId="77777777" w:rsidR="006C78FC" w:rsidRDefault="006C78FC">
    <w:pPr>
      <w:pStyle w:val="Header"/>
    </w:pPr>
  </w:p>
  <w:p w14:paraId="0CC98103" w14:textId="77777777" w:rsidR="006C78FC" w:rsidRPr="00E43A5E" w:rsidRDefault="006C78FC" w:rsidP="00E135CF">
    <w:pPr>
      <w:pStyle w:val="Header"/>
      <w:tabs>
        <w:tab w:val="clear" w:pos="8306"/>
        <w:tab w:val="right" w:pos="8505"/>
      </w:tabs>
      <w:jc w:val="both"/>
    </w:pPr>
    <w:r w:rsidRPr="00E43A5E">
      <w:t>[Título da Dissertação]</w:t>
    </w:r>
    <w:r>
      <w:tab/>
    </w:r>
    <w:r>
      <w:tab/>
    </w:r>
    <w:proofErr w:type="spellStart"/>
    <w:r>
      <w:t>Abstract</w:t>
    </w:r>
    <w:proofErr w:type="spellEnd"/>
  </w:p>
  <w:p w14:paraId="29671493" w14:textId="77777777" w:rsidR="006C78FC" w:rsidRPr="003E632A" w:rsidRDefault="006C78FC" w:rsidP="00C440BF">
    <w:pPr>
      <w:pStyle w:val="Header"/>
      <w:pBdr>
        <w:top w:val="single" w:sz="4" w:space="1" w:color="auto"/>
      </w:pBd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5A230" w14:textId="77777777" w:rsidR="006C78FC" w:rsidRPr="003E632A" w:rsidRDefault="006C78FC" w:rsidP="001D5BBC">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74BE7" w14:textId="77777777" w:rsidR="006C78FC" w:rsidRDefault="006C78FC">
    <w:pPr>
      <w:pStyle w:val="Header"/>
    </w:pPr>
  </w:p>
  <w:p w14:paraId="4927B376" w14:textId="77777777" w:rsidR="006C78FC" w:rsidRDefault="006C78FC">
    <w:pPr>
      <w:pStyle w:val="Header"/>
    </w:pPr>
  </w:p>
  <w:p w14:paraId="131C87D8" w14:textId="17121041" w:rsidR="006C78FC" w:rsidRPr="00E43A5E" w:rsidRDefault="00F93FD2" w:rsidP="00E135CF">
    <w:pPr>
      <w:pStyle w:val="Header"/>
      <w:tabs>
        <w:tab w:val="clear" w:pos="8306"/>
        <w:tab w:val="right" w:pos="8505"/>
      </w:tabs>
      <w:jc w:val="both"/>
    </w:pPr>
    <w:r>
      <w:fldChar w:fldCharType="begin"/>
    </w:r>
    <w:r>
      <w:instrText xml:space="preserve"> TITLE  \* MERGEFORMAT </w:instrText>
    </w:r>
    <w:r>
      <w:fldChar w:fldCharType="separate"/>
    </w:r>
    <w:r w:rsidR="006C78FC">
      <w:t>WhatToDo</w:t>
    </w:r>
    <w:r>
      <w:fldChar w:fldCharType="end"/>
    </w:r>
    <w:r w:rsidR="006C78FC">
      <w:tab/>
    </w:r>
    <w:r w:rsidR="006C78FC">
      <w:tab/>
    </w:r>
  </w:p>
  <w:p w14:paraId="48941201" w14:textId="77777777" w:rsidR="006C78FC" w:rsidRPr="003E632A" w:rsidRDefault="006C78FC" w:rsidP="00C440BF">
    <w:pPr>
      <w:pStyle w:val="Header"/>
      <w:pBdr>
        <w:top w:val="single" w:sz="4" w:space="1" w:color="auto"/>
      </w:pBd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38CD9" w14:textId="77777777" w:rsidR="006C78FC" w:rsidRDefault="006C78FC">
    <w:pPr>
      <w:pStyle w:val="Header"/>
    </w:pPr>
  </w:p>
  <w:p w14:paraId="499F1ECC" w14:textId="77777777" w:rsidR="006C78FC" w:rsidRDefault="006C78FC">
    <w:pPr>
      <w:pStyle w:val="Header"/>
    </w:pPr>
  </w:p>
  <w:p w14:paraId="786D5A43" w14:textId="77777777" w:rsidR="006C78FC" w:rsidRPr="00E43A5E" w:rsidRDefault="006C78FC" w:rsidP="00E135CF">
    <w:pPr>
      <w:pStyle w:val="Header"/>
      <w:tabs>
        <w:tab w:val="clear" w:pos="8306"/>
        <w:tab w:val="right" w:pos="8505"/>
      </w:tabs>
      <w:jc w:val="both"/>
    </w:pPr>
    <w:r w:rsidRPr="00E43A5E">
      <w:t>[Título da Dissertação]</w:t>
    </w:r>
    <w:r>
      <w:tab/>
    </w:r>
    <w:r>
      <w:tab/>
    </w:r>
    <w:r>
      <w:fldChar w:fldCharType="begin"/>
    </w:r>
    <w:r>
      <w:instrText xml:space="preserve"> REF _Ref245468545 \h  \* MERGEFORMAT </w:instrText>
    </w:r>
    <w:r>
      <w:fldChar w:fldCharType="separate"/>
    </w:r>
    <w:r w:rsidRPr="00340AB4">
      <w:t>Índice de Figuras</w:t>
    </w:r>
    <w:r>
      <w:fldChar w:fldCharType="end"/>
    </w:r>
  </w:p>
  <w:p w14:paraId="162CBA99" w14:textId="77777777" w:rsidR="006C78FC" w:rsidRPr="003E632A" w:rsidRDefault="006C78FC" w:rsidP="00C440BF">
    <w:pPr>
      <w:pStyle w:val="Header"/>
      <w:pBdr>
        <w:top w:val="single" w:sz="4" w:space="1" w:color="auto"/>
      </w:pBd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853B9" w14:textId="77777777" w:rsidR="006C78FC" w:rsidRDefault="006C78FC">
    <w:pPr>
      <w:pStyle w:val="Header"/>
    </w:pPr>
  </w:p>
  <w:p w14:paraId="3B70C6EF" w14:textId="77777777" w:rsidR="006C78FC" w:rsidRDefault="006C78FC">
    <w:pPr>
      <w:pStyle w:val="Header"/>
    </w:pPr>
  </w:p>
  <w:p w14:paraId="708C99DC" w14:textId="77777777" w:rsidR="006C78FC" w:rsidRPr="00E43A5E" w:rsidRDefault="006C78FC" w:rsidP="00E135CF">
    <w:pPr>
      <w:pStyle w:val="Header"/>
      <w:tabs>
        <w:tab w:val="clear" w:pos="8306"/>
        <w:tab w:val="right" w:pos="8505"/>
      </w:tabs>
      <w:jc w:val="both"/>
    </w:pPr>
    <w:r w:rsidRPr="00E43A5E">
      <w:t>[Título da Dissertação]</w:t>
    </w:r>
    <w:r>
      <w:tab/>
    </w:r>
    <w:r>
      <w:tab/>
    </w:r>
    <w:r>
      <w:fldChar w:fldCharType="begin"/>
    </w:r>
    <w:r>
      <w:instrText xml:space="preserve"> REF _Ref245468691 \h  \* MERGEFORMAT </w:instrText>
    </w:r>
    <w:r>
      <w:fldChar w:fldCharType="separate"/>
    </w:r>
    <w:r w:rsidRPr="00340AB4">
      <w:t>Índice de Tabelas</w:t>
    </w:r>
    <w:r>
      <w:fldChar w:fldCharType="end"/>
    </w:r>
  </w:p>
  <w:p w14:paraId="5CF7815C" w14:textId="77777777" w:rsidR="006C78FC" w:rsidRPr="003E632A" w:rsidRDefault="006C78FC" w:rsidP="00C440BF">
    <w:pPr>
      <w:pStyle w:val="Header"/>
      <w:pBdr>
        <w:top w:val="single" w:sz="4" w:space="1" w:color="auto"/>
      </w:pBd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8148F" w14:textId="77777777" w:rsidR="006C78FC" w:rsidRDefault="006C78FC">
    <w:pPr>
      <w:pStyle w:val="Header"/>
    </w:pPr>
  </w:p>
  <w:p w14:paraId="5A19B0E0" w14:textId="77777777" w:rsidR="006C78FC" w:rsidRDefault="006C78FC">
    <w:pPr>
      <w:pStyle w:val="Header"/>
    </w:pPr>
  </w:p>
  <w:p w14:paraId="26A37631" w14:textId="77777777" w:rsidR="006C78FC" w:rsidRPr="00E43A5E" w:rsidRDefault="006C78FC" w:rsidP="00E135CF">
    <w:pPr>
      <w:pStyle w:val="Header"/>
      <w:tabs>
        <w:tab w:val="clear" w:pos="8306"/>
        <w:tab w:val="right" w:pos="8505"/>
      </w:tabs>
      <w:jc w:val="both"/>
    </w:pPr>
    <w:r w:rsidRPr="00E43A5E">
      <w:t>[Título da Dissertação]</w:t>
    </w:r>
    <w:r>
      <w:tab/>
    </w:r>
    <w:r>
      <w:tab/>
    </w:r>
    <w:r>
      <w:fldChar w:fldCharType="begin"/>
    </w:r>
    <w:r>
      <w:instrText xml:space="preserve"> REF _Ref245468999 \h </w:instrText>
    </w:r>
    <w:r>
      <w:fldChar w:fldCharType="separate"/>
    </w:r>
    <w:r w:rsidRPr="00340AB4">
      <w:t>[INTRODUÇÃO]</w:t>
    </w:r>
    <w:r>
      <w:fldChar w:fldCharType="end"/>
    </w:r>
  </w:p>
  <w:p w14:paraId="67F9F018" w14:textId="77777777" w:rsidR="006C78FC" w:rsidRPr="003E632A" w:rsidRDefault="006C78FC" w:rsidP="00C440BF">
    <w:pPr>
      <w:pStyle w:val="Header"/>
      <w:pBdr>
        <w:top w:val="single" w:sz="4" w:space="1" w:color="auto"/>
      </w:pBd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6139B" w14:textId="761D2FA9" w:rsidR="006C78FC" w:rsidRPr="003E632A" w:rsidRDefault="006C78FC" w:rsidP="007365D1">
    <w:pPr>
      <w:pStyle w:val="Header"/>
      <w:tabs>
        <w:tab w:val="clear" w:pos="8306"/>
        <w:tab w:val="right" w:pos="8505"/>
      </w:tabs>
      <w:jc w:val="both"/>
    </w:pPr>
    <w:r w:rsidRPr="00E43A5E">
      <w:t>[Título da Dissertação]</w:t>
    </w:r>
    <w:r>
      <w:tab/>
    </w:r>
    <w:r>
      <w:tab/>
    </w:r>
    <w:r>
      <w:fldChar w:fldCharType="begin"/>
    </w:r>
    <w:r>
      <w:instrText xml:space="preserve"> REF _Ref484529988 \h </w:instrText>
    </w:r>
    <w:r>
      <w:fldChar w:fldCharType="separate"/>
    </w:r>
    <w:r>
      <w:t>Estado da Arte</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38D5"/>
    <w:multiLevelType w:val="hybridMultilevel"/>
    <w:tmpl w:val="1A34ABA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
    <w:nsid w:val="013B68EE"/>
    <w:multiLevelType w:val="hybridMultilevel"/>
    <w:tmpl w:val="952E9A4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3021634"/>
    <w:multiLevelType w:val="hybridMultilevel"/>
    <w:tmpl w:val="06682CB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03C42505"/>
    <w:multiLevelType w:val="multilevel"/>
    <w:tmpl w:val="6CF44BEE"/>
    <w:lvl w:ilvl="0">
      <w:start w:val="1"/>
      <w:numFmt w:val="decimal"/>
      <w:pStyle w:val="Heading1"/>
      <w:lvlText w:val="%1."/>
      <w:lvlJc w:val="left"/>
      <w:pPr>
        <w:ind w:left="1701" w:hanging="567"/>
      </w:pPr>
      <w:rPr>
        <w:rFonts w:hint="default"/>
      </w:rPr>
    </w:lvl>
    <w:lvl w:ilvl="1">
      <w:start w:val="1"/>
      <w:numFmt w:val="decimal"/>
      <w:pStyle w:val="Heading2"/>
      <w:lvlText w:val="%1.%2."/>
      <w:lvlJc w:val="left"/>
      <w:pPr>
        <w:ind w:left="1701" w:hanging="567"/>
      </w:pPr>
      <w:rPr>
        <w:rFonts w:hint="default"/>
      </w:rPr>
    </w:lvl>
    <w:lvl w:ilvl="2">
      <w:start w:val="1"/>
      <w:numFmt w:val="decimal"/>
      <w:pStyle w:val="Heading3"/>
      <w:lvlText w:val="%1.%2.%3."/>
      <w:lvlJc w:val="left"/>
      <w:pPr>
        <w:ind w:left="1701" w:hanging="567"/>
      </w:pPr>
      <w:rPr>
        <w:rFonts w:hint="default"/>
      </w:rPr>
    </w:lvl>
    <w:lvl w:ilvl="3">
      <w:start w:val="1"/>
      <w:numFmt w:val="decimal"/>
      <w:pStyle w:val="Heading4"/>
      <w:lvlText w:val="%1.%2.%3.%4."/>
      <w:lvlJc w:val="left"/>
      <w:pPr>
        <w:ind w:left="1701" w:hanging="567"/>
      </w:pPr>
      <w:rPr>
        <w:rFonts w:hint="default"/>
      </w:rPr>
    </w:lvl>
    <w:lvl w:ilvl="4">
      <w:start w:val="1"/>
      <w:numFmt w:val="decimal"/>
      <w:pStyle w:val="Heading5"/>
      <w:lvlText w:val="%1.%2.%3.%4.%5."/>
      <w:lvlJc w:val="left"/>
      <w:pPr>
        <w:ind w:left="1701" w:hanging="567"/>
      </w:pPr>
      <w:rPr>
        <w:rFonts w:hint="default"/>
      </w:rPr>
    </w:lvl>
    <w:lvl w:ilvl="5">
      <w:start w:val="1"/>
      <w:numFmt w:val="decimal"/>
      <w:pStyle w:val="Heading6"/>
      <w:lvlText w:val="%1.%2.%3.%4.%5.%6."/>
      <w:lvlJc w:val="left"/>
      <w:pPr>
        <w:ind w:left="1701" w:hanging="567"/>
      </w:pPr>
      <w:rPr>
        <w:rFonts w:hint="default"/>
      </w:rPr>
    </w:lvl>
    <w:lvl w:ilvl="6">
      <w:start w:val="1"/>
      <w:numFmt w:val="decimal"/>
      <w:pStyle w:val="Heading7"/>
      <w:lvlText w:val="%1.%2.%3.%4.%5.%6.%7."/>
      <w:lvlJc w:val="left"/>
      <w:pPr>
        <w:ind w:left="1701" w:hanging="567"/>
      </w:pPr>
      <w:rPr>
        <w:rFonts w:hint="default"/>
      </w:rPr>
    </w:lvl>
    <w:lvl w:ilvl="7">
      <w:start w:val="1"/>
      <w:numFmt w:val="decimal"/>
      <w:pStyle w:val="Heading8"/>
      <w:lvlText w:val="%1.%2.%3.%4.%5.%6.%7.%8."/>
      <w:lvlJc w:val="left"/>
      <w:pPr>
        <w:ind w:left="1701" w:hanging="567"/>
      </w:pPr>
      <w:rPr>
        <w:rFonts w:hint="default"/>
      </w:rPr>
    </w:lvl>
    <w:lvl w:ilvl="8">
      <w:start w:val="1"/>
      <w:numFmt w:val="decimal"/>
      <w:pStyle w:val="Heading9"/>
      <w:lvlText w:val="%1.%2.%3.%4.%5.%6.%7.%8.%9."/>
      <w:lvlJc w:val="left"/>
      <w:pPr>
        <w:ind w:left="1701" w:hanging="567"/>
      </w:pPr>
      <w:rPr>
        <w:rFonts w:hint="default"/>
      </w:rPr>
    </w:lvl>
  </w:abstractNum>
  <w:abstractNum w:abstractNumId="4">
    <w:nsid w:val="04804EAD"/>
    <w:multiLevelType w:val="hybridMultilevel"/>
    <w:tmpl w:val="EDA21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8815E98"/>
    <w:multiLevelType w:val="hybridMultilevel"/>
    <w:tmpl w:val="D0469A9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B060399"/>
    <w:multiLevelType w:val="hybridMultilevel"/>
    <w:tmpl w:val="F15CFE6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0B2B304A"/>
    <w:multiLevelType w:val="hybridMultilevel"/>
    <w:tmpl w:val="23D4C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C8F6A42"/>
    <w:multiLevelType w:val="hybridMultilevel"/>
    <w:tmpl w:val="7A2ED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CAC428F"/>
    <w:multiLevelType w:val="hybridMultilevel"/>
    <w:tmpl w:val="50D681F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0D157DC7"/>
    <w:multiLevelType w:val="hybridMultilevel"/>
    <w:tmpl w:val="375E84CC"/>
    <w:lvl w:ilvl="0" w:tplc="0809000F">
      <w:start w:val="1"/>
      <w:numFmt w:val="decimal"/>
      <w:lvlText w:val="%1."/>
      <w:lvlJc w:val="left"/>
      <w:pPr>
        <w:ind w:left="360" w:hanging="360"/>
      </w:pPr>
    </w:lvl>
    <w:lvl w:ilvl="1" w:tplc="08090019" w:tentative="1">
      <w:start w:val="1"/>
      <w:numFmt w:val="lowerLetter"/>
      <w:lvlText w:val="%2."/>
      <w:lvlJc w:val="left"/>
      <w:pPr>
        <w:ind w:left="-414" w:hanging="360"/>
      </w:pPr>
    </w:lvl>
    <w:lvl w:ilvl="2" w:tplc="0809001B" w:tentative="1">
      <w:start w:val="1"/>
      <w:numFmt w:val="lowerRoman"/>
      <w:lvlText w:val="%3."/>
      <w:lvlJc w:val="right"/>
      <w:pPr>
        <w:ind w:left="306" w:hanging="180"/>
      </w:pPr>
    </w:lvl>
    <w:lvl w:ilvl="3" w:tplc="0809000F" w:tentative="1">
      <w:start w:val="1"/>
      <w:numFmt w:val="decimal"/>
      <w:lvlText w:val="%4."/>
      <w:lvlJc w:val="left"/>
      <w:pPr>
        <w:ind w:left="1026" w:hanging="360"/>
      </w:pPr>
    </w:lvl>
    <w:lvl w:ilvl="4" w:tplc="08090019" w:tentative="1">
      <w:start w:val="1"/>
      <w:numFmt w:val="lowerLetter"/>
      <w:lvlText w:val="%5."/>
      <w:lvlJc w:val="left"/>
      <w:pPr>
        <w:ind w:left="1746" w:hanging="360"/>
      </w:pPr>
    </w:lvl>
    <w:lvl w:ilvl="5" w:tplc="0809001B" w:tentative="1">
      <w:start w:val="1"/>
      <w:numFmt w:val="lowerRoman"/>
      <w:lvlText w:val="%6."/>
      <w:lvlJc w:val="right"/>
      <w:pPr>
        <w:ind w:left="2466" w:hanging="180"/>
      </w:pPr>
    </w:lvl>
    <w:lvl w:ilvl="6" w:tplc="0809000F" w:tentative="1">
      <w:start w:val="1"/>
      <w:numFmt w:val="decimal"/>
      <w:lvlText w:val="%7."/>
      <w:lvlJc w:val="left"/>
      <w:pPr>
        <w:ind w:left="3186" w:hanging="360"/>
      </w:pPr>
    </w:lvl>
    <w:lvl w:ilvl="7" w:tplc="08090019" w:tentative="1">
      <w:start w:val="1"/>
      <w:numFmt w:val="lowerLetter"/>
      <w:lvlText w:val="%8."/>
      <w:lvlJc w:val="left"/>
      <w:pPr>
        <w:ind w:left="3906" w:hanging="360"/>
      </w:pPr>
    </w:lvl>
    <w:lvl w:ilvl="8" w:tplc="0809001B" w:tentative="1">
      <w:start w:val="1"/>
      <w:numFmt w:val="lowerRoman"/>
      <w:lvlText w:val="%9."/>
      <w:lvlJc w:val="right"/>
      <w:pPr>
        <w:ind w:left="4626" w:hanging="180"/>
      </w:pPr>
    </w:lvl>
  </w:abstractNum>
  <w:abstractNum w:abstractNumId="11">
    <w:nsid w:val="0E4472A1"/>
    <w:multiLevelType w:val="hybridMultilevel"/>
    <w:tmpl w:val="9F90F01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0EDC359A"/>
    <w:multiLevelType w:val="hybridMultilevel"/>
    <w:tmpl w:val="460CA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4914297"/>
    <w:multiLevelType w:val="hybridMultilevel"/>
    <w:tmpl w:val="4E22DD4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14AE7E08"/>
    <w:multiLevelType w:val="hybridMultilevel"/>
    <w:tmpl w:val="A056A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8C6137C"/>
    <w:multiLevelType w:val="hybridMultilevel"/>
    <w:tmpl w:val="95E05864"/>
    <w:lvl w:ilvl="0" w:tplc="949A6FC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1A137B86"/>
    <w:multiLevelType w:val="hybridMultilevel"/>
    <w:tmpl w:val="ED6CC5AA"/>
    <w:lvl w:ilvl="0" w:tplc="08090001">
      <w:start w:val="1"/>
      <w:numFmt w:val="bullet"/>
      <w:lvlText w:val=""/>
      <w:lvlJc w:val="left"/>
      <w:pPr>
        <w:ind w:left="638"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1ACA7C25"/>
    <w:multiLevelType w:val="hybridMultilevel"/>
    <w:tmpl w:val="C2665F7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1D824A51"/>
    <w:multiLevelType w:val="hybridMultilevel"/>
    <w:tmpl w:val="B6F45C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1D840BA3"/>
    <w:multiLevelType w:val="hybridMultilevel"/>
    <w:tmpl w:val="BEBE2D94"/>
    <w:lvl w:ilvl="0" w:tplc="08090001">
      <w:start w:val="1"/>
      <w:numFmt w:val="bullet"/>
      <w:lvlText w:val=""/>
      <w:lvlJc w:val="left"/>
      <w:pPr>
        <w:ind w:left="638"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22705032"/>
    <w:multiLevelType w:val="hybridMultilevel"/>
    <w:tmpl w:val="48FA16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253633AB"/>
    <w:multiLevelType w:val="hybridMultilevel"/>
    <w:tmpl w:val="633688D2"/>
    <w:lvl w:ilvl="0" w:tplc="08090001">
      <w:start w:val="1"/>
      <w:numFmt w:val="bullet"/>
      <w:lvlText w:val=""/>
      <w:lvlJc w:val="left"/>
      <w:pPr>
        <w:ind w:left="1854" w:hanging="360"/>
      </w:pPr>
      <w:rPr>
        <w:rFonts w:ascii="Symbol" w:hAnsi="Symbol" w:hint="default"/>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2">
    <w:nsid w:val="27F340C0"/>
    <w:multiLevelType w:val="hybridMultilevel"/>
    <w:tmpl w:val="E9CCD4F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nsid w:val="28092ABE"/>
    <w:multiLevelType w:val="hybridMultilevel"/>
    <w:tmpl w:val="508CA32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2C7B331E"/>
    <w:multiLevelType w:val="hybridMultilevel"/>
    <w:tmpl w:val="2F16D40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2CBB4BA4"/>
    <w:multiLevelType w:val="hybridMultilevel"/>
    <w:tmpl w:val="48AA1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2DD33E3D"/>
    <w:multiLevelType w:val="hybridMultilevel"/>
    <w:tmpl w:val="F6C80F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2FCD0758"/>
    <w:multiLevelType w:val="hybridMultilevel"/>
    <w:tmpl w:val="DDA6C3D6"/>
    <w:lvl w:ilvl="0" w:tplc="08090001">
      <w:start w:val="1"/>
      <w:numFmt w:val="bullet"/>
      <w:lvlText w:val=""/>
      <w:lvlJc w:val="left"/>
      <w:pPr>
        <w:ind w:left="638" w:hanging="360"/>
      </w:pPr>
      <w:rPr>
        <w:rFonts w:ascii="Symbol" w:hAnsi="Symbol" w:hint="default"/>
      </w:rPr>
    </w:lvl>
    <w:lvl w:ilvl="1" w:tplc="08090003" w:tentative="1">
      <w:start w:val="1"/>
      <w:numFmt w:val="bullet"/>
      <w:lvlText w:val="o"/>
      <w:lvlJc w:val="left"/>
      <w:pPr>
        <w:ind w:left="1358" w:hanging="360"/>
      </w:pPr>
      <w:rPr>
        <w:rFonts w:ascii="Courier New" w:hAnsi="Courier New" w:cs="Courier New" w:hint="default"/>
      </w:rPr>
    </w:lvl>
    <w:lvl w:ilvl="2" w:tplc="08090005" w:tentative="1">
      <w:start w:val="1"/>
      <w:numFmt w:val="bullet"/>
      <w:lvlText w:val=""/>
      <w:lvlJc w:val="left"/>
      <w:pPr>
        <w:ind w:left="2078" w:hanging="360"/>
      </w:pPr>
      <w:rPr>
        <w:rFonts w:ascii="Wingdings" w:hAnsi="Wingdings" w:hint="default"/>
      </w:rPr>
    </w:lvl>
    <w:lvl w:ilvl="3" w:tplc="08090001" w:tentative="1">
      <w:start w:val="1"/>
      <w:numFmt w:val="bullet"/>
      <w:lvlText w:val=""/>
      <w:lvlJc w:val="left"/>
      <w:pPr>
        <w:ind w:left="2798" w:hanging="360"/>
      </w:pPr>
      <w:rPr>
        <w:rFonts w:ascii="Symbol" w:hAnsi="Symbol" w:hint="default"/>
      </w:rPr>
    </w:lvl>
    <w:lvl w:ilvl="4" w:tplc="08090003" w:tentative="1">
      <w:start w:val="1"/>
      <w:numFmt w:val="bullet"/>
      <w:lvlText w:val="o"/>
      <w:lvlJc w:val="left"/>
      <w:pPr>
        <w:ind w:left="3518" w:hanging="360"/>
      </w:pPr>
      <w:rPr>
        <w:rFonts w:ascii="Courier New" w:hAnsi="Courier New" w:cs="Courier New" w:hint="default"/>
      </w:rPr>
    </w:lvl>
    <w:lvl w:ilvl="5" w:tplc="08090005" w:tentative="1">
      <w:start w:val="1"/>
      <w:numFmt w:val="bullet"/>
      <w:lvlText w:val=""/>
      <w:lvlJc w:val="left"/>
      <w:pPr>
        <w:ind w:left="4238" w:hanging="360"/>
      </w:pPr>
      <w:rPr>
        <w:rFonts w:ascii="Wingdings" w:hAnsi="Wingdings" w:hint="default"/>
      </w:rPr>
    </w:lvl>
    <w:lvl w:ilvl="6" w:tplc="08090001" w:tentative="1">
      <w:start w:val="1"/>
      <w:numFmt w:val="bullet"/>
      <w:lvlText w:val=""/>
      <w:lvlJc w:val="left"/>
      <w:pPr>
        <w:ind w:left="4958" w:hanging="360"/>
      </w:pPr>
      <w:rPr>
        <w:rFonts w:ascii="Symbol" w:hAnsi="Symbol" w:hint="default"/>
      </w:rPr>
    </w:lvl>
    <w:lvl w:ilvl="7" w:tplc="08090003" w:tentative="1">
      <w:start w:val="1"/>
      <w:numFmt w:val="bullet"/>
      <w:lvlText w:val="o"/>
      <w:lvlJc w:val="left"/>
      <w:pPr>
        <w:ind w:left="5678" w:hanging="360"/>
      </w:pPr>
      <w:rPr>
        <w:rFonts w:ascii="Courier New" w:hAnsi="Courier New" w:cs="Courier New" w:hint="default"/>
      </w:rPr>
    </w:lvl>
    <w:lvl w:ilvl="8" w:tplc="08090005" w:tentative="1">
      <w:start w:val="1"/>
      <w:numFmt w:val="bullet"/>
      <w:lvlText w:val=""/>
      <w:lvlJc w:val="left"/>
      <w:pPr>
        <w:ind w:left="6398" w:hanging="360"/>
      </w:pPr>
      <w:rPr>
        <w:rFonts w:ascii="Wingdings" w:hAnsi="Wingdings" w:hint="default"/>
      </w:rPr>
    </w:lvl>
  </w:abstractNum>
  <w:abstractNum w:abstractNumId="28">
    <w:nsid w:val="2FF62DFD"/>
    <w:multiLevelType w:val="hybridMultilevel"/>
    <w:tmpl w:val="E436968C"/>
    <w:lvl w:ilvl="0" w:tplc="08090001">
      <w:start w:val="1"/>
      <w:numFmt w:val="bullet"/>
      <w:lvlText w:val=""/>
      <w:lvlJc w:val="left"/>
      <w:pPr>
        <w:ind w:left="1854" w:hanging="360"/>
      </w:pPr>
      <w:rPr>
        <w:rFonts w:ascii="Symbol" w:hAnsi="Symbol" w:hint="default"/>
      </w:rPr>
    </w:lvl>
    <w:lvl w:ilvl="1" w:tplc="08090019">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9">
    <w:nsid w:val="31041AFE"/>
    <w:multiLevelType w:val="hybridMultilevel"/>
    <w:tmpl w:val="88B626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nsid w:val="31EC6A83"/>
    <w:multiLevelType w:val="hybridMultilevel"/>
    <w:tmpl w:val="B04CE0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nsid w:val="34AF584C"/>
    <w:multiLevelType w:val="hybridMultilevel"/>
    <w:tmpl w:val="12E8BDA4"/>
    <w:lvl w:ilvl="0" w:tplc="08090001">
      <w:start w:val="1"/>
      <w:numFmt w:val="bullet"/>
      <w:lvlText w:val=""/>
      <w:lvlJc w:val="left"/>
      <w:pPr>
        <w:ind w:left="638"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nsid w:val="35801F60"/>
    <w:multiLevelType w:val="hybridMultilevel"/>
    <w:tmpl w:val="DE4ECF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3702194C"/>
    <w:multiLevelType w:val="hybridMultilevel"/>
    <w:tmpl w:val="58E494D8"/>
    <w:lvl w:ilvl="0" w:tplc="08090001">
      <w:start w:val="1"/>
      <w:numFmt w:val="bullet"/>
      <w:lvlText w:val=""/>
      <w:lvlJc w:val="left"/>
      <w:pPr>
        <w:ind w:left="630" w:hanging="360"/>
      </w:pPr>
      <w:rPr>
        <w:rFonts w:ascii="Symbol" w:hAnsi="Symbol"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34">
    <w:nsid w:val="3946660D"/>
    <w:multiLevelType w:val="hybridMultilevel"/>
    <w:tmpl w:val="B0D6AAD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nsid w:val="40E37561"/>
    <w:multiLevelType w:val="hybridMultilevel"/>
    <w:tmpl w:val="25BE642E"/>
    <w:lvl w:ilvl="0" w:tplc="08090001">
      <w:start w:val="1"/>
      <w:numFmt w:val="bullet"/>
      <w:lvlText w:val=""/>
      <w:lvlJc w:val="left"/>
      <w:pPr>
        <w:ind w:left="638" w:hanging="360"/>
      </w:pPr>
      <w:rPr>
        <w:rFonts w:ascii="Symbol" w:hAnsi="Symbol" w:hint="default"/>
      </w:rPr>
    </w:lvl>
    <w:lvl w:ilvl="1" w:tplc="08090003" w:tentative="1">
      <w:start w:val="1"/>
      <w:numFmt w:val="bullet"/>
      <w:lvlText w:val="o"/>
      <w:lvlJc w:val="left"/>
      <w:pPr>
        <w:ind w:left="1358" w:hanging="360"/>
      </w:pPr>
      <w:rPr>
        <w:rFonts w:ascii="Courier New" w:hAnsi="Courier New" w:cs="Courier New" w:hint="default"/>
      </w:rPr>
    </w:lvl>
    <w:lvl w:ilvl="2" w:tplc="08090005" w:tentative="1">
      <w:start w:val="1"/>
      <w:numFmt w:val="bullet"/>
      <w:lvlText w:val=""/>
      <w:lvlJc w:val="left"/>
      <w:pPr>
        <w:ind w:left="2078" w:hanging="360"/>
      </w:pPr>
      <w:rPr>
        <w:rFonts w:ascii="Wingdings" w:hAnsi="Wingdings" w:hint="default"/>
      </w:rPr>
    </w:lvl>
    <w:lvl w:ilvl="3" w:tplc="08090001" w:tentative="1">
      <w:start w:val="1"/>
      <w:numFmt w:val="bullet"/>
      <w:lvlText w:val=""/>
      <w:lvlJc w:val="left"/>
      <w:pPr>
        <w:ind w:left="2798" w:hanging="360"/>
      </w:pPr>
      <w:rPr>
        <w:rFonts w:ascii="Symbol" w:hAnsi="Symbol" w:hint="default"/>
      </w:rPr>
    </w:lvl>
    <w:lvl w:ilvl="4" w:tplc="08090003" w:tentative="1">
      <w:start w:val="1"/>
      <w:numFmt w:val="bullet"/>
      <w:lvlText w:val="o"/>
      <w:lvlJc w:val="left"/>
      <w:pPr>
        <w:ind w:left="3518" w:hanging="360"/>
      </w:pPr>
      <w:rPr>
        <w:rFonts w:ascii="Courier New" w:hAnsi="Courier New" w:cs="Courier New" w:hint="default"/>
      </w:rPr>
    </w:lvl>
    <w:lvl w:ilvl="5" w:tplc="08090005" w:tentative="1">
      <w:start w:val="1"/>
      <w:numFmt w:val="bullet"/>
      <w:lvlText w:val=""/>
      <w:lvlJc w:val="left"/>
      <w:pPr>
        <w:ind w:left="4238" w:hanging="360"/>
      </w:pPr>
      <w:rPr>
        <w:rFonts w:ascii="Wingdings" w:hAnsi="Wingdings" w:hint="default"/>
      </w:rPr>
    </w:lvl>
    <w:lvl w:ilvl="6" w:tplc="08090001" w:tentative="1">
      <w:start w:val="1"/>
      <w:numFmt w:val="bullet"/>
      <w:lvlText w:val=""/>
      <w:lvlJc w:val="left"/>
      <w:pPr>
        <w:ind w:left="4958" w:hanging="360"/>
      </w:pPr>
      <w:rPr>
        <w:rFonts w:ascii="Symbol" w:hAnsi="Symbol" w:hint="default"/>
      </w:rPr>
    </w:lvl>
    <w:lvl w:ilvl="7" w:tplc="08090003" w:tentative="1">
      <w:start w:val="1"/>
      <w:numFmt w:val="bullet"/>
      <w:lvlText w:val="o"/>
      <w:lvlJc w:val="left"/>
      <w:pPr>
        <w:ind w:left="5678" w:hanging="360"/>
      </w:pPr>
      <w:rPr>
        <w:rFonts w:ascii="Courier New" w:hAnsi="Courier New" w:cs="Courier New" w:hint="default"/>
      </w:rPr>
    </w:lvl>
    <w:lvl w:ilvl="8" w:tplc="08090005" w:tentative="1">
      <w:start w:val="1"/>
      <w:numFmt w:val="bullet"/>
      <w:lvlText w:val=""/>
      <w:lvlJc w:val="left"/>
      <w:pPr>
        <w:ind w:left="6398" w:hanging="360"/>
      </w:pPr>
      <w:rPr>
        <w:rFonts w:ascii="Wingdings" w:hAnsi="Wingdings" w:hint="default"/>
      </w:rPr>
    </w:lvl>
  </w:abstractNum>
  <w:abstractNum w:abstractNumId="36">
    <w:nsid w:val="43C40B81"/>
    <w:multiLevelType w:val="hybridMultilevel"/>
    <w:tmpl w:val="19CAC7DA"/>
    <w:lvl w:ilvl="0" w:tplc="08090001">
      <w:start w:val="1"/>
      <w:numFmt w:val="bullet"/>
      <w:lvlText w:val=""/>
      <w:lvlJc w:val="left"/>
      <w:pPr>
        <w:ind w:left="638" w:hanging="360"/>
      </w:pPr>
      <w:rPr>
        <w:rFonts w:ascii="Symbol" w:hAnsi="Symbol" w:hint="default"/>
      </w:rPr>
    </w:lvl>
    <w:lvl w:ilvl="1" w:tplc="08090003" w:tentative="1">
      <w:start w:val="1"/>
      <w:numFmt w:val="bullet"/>
      <w:lvlText w:val="o"/>
      <w:lvlJc w:val="left"/>
      <w:pPr>
        <w:ind w:left="1358" w:hanging="360"/>
      </w:pPr>
      <w:rPr>
        <w:rFonts w:ascii="Courier New" w:hAnsi="Courier New" w:cs="Courier New" w:hint="default"/>
      </w:rPr>
    </w:lvl>
    <w:lvl w:ilvl="2" w:tplc="08090005" w:tentative="1">
      <w:start w:val="1"/>
      <w:numFmt w:val="bullet"/>
      <w:lvlText w:val=""/>
      <w:lvlJc w:val="left"/>
      <w:pPr>
        <w:ind w:left="2078" w:hanging="360"/>
      </w:pPr>
      <w:rPr>
        <w:rFonts w:ascii="Wingdings" w:hAnsi="Wingdings" w:hint="default"/>
      </w:rPr>
    </w:lvl>
    <w:lvl w:ilvl="3" w:tplc="08090001" w:tentative="1">
      <w:start w:val="1"/>
      <w:numFmt w:val="bullet"/>
      <w:lvlText w:val=""/>
      <w:lvlJc w:val="left"/>
      <w:pPr>
        <w:ind w:left="2798" w:hanging="360"/>
      </w:pPr>
      <w:rPr>
        <w:rFonts w:ascii="Symbol" w:hAnsi="Symbol" w:hint="default"/>
      </w:rPr>
    </w:lvl>
    <w:lvl w:ilvl="4" w:tplc="08090003" w:tentative="1">
      <w:start w:val="1"/>
      <w:numFmt w:val="bullet"/>
      <w:lvlText w:val="o"/>
      <w:lvlJc w:val="left"/>
      <w:pPr>
        <w:ind w:left="3518" w:hanging="360"/>
      </w:pPr>
      <w:rPr>
        <w:rFonts w:ascii="Courier New" w:hAnsi="Courier New" w:cs="Courier New" w:hint="default"/>
      </w:rPr>
    </w:lvl>
    <w:lvl w:ilvl="5" w:tplc="08090005" w:tentative="1">
      <w:start w:val="1"/>
      <w:numFmt w:val="bullet"/>
      <w:lvlText w:val=""/>
      <w:lvlJc w:val="left"/>
      <w:pPr>
        <w:ind w:left="4238" w:hanging="360"/>
      </w:pPr>
      <w:rPr>
        <w:rFonts w:ascii="Wingdings" w:hAnsi="Wingdings" w:hint="default"/>
      </w:rPr>
    </w:lvl>
    <w:lvl w:ilvl="6" w:tplc="08090001" w:tentative="1">
      <w:start w:val="1"/>
      <w:numFmt w:val="bullet"/>
      <w:lvlText w:val=""/>
      <w:lvlJc w:val="left"/>
      <w:pPr>
        <w:ind w:left="4958" w:hanging="360"/>
      </w:pPr>
      <w:rPr>
        <w:rFonts w:ascii="Symbol" w:hAnsi="Symbol" w:hint="default"/>
      </w:rPr>
    </w:lvl>
    <w:lvl w:ilvl="7" w:tplc="08090003" w:tentative="1">
      <w:start w:val="1"/>
      <w:numFmt w:val="bullet"/>
      <w:lvlText w:val="o"/>
      <w:lvlJc w:val="left"/>
      <w:pPr>
        <w:ind w:left="5678" w:hanging="360"/>
      </w:pPr>
      <w:rPr>
        <w:rFonts w:ascii="Courier New" w:hAnsi="Courier New" w:cs="Courier New" w:hint="default"/>
      </w:rPr>
    </w:lvl>
    <w:lvl w:ilvl="8" w:tplc="08090005" w:tentative="1">
      <w:start w:val="1"/>
      <w:numFmt w:val="bullet"/>
      <w:lvlText w:val=""/>
      <w:lvlJc w:val="left"/>
      <w:pPr>
        <w:ind w:left="6398" w:hanging="360"/>
      </w:pPr>
      <w:rPr>
        <w:rFonts w:ascii="Wingdings" w:hAnsi="Wingdings" w:hint="default"/>
      </w:rPr>
    </w:lvl>
  </w:abstractNum>
  <w:abstractNum w:abstractNumId="37">
    <w:nsid w:val="45644890"/>
    <w:multiLevelType w:val="hybridMultilevel"/>
    <w:tmpl w:val="926E29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nsid w:val="467F39C4"/>
    <w:multiLevelType w:val="hybridMultilevel"/>
    <w:tmpl w:val="48FA16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nsid w:val="4AEF6551"/>
    <w:multiLevelType w:val="hybridMultilevel"/>
    <w:tmpl w:val="AD6A53DA"/>
    <w:lvl w:ilvl="0" w:tplc="08090001">
      <w:start w:val="1"/>
      <w:numFmt w:val="bullet"/>
      <w:lvlText w:val=""/>
      <w:lvlJc w:val="left"/>
      <w:pPr>
        <w:ind w:left="638"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nsid w:val="4BA713CE"/>
    <w:multiLevelType w:val="hybridMultilevel"/>
    <w:tmpl w:val="18F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4C272987"/>
    <w:multiLevelType w:val="hybridMultilevel"/>
    <w:tmpl w:val="4E22DD4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nsid w:val="4C577063"/>
    <w:multiLevelType w:val="hybridMultilevel"/>
    <w:tmpl w:val="926E29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nsid w:val="4CDE289A"/>
    <w:multiLevelType w:val="hybridMultilevel"/>
    <w:tmpl w:val="BFF2262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4ED92343"/>
    <w:multiLevelType w:val="hybridMultilevel"/>
    <w:tmpl w:val="D50A9F7E"/>
    <w:lvl w:ilvl="0" w:tplc="08090001">
      <w:start w:val="1"/>
      <w:numFmt w:val="bullet"/>
      <w:lvlText w:val=""/>
      <w:lvlJc w:val="left"/>
      <w:pPr>
        <w:ind w:left="638" w:hanging="360"/>
      </w:pPr>
      <w:rPr>
        <w:rFonts w:ascii="Symbol" w:hAnsi="Symbol" w:hint="default"/>
      </w:rPr>
    </w:lvl>
    <w:lvl w:ilvl="1" w:tplc="08090003" w:tentative="1">
      <w:start w:val="1"/>
      <w:numFmt w:val="bullet"/>
      <w:lvlText w:val="o"/>
      <w:lvlJc w:val="left"/>
      <w:pPr>
        <w:ind w:left="1358" w:hanging="360"/>
      </w:pPr>
      <w:rPr>
        <w:rFonts w:ascii="Courier New" w:hAnsi="Courier New" w:cs="Courier New" w:hint="default"/>
      </w:rPr>
    </w:lvl>
    <w:lvl w:ilvl="2" w:tplc="08090005" w:tentative="1">
      <w:start w:val="1"/>
      <w:numFmt w:val="bullet"/>
      <w:lvlText w:val=""/>
      <w:lvlJc w:val="left"/>
      <w:pPr>
        <w:ind w:left="2078" w:hanging="360"/>
      </w:pPr>
      <w:rPr>
        <w:rFonts w:ascii="Wingdings" w:hAnsi="Wingdings" w:hint="default"/>
      </w:rPr>
    </w:lvl>
    <w:lvl w:ilvl="3" w:tplc="08090001" w:tentative="1">
      <w:start w:val="1"/>
      <w:numFmt w:val="bullet"/>
      <w:lvlText w:val=""/>
      <w:lvlJc w:val="left"/>
      <w:pPr>
        <w:ind w:left="2798" w:hanging="360"/>
      </w:pPr>
      <w:rPr>
        <w:rFonts w:ascii="Symbol" w:hAnsi="Symbol" w:hint="default"/>
      </w:rPr>
    </w:lvl>
    <w:lvl w:ilvl="4" w:tplc="08090003" w:tentative="1">
      <w:start w:val="1"/>
      <w:numFmt w:val="bullet"/>
      <w:lvlText w:val="o"/>
      <w:lvlJc w:val="left"/>
      <w:pPr>
        <w:ind w:left="3518" w:hanging="360"/>
      </w:pPr>
      <w:rPr>
        <w:rFonts w:ascii="Courier New" w:hAnsi="Courier New" w:cs="Courier New" w:hint="default"/>
      </w:rPr>
    </w:lvl>
    <w:lvl w:ilvl="5" w:tplc="08090005" w:tentative="1">
      <w:start w:val="1"/>
      <w:numFmt w:val="bullet"/>
      <w:lvlText w:val=""/>
      <w:lvlJc w:val="left"/>
      <w:pPr>
        <w:ind w:left="4238" w:hanging="360"/>
      </w:pPr>
      <w:rPr>
        <w:rFonts w:ascii="Wingdings" w:hAnsi="Wingdings" w:hint="default"/>
      </w:rPr>
    </w:lvl>
    <w:lvl w:ilvl="6" w:tplc="08090001" w:tentative="1">
      <w:start w:val="1"/>
      <w:numFmt w:val="bullet"/>
      <w:lvlText w:val=""/>
      <w:lvlJc w:val="left"/>
      <w:pPr>
        <w:ind w:left="4958" w:hanging="360"/>
      </w:pPr>
      <w:rPr>
        <w:rFonts w:ascii="Symbol" w:hAnsi="Symbol" w:hint="default"/>
      </w:rPr>
    </w:lvl>
    <w:lvl w:ilvl="7" w:tplc="08090003" w:tentative="1">
      <w:start w:val="1"/>
      <w:numFmt w:val="bullet"/>
      <w:lvlText w:val="o"/>
      <w:lvlJc w:val="left"/>
      <w:pPr>
        <w:ind w:left="5678" w:hanging="360"/>
      </w:pPr>
      <w:rPr>
        <w:rFonts w:ascii="Courier New" w:hAnsi="Courier New" w:cs="Courier New" w:hint="default"/>
      </w:rPr>
    </w:lvl>
    <w:lvl w:ilvl="8" w:tplc="08090005" w:tentative="1">
      <w:start w:val="1"/>
      <w:numFmt w:val="bullet"/>
      <w:lvlText w:val=""/>
      <w:lvlJc w:val="left"/>
      <w:pPr>
        <w:ind w:left="6398" w:hanging="360"/>
      </w:pPr>
      <w:rPr>
        <w:rFonts w:ascii="Wingdings" w:hAnsi="Wingdings" w:hint="default"/>
      </w:rPr>
    </w:lvl>
  </w:abstractNum>
  <w:abstractNum w:abstractNumId="45">
    <w:nsid w:val="4FBD4BBD"/>
    <w:multiLevelType w:val="hybridMultilevel"/>
    <w:tmpl w:val="9724EA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nsid w:val="504F3E8B"/>
    <w:multiLevelType w:val="hybridMultilevel"/>
    <w:tmpl w:val="404855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nsid w:val="5162746D"/>
    <w:multiLevelType w:val="hybridMultilevel"/>
    <w:tmpl w:val="814A57E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8">
    <w:nsid w:val="53396C69"/>
    <w:multiLevelType w:val="hybridMultilevel"/>
    <w:tmpl w:val="F15ABC1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9">
    <w:nsid w:val="55A97650"/>
    <w:multiLevelType w:val="hybridMultilevel"/>
    <w:tmpl w:val="736A2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5D6D5A20"/>
    <w:multiLevelType w:val="hybridMultilevel"/>
    <w:tmpl w:val="6876FF4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1">
    <w:nsid w:val="5F120CF8"/>
    <w:multiLevelType w:val="hybridMultilevel"/>
    <w:tmpl w:val="4DAC273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nsid w:val="61484900"/>
    <w:multiLevelType w:val="hybridMultilevel"/>
    <w:tmpl w:val="7C50A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635F6C7C"/>
    <w:multiLevelType w:val="hybridMultilevel"/>
    <w:tmpl w:val="3F6095D4"/>
    <w:lvl w:ilvl="0" w:tplc="08090001">
      <w:start w:val="1"/>
      <w:numFmt w:val="bullet"/>
      <w:lvlText w:val=""/>
      <w:lvlJc w:val="left"/>
      <w:pPr>
        <w:ind w:left="638" w:hanging="360"/>
      </w:pPr>
      <w:rPr>
        <w:rFonts w:ascii="Symbol" w:hAnsi="Symbol" w:hint="default"/>
      </w:rPr>
    </w:lvl>
    <w:lvl w:ilvl="1" w:tplc="08090003" w:tentative="1">
      <w:start w:val="1"/>
      <w:numFmt w:val="bullet"/>
      <w:lvlText w:val="o"/>
      <w:lvlJc w:val="left"/>
      <w:pPr>
        <w:ind w:left="1358" w:hanging="360"/>
      </w:pPr>
      <w:rPr>
        <w:rFonts w:ascii="Courier New" w:hAnsi="Courier New" w:cs="Courier New" w:hint="default"/>
      </w:rPr>
    </w:lvl>
    <w:lvl w:ilvl="2" w:tplc="08090005" w:tentative="1">
      <w:start w:val="1"/>
      <w:numFmt w:val="bullet"/>
      <w:lvlText w:val=""/>
      <w:lvlJc w:val="left"/>
      <w:pPr>
        <w:ind w:left="2078" w:hanging="360"/>
      </w:pPr>
      <w:rPr>
        <w:rFonts w:ascii="Wingdings" w:hAnsi="Wingdings" w:hint="default"/>
      </w:rPr>
    </w:lvl>
    <w:lvl w:ilvl="3" w:tplc="08090001" w:tentative="1">
      <w:start w:val="1"/>
      <w:numFmt w:val="bullet"/>
      <w:lvlText w:val=""/>
      <w:lvlJc w:val="left"/>
      <w:pPr>
        <w:ind w:left="2798" w:hanging="360"/>
      </w:pPr>
      <w:rPr>
        <w:rFonts w:ascii="Symbol" w:hAnsi="Symbol" w:hint="default"/>
      </w:rPr>
    </w:lvl>
    <w:lvl w:ilvl="4" w:tplc="08090003" w:tentative="1">
      <w:start w:val="1"/>
      <w:numFmt w:val="bullet"/>
      <w:lvlText w:val="o"/>
      <w:lvlJc w:val="left"/>
      <w:pPr>
        <w:ind w:left="3518" w:hanging="360"/>
      </w:pPr>
      <w:rPr>
        <w:rFonts w:ascii="Courier New" w:hAnsi="Courier New" w:cs="Courier New" w:hint="default"/>
      </w:rPr>
    </w:lvl>
    <w:lvl w:ilvl="5" w:tplc="08090005" w:tentative="1">
      <w:start w:val="1"/>
      <w:numFmt w:val="bullet"/>
      <w:lvlText w:val=""/>
      <w:lvlJc w:val="left"/>
      <w:pPr>
        <w:ind w:left="4238" w:hanging="360"/>
      </w:pPr>
      <w:rPr>
        <w:rFonts w:ascii="Wingdings" w:hAnsi="Wingdings" w:hint="default"/>
      </w:rPr>
    </w:lvl>
    <w:lvl w:ilvl="6" w:tplc="08090001" w:tentative="1">
      <w:start w:val="1"/>
      <w:numFmt w:val="bullet"/>
      <w:lvlText w:val=""/>
      <w:lvlJc w:val="left"/>
      <w:pPr>
        <w:ind w:left="4958" w:hanging="360"/>
      </w:pPr>
      <w:rPr>
        <w:rFonts w:ascii="Symbol" w:hAnsi="Symbol" w:hint="default"/>
      </w:rPr>
    </w:lvl>
    <w:lvl w:ilvl="7" w:tplc="08090003" w:tentative="1">
      <w:start w:val="1"/>
      <w:numFmt w:val="bullet"/>
      <w:lvlText w:val="o"/>
      <w:lvlJc w:val="left"/>
      <w:pPr>
        <w:ind w:left="5678" w:hanging="360"/>
      </w:pPr>
      <w:rPr>
        <w:rFonts w:ascii="Courier New" w:hAnsi="Courier New" w:cs="Courier New" w:hint="default"/>
      </w:rPr>
    </w:lvl>
    <w:lvl w:ilvl="8" w:tplc="08090005" w:tentative="1">
      <w:start w:val="1"/>
      <w:numFmt w:val="bullet"/>
      <w:lvlText w:val=""/>
      <w:lvlJc w:val="left"/>
      <w:pPr>
        <w:ind w:left="6398" w:hanging="360"/>
      </w:pPr>
      <w:rPr>
        <w:rFonts w:ascii="Wingdings" w:hAnsi="Wingdings" w:hint="default"/>
      </w:rPr>
    </w:lvl>
  </w:abstractNum>
  <w:abstractNum w:abstractNumId="54">
    <w:nsid w:val="63C71182"/>
    <w:multiLevelType w:val="hybridMultilevel"/>
    <w:tmpl w:val="718A4EC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5">
    <w:nsid w:val="640278C7"/>
    <w:multiLevelType w:val="hybridMultilevel"/>
    <w:tmpl w:val="63EA9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6B1A24FC"/>
    <w:multiLevelType w:val="hybridMultilevel"/>
    <w:tmpl w:val="01DE2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nsid w:val="6B450EDA"/>
    <w:multiLevelType w:val="hybridMultilevel"/>
    <w:tmpl w:val="E5FA312C"/>
    <w:lvl w:ilvl="0" w:tplc="08090001">
      <w:start w:val="1"/>
      <w:numFmt w:val="bullet"/>
      <w:lvlText w:val=""/>
      <w:lvlJc w:val="left"/>
      <w:pPr>
        <w:ind w:left="630" w:hanging="360"/>
      </w:pPr>
      <w:rPr>
        <w:rFonts w:ascii="Symbol" w:hAnsi="Symbol"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58">
    <w:nsid w:val="6BE7599A"/>
    <w:multiLevelType w:val="hybridMultilevel"/>
    <w:tmpl w:val="F15CFE6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nsid w:val="6E9D506A"/>
    <w:multiLevelType w:val="hybridMultilevel"/>
    <w:tmpl w:val="AA1C9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72BD1B31"/>
    <w:multiLevelType w:val="hybridMultilevel"/>
    <w:tmpl w:val="D2383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739569E9"/>
    <w:multiLevelType w:val="hybridMultilevel"/>
    <w:tmpl w:val="9FF28F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nsid w:val="73B12CB5"/>
    <w:multiLevelType w:val="hybridMultilevel"/>
    <w:tmpl w:val="258E127A"/>
    <w:lvl w:ilvl="0" w:tplc="08090001">
      <w:start w:val="1"/>
      <w:numFmt w:val="bullet"/>
      <w:lvlText w:val=""/>
      <w:lvlJc w:val="left"/>
      <w:pPr>
        <w:ind w:left="638"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nsid w:val="76DC2C6B"/>
    <w:multiLevelType w:val="hybridMultilevel"/>
    <w:tmpl w:val="4FDC0AB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4">
    <w:nsid w:val="779C6CB0"/>
    <w:multiLevelType w:val="hybridMultilevel"/>
    <w:tmpl w:val="2104E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78F51C71"/>
    <w:multiLevelType w:val="hybridMultilevel"/>
    <w:tmpl w:val="9E1C3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7C983859"/>
    <w:multiLevelType w:val="hybridMultilevel"/>
    <w:tmpl w:val="570E29FC"/>
    <w:lvl w:ilvl="0" w:tplc="08090001">
      <w:start w:val="1"/>
      <w:numFmt w:val="bullet"/>
      <w:lvlText w:val=""/>
      <w:lvlJc w:val="left"/>
      <w:pPr>
        <w:ind w:left="638"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nsid w:val="7F2B58B4"/>
    <w:multiLevelType w:val="hybridMultilevel"/>
    <w:tmpl w:val="929AC8A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756" w:hanging="360"/>
      </w:pPr>
    </w:lvl>
    <w:lvl w:ilvl="2" w:tplc="0809001B" w:tentative="1">
      <w:start w:val="1"/>
      <w:numFmt w:val="lowerRoman"/>
      <w:lvlText w:val="%3."/>
      <w:lvlJc w:val="right"/>
      <w:pPr>
        <w:ind w:left="1476" w:hanging="180"/>
      </w:pPr>
    </w:lvl>
    <w:lvl w:ilvl="3" w:tplc="0809000F" w:tentative="1">
      <w:start w:val="1"/>
      <w:numFmt w:val="decimal"/>
      <w:lvlText w:val="%4."/>
      <w:lvlJc w:val="left"/>
      <w:pPr>
        <w:ind w:left="2196" w:hanging="360"/>
      </w:pPr>
    </w:lvl>
    <w:lvl w:ilvl="4" w:tplc="08090019" w:tentative="1">
      <w:start w:val="1"/>
      <w:numFmt w:val="lowerLetter"/>
      <w:lvlText w:val="%5."/>
      <w:lvlJc w:val="left"/>
      <w:pPr>
        <w:ind w:left="2916" w:hanging="360"/>
      </w:pPr>
    </w:lvl>
    <w:lvl w:ilvl="5" w:tplc="0809001B" w:tentative="1">
      <w:start w:val="1"/>
      <w:numFmt w:val="lowerRoman"/>
      <w:lvlText w:val="%6."/>
      <w:lvlJc w:val="right"/>
      <w:pPr>
        <w:ind w:left="3636" w:hanging="180"/>
      </w:pPr>
    </w:lvl>
    <w:lvl w:ilvl="6" w:tplc="0809000F" w:tentative="1">
      <w:start w:val="1"/>
      <w:numFmt w:val="decimal"/>
      <w:lvlText w:val="%7."/>
      <w:lvlJc w:val="left"/>
      <w:pPr>
        <w:ind w:left="4356" w:hanging="360"/>
      </w:pPr>
    </w:lvl>
    <w:lvl w:ilvl="7" w:tplc="08090019" w:tentative="1">
      <w:start w:val="1"/>
      <w:numFmt w:val="lowerLetter"/>
      <w:lvlText w:val="%8."/>
      <w:lvlJc w:val="left"/>
      <w:pPr>
        <w:ind w:left="5076" w:hanging="360"/>
      </w:pPr>
    </w:lvl>
    <w:lvl w:ilvl="8" w:tplc="0809001B" w:tentative="1">
      <w:start w:val="1"/>
      <w:numFmt w:val="lowerRoman"/>
      <w:lvlText w:val="%9."/>
      <w:lvlJc w:val="right"/>
      <w:pPr>
        <w:ind w:left="5796" w:hanging="180"/>
      </w:pPr>
    </w:lvl>
  </w:abstractNum>
  <w:num w:numId="1">
    <w:abstractNumId w:val="3"/>
  </w:num>
  <w:num w:numId="2">
    <w:abstractNumId w:val="21"/>
  </w:num>
  <w:num w:numId="3">
    <w:abstractNumId w:val="28"/>
  </w:num>
  <w:num w:numId="4">
    <w:abstractNumId w:val="0"/>
  </w:num>
  <w:num w:numId="5">
    <w:abstractNumId w:val="10"/>
  </w:num>
  <w:num w:numId="6">
    <w:abstractNumId w:val="18"/>
  </w:num>
  <w:num w:numId="7">
    <w:abstractNumId w:val="46"/>
  </w:num>
  <w:num w:numId="8">
    <w:abstractNumId w:val="19"/>
  </w:num>
  <w:num w:numId="9">
    <w:abstractNumId w:val="31"/>
  </w:num>
  <w:num w:numId="10">
    <w:abstractNumId w:val="29"/>
  </w:num>
  <w:num w:numId="11">
    <w:abstractNumId w:val="23"/>
  </w:num>
  <w:num w:numId="12">
    <w:abstractNumId w:val="15"/>
  </w:num>
  <w:num w:numId="13">
    <w:abstractNumId w:val="26"/>
  </w:num>
  <w:num w:numId="14">
    <w:abstractNumId w:val="66"/>
  </w:num>
  <w:num w:numId="15">
    <w:abstractNumId w:val="39"/>
  </w:num>
  <w:num w:numId="16">
    <w:abstractNumId w:val="50"/>
  </w:num>
  <w:num w:numId="17">
    <w:abstractNumId w:val="45"/>
  </w:num>
  <w:num w:numId="18">
    <w:abstractNumId w:val="16"/>
  </w:num>
  <w:num w:numId="19">
    <w:abstractNumId w:val="62"/>
  </w:num>
  <w:num w:numId="20">
    <w:abstractNumId w:val="47"/>
  </w:num>
  <w:num w:numId="21">
    <w:abstractNumId w:val="34"/>
  </w:num>
  <w:num w:numId="22">
    <w:abstractNumId w:val="37"/>
  </w:num>
  <w:num w:numId="23">
    <w:abstractNumId w:val="2"/>
  </w:num>
  <w:num w:numId="24">
    <w:abstractNumId w:val="9"/>
  </w:num>
  <w:num w:numId="25">
    <w:abstractNumId w:val="11"/>
  </w:num>
  <w:num w:numId="26">
    <w:abstractNumId w:val="63"/>
  </w:num>
  <w:num w:numId="27">
    <w:abstractNumId w:val="6"/>
  </w:num>
  <w:num w:numId="28">
    <w:abstractNumId w:val="38"/>
  </w:num>
  <w:num w:numId="29">
    <w:abstractNumId w:val="20"/>
  </w:num>
  <w:num w:numId="30">
    <w:abstractNumId w:val="54"/>
  </w:num>
  <w:num w:numId="31">
    <w:abstractNumId w:val="48"/>
  </w:num>
  <w:num w:numId="32">
    <w:abstractNumId w:val="17"/>
  </w:num>
  <w:num w:numId="33">
    <w:abstractNumId w:val="61"/>
  </w:num>
  <w:num w:numId="34">
    <w:abstractNumId w:val="22"/>
  </w:num>
  <w:num w:numId="35">
    <w:abstractNumId w:val="5"/>
  </w:num>
  <w:num w:numId="36">
    <w:abstractNumId w:val="30"/>
  </w:num>
  <w:num w:numId="37">
    <w:abstractNumId w:val="24"/>
  </w:num>
  <w:num w:numId="38">
    <w:abstractNumId w:val="67"/>
  </w:num>
  <w:num w:numId="39">
    <w:abstractNumId w:val="35"/>
  </w:num>
  <w:num w:numId="40">
    <w:abstractNumId w:val="60"/>
  </w:num>
  <w:num w:numId="41">
    <w:abstractNumId w:val="36"/>
  </w:num>
  <w:num w:numId="42">
    <w:abstractNumId w:val="44"/>
  </w:num>
  <w:num w:numId="43">
    <w:abstractNumId w:val="27"/>
  </w:num>
  <w:num w:numId="44">
    <w:abstractNumId w:val="53"/>
  </w:num>
  <w:num w:numId="45">
    <w:abstractNumId w:val="42"/>
  </w:num>
  <w:num w:numId="46">
    <w:abstractNumId w:val="64"/>
  </w:num>
  <w:num w:numId="47">
    <w:abstractNumId w:val="4"/>
  </w:num>
  <w:num w:numId="48">
    <w:abstractNumId w:val="58"/>
  </w:num>
  <w:num w:numId="49">
    <w:abstractNumId w:val="59"/>
  </w:num>
  <w:num w:numId="50">
    <w:abstractNumId w:val="7"/>
  </w:num>
  <w:num w:numId="51">
    <w:abstractNumId w:val="51"/>
  </w:num>
  <w:num w:numId="52">
    <w:abstractNumId w:val="1"/>
  </w:num>
  <w:num w:numId="53">
    <w:abstractNumId w:val="13"/>
  </w:num>
  <w:num w:numId="54">
    <w:abstractNumId w:val="41"/>
  </w:num>
  <w:num w:numId="55">
    <w:abstractNumId w:val="43"/>
  </w:num>
  <w:num w:numId="56">
    <w:abstractNumId w:val="14"/>
  </w:num>
  <w:num w:numId="57">
    <w:abstractNumId w:val="56"/>
  </w:num>
  <w:num w:numId="58">
    <w:abstractNumId w:val="32"/>
  </w:num>
  <w:num w:numId="59">
    <w:abstractNumId w:val="49"/>
  </w:num>
  <w:num w:numId="60">
    <w:abstractNumId w:val="8"/>
  </w:num>
  <w:num w:numId="61">
    <w:abstractNumId w:val="33"/>
  </w:num>
  <w:num w:numId="62">
    <w:abstractNumId w:val="40"/>
  </w:num>
  <w:num w:numId="63">
    <w:abstractNumId w:val="57"/>
  </w:num>
  <w:num w:numId="64">
    <w:abstractNumId w:val="25"/>
  </w:num>
  <w:num w:numId="65">
    <w:abstractNumId w:val="55"/>
  </w:num>
  <w:num w:numId="66">
    <w:abstractNumId w:val="65"/>
  </w:num>
  <w:num w:numId="67">
    <w:abstractNumId w:val="52"/>
  </w:num>
  <w:num w:numId="68">
    <w:abstractNumId w:val="12"/>
  </w:num>
  <w:numIdMacAtCleanup w:val="6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ão Paulo Brás Delgado">
    <w15:presenceInfo w15:providerId="None" w15:userId="João Paulo Brás Delga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embedSystemFonts/>
  <w:activeWritingStyle w:appName="MSWord" w:lang="pt-PT" w:vendorID="64" w:dllVersion="0" w:nlCheck="1" w:checkStyle="0"/>
  <w:activeWritingStyle w:appName="MSWord" w:lang="pt-BR"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4096"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revisionView w:comments="0"/>
  <w:defaultTabStop w:val="720"/>
  <w:hyphenationZone w:val="425"/>
  <w:doNotHyphenateCaps/>
  <w:drawingGridHorizontalSpacing w:val="57"/>
  <w:drawingGridVerticalSpacing w:val="57"/>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128"/>
    <w:rsid w:val="00000766"/>
    <w:rsid w:val="00000C25"/>
    <w:rsid w:val="0000112B"/>
    <w:rsid w:val="00002BE9"/>
    <w:rsid w:val="00003E1E"/>
    <w:rsid w:val="00005504"/>
    <w:rsid w:val="00007BAA"/>
    <w:rsid w:val="0001090D"/>
    <w:rsid w:val="000113A9"/>
    <w:rsid w:val="0001194D"/>
    <w:rsid w:val="000122EE"/>
    <w:rsid w:val="000139A4"/>
    <w:rsid w:val="0001418F"/>
    <w:rsid w:val="000169D1"/>
    <w:rsid w:val="00020413"/>
    <w:rsid w:val="00024EFA"/>
    <w:rsid w:val="00027481"/>
    <w:rsid w:val="0003336F"/>
    <w:rsid w:val="000369BD"/>
    <w:rsid w:val="00042A6B"/>
    <w:rsid w:val="00042D73"/>
    <w:rsid w:val="00043689"/>
    <w:rsid w:val="00047B1F"/>
    <w:rsid w:val="0005061A"/>
    <w:rsid w:val="00052D20"/>
    <w:rsid w:val="00057A86"/>
    <w:rsid w:val="00060A91"/>
    <w:rsid w:val="0006275D"/>
    <w:rsid w:val="00063FE2"/>
    <w:rsid w:val="00064EB0"/>
    <w:rsid w:val="0007050B"/>
    <w:rsid w:val="000716FA"/>
    <w:rsid w:val="00071925"/>
    <w:rsid w:val="00071CC6"/>
    <w:rsid w:val="00072ECC"/>
    <w:rsid w:val="00073DBC"/>
    <w:rsid w:val="0007460A"/>
    <w:rsid w:val="0007487A"/>
    <w:rsid w:val="000874E6"/>
    <w:rsid w:val="00090533"/>
    <w:rsid w:val="00091444"/>
    <w:rsid w:val="00092699"/>
    <w:rsid w:val="000956FA"/>
    <w:rsid w:val="000A00DF"/>
    <w:rsid w:val="000A0BDA"/>
    <w:rsid w:val="000A134D"/>
    <w:rsid w:val="000A29E3"/>
    <w:rsid w:val="000A4FA0"/>
    <w:rsid w:val="000A6648"/>
    <w:rsid w:val="000A767B"/>
    <w:rsid w:val="000B0D08"/>
    <w:rsid w:val="000B3725"/>
    <w:rsid w:val="000B3AD9"/>
    <w:rsid w:val="000B54FB"/>
    <w:rsid w:val="000B6029"/>
    <w:rsid w:val="000C0AD7"/>
    <w:rsid w:val="000C0B03"/>
    <w:rsid w:val="000C1B1E"/>
    <w:rsid w:val="000C4633"/>
    <w:rsid w:val="000C4A3E"/>
    <w:rsid w:val="000C6B8B"/>
    <w:rsid w:val="000D181E"/>
    <w:rsid w:val="000D4618"/>
    <w:rsid w:val="000D7EAE"/>
    <w:rsid w:val="000E09A8"/>
    <w:rsid w:val="000E1F92"/>
    <w:rsid w:val="000E23C5"/>
    <w:rsid w:val="000E2ABA"/>
    <w:rsid w:val="000F1077"/>
    <w:rsid w:val="000F26A5"/>
    <w:rsid w:val="000F3692"/>
    <w:rsid w:val="000F3F88"/>
    <w:rsid w:val="000F64E2"/>
    <w:rsid w:val="000F67AF"/>
    <w:rsid w:val="000F7479"/>
    <w:rsid w:val="00101502"/>
    <w:rsid w:val="00101F89"/>
    <w:rsid w:val="001035E0"/>
    <w:rsid w:val="00104C56"/>
    <w:rsid w:val="00104FE3"/>
    <w:rsid w:val="00105885"/>
    <w:rsid w:val="00105FA9"/>
    <w:rsid w:val="001066A8"/>
    <w:rsid w:val="00114351"/>
    <w:rsid w:val="00114778"/>
    <w:rsid w:val="00114E29"/>
    <w:rsid w:val="001150E2"/>
    <w:rsid w:val="001164EB"/>
    <w:rsid w:val="00116D06"/>
    <w:rsid w:val="001176B6"/>
    <w:rsid w:val="00117B71"/>
    <w:rsid w:val="00123B21"/>
    <w:rsid w:val="00125938"/>
    <w:rsid w:val="00125FCB"/>
    <w:rsid w:val="00127F6A"/>
    <w:rsid w:val="0013040C"/>
    <w:rsid w:val="001309CB"/>
    <w:rsid w:val="001310DB"/>
    <w:rsid w:val="001326E6"/>
    <w:rsid w:val="00132A7F"/>
    <w:rsid w:val="00134A36"/>
    <w:rsid w:val="001357F9"/>
    <w:rsid w:val="0013701F"/>
    <w:rsid w:val="00137E5A"/>
    <w:rsid w:val="0014131E"/>
    <w:rsid w:val="00144A71"/>
    <w:rsid w:val="00146314"/>
    <w:rsid w:val="001464CA"/>
    <w:rsid w:val="00155945"/>
    <w:rsid w:val="00156030"/>
    <w:rsid w:val="001567F0"/>
    <w:rsid w:val="00157D8B"/>
    <w:rsid w:val="00163292"/>
    <w:rsid w:val="00165450"/>
    <w:rsid w:val="00165571"/>
    <w:rsid w:val="00165FFC"/>
    <w:rsid w:val="00166024"/>
    <w:rsid w:val="001671DD"/>
    <w:rsid w:val="0016770A"/>
    <w:rsid w:val="001718C4"/>
    <w:rsid w:val="00172317"/>
    <w:rsid w:val="00174AE3"/>
    <w:rsid w:val="00175189"/>
    <w:rsid w:val="00180C54"/>
    <w:rsid w:val="00181031"/>
    <w:rsid w:val="0018471D"/>
    <w:rsid w:val="001856EB"/>
    <w:rsid w:val="00187956"/>
    <w:rsid w:val="001918E0"/>
    <w:rsid w:val="001918EC"/>
    <w:rsid w:val="00192CD3"/>
    <w:rsid w:val="001932BE"/>
    <w:rsid w:val="0019390A"/>
    <w:rsid w:val="00193956"/>
    <w:rsid w:val="00194646"/>
    <w:rsid w:val="00196680"/>
    <w:rsid w:val="001976B2"/>
    <w:rsid w:val="00197D73"/>
    <w:rsid w:val="001A1278"/>
    <w:rsid w:val="001A20E5"/>
    <w:rsid w:val="001A3182"/>
    <w:rsid w:val="001A3FCB"/>
    <w:rsid w:val="001A453C"/>
    <w:rsid w:val="001A4C99"/>
    <w:rsid w:val="001A5E3E"/>
    <w:rsid w:val="001A6576"/>
    <w:rsid w:val="001A6BF4"/>
    <w:rsid w:val="001B00F6"/>
    <w:rsid w:val="001B1D6A"/>
    <w:rsid w:val="001B2287"/>
    <w:rsid w:val="001B32B2"/>
    <w:rsid w:val="001B4B29"/>
    <w:rsid w:val="001B6403"/>
    <w:rsid w:val="001C1E00"/>
    <w:rsid w:val="001C1F78"/>
    <w:rsid w:val="001C4A98"/>
    <w:rsid w:val="001C6B50"/>
    <w:rsid w:val="001C75DC"/>
    <w:rsid w:val="001D11B1"/>
    <w:rsid w:val="001D3359"/>
    <w:rsid w:val="001D5BBC"/>
    <w:rsid w:val="001D7348"/>
    <w:rsid w:val="001E18E7"/>
    <w:rsid w:val="001E47A4"/>
    <w:rsid w:val="001F0ABA"/>
    <w:rsid w:val="001F0B69"/>
    <w:rsid w:val="001F36DA"/>
    <w:rsid w:val="001F4F4D"/>
    <w:rsid w:val="001F634B"/>
    <w:rsid w:val="001F6934"/>
    <w:rsid w:val="001F76E3"/>
    <w:rsid w:val="00200428"/>
    <w:rsid w:val="002012DB"/>
    <w:rsid w:val="00201EC8"/>
    <w:rsid w:val="00202204"/>
    <w:rsid w:val="00202641"/>
    <w:rsid w:val="00202A6B"/>
    <w:rsid w:val="00203C03"/>
    <w:rsid w:val="00203E79"/>
    <w:rsid w:val="00204BAE"/>
    <w:rsid w:val="0020619E"/>
    <w:rsid w:val="00206BE4"/>
    <w:rsid w:val="00206F0D"/>
    <w:rsid w:val="00210651"/>
    <w:rsid w:val="002218AD"/>
    <w:rsid w:val="00223585"/>
    <w:rsid w:val="00225AD0"/>
    <w:rsid w:val="00226387"/>
    <w:rsid w:val="002272C2"/>
    <w:rsid w:val="002276F1"/>
    <w:rsid w:val="00230E0E"/>
    <w:rsid w:val="002316FF"/>
    <w:rsid w:val="002327AF"/>
    <w:rsid w:val="002327F0"/>
    <w:rsid w:val="00232DF9"/>
    <w:rsid w:val="00234B72"/>
    <w:rsid w:val="002351BB"/>
    <w:rsid w:val="00235F52"/>
    <w:rsid w:val="002369DA"/>
    <w:rsid w:val="00237B78"/>
    <w:rsid w:val="00237BD7"/>
    <w:rsid w:val="0024169B"/>
    <w:rsid w:val="00244A6E"/>
    <w:rsid w:val="0024688A"/>
    <w:rsid w:val="002517BA"/>
    <w:rsid w:val="00251846"/>
    <w:rsid w:val="00253FE4"/>
    <w:rsid w:val="002554A2"/>
    <w:rsid w:val="00255CAF"/>
    <w:rsid w:val="0025604D"/>
    <w:rsid w:val="00256F9D"/>
    <w:rsid w:val="00260796"/>
    <w:rsid w:val="00270313"/>
    <w:rsid w:val="00270587"/>
    <w:rsid w:val="0027273B"/>
    <w:rsid w:val="00272CA4"/>
    <w:rsid w:val="00276084"/>
    <w:rsid w:val="002829E4"/>
    <w:rsid w:val="002846AC"/>
    <w:rsid w:val="00286A2B"/>
    <w:rsid w:val="00291021"/>
    <w:rsid w:val="00291DDA"/>
    <w:rsid w:val="00294E60"/>
    <w:rsid w:val="00297506"/>
    <w:rsid w:val="0029786E"/>
    <w:rsid w:val="002A3613"/>
    <w:rsid w:val="002A688F"/>
    <w:rsid w:val="002A76BA"/>
    <w:rsid w:val="002B0E55"/>
    <w:rsid w:val="002B5F73"/>
    <w:rsid w:val="002B77EA"/>
    <w:rsid w:val="002C368E"/>
    <w:rsid w:val="002C490A"/>
    <w:rsid w:val="002C4B6F"/>
    <w:rsid w:val="002C6DE7"/>
    <w:rsid w:val="002D279D"/>
    <w:rsid w:val="002E0833"/>
    <w:rsid w:val="002E101B"/>
    <w:rsid w:val="002E4BBA"/>
    <w:rsid w:val="002E70D0"/>
    <w:rsid w:val="002E7961"/>
    <w:rsid w:val="002F0320"/>
    <w:rsid w:val="002F14EB"/>
    <w:rsid w:val="002F3AA0"/>
    <w:rsid w:val="002F4105"/>
    <w:rsid w:val="00300A6E"/>
    <w:rsid w:val="00301EF0"/>
    <w:rsid w:val="00306C2B"/>
    <w:rsid w:val="00307377"/>
    <w:rsid w:val="00307EC1"/>
    <w:rsid w:val="00310496"/>
    <w:rsid w:val="00310A87"/>
    <w:rsid w:val="00310EE5"/>
    <w:rsid w:val="00313A81"/>
    <w:rsid w:val="0031463A"/>
    <w:rsid w:val="00314F05"/>
    <w:rsid w:val="00315F99"/>
    <w:rsid w:val="00316CDF"/>
    <w:rsid w:val="00316E9F"/>
    <w:rsid w:val="00324B05"/>
    <w:rsid w:val="00325A89"/>
    <w:rsid w:val="00326B21"/>
    <w:rsid w:val="00332A4C"/>
    <w:rsid w:val="00332ACA"/>
    <w:rsid w:val="003334FE"/>
    <w:rsid w:val="0033459E"/>
    <w:rsid w:val="00334DCF"/>
    <w:rsid w:val="00340182"/>
    <w:rsid w:val="00340AB4"/>
    <w:rsid w:val="003441AE"/>
    <w:rsid w:val="00344DF7"/>
    <w:rsid w:val="00345652"/>
    <w:rsid w:val="00350BAB"/>
    <w:rsid w:val="003513BB"/>
    <w:rsid w:val="00352129"/>
    <w:rsid w:val="003528EF"/>
    <w:rsid w:val="00355E38"/>
    <w:rsid w:val="00367175"/>
    <w:rsid w:val="00367B54"/>
    <w:rsid w:val="00371DBC"/>
    <w:rsid w:val="00372CA8"/>
    <w:rsid w:val="0037420B"/>
    <w:rsid w:val="00374277"/>
    <w:rsid w:val="00374E29"/>
    <w:rsid w:val="003755C7"/>
    <w:rsid w:val="00376767"/>
    <w:rsid w:val="00377FFE"/>
    <w:rsid w:val="00384688"/>
    <w:rsid w:val="00384A44"/>
    <w:rsid w:val="00385D33"/>
    <w:rsid w:val="003870FC"/>
    <w:rsid w:val="00391E39"/>
    <w:rsid w:val="00392B6C"/>
    <w:rsid w:val="00393293"/>
    <w:rsid w:val="00394114"/>
    <w:rsid w:val="00394905"/>
    <w:rsid w:val="00395D52"/>
    <w:rsid w:val="003965EC"/>
    <w:rsid w:val="003A0DE0"/>
    <w:rsid w:val="003B5825"/>
    <w:rsid w:val="003B741B"/>
    <w:rsid w:val="003C000B"/>
    <w:rsid w:val="003C2ABF"/>
    <w:rsid w:val="003C77EB"/>
    <w:rsid w:val="003C78DE"/>
    <w:rsid w:val="003D0BA6"/>
    <w:rsid w:val="003D3C72"/>
    <w:rsid w:val="003D3E70"/>
    <w:rsid w:val="003D4515"/>
    <w:rsid w:val="003D6577"/>
    <w:rsid w:val="003E034A"/>
    <w:rsid w:val="003E2C1E"/>
    <w:rsid w:val="003E2CD3"/>
    <w:rsid w:val="003E4BBE"/>
    <w:rsid w:val="003E632A"/>
    <w:rsid w:val="003F0D0F"/>
    <w:rsid w:val="003F1AC5"/>
    <w:rsid w:val="003F45C2"/>
    <w:rsid w:val="003F47C3"/>
    <w:rsid w:val="003F7964"/>
    <w:rsid w:val="004004D7"/>
    <w:rsid w:val="00403F72"/>
    <w:rsid w:val="004057AB"/>
    <w:rsid w:val="00405EE0"/>
    <w:rsid w:val="00406F7E"/>
    <w:rsid w:val="00410EC7"/>
    <w:rsid w:val="00411F46"/>
    <w:rsid w:val="00414128"/>
    <w:rsid w:val="00417A55"/>
    <w:rsid w:val="004214F9"/>
    <w:rsid w:val="004242EE"/>
    <w:rsid w:val="00425E5D"/>
    <w:rsid w:val="00427645"/>
    <w:rsid w:val="004302FF"/>
    <w:rsid w:val="00431D95"/>
    <w:rsid w:val="004338D9"/>
    <w:rsid w:val="00437AFE"/>
    <w:rsid w:val="00441C7A"/>
    <w:rsid w:val="00441EE7"/>
    <w:rsid w:val="004425C0"/>
    <w:rsid w:val="00442711"/>
    <w:rsid w:val="00443560"/>
    <w:rsid w:val="004436F4"/>
    <w:rsid w:val="00443CAD"/>
    <w:rsid w:val="00444805"/>
    <w:rsid w:val="00452398"/>
    <w:rsid w:val="00462436"/>
    <w:rsid w:val="00463CA0"/>
    <w:rsid w:val="004652D8"/>
    <w:rsid w:val="004654A5"/>
    <w:rsid w:val="0047039F"/>
    <w:rsid w:val="004713C9"/>
    <w:rsid w:val="004752C9"/>
    <w:rsid w:val="0047564B"/>
    <w:rsid w:val="00477949"/>
    <w:rsid w:val="00480312"/>
    <w:rsid w:val="004816CE"/>
    <w:rsid w:val="004846CB"/>
    <w:rsid w:val="004864F4"/>
    <w:rsid w:val="00487215"/>
    <w:rsid w:val="004921F6"/>
    <w:rsid w:val="004928DD"/>
    <w:rsid w:val="00492B10"/>
    <w:rsid w:val="004935FB"/>
    <w:rsid w:val="00493C2F"/>
    <w:rsid w:val="00495ECD"/>
    <w:rsid w:val="00497642"/>
    <w:rsid w:val="004A0816"/>
    <w:rsid w:val="004A1FA8"/>
    <w:rsid w:val="004A4B71"/>
    <w:rsid w:val="004A666A"/>
    <w:rsid w:val="004B6ED5"/>
    <w:rsid w:val="004B77C1"/>
    <w:rsid w:val="004B7D1C"/>
    <w:rsid w:val="004B7D5E"/>
    <w:rsid w:val="004C45A4"/>
    <w:rsid w:val="004C539C"/>
    <w:rsid w:val="004C582D"/>
    <w:rsid w:val="004C757D"/>
    <w:rsid w:val="004C7AD5"/>
    <w:rsid w:val="004C7C1E"/>
    <w:rsid w:val="004D2A6C"/>
    <w:rsid w:val="004D2FFF"/>
    <w:rsid w:val="004D6CB9"/>
    <w:rsid w:val="004D7ABC"/>
    <w:rsid w:val="004D7F50"/>
    <w:rsid w:val="004E03BE"/>
    <w:rsid w:val="004E3831"/>
    <w:rsid w:val="004E38D6"/>
    <w:rsid w:val="004E48D0"/>
    <w:rsid w:val="004E5558"/>
    <w:rsid w:val="004E5AD4"/>
    <w:rsid w:val="004E628D"/>
    <w:rsid w:val="004E6409"/>
    <w:rsid w:val="004F13F1"/>
    <w:rsid w:val="00500FFA"/>
    <w:rsid w:val="00503E4E"/>
    <w:rsid w:val="00504090"/>
    <w:rsid w:val="00512C4B"/>
    <w:rsid w:val="00515CC2"/>
    <w:rsid w:val="0051640C"/>
    <w:rsid w:val="00516FA3"/>
    <w:rsid w:val="005219E7"/>
    <w:rsid w:val="00527090"/>
    <w:rsid w:val="00531D9E"/>
    <w:rsid w:val="005321E1"/>
    <w:rsid w:val="00534208"/>
    <w:rsid w:val="0053526D"/>
    <w:rsid w:val="005404B0"/>
    <w:rsid w:val="00543DAA"/>
    <w:rsid w:val="00545321"/>
    <w:rsid w:val="005455B5"/>
    <w:rsid w:val="00545D21"/>
    <w:rsid w:val="005464FD"/>
    <w:rsid w:val="005468B8"/>
    <w:rsid w:val="005479EB"/>
    <w:rsid w:val="00552724"/>
    <w:rsid w:val="00553818"/>
    <w:rsid w:val="00554A09"/>
    <w:rsid w:val="005551B5"/>
    <w:rsid w:val="00555ADE"/>
    <w:rsid w:val="00556202"/>
    <w:rsid w:val="005562C7"/>
    <w:rsid w:val="0055779E"/>
    <w:rsid w:val="00560100"/>
    <w:rsid w:val="00560EA0"/>
    <w:rsid w:val="00562BEA"/>
    <w:rsid w:val="005632FB"/>
    <w:rsid w:val="00563ABE"/>
    <w:rsid w:val="005643DA"/>
    <w:rsid w:val="0056708E"/>
    <w:rsid w:val="00572531"/>
    <w:rsid w:val="0057637A"/>
    <w:rsid w:val="00580C4C"/>
    <w:rsid w:val="00580FE3"/>
    <w:rsid w:val="005810EF"/>
    <w:rsid w:val="005822E3"/>
    <w:rsid w:val="00582996"/>
    <w:rsid w:val="00582BAE"/>
    <w:rsid w:val="00582BCD"/>
    <w:rsid w:val="00583BB6"/>
    <w:rsid w:val="00585457"/>
    <w:rsid w:val="0058584D"/>
    <w:rsid w:val="00586B13"/>
    <w:rsid w:val="00586FFC"/>
    <w:rsid w:val="00590A63"/>
    <w:rsid w:val="0059169C"/>
    <w:rsid w:val="00592159"/>
    <w:rsid w:val="005937E7"/>
    <w:rsid w:val="00593855"/>
    <w:rsid w:val="00594268"/>
    <w:rsid w:val="00595096"/>
    <w:rsid w:val="00597C6C"/>
    <w:rsid w:val="005A28BB"/>
    <w:rsid w:val="005A307C"/>
    <w:rsid w:val="005A5099"/>
    <w:rsid w:val="005A6872"/>
    <w:rsid w:val="005A6B96"/>
    <w:rsid w:val="005A7A74"/>
    <w:rsid w:val="005B090F"/>
    <w:rsid w:val="005B15BC"/>
    <w:rsid w:val="005B27B1"/>
    <w:rsid w:val="005B2EE6"/>
    <w:rsid w:val="005B313E"/>
    <w:rsid w:val="005B477F"/>
    <w:rsid w:val="005B4F97"/>
    <w:rsid w:val="005B52B2"/>
    <w:rsid w:val="005B6D80"/>
    <w:rsid w:val="005C1940"/>
    <w:rsid w:val="005C44B7"/>
    <w:rsid w:val="005C50C6"/>
    <w:rsid w:val="005C5EBF"/>
    <w:rsid w:val="005C7853"/>
    <w:rsid w:val="005C7A85"/>
    <w:rsid w:val="005D23C7"/>
    <w:rsid w:val="005D45F1"/>
    <w:rsid w:val="005D49E5"/>
    <w:rsid w:val="005D4FCF"/>
    <w:rsid w:val="005E0920"/>
    <w:rsid w:val="005E2748"/>
    <w:rsid w:val="005E4152"/>
    <w:rsid w:val="005E4335"/>
    <w:rsid w:val="005E4968"/>
    <w:rsid w:val="005F261F"/>
    <w:rsid w:val="005F2833"/>
    <w:rsid w:val="005F29B5"/>
    <w:rsid w:val="005F43A8"/>
    <w:rsid w:val="005F4E42"/>
    <w:rsid w:val="005F528B"/>
    <w:rsid w:val="005F5846"/>
    <w:rsid w:val="005F585F"/>
    <w:rsid w:val="005F5981"/>
    <w:rsid w:val="005F657A"/>
    <w:rsid w:val="005F6713"/>
    <w:rsid w:val="005F6D12"/>
    <w:rsid w:val="005F73C0"/>
    <w:rsid w:val="006006F7"/>
    <w:rsid w:val="00601ABE"/>
    <w:rsid w:val="00602DE9"/>
    <w:rsid w:val="00611F8E"/>
    <w:rsid w:val="00612455"/>
    <w:rsid w:val="00612F12"/>
    <w:rsid w:val="00613452"/>
    <w:rsid w:val="006134F5"/>
    <w:rsid w:val="0061518E"/>
    <w:rsid w:val="0061546B"/>
    <w:rsid w:val="006154EE"/>
    <w:rsid w:val="006168DD"/>
    <w:rsid w:val="0062028A"/>
    <w:rsid w:val="00621B53"/>
    <w:rsid w:val="00622080"/>
    <w:rsid w:val="00624E90"/>
    <w:rsid w:val="006263EF"/>
    <w:rsid w:val="00626A53"/>
    <w:rsid w:val="0063150A"/>
    <w:rsid w:val="0063189B"/>
    <w:rsid w:val="00633D32"/>
    <w:rsid w:val="006365AE"/>
    <w:rsid w:val="00640220"/>
    <w:rsid w:val="0064063D"/>
    <w:rsid w:val="006407C9"/>
    <w:rsid w:val="00641DA3"/>
    <w:rsid w:val="0064208A"/>
    <w:rsid w:val="00643EFD"/>
    <w:rsid w:val="006479D9"/>
    <w:rsid w:val="00650AEC"/>
    <w:rsid w:val="00652542"/>
    <w:rsid w:val="00653998"/>
    <w:rsid w:val="00653B79"/>
    <w:rsid w:val="00653C50"/>
    <w:rsid w:val="00654053"/>
    <w:rsid w:val="00655539"/>
    <w:rsid w:val="00655740"/>
    <w:rsid w:val="00656A5B"/>
    <w:rsid w:val="00661934"/>
    <w:rsid w:val="00662A23"/>
    <w:rsid w:val="00663B69"/>
    <w:rsid w:val="00663C51"/>
    <w:rsid w:val="00664425"/>
    <w:rsid w:val="00667601"/>
    <w:rsid w:val="00670A0F"/>
    <w:rsid w:val="00670EC1"/>
    <w:rsid w:val="00673484"/>
    <w:rsid w:val="00676050"/>
    <w:rsid w:val="00676F5F"/>
    <w:rsid w:val="0067749D"/>
    <w:rsid w:val="00680154"/>
    <w:rsid w:val="00680E7D"/>
    <w:rsid w:val="00684056"/>
    <w:rsid w:val="006868E3"/>
    <w:rsid w:val="00690821"/>
    <w:rsid w:val="006951C7"/>
    <w:rsid w:val="00696687"/>
    <w:rsid w:val="0069724F"/>
    <w:rsid w:val="006A17D4"/>
    <w:rsid w:val="006A34F2"/>
    <w:rsid w:val="006A3517"/>
    <w:rsid w:val="006A4FA8"/>
    <w:rsid w:val="006B0883"/>
    <w:rsid w:val="006B299D"/>
    <w:rsid w:val="006B3637"/>
    <w:rsid w:val="006B41AC"/>
    <w:rsid w:val="006B6257"/>
    <w:rsid w:val="006C0169"/>
    <w:rsid w:val="006C59D7"/>
    <w:rsid w:val="006C78FC"/>
    <w:rsid w:val="006C7C27"/>
    <w:rsid w:val="006D069F"/>
    <w:rsid w:val="006D0C49"/>
    <w:rsid w:val="006D4917"/>
    <w:rsid w:val="006D5383"/>
    <w:rsid w:val="006D61E3"/>
    <w:rsid w:val="006D7FCA"/>
    <w:rsid w:val="006E14C9"/>
    <w:rsid w:val="006E2CC9"/>
    <w:rsid w:val="006E6259"/>
    <w:rsid w:val="006F0349"/>
    <w:rsid w:val="006F2897"/>
    <w:rsid w:val="006F44CF"/>
    <w:rsid w:val="006F6B39"/>
    <w:rsid w:val="006F7380"/>
    <w:rsid w:val="0070210B"/>
    <w:rsid w:val="007074BD"/>
    <w:rsid w:val="00707C0B"/>
    <w:rsid w:val="00710363"/>
    <w:rsid w:val="007116EB"/>
    <w:rsid w:val="00713EE7"/>
    <w:rsid w:val="00715E0A"/>
    <w:rsid w:val="00720B89"/>
    <w:rsid w:val="007251D9"/>
    <w:rsid w:val="007259C1"/>
    <w:rsid w:val="00725A6D"/>
    <w:rsid w:val="00726032"/>
    <w:rsid w:val="00726F57"/>
    <w:rsid w:val="007317E1"/>
    <w:rsid w:val="00732576"/>
    <w:rsid w:val="0073265A"/>
    <w:rsid w:val="00733602"/>
    <w:rsid w:val="00734EA3"/>
    <w:rsid w:val="007365D1"/>
    <w:rsid w:val="007372FF"/>
    <w:rsid w:val="00742AB4"/>
    <w:rsid w:val="007505F9"/>
    <w:rsid w:val="007517EE"/>
    <w:rsid w:val="007534C8"/>
    <w:rsid w:val="00753F2A"/>
    <w:rsid w:val="00754F39"/>
    <w:rsid w:val="00757425"/>
    <w:rsid w:val="00764DDF"/>
    <w:rsid w:val="0076715D"/>
    <w:rsid w:val="0077254A"/>
    <w:rsid w:val="00772D04"/>
    <w:rsid w:val="007747F1"/>
    <w:rsid w:val="00774843"/>
    <w:rsid w:val="00774D86"/>
    <w:rsid w:val="00775EAB"/>
    <w:rsid w:val="0077640A"/>
    <w:rsid w:val="00776532"/>
    <w:rsid w:val="00776B1D"/>
    <w:rsid w:val="00780174"/>
    <w:rsid w:val="007811FE"/>
    <w:rsid w:val="00781784"/>
    <w:rsid w:val="00782003"/>
    <w:rsid w:val="00784C69"/>
    <w:rsid w:val="00784F00"/>
    <w:rsid w:val="0078693D"/>
    <w:rsid w:val="00790F5F"/>
    <w:rsid w:val="00793B28"/>
    <w:rsid w:val="0079492F"/>
    <w:rsid w:val="007A4166"/>
    <w:rsid w:val="007A6D55"/>
    <w:rsid w:val="007B448C"/>
    <w:rsid w:val="007B5682"/>
    <w:rsid w:val="007B6053"/>
    <w:rsid w:val="007C074F"/>
    <w:rsid w:val="007C147C"/>
    <w:rsid w:val="007C27F0"/>
    <w:rsid w:val="007C3EB4"/>
    <w:rsid w:val="007C67EE"/>
    <w:rsid w:val="007C7C80"/>
    <w:rsid w:val="007D09A2"/>
    <w:rsid w:val="007D241D"/>
    <w:rsid w:val="007D5FF8"/>
    <w:rsid w:val="007D68A0"/>
    <w:rsid w:val="007D6F2D"/>
    <w:rsid w:val="007D7639"/>
    <w:rsid w:val="007E0961"/>
    <w:rsid w:val="007E1FE9"/>
    <w:rsid w:val="007E3212"/>
    <w:rsid w:val="007E5CB8"/>
    <w:rsid w:val="007F0714"/>
    <w:rsid w:val="007F1156"/>
    <w:rsid w:val="007F1F82"/>
    <w:rsid w:val="007F22AD"/>
    <w:rsid w:val="007F408F"/>
    <w:rsid w:val="0080013D"/>
    <w:rsid w:val="00802A6D"/>
    <w:rsid w:val="00807487"/>
    <w:rsid w:val="00813E57"/>
    <w:rsid w:val="008207F2"/>
    <w:rsid w:val="00822722"/>
    <w:rsid w:val="00823D4D"/>
    <w:rsid w:val="0082559B"/>
    <w:rsid w:val="00825FE5"/>
    <w:rsid w:val="00827A27"/>
    <w:rsid w:val="0083595B"/>
    <w:rsid w:val="00836082"/>
    <w:rsid w:val="00840B78"/>
    <w:rsid w:val="00843AB8"/>
    <w:rsid w:val="0084473B"/>
    <w:rsid w:val="0084569E"/>
    <w:rsid w:val="00847633"/>
    <w:rsid w:val="00853C1D"/>
    <w:rsid w:val="00854A33"/>
    <w:rsid w:val="00856479"/>
    <w:rsid w:val="00861B5A"/>
    <w:rsid w:val="0086243E"/>
    <w:rsid w:val="008624C8"/>
    <w:rsid w:val="00863C2C"/>
    <w:rsid w:val="008657D5"/>
    <w:rsid w:val="00865FA3"/>
    <w:rsid w:val="0086789B"/>
    <w:rsid w:val="00867D1B"/>
    <w:rsid w:val="008710D6"/>
    <w:rsid w:val="008712CA"/>
    <w:rsid w:val="00875676"/>
    <w:rsid w:val="00875A84"/>
    <w:rsid w:val="00875C1E"/>
    <w:rsid w:val="00877DF5"/>
    <w:rsid w:val="00882017"/>
    <w:rsid w:val="0088289B"/>
    <w:rsid w:val="00886562"/>
    <w:rsid w:val="00886A84"/>
    <w:rsid w:val="00886CC3"/>
    <w:rsid w:val="00887477"/>
    <w:rsid w:val="00887913"/>
    <w:rsid w:val="00890C2A"/>
    <w:rsid w:val="00891CC7"/>
    <w:rsid w:val="00893332"/>
    <w:rsid w:val="00893A40"/>
    <w:rsid w:val="00894CC7"/>
    <w:rsid w:val="00896AE2"/>
    <w:rsid w:val="008A1C9E"/>
    <w:rsid w:val="008A282A"/>
    <w:rsid w:val="008A44C0"/>
    <w:rsid w:val="008A4876"/>
    <w:rsid w:val="008A4B0E"/>
    <w:rsid w:val="008A4F1A"/>
    <w:rsid w:val="008A5B56"/>
    <w:rsid w:val="008A659B"/>
    <w:rsid w:val="008A66C4"/>
    <w:rsid w:val="008A6D4D"/>
    <w:rsid w:val="008B00D0"/>
    <w:rsid w:val="008B0160"/>
    <w:rsid w:val="008B02CA"/>
    <w:rsid w:val="008B0858"/>
    <w:rsid w:val="008B2988"/>
    <w:rsid w:val="008B32DE"/>
    <w:rsid w:val="008B483B"/>
    <w:rsid w:val="008C244E"/>
    <w:rsid w:val="008C29D4"/>
    <w:rsid w:val="008C4C8B"/>
    <w:rsid w:val="008C5B17"/>
    <w:rsid w:val="008D05A1"/>
    <w:rsid w:val="008D1682"/>
    <w:rsid w:val="008D291F"/>
    <w:rsid w:val="008D3892"/>
    <w:rsid w:val="008D4746"/>
    <w:rsid w:val="008D5A7C"/>
    <w:rsid w:val="008D753D"/>
    <w:rsid w:val="008D7DBE"/>
    <w:rsid w:val="008E03A4"/>
    <w:rsid w:val="008E230D"/>
    <w:rsid w:val="008E39E0"/>
    <w:rsid w:val="008E7DA9"/>
    <w:rsid w:val="008E7E55"/>
    <w:rsid w:val="008F13D7"/>
    <w:rsid w:val="008F16C9"/>
    <w:rsid w:val="008F20AE"/>
    <w:rsid w:val="008F274E"/>
    <w:rsid w:val="008F2E7B"/>
    <w:rsid w:val="0090272F"/>
    <w:rsid w:val="00910256"/>
    <w:rsid w:val="0091204D"/>
    <w:rsid w:val="009125DA"/>
    <w:rsid w:val="009130B1"/>
    <w:rsid w:val="009153EC"/>
    <w:rsid w:val="009161A8"/>
    <w:rsid w:val="00916D95"/>
    <w:rsid w:val="00917768"/>
    <w:rsid w:val="0092012B"/>
    <w:rsid w:val="00920AEB"/>
    <w:rsid w:val="0092135B"/>
    <w:rsid w:val="00927231"/>
    <w:rsid w:val="0093033D"/>
    <w:rsid w:val="009329C1"/>
    <w:rsid w:val="00934C7F"/>
    <w:rsid w:val="0093503A"/>
    <w:rsid w:val="00937789"/>
    <w:rsid w:val="00940E43"/>
    <w:rsid w:val="00943255"/>
    <w:rsid w:val="00943FCF"/>
    <w:rsid w:val="00945CB5"/>
    <w:rsid w:val="00950832"/>
    <w:rsid w:val="00952860"/>
    <w:rsid w:val="00957E1B"/>
    <w:rsid w:val="00961D55"/>
    <w:rsid w:val="009641E3"/>
    <w:rsid w:val="009645FD"/>
    <w:rsid w:val="00965215"/>
    <w:rsid w:val="00970C74"/>
    <w:rsid w:val="00972444"/>
    <w:rsid w:val="009755E4"/>
    <w:rsid w:val="00985C27"/>
    <w:rsid w:val="0098764B"/>
    <w:rsid w:val="009920DD"/>
    <w:rsid w:val="00995F97"/>
    <w:rsid w:val="009962C0"/>
    <w:rsid w:val="009976CF"/>
    <w:rsid w:val="00997A32"/>
    <w:rsid w:val="00997C9A"/>
    <w:rsid w:val="009A2172"/>
    <w:rsid w:val="009A2C77"/>
    <w:rsid w:val="009A3548"/>
    <w:rsid w:val="009A3B37"/>
    <w:rsid w:val="009B05F2"/>
    <w:rsid w:val="009B0D6B"/>
    <w:rsid w:val="009B13E1"/>
    <w:rsid w:val="009B3B64"/>
    <w:rsid w:val="009B4E24"/>
    <w:rsid w:val="009B60D4"/>
    <w:rsid w:val="009B6BB8"/>
    <w:rsid w:val="009C1872"/>
    <w:rsid w:val="009C2B3D"/>
    <w:rsid w:val="009C306B"/>
    <w:rsid w:val="009C32E8"/>
    <w:rsid w:val="009C6534"/>
    <w:rsid w:val="009D0AC1"/>
    <w:rsid w:val="009D0CA8"/>
    <w:rsid w:val="009D1D16"/>
    <w:rsid w:val="009D22FF"/>
    <w:rsid w:val="009D36D7"/>
    <w:rsid w:val="009D3A63"/>
    <w:rsid w:val="009D3B4F"/>
    <w:rsid w:val="009E2F7F"/>
    <w:rsid w:val="009E48DB"/>
    <w:rsid w:val="009E4B7D"/>
    <w:rsid w:val="009E4C38"/>
    <w:rsid w:val="009E565C"/>
    <w:rsid w:val="009E641C"/>
    <w:rsid w:val="009E797F"/>
    <w:rsid w:val="009F0D08"/>
    <w:rsid w:val="009F1A3D"/>
    <w:rsid w:val="009F26C5"/>
    <w:rsid w:val="009F40EA"/>
    <w:rsid w:val="009F44B0"/>
    <w:rsid w:val="009F59B9"/>
    <w:rsid w:val="009F7105"/>
    <w:rsid w:val="00A01559"/>
    <w:rsid w:val="00A06437"/>
    <w:rsid w:val="00A06853"/>
    <w:rsid w:val="00A116CF"/>
    <w:rsid w:val="00A16FE2"/>
    <w:rsid w:val="00A23039"/>
    <w:rsid w:val="00A3053A"/>
    <w:rsid w:val="00A319D2"/>
    <w:rsid w:val="00A31ABA"/>
    <w:rsid w:val="00A31D17"/>
    <w:rsid w:val="00A33412"/>
    <w:rsid w:val="00A34BAD"/>
    <w:rsid w:val="00A36319"/>
    <w:rsid w:val="00A3695E"/>
    <w:rsid w:val="00A4527B"/>
    <w:rsid w:val="00A45639"/>
    <w:rsid w:val="00A47BF5"/>
    <w:rsid w:val="00A53129"/>
    <w:rsid w:val="00A54236"/>
    <w:rsid w:val="00A576D2"/>
    <w:rsid w:val="00A612FA"/>
    <w:rsid w:val="00A61C78"/>
    <w:rsid w:val="00A6289F"/>
    <w:rsid w:val="00A65567"/>
    <w:rsid w:val="00A65E7D"/>
    <w:rsid w:val="00A673B4"/>
    <w:rsid w:val="00A6754F"/>
    <w:rsid w:val="00A704B9"/>
    <w:rsid w:val="00A75A54"/>
    <w:rsid w:val="00A803C4"/>
    <w:rsid w:val="00A806B0"/>
    <w:rsid w:val="00A81C4B"/>
    <w:rsid w:val="00A82EAC"/>
    <w:rsid w:val="00A868B9"/>
    <w:rsid w:val="00A90824"/>
    <w:rsid w:val="00A917B8"/>
    <w:rsid w:val="00A92AA2"/>
    <w:rsid w:val="00A9377B"/>
    <w:rsid w:val="00A94968"/>
    <w:rsid w:val="00A96072"/>
    <w:rsid w:val="00A965B5"/>
    <w:rsid w:val="00AA034E"/>
    <w:rsid w:val="00AA205B"/>
    <w:rsid w:val="00AA3ACE"/>
    <w:rsid w:val="00AA534B"/>
    <w:rsid w:val="00AA5A64"/>
    <w:rsid w:val="00AA5C12"/>
    <w:rsid w:val="00AA60B8"/>
    <w:rsid w:val="00AA6998"/>
    <w:rsid w:val="00AA7584"/>
    <w:rsid w:val="00AA7C61"/>
    <w:rsid w:val="00AB21EB"/>
    <w:rsid w:val="00AB332A"/>
    <w:rsid w:val="00AB4857"/>
    <w:rsid w:val="00AB5FFE"/>
    <w:rsid w:val="00AC0980"/>
    <w:rsid w:val="00AC0D5B"/>
    <w:rsid w:val="00AC1869"/>
    <w:rsid w:val="00AC367D"/>
    <w:rsid w:val="00AC448A"/>
    <w:rsid w:val="00AC4DBD"/>
    <w:rsid w:val="00AC5364"/>
    <w:rsid w:val="00AC7E4A"/>
    <w:rsid w:val="00AD02EC"/>
    <w:rsid w:val="00AD5461"/>
    <w:rsid w:val="00AD5F31"/>
    <w:rsid w:val="00AD7EC9"/>
    <w:rsid w:val="00AE0004"/>
    <w:rsid w:val="00AE1D23"/>
    <w:rsid w:val="00AE2D52"/>
    <w:rsid w:val="00AF3412"/>
    <w:rsid w:val="00AF47DA"/>
    <w:rsid w:val="00AF72D4"/>
    <w:rsid w:val="00B0008D"/>
    <w:rsid w:val="00B016EA"/>
    <w:rsid w:val="00B047D9"/>
    <w:rsid w:val="00B05CE0"/>
    <w:rsid w:val="00B065FA"/>
    <w:rsid w:val="00B077DF"/>
    <w:rsid w:val="00B07883"/>
    <w:rsid w:val="00B10463"/>
    <w:rsid w:val="00B11963"/>
    <w:rsid w:val="00B122C0"/>
    <w:rsid w:val="00B12875"/>
    <w:rsid w:val="00B14DF0"/>
    <w:rsid w:val="00B1520C"/>
    <w:rsid w:val="00B15337"/>
    <w:rsid w:val="00B172EB"/>
    <w:rsid w:val="00B21D1D"/>
    <w:rsid w:val="00B2215B"/>
    <w:rsid w:val="00B22F18"/>
    <w:rsid w:val="00B24151"/>
    <w:rsid w:val="00B2700E"/>
    <w:rsid w:val="00B2741C"/>
    <w:rsid w:val="00B27898"/>
    <w:rsid w:val="00B27C62"/>
    <w:rsid w:val="00B30316"/>
    <w:rsid w:val="00B328C4"/>
    <w:rsid w:val="00B33574"/>
    <w:rsid w:val="00B339C2"/>
    <w:rsid w:val="00B36701"/>
    <w:rsid w:val="00B37522"/>
    <w:rsid w:val="00B40F06"/>
    <w:rsid w:val="00B4109E"/>
    <w:rsid w:val="00B41BE1"/>
    <w:rsid w:val="00B576A9"/>
    <w:rsid w:val="00B60C0A"/>
    <w:rsid w:val="00B613B5"/>
    <w:rsid w:val="00B61425"/>
    <w:rsid w:val="00B628BD"/>
    <w:rsid w:val="00B639B5"/>
    <w:rsid w:val="00B64526"/>
    <w:rsid w:val="00B648DC"/>
    <w:rsid w:val="00B66B73"/>
    <w:rsid w:val="00B67724"/>
    <w:rsid w:val="00B70122"/>
    <w:rsid w:val="00B710CF"/>
    <w:rsid w:val="00B71142"/>
    <w:rsid w:val="00B72904"/>
    <w:rsid w:val="00B73382"/>
    <w:rsid w:val="00B73CBB"/>
    <w:rsid w:val="00B80EBF"/>
    <w:rsid w:val="00B826EE"/>
    <w:rsid w:val="00B9123E"/>
    <w:rsid w:val="00B97512"/>
    <w:rsid w:val="00B97556"/>
    <w:rsid w:val="00BA37D6"/>
    <w:rsid w:val="00BA3E92"/>
    <w:rsid w:val="00BA447C"/>
    <w:rsid w:val="00BA4A5E"/>
    <w:rsid w:val="00BA750D"/>
    <w:rsid w:val="00BB22DB"/>
    <w:rsid w:val="00BB5EBF"/>
    <w:rsid w:val="00BB7955"/>
    <w:rsid w:val="00BC23FB"/>
    <w:rsid w:val="00BC4131"/>
    <w:rsid w:val="00BC553A"/>
    <w:rsid w:val="00BD320B"/>
    <w:rsid w:val="00BD37AC"/>
    <w:rsid w:val="00BD43FD"/>
    <w:rsid w:val="00BD7AE9"/>
    <w:rsid w:val="00BE197B"/>
    <w:rsid w:val="00BE567D"/>
    <w:rsid w:val="00BE6188"/>
    <w:rsid w:val="00BE6374"/>
    <w:rsid w:val="00BE65AF"/>
    <w:rsid w:val="00BE67CE"/>
    <w:rsid w:val="00BE67EB"/>
    <w:rsid w:val="00BF2B4F"/>
    <w:rsid w:val="00BF3C32"/>
    <w:rsid w:val="00BF446A"/>
    <w:rsid w:val="00BF4F3B"/>
    <w:rsid w:val="00BF5ED6"/>
    <w:rsid w:val="00BF6936"/>
    <w:rsid w:val="00C000A7"/>
    <w:rsid w:val="00C02A0E"/>
    <w:rsid w:val="00C03366"/>
    <w:rsid w:val="00C04AA0"/>
    <w:rsid w:val="00C06C5D"/>
    <w:rsid w:val="00C07C88"/>
    <w:rsid w:val="00C1000D"/>
    <w:rsid w:val="00C10F1C"/>
    <w:rsid w:val="00C11B17"/>
    <w:rsid w:val="00C1264A"/>
    <w:rsid w:val="00C15C45"/>
    <w:rsid w:val="00C16005"/>
    <w:rsid w:val="00C1620F"/>
    <w:rsid w:val="00C20B6D"/>
    <w:rsid w:val="00C213C6"/>
    <w:rsid w:val="00C21738"/>
    <w:rsid w:val="00C22B1E"/>
    <w:rsid w:val="00C25405"/>
    <w:rsid w:val="00C26746"/>
    <w:rsid w:val="00C31CF2"/>
    <w:rsid w:val="00C3354E"/>
    <w:rsid w:val="00C3418C"/>
    <w:rsid w:val="00C347F2"/>
    <w:rsid w:val="00C367A2"/>
    <w:rsid w:val="00C369AD"/>
    <w:rsid w:val="00C40089"/>
    <w:rsid w:val="00C440BF"/>
    <w:rsid w:val="00C44D31"/>
    <w:rsid w:val="00C4693D"/>
    <w:rsid w:val="00C50A58"/>
    <w:rsid w:val="00C5396C"/>
    <w:rsid w:val="00C57A2D"/>
    <w:rsid w:val="00C57A61"/>
    <w:rsid w:val="00C60306"/>
    <w:rsid w:val="00C62F1B"/>
    <w:rsid w:val="00C63591"/>
    <w:rsid w:val="00C64E16"/>
    <w:rsid w:val="00C651F5"/>
    <w:rsid w:val="00C655EA"/>
    <w:rsid w:val="00C66EC6"/>
    <w:rsid w:val="00C67CF5"/>
    <w:rsid w:val="00C704A0"/>
    <w:rsid w:val="00C7232F"/>
    <w:rsid w:val="00C75486"/>
    <w:rsid w:val="00C765B6"/>
    <w:rsid w:val="00C770AC"/>
    <w:rsid w:val="00C81272"/>
    <w:rsid w:val="00C812C3"/>
    <w:rsid w:val="00C83E18"/>
    <w:rsid w:val="00C83F5B"/>
    <w:rsid w:val="00C84A7F"/>
    <w:rsid w:val="00C857F6"/>
    <w:rsid w:val="00C85A0F"/>
    <w:rsid w:val="00C862E0"/>
    <w:rsid w:val="00C878F7"/>
    <w:rsid w:val="00C9110C"/>
    <w:rsid w:val="00C91B42"/>
    <w:rsid w:val="00C942B2"/>
    <w:rsid w:val="00C97574"/>
    <w:rsid w:val="00CA0AEF"/>
    <w:rsid w:val="00CA4906"/>
    <w:rsid w:val="00CA5439"/>
    <w:rsid w:val="00CA55B0"/>
    <w:rsid w:val="00CB0BB4"/>
    <w:rsid w:val="00CB0F26"/>
    <w:rsid w:val="00CB4429"/>
    <w:rsid w:val="00CB4587"/>
    <w:rsid w:val="00CB5754"/>
    <w:rsid w:val="00CC1C2E"/>
    <w:rsid w:val="00CC1C3D"/>
    <w:rsid w:val="00CC38A6"/>
    <w:rsid w:val="00CC57F2"/>
    <w:rsid w:val="00CC57F5"/>
    <w:rsid w:val="00CC6A68"/>
    <w:rsid w:val="00CC6D93"/>
    <w:rsid w:val="00CC7CFE"/>
    <w:rsid w:val="00CC7E10"/>
    <w:rsid w:val="00CD103B"/>
    <w:rsid w:val="00CD11B2"/>
    <w:rsid w:val="00CD1B8A"/>
    <w:rsid w:val="00CD3B98"/>
    <w:rsid w:val="00CD4D6D"/>
    <w:rsid w:val="00CD643F"/>
    <w:rsid w:val="00CE0197"/>
    <w:rsid w:val="00CE0B7D"/>
    <w:rsid w:val="00CE1D2A"/>
    <w:rsid w:val="00CE505A"/>
    <w:rsid w:val="00CE5935"/>
    <w:rsid w:val="00CE5DA2"/>
    <w:rsid w:val="00CE5F3A"/>
    <w:rsid w:val="00CE7F83"/>
    <w:rsid w:val="00CF2983"/>
    <w:rsid w:val="00CF42FD"/>
    <w:rsid w:val="00CF5229"/>
    <w:rsid w:val="00CF5451"/>
    <w:rsid w:val="00CF6F6A"/>
    <w:rsid w:val="00CF7B4B"/>
    <w:rsid w:val="00D067EE"/>
    <w:rsid w:val="00D06C68"/>
    <w:rsid w:val="00D10957"/>
    <w:rsid w:val="00D144B8"/>
    <w:rsid w:val="00D148F5"/>
    <w:rsid w:val="00D1574F"/>
    <w:rsid w:val="00D16B9C"/>
    <w:rsid w:val="00D16C93"/>
    <w:rsid w:val="00D1786C"/>
    <w:rsid w:val="00D17D99"/>
    <w:rsid w:val="00D25DCA"/>
    <w:rsid w:val="00D30653"/>
    <w:rsid w:val="00D33BB7"/>
    <w:rsid w:val="00D4092D"/>
    <w:rsid w:val="00D413B4"/>
    <w:rsid w:val="00D42449"/>
    <w:rsid w:val="00D42622"/>
    <w:rsid w:val="00D428C4"/>
    <w:rsid w:val="00D438EF"/>
    <w:rsid w:val="00D43E3F"/>
    <w:rsid w:val="00D46111"/>
    <w:rsid w:val="00D5298E"/>
    <w:rsid w:val="00D52AA4"/>
    <w:rsid w:val="00D52B76"/>
    <w:rsid w:val="00D53BF8"/>
    <w:rsid w:val="00D5422A"/>
    <w:rsid w:val="00D56577"/>
    <w:rsid w:val="00D57031"/>
    <w:rsid w:val="00D578E1"/>
    <w:rsid w:val="00D57E20"/>
    <w:rsid w:val="00D607A3"/>
    <w:rsid w:val="00D62450"/>
    <w:rsid w:val="00D64B3C"/>
    <w:rsid w:val="00D65130"/>
    <w:rsid w:val="00D67C7D"/>
    <w:rsid w:val="00D7007C"/>
    <w:rsid w:val="00D703A7"/>
    <w:rsid w:val="00D7174D"/>
    <w:rsid w:val="00D7300B"/>
    <w:rsid w:val="00D73144"/>
    <w:rsid w:val="00D73608"/>
    <w:rsid w:val="00D75E57"/>
    <w:rsid w:val="00D80C0E"/>
    <w:rsid w:val="00D838A2"/>
    <w:rsid w:val="00D841FF"/>
    <w:rsid w:val="00D853E6"/>
    <w:rsid w:val="00D904F9"/>
    <w:rsid w:val="00D90DA6"/>
    <w:rsid w:val="00D92005"/>
    <w:rsid w:val="00D92F8A"/>
    <w:rsid w:val="00D93A7E"/>
    <w:rsid w:val="00D93FF9"/>
    <w:rsid w:val="00D9472C"/>
    <w:rsid w:val="00D9634B"/>
    <w:rsid w:val="00D9667B"/>
    <w:rsid w:val="00D9685D"/>
    <w:rsid w:val="00DA031E"/>
    <w:rsid w:val="00DA146B"/>
    <w:rsid w:val="00DA192F"/>
    <w:rsid w:val="00DA2AE9"/>
    <w:rsid w:val="00DA2B83"/>
    <w:rsid w:val="00DA2EBA"/>
    <w:rsid w:val="00DA2ED5"/>
    <w:rsid w:val="00DA34CB"/>
    <w:rsid w:val="00DA39C6"/>
    <w:rsid w:val="00DA72A4"/>
    <w:rsid w:val="00DA733E"/>
    <w:rsid w:val="00DA7FB5"/>
    <w:rsid w:val="00DB2290"/>
    <w:rsid w:val="00DB3266"/>
    <w:rsid w:val="00DB3E9D"/>
    <w:rsid w:val="00DB5D76"/>
    <w:rsid w:val="00DB7C63"/>
    <w:rsid w:val="00DC1C37"/>
    <w:rsid w:val="00DC2476"/>
    <w:rsid w:val="00DD16D2"/>
    <w:rsid w:val="00DD357A"/>
    <w:rsid w:val="00DD6C53"/>
    <w:rsid w:val="00DD7A48"/>
    <w:rsid w:val="00DD7DEA"/>
    <w:rsid w:val="00DE0B73"/>
    <w:rsid w:val="00DE1B09"/>
    <w:rsid w:val="00DE1B76"/>
    <w:rsid w:val="00DE1ED3"/>
    <w:rsid w:val="00DE5B80"/>
    <w:rsid w:val="00DF0496"/>
    <w:rsid w:val="00DF114E"/>
    <w:rsid w:val="00DF3EC1"/>
    <w:rsid w:val="00DF4562"/>
    <w:rsid w:val="00DF7701"/>
    <w:rsid w:val="00E00F20"/>
    <w:rsid w:val="00E04120"/>
    <w:rsid w:val="00E05EEE"/>
    <w:rsid w:val="00E062F4"/>
    <w:rsid w:val="00E135CF"/>
    <w:rsid w:val="00E1425D"/>
    <w:rsid w:val="00E15978"/>
    <w:rsid w:val="00E16125"/>
    <w:rsid w:val="00E16A2B"/>
    <w:rsid w:val="00E2154B"/>
    <w:rsid w:val="00E22C70"/>
    <w:rsid w:val="00E235D8"/>
    <w:rsid w:val="00E23FB0"/>
    <w:rsid w:val="00E24A90"/>
    <w:rsid w:val="00E2575D"/>
    <w:rsid w:val="00E26A10"/>
    <w:rsid w:val="00E27653"/>
    <w:rsid w:val="00E27B2C"/>
    <w:rsid w:val="00E31DD9"/>
    <w:rsid w:val="00E32DA2"/>
    <w:rsid w:val="00E352F1"/>
    <w:rsid w:val="00E355FF"/>
    <w:rsid w:val="00E37051"/>
    <w:rsid w:val="00E40C89"/>
    <w:rsid w:val="00E4160C"/>
    <w:rsid w:val="00E42230"/>
    <w:rsid w:val="00E4397D"/>
    <w:rsid w:val="00E43A5E"/>
    <w:rsid w:val="00E44B12"/>
    <w:rsid w:val="00E46F3C"/>
    <w:rsid w:val="00E50B74"/>
    <w:rsid w:val="00E52459"/>
    <w:rsid w:val="00E52B12"/>
    <w:rsid w:val="00E534BD"/>
    <w:rsid w:val="00E53FD4"/>
    <w:rsid w:val="00E5445C"/>
    <w:rsid w:val="00E563B4"/>
    <w:rsid w:val="00E568D6"/>
    <w:rsid w:val="00E56A1D"/>
    <w:rsid w:val="00E56AF3"/>
    <w:rsid w:val="00E57929"/>
    <w:rsid w:val="00E60481"/>
    <w:rsid w:val="00E60960"/>
    <w:rsid w:val="00E61D69"/>
    <w:rsid w:val="00E62CC9"/>
    <w:rsid w:val="00E6540A"/>
    <w:rsid w:val="00E66693"/>
    <w:rsid w:val="00E677C1"/>
    <w:rsid w:val="00E67999"/>
    <w:rsid w:val="00E71440"/>
    <w:rsid w:val="00E747D7"/>
    <w:rsid w:val="00E770B6"/>
    <w:rsid w:val="00E77BF2"/>
    <w:rsid w:val="00E8066E"/>
    <w:rsid w:val="00E80BD6"/>
    <w:rsid w:val="00E8253B"/>
    <w:rsid w:val="00E83216"/>
    <w:rsid w:val="00E86469"/>
    <w:rsid w:val="00E86610"/>
    <w:rsid w:val="00E9178B"/>
    <w:rsid w:val="00E92F78"/>
    <w:rsid w:val="00E965DB"/>
    <w:rsid w:val="00E9742F"/>
    <w:rsid w:val="00EA2A6B"/>
    <w:rsid w:val="00EB01AB"/>
    <w:rsid w:val="00EB445F"/>
    <w:rsid w:val="00EB6F6F"/>
    <w:rsid w:val="00EC0A0F"/>
    <w:rsid w:val="00EC21C6"/>
    <w:rsid w:val="00EC2963"/>
    <w:rsid w:val="00EC2A8E"/>
    <w:rsid w:val="00EC4C50"/>
    <w:rsid w:val="00ED08E5"/>
    <w:rsid w:val="00ED0B0B"/>
    <w:rsid w:val="00ED1068"/>
    <w:rsid w:val="00ED24A8"/>
    <w:rsid w:val="00ED4EAA"/>
    <w:rsid w:val="00ED5FBC"/>
    <w:rsid w:val="00EE188C"/>
    <w:rsid w:val="00EE2594"/>
    <w:rsid w:val="00EE36C5"/>
    <w:rsid w:val="00EE7EFE"/>
    <w:rsid w:val="00EF1726"/>
    <w:rsid w:val="00EF41FE"/>
    <w:rsid w:val="00EF690E"/>
    <w:rsid w:val="00EF755D"/>
    <w:rsid w:val="00F01DE9"/>
    <w:rsid w:val="00F03349"/>
    <w:rsid w:val="00F05CA4"/>
    <w:rsid w:val="00F06D20"/>
    <w:rsid w:val="00F10D6E"/>
    <w:rsid w:val="00F11AB4"/>
    <w:rsid w:val="00F12D10"/>
    <w:rsid w:val="00F13617"/>
    <w:rsid w:val="00F14FA6"/>
    <w:rsid w:val="00F1526D"/>
    <w:rsid w:val="00F17A93"/>
    <w:rsid w:val="00F205DD"/>
    <w:rsid w:val="00F21CE8"/>
    <w:rsid w:val="00F248F2"/>
    <w:rsid w:val="00F25365"/>
    <w:rsid w:val="00F2554D"/>
    <w:rsid w:val="00F255BA"/>
    <w:rsid w:val="00F25CA5"/>
    <w:rsid w:val="00F26A26"/>
    <w:rsid w:val="00F3247E"/>
    <w:rsid w:val="00F335D4"/>
    <w:rsid w:val="00F34A5A"/>
    <w:rsid w:val="00F34E33"/>
    <w:rsid w:val="00F35A8D"/>
    <w:rsid w:val="00F415B4"/>
    <w:rsid w:val="00F42AC4"/>
    <w:rsid w:val="00F44B76"/>
    <w:rsid w:val="00F458C6"/>
    <w:rsid w:val="00F47DEB"/>
    <w:rsid w:val="00F536D3"/>
    <w:rsid w:val="00F57DA2"/>
    <w:rsid w:val="00F60215"/>
    <w:rsid w:val="00F6260B"/>
    <w:rsid w:val="00F63001"/>
    <w:rsid w:val="00F63E78"/>
    <w:rsid w:val="00F646DD"/>
    <w:rsid w:val="00F6746A"/>
    <w:rsid w:val="00F67A10"/>
    <w:rsid w:val="00F70000"/>
    <w:rsid w:val="00F706C4"/>
    <w:rsid w:val="00F724E0"/>
    <w:rsid w:val="00F72AFE"/>
    <w:rsid w:val="00F7384B"/>
    <w:rsid w:val="00F75D4D"/>
    <w:rsid w:val="00F768DA"/>
    <w:rsid w:val="00F77C23"/>
    <w:rsid w:val="00F80CAE"/>
    <w:rsid w:val="00F85665"/>
    <w:rsid w:val="00F86160"/>
    <w:rsid w:val="00F90103"/>
    <w:rsid w:val="00F90308"/>
    <w:rsid w:val="00F91011"/>
    <w:rsid w:val="00F92907"/>
    <w:rsid w:val="00F93FD2"/>
    <w:rsid w:val="00F941D3"/>
    <w:rsid w:val="00F959A3"/>
    <w:rsid w:val="00F95A27"/>
    <w:rsid w:val="00F964D2"/>
    <w:rsid w:val="00F972C8"/>
    <w:rsid w:val="00FA1487"/>
    <w:rsid w:val="00FA19F2"/>
    <w:rsid w:val="00FA2793"/>
    <w:rsid w:val="00FA2925"/>
    <w:rsid w:val="00FA4B3E"/>
    <w:rsid w:val="00FA6C6C"/>
    <w:rsid w:val="00FA7E2B"/>
    <w:rsid w:val="00FB58D5"/>
    <w:rsid w:val="00FC08C3"/>
    <w:rsid w:val="00FC16EA"/>
    <w:rsid w:val="00FC1BF7"/>
    <w:rsid w:val="00FC3AE4"/>
    <w:rsid w:val="00FC5E62"/>
    <w:rsid w:val="00FC7760"/>
    <w:rsid w:val="00FC7F29"/>
    <w:rsid w:val="00FD0836"/>
    <w:rsid w:val="00FD43BF"/>
    <w:rsid w:val="00FD579C"/>
    <w:rsid w:val="00FD5C3A"/>
    <w:rsid w:val="00FE0303"/>
    <w:rsid w:val="00FE2152"/>
    <w:rsid w:val="00FE5E9D"/>
    <w:rsid w:val="00FF028D"/>
    <w:rsid w:val="00FF0360"/>
    <w:rsid w:val="00FF105E"/>
    <w:rsid w:val="00FF1445"/>
    <w:rsid w:val="00FF1B77"/>
    <w:rsid w:val="00FF296D"/>
    <w:rsid w:val="00FF503B"/>
    <w:rsid w:val="00FF591A"/>
    <w:rsid w:val="00FF611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721E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pt-PT" w:eastAsia="pt-PT"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E7E55"/>
    <w:rPr>
      <w:lang w:val="en-GB" w:eastAsia="en-GB"/>
    </w:rPr>
  </w:style>
  <w:style w:type="paragraph" w:styleId="Heading1">
    <w:name w:val="heading 1"/>
    <w:basedOn w:val="Normal"/>
    <w:next w:val="Normal"/>
    <w:link w:val="Heading1Char"/>
    <w:autoRedefine/>
    <w:uiPriority w:val="9"/>
    <w:qFormat/>
    <w:rsid w:val="003A0DE0"/>
    <w:pPr>
      <w:keepNext/>
      <w:numPr>
        <w:numId w:val="1"/>
      </w:numPr>
      <w:overflowPunct w:val="0"/>
      <w:autoSpaceDE w:val="0"/>
      <w:autoSpaceDN w:val="0"/>
      <w:adjustRightInd w:val="0"/>
      <w:spacing w:before="600" w:after="200"/>
      <w:ind w:left="562" w:hanging="562"/>
      <w:textAlignment w:val="baseline"/>
      <w:outlineLvl w:val="0"/>
    </w:pPr>
    <w:rPr>
      <w:rFonts w:ascii="Calibri" w:hAnsi="Calibri"/>
      <w:b/>
      <w:bCs/>
      <w:caps/>
      <w:sz w:val="36"/>
      <w:lang w:val="pt-PT" w:eastAsia="en-US"/>
    </w:rPr>
  </w:style>
  <w:style w:type="paragraph" w:styleId="Heading2">
    <w:name w:val="heading 2"/>
    <w:basedOn w:val="Normal"/>
    <w:next w:val="Normal"/>
    <w:autoRedefine/>
    <w:qFormat/>
    <w:rsid w:val="003A0DE0"/>
    <w:pPr>
      <w:keepNext/>
      <w:numPr>
        <w:ilvl w:val="1"/>
        <w:numId w:val="1"/>
      </w:numPr>
      <w:overflowPunct w:val="0"/>
      <w:autoSpaceDE w:val="0"/>
      <w:autoSpaceDN w:val="0"/>
      <w:adjustRightInd w:val="0"/>
      <w:spacing w:before="300" w:after="120"/>
      <w:ind w:left="562" w:hanging="562"/>
      <w:textAlignment w:val="baseline"/>
      <w:outlineLvl w:val="1"/>
    </w:pPr>
    <w:rPr>
      <w:rFonts w:ascii="Calibri" w:hAnsi="Calibri" w:cs="Arial"/>
      <w:b/>
      <w:bCs/>
      <w:sz w:val="32"/>
      <w:lang w:val="pt-PT" w:eastAsia="en-US"/>
    </w:rPr>
  </w:style>
  <w:style w:type="paragraph" w:styleId="Heading3">
    <w:name w:val="heading 3"/>
    <w:basedOn w:val="Normal"/>
    <w:next w:val="Normal"/>
    <w:link w:val="Heading3Char"/>
    <w:autoRedefine/>
    <w:unhideWhenUsed/>
    <w:qFormat/>
    <w:rsid w:val="00F768DA"/>
    <w:pPr>
      <w:keepNext/>
      <w:numPr>
        <w:ilvl w:val="2"/>
        <w:numId w:val="1"/>
      </w:numPr>
      <w:overflowPunct w:val="0"/>
      <w:autoSpaceDE w:val="0"/>
      <w:autoSpaceDN w:val="0"/>
      <w:adjustRightInd w:val="0"/>
      <w:spacing w:before="360" w:after="120"/>
      <w:ind w:left="567"/>
      <w:textAlignment w:val="baseline"/>
      <w:outlineLvl w:val="2"/>
    </w:pPr>
    <w:rPr>
      <w:rFonts w:ascii="Calibri" w:hAnsi="Calibri"/>
      <w:b/>
      <w:bCs/>
      <w:sz w:val="28"/>
      <w:szCs w:val="26"/>
      <w:lang w:eastAsia="en-US"/>
    </w:rPr>
  </w:style>
  <w:style w:type="paragraph" w:styleId="Heading4">
    <w:name w:val="heading 4"/>
    <w:basedOn w:val="Normal"/>
    <w:next w:val="Normal"/>
    <w:link w:val="Heading4Char"/>
    <w:unhideWhenUsed/>
    <w:qFormat/>
    <w:rsid w:val="008B0160"/>
    <w:pPr>
      <w:keepNext/>
      <w:numPr>
        <w:ilvl w:val="3"/>
        <w:numId w:val="1"/>
      </w:numPr>
      <w:overflowPunct w:val="0"/>
      <w:autoSpaceDE w:val="0"/>
      <w:autoSpaceDN w:val="0"/>
      <w:adjustRightInd w:val="0"/>
      <w:spacing w:before="240" w:after="120"/>
      <w:textAlignment w:val="baseline"/>
      <w:outlineLvl w:val="3"/>
    </w:pPr>
    <w:rPr>
      <w:rFonts w:ascii="Calibri" w:hAnsi="Calibri"/>
      <w:b/>
      <w:bCs/>
      <w:szCs w:val="28"/>
      <w:lang w:eastAsia="en-US"/>
    </w:rPr>
  </w:style>
  <w:style w:type="paragraph" w:styleId="Heading5">
    <w:name w:val="heading 5"/>
    <w:basedOn w:val="Normal"/>
    <w:next w:val="Normal"/>
    <w:link w:val="Heading5Char"/>
    <w:unhideWhenUsed/>
    <w:qFormat/>
    <w:rsid w:val="008B0160"/>
    <w:pPr>
      <w:numPr>
        <w:ilvl w:val="4"/>
        <w:numId w:val="1"/>
      </w:numPr>
      <w:overflowPunct w:val="0"/>
      <w:autoSpaceDE w:val="0"/>
      <w:autoSpaceDN w:val="0"/>
      <w:adjustRightInd w:val="0"/>
      <w:spacing w:before="240" w:after="120"/>
      <w:textAlignment w:val="baseline"/>
      <w:outlineLvl w:val="4"/>
    </w:pPr>
    <w:rPr>
      <w:rFonts w:ascii="Calibri" w:hAnsi="Calibri"/>
      <w:b/>
      <w:bCs/>
      <w:i/>
      <w:iCs/>
      <w:szCs w:val="26"/>
      <w:lang w:eastAsia="en-US"/>
    </w:rPr>
  </w:style>
  <w:style w:type="paragraph" w:styleId="Heading6">
    <w:name w:val="heading 6"/>
    <w:basedOn w:val="Normal"/>
    <w:next w:val="Normal"/>
    <w:link w:val="Heading6Char"/>
    <w:semiHidden/>
    <w:unhideWhenUsed/>
    <w:qFormat/>
    <w:rsid w:val="00CE0B7D"/>
    <w:pPr>
      <w:numPr>
        <w:ilvl w:val="5"/>
        <w:numId w:val="1"/>
      </w:numPr>
      <w:overflowPunct w:val="0"/>
      <w:autoSpaceDE w:val="0"/>
      <w:autoSpaceDN w:val="0"/>
      <w:adjustRightInd w:val="0"/>
      <w:spacing w:before="240" w:after="60"/>
      <w:textAlignment w:val="baseline"/>
      <w:outlineLvl w:val="5"/>
    </w:pPr>
    <w:rPr>
      <w:rFonts w:ascii="Calibri" w:hAnsi="Calibri"/>
      <w:b/>
      <w:bCs/>
      <w:sz w:val="22"/>
      <w:szCs w:val="22"/>
      <w:lang w:eastAsia="en-US"/>
    </w:rPr>
  </w:style>
  <w:style w:type="paragraph" w:styleId="Heading7">
    <w:name w:val="heading 7"/>
    <w:basedOn w:val="Normal"/>
    <w:next w:val="Normal"/>
    <w:link w:val="Heading7Char"/>
    <w:semiHidden/>
    <w:unhideWhenUsed/>
    <w:qFormat/>
    <w:rsid w:val="00CE0B7D"/>
    <w:pPr>
      <w:numPr>
        <w:ilvl w:val="6"/>
        <w:numId w:val="1"/>
      </w:numPr>
      <w:overflowPunct w:val="0"/>
      <w:autoSpaceDE w:val="0"/>
      <w:autoSpaceDN w:val="0"/>
      <w:adjustRightInd w:val="0"/>
      <w:spacing w:before="240" w:after="60"/>
      <w:textAlignment w:val="baseline"/>
      <w:outlineLvl w:val="6"/>
    </w:pPr>
    <w:rPr>
      <w:rFonts w:ascii="Calibri" w:hAnsi="Calibri"/>
      <w:lang w:eastAsia="en-US"/>
    </w:rPr>
  </w:style>
  <w:style w:type="paragraph" w:styleId="Heading8">
    <w:name w:val="heading 8"/>
    <w:basedOn w:val="Normal"/>
    <w:next w:val="Normal"/>
    <w:link w:val="Heading8Char"/>
    <w:semiHidden/>
    <w:unhideWhenUsed/>
    <w:qFormat/>
    <w:rsid w:val="00CE0B7D"/>
    <w:pPr>
      <w:numPr>
        <w:ilvl w:val="7"/>
        <w:numId w:val="1"/>
      </w:numPr>
      <w:overflowPunct w:val="0"/>
      <w:autoSpaceDE w:val="0"/>
      <w:autoSpaceDN w:val="0"/>
      <w:adjustRightInd w:val="0"/>
      <w:spacing w:before="240" w:after="60"/>
      <w:textAlignment w:val="baseline"/>
      <w:outlineLvl w:val="7"/>
    </w:pPr>
    <w:rPr>
      <w:rFonts w:ascii="Calibri" w:hAnsi="Calibri"/>
      <w:i/>
      <w:iCs/>
      <w:lang w:eastAsia="en-US"/>
    </w:rPr>
  </w:style>
  <w:style w:type="paragraph" w:styleId="Heading9">
    <w:name w:val="heading 9"/>
    <w:basedOn w:val="Normal"/>
    <w:next w:val="Normal"/>
    <w:link w:val="Heading9Char"/>
    <w:semiHidden/>
    <w:unhideWhenUsed/>
    <w:qFormat/>
    <w:rsid w:val="00CE0B7D"/>
    <w:pPr>
      <w:numPr>
        <w:ilvl w:val="8"/>
        <w:numId w:val="1"/>
      </w:numPr>
      <w:overflowPunct w:val="0"/>
      <w:autoSpaceDE w:val="0"/>
      <w:autoSpaceDN w:val="0"/>
      <w:adjustRightInd w:val="0"/>
      <w:spacing w:before="240" w:after="60"/>
      <w:textAlignment w:val="baseline"/>
      <w:outlineLvl w:val="8"/>
    </w:pPr>
    <w:rPr>
      <w:rFonts w:ascii="Cambria" w:hAnsi="Cambria"/>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50BAB"/>
    <w:pPr>
      <w:tabs>
        <w:tab w:val="center" w:pos="4153"/>
        <w:tab w:val="right" w:pos="8306"/>
      </w:tabs>
      <w:overflowPunct w:val="0"/>
      <w:autoSpaceDE w:val="0"/>
      <w:autoSpaceDN w:val="0"/>
      <w:adjustRightInd w:val="0"/>
      <w:spacing w:after="240"/>
      <w:textAlignment w:val="baseline"/>
    </w:pPr>
    <w:rPr>
      <w:rFonts w:ascii="Calibri" w:hAnsi="Calibri"/>
      <w:sz w:val="20"/>
      <w:lang w:val="pt-PT" w:eastAsia="en-US"/>
    </w:rPr>
  </w:style>
  <w:style w:type="paragraph" w:styleId="Footer">
    <w:name w:val="footer"/>
    <w:basedOn w:val="Normal"/>
    <w:link w:val="FooterChar"/>
    <w:uiPriority w:val="99"/>
    <w:rsid w:val="00350BAB"/>
    <w:pPr>
      <w:tabs>
        <w:tab w:val="center" w:pos="4153"/>
        <w:tab w:val="right" w:pos="8306"/>
      </w:tabs>
      <w:overflowPunct w:val="0"/>
      <w:autoSpaceDE w:val="0"/>
      <w:autoSpaceDN w:val="0"/>
      <w:adjustRightInd w:val="0"/>
      <w:spacing w:before="240"/>
      <w:textAlignment w:val="baseline"/>
    </w:pPr>
    <w:rPr>
      <w:rFonts w:ascii="Calibri" w:hAnsi="Calibri"/>
      <w:sz w:val="20"/>
      <w:lang w:val="pt-PT" w:eastAsia="en-US"/>
    </w:rPr>
  </w:style>
  <w:style w:type="paragraph" w:styleId="BodyText">
    <w:name w:val="Body Text"/>
    <w:basedOn w:val="Normal"/>
    <w:rsid w:val="00593855"/>
    <w:pPr>
      <w:overflowPunct w:val="0"/>
      <w:autoSpaceDE w:val="0"/>
      <w:autoSpaceDN w:val="0"/>
      <w:adjustRightInd w:val="0"/>
      <w:jc w:val="center"/>
      <w:textAlignment w:val="baseline"/>
    </w:pPr>
    <w:rPr>
      <w:b/>
      <w:sz w:val="40"/>
      <w:lang w:val="pt-PT" w:eastAsia="en-US"/>
    </w:rPr>
  </w:style>
  <w:style w:type="paragraph" w:styleId="BodyText2">
    <w:name w:val="Body Text 2"/>
    <w:basedOn w:val="Normal"/>
    <w:rsid w:val="00593855"/>
    <w:pPr>
      <w:spacing w:line="360" w:lineRule="auto"/>
      <w:jc w:val="center"/>
    </w:pPr>
    <w:rPr>
      <w:b/>
      <w:sz w:val="28"/>
      <w:lang w:val="pt-PT" w:eastAsia="en-US"/>
    </w:rPr>
  </w:style>
  <w:style w:type="paragraph" w:styleId="BalloonText">
    <w:name w:val="Balloon Text"/>
    <w:basedOn w:val="Normal"/>
    <w:semiHidden/>
    <w:rsid w:val="00F67A10"/>
    <w:pPr>
      <w:overflowPunct w:val="0"/>
      <w:autoSpaceDE w:val="0"/>
      <w:autoSpaceDN w:val="0"/>
      <w:adjustRightInd w:val="0"/>
      <w:textAlignment w:val="baseline"/>
    </w:pPr>
    <w:rPr>
      <w:rFonts w:ascii="Tahoma" w:hAnsi="Tahoma" w:cs="Tahoma"/>
      <w:sz w:val="16"/>
      <w:szCs w:val="16"/>
      <w:lang w:eastAsia="en-US"/>
    </w:rPr>
  </w:style>
  <w:style w:type="paragraph" w:styleId="NoSpacing">
    <w:name w:val="No Spacing"/>
    <w:link w:val="NoSpacingChar"/>
    <w:uiPriority w:val="1"/>
    <w:qFormat/>
    <w:rsid w:val="00A704B9"/>
    <w:rPr>
      <w:rFonts w:ascii="Calibri" w:hAnsi="Calibri"/>
      <w:sz w:val="22"/>
      <w:szCs w:val="22"/>
      <w:lang w:val="en-US" w:eastAsia="en-US"/>
    </w:rPr>
  </w:style>
  <w:style w:type="character" w:customStyle="1" w:styleId="NoSpacingChar">
    <w:name w:val="No Spacing Char"/>
    <w:basedOn w:val="DefaultParagraphFont"/>
    <w:link w:val="NoSpacing"/>
    <w:uiPriority w:val="1"/>
    <w:rsid w:val="00A704B9"/>
    <w:rPr>
      <w:rFonts w:ascii="Calibri" w:hAnsi="Calibri"/>
      <w:sz w:val="22"/>
      <w:szCs w:val="22"/>
      <w:lang w:val="en-US" w:eastAsia="en-US" w:bidi="ar-SA"/>
    </w:rPr>
  </w:style>
  <w:style w:type="table" w:styleId="TableGrid">
    <w:name w:val="Table Grid"/>
    <w:basedOn w:val="TableNormal"/>
    <w:uiPriority w:val="59"/>
    <w:rsid w:val="00A704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Text">
    <w:name w:val="Normal Text"/>
    <w:basedOn w:val="Normal"/>
    <w:link w:val="NormalTextChar"/>
    <w:autoRedefine/>
    <w:qFormat/>
    <w:rsid w:val="006C78FC"/>
    <w:pPr>
      <w:overflowPunct w:val="0"/>
      <w:autoSpaceDE w:val="0"/>
      <w:autoSpaceDN w:val="0"/>
      <w:adjustRightInd w:val="0"/>
      <w:spacing w:before="120" w:after="160" w:line="360" w:lineRule="auto"/>
      <w:jc w:val="both"/>
      <w:textAlignment w:val="baseline"/>
    </w:pPr>
    <w:rPr>
      <w:lang w:val="pt-PT" w:eastAsia="en-US"/>
    </w:rPr>
  </w:style>
  <w:style w:type="character" w:customStyle="1" w:styleId="Heading3Char">
    <w:name w:val="Heading 3 Char"/>
    <w:basedOn w:val="DefaultParagraphFont"/>
    <w:link w:val="Heading3"/>
    <w:rsid w:val="00F768DA"/>
    <w:rPr>
      <w:rFonts w:ascii="Calibri" w:hAnsi="Calibri"/>
      <w:b/>
      <w:bCs/>
      <w:sz w:val="28"/>
      <w:szCs w:val="26"/>
      <w:lang w:val="en-GB" w:eastAsia="en-US"/>
    </w:rPr>
  </w:style>
  <w:style w:type="character" w:customStyle="1" w:styleId="Heading4Char">
    <w:name w:val="Heading 4 Char"/>
    <w:basedOn w:val="DefaultParagraphFont"/>
    <w:link w:val="Heading4"/>
    <w:rsid w:val="008B0160"/>
    <w:rPr>
      <w:rFonts w:ascii="Calibri" w:hAnsi="Calibri"/>
      <w:b/>
      <w:bCs/>
      <w:szCs w:val="28"/>
      <w:lang w:val="en-GB" w:eastAsia="en-US"/>
    </w:rPr>
  </w:style>
  <w:style w:type="character" w:customStyle="1" w:styleId="Heading5Char">
    <w:name w:val="Heading 5 Char"/>
    <w:basedOn w:val="DefaultParagraphFont"/>
    <w:link w:val="Heading5"/>
    <w:rsid w:val="008B0160"/>
    <w:rPr>
      <w:rFonts w:ascii="Calibri" w:hAnsi="Calibri"/>
      <w:b/>
      <w:bCs/>
      <w:i/>
      <w:iCs/>
      <w:szCs w:val="26"/>
      <w:lang w:val="en-GB" w:eastAsia="en-US"/>
    </w:rPr>
  </w:style>
  <w:style w:type="character" w:customStyle="1" w:styleId="FooterChar">
    <w:name w:val="Footer Char"/>
    <w:basedOn w:val="DefaultParagraphFont"/>
    <w:link w:val="Footer"/>
    <w:uiPriority w:val="99"/>
    <w:rsid w:val="003E2C1E"/>
    <w:rPr>
      <w:rFonts w:ascii="Calibri" w:hAnsi="Calibri"/>
      <w:lang w:eastAsia="en-US"/>
    </w:rPr>
  </w:style>
  <w:style w:type="character" w:customStyle="1" w:styleId="Heading6Char">
    <w:name w:val="Heading 6 Char"/>
    <w:basedOn w:val="DefaultParagraphFont"/>
    <w:link w:val="Heading6"/>
    <w:semiHidden/>
    <w:rsid w:val="00CE0B7D"/>
    <w:rPr>
      <w:rFonts w:ascii="Calibri" w:hAnsi="Calibri"/>
      <w:b/>
      <w:bCs/>
      <w:sz w:val="22"/>
      <w:szCs w:val="22"/>
      <w:lang w:val="en-GB" w:eastAsia="en-US"/>
    </w:rPr>
  </w:style>
  <w:style w:type="character" w:customStyle="1" w:styleId="Heading7Char">
    <w:name w:val="Heading 7 Char"/>
    <w:basedOn w:val="DefaultParagraphFont"/>
    <w:link w:val="Heading7"/>
    <w:semiHidden/>
    <w:rsid w:val="00CE0B7D"/>
    <w:rPr>
      <w:rFonts w:ascii="Calibri" w:hAnsi="Calibri"/>
      <w:lang w:val="en-GB" w:eastAsia="en-US"/>
    </w:rPr>
  </w:style>
  <w:style w:type="character" w:customStyle="1" w:styleId="Heading8Char">
    <w:name w:val="Heading 8 Char"/>
    <w:basedOn w:val="DefaultParagraphFont"/>
    <w:link w:val="Heading8"/>
    <w:semiHidden/>
    <w:rsid w:val="00CE0B7D"/>
    <w:rPr>
      <w:rFonts w:ascii="Calibri" w:hAnsi="Calibri"/>
      <w:i/>
      <w:iCs/>
      <w:lang w:val="en-GB" w:eastAsia="en-US"/>
    </w:rPr>
  </w:style>
  <w:style w:type="character" w:customStyle="1" w:styleId="Heading9Char">
    <w:name w:val="Heading 9 Char"/>
    <w:basedOn w:val="DefaultParagraphFont"/>
    <w:link w:val="Heading9"/>
    <w:semiHidden/>
    <w:rsid w:val="00CE0B7D"/>
    <w:rPr>
      <w:rFonts w:ascii="Cambria" w:hAnsi="Cambria"/>
      <w:sz w:val="22"/>
      <w:szCs w:val="22"/>
      <w:lang w:val="en-GB" w:eastAsia="en-US"/>
    </w:rPr>
  </w:style>
  <w:style w:type="paragraph" w:styleId="TOCHeading">
    <w:name w:val="TOC Heading"/>
    <w:basedOn w:val="Heading1"/>
    <w:next w:val="Normal"/>
    <w:uiPriority w:val="39"/>
    <w:semiHidden/>
    <w:unhideWhenUsed/>
    <w:qFormat/>
    <w:rsid w:val="00123B21"/>
    <w:pPr>
      <w:keepLines/>
      <w:numPr>
        <w:numId w:val="0"/>
      </w:numPr>
      <w:overflowPunct/>
      <w:autoSpaceDE/>
      <w:autoSpaceDN/>
      <w:adjustRightInd/>
      <w:spacing w:before="480" w:after="0" w:line="276" w:lineRule="auto"/>
      <w:textAlignment w:val="auto"/>
      <w:outlineLvl w:val="9"/>
    </w:pPr>
    <w:rPr>
      <w:rFonts w:ascii="Cambria" w:hAnsi="Cambria"/>
      <w:color w:val="365F91"/>
      <w:sz w:val="28"/>
      <w:szCs w:val="28"/>
      <w:lang w:val="en-US"/>
    </w:rPr>
  </w:style>
  <w:style w:type="paragraph" w:styleId="TOC1">
    <w:name w:val="toc 1"/>
    <w:basedOn w:val="Normal"/>
    <w:next w:val="Normal"/>
    <w:autoRedefine/>
    <w:uiPriority w:val="39"/>
    <w:rsid w:val="00123B21"/>
    <w:pPr>
      <w:overflowPunct w:val="0"/>
      <w:autoSpaceDE w:val="0"/>
      <w:autoSpaceDN w:val="0"/>
      <w:adjustRightInd w:val="0"/>
      <w:textAlignment w:val="baseline"/>
    </w:pPr>
    <w:rPr>
      <w:rFonts w:ascii="Times" w:hAnsi="Times"/>
      <w:lang w:eastAsia="en-US"/>
    </w:rPr>
  </w:style>
  <w:style w:type="paragraph" w:styleId="TOC2">
    <w:name w:val="toc 2"/>
    <w:basedOn w:val="Normal"/>
    <w:next w:val="Normal"/>
    <w:autoRedefine/>
    <w:uiPriority w:val="39"/>
    <w:rsid w:val="00123B21"/>
    <w:pPr>
      <w:overflowPunct w:val="0"/>
      <w:autoSpaceDE w:val="0"/>
      <w:autoSpaceDN w:val="0"/>
      <w:adjustRightInd w:val="0"/>
      <w:ind w:left="240"/>
      <w:textAlignment w:val="baseline"/>
    </w:pPr>
    <w:rPr>
      <w:rFonts w:ascii="Times" w:hAnsi="Times"/>
      <w:lang w:eastAsia="en-US"/>
    </w:rPr>
  </w:style>
  <w:style w:type="paragraph" w:styleId="TOC3">
    <w:name w:val="toc 3"/>
    <w:basedOn w:val="Normal"/>
    <w:next w:val="Normal"/>
    <w:autoRedefine/>
    <w:uiPriority w:val="39"/>
    <w:rsid w:val="00123B21"/>
    <w:pPr>
      <w:overflowPunct w:val="0"/>
      <w:autoSpaceDE w:val="0"/>
      <w:autoSpaceDN w:val="0"/>
      <w:adjustRightInd w:val="0"/>
      <w:ind w:left="480"/>
      <w:textAlignment w:val="baseline"/>
    </w:pPr>
    <w:rPr>
      <w:rFonts w:ascii="Times" w:hAnsi="Times"/>
      <w:lang w:eastAsia="en-US"/>
    </w:rPr>
  </w:style>
  <w:style w:type="character" w:styleId="Hyperlink">
    <w:name w:val="Hyperlink"/>
    <w:basedOn w:val="DefaultParagraphFont"/>
    <w:uiPriority w:val="99"/>
    <w:unhideWhenUsed/>
    <w:rsid w:val="00123B21"/>
    <w:rPr>
      <w:color w:val="0000FF"/>
      <w:u w:val="single"/>
    </w:rPr>
  </w:style>
  <w:style w:type="paragraph" w:styleId="Caption">
    <w:name w:val="caption"/>
    <w:basedOn w:val="Normal"/>
    <w:next w:val="Normal"/>
    <w:unhideWhenUsed/>
    <w:qFormat/>
    <w:rsid w:val="001B2287"/>
    <w:pPr>
      <w:overflowPunct w:val="0"/>
      <w:autoSpaceDE w:val="0"/>
      <w:autoSpaceDN w:val="0"/>
      <w:adjustRightInd w:val="0"/>
      <w:spacing w:after="240"/>
      <w:jc w:val="center"/>
      <w:textAlignment w:val="baseline"/>
    </w:pPr>
    <w:rPr>
      <w:rFonts w:ascii="Calibri" w:hAnsi="Calibri"/>
      <w:bCs/>
      <w:sz w:val="16"/>
      <w:lang w:val="pt-PT" w:eastAsia="en-US"/>
    </w:rPr>
  </w:style>
  <w:style w:type="paragraph" w:customStyle="1" w:styleId="MTDisplayEquation">
    <w:name w:val="MTDisplayEquation"/>
    <w:basedOn w:val="NormalText"/>
    <w:next w:val="Normal"/>
    <w:link w:val="MTDisplayEquationChar"/>
    <w:rsid w:val="00EF690E"/>
    <w:pPr>
      <w:tabs>
        <w:tab w:val="center" w:pos="4400"/>
        <w:tab w:val="right" w:pos="8780"/>
      </w:tabs>
    </w:pPr>
  </w:style>
  <w:style w:type="character" w:customStyle="1" w:styleId="NormalTextChar">
    <w:name w:val="Normal Text Char"/>
    <w:basedOn w:val="DefaultParagraphFont"/>
    <w:link w:val="NormalText"/>
    <w:rsid w:val="006C78FC"/>
    <w:rPr>
      <w:lang w:eastAsia="en-US"/>
    </w:rPr>
  </w:style>
  <w:style w:type="character" w:customStyle="1" w:styleId="MTDisplayEquationChar">
    <w:name w:val="MTDisplayEquation Char"/>
    <w:basedOn w:val="NormalTextChar"/>
    <w:link w:val="MTDisplayEquation"/>
    <w:rsid w:val="00EF690E"/>
    <w:rPr>
      <w:sz w:val="24"/>
      <w:szCs w:val="24"/>
      <w:lang w:eastAsia="en-US"/>
    </w:rPr>
  </w:style>
  <w:style w:type="paragraph" w:customStyle="1" w:styleId="CaptionEquation">
    <w:name w:val="Caption Equation"/>
    <w:basedOn w:val="Caption"/>
    <w:qFormat/>
    <w:rsid w:val="00F21CE8"/>
    <w:pPr>
      <w:tabs>
        <w:tab w:val="left" w:pos="3544"/>
        <w:tab w:val="left" w:pos="8505"/>
      </w:tabs>
    </w:pPr>
    <w:rPr>
      <w:b/>
    </w:rPr>
  </w:style>
  <w:style w:type="paragraph" w:styleId="TableofFigures">
    <w:name w:val="table of figures"/>
    <w:basedOn w:val="Normal"/>
    <w:next w:val="Normal"/>
    <w:uiPriority w:val="99"/>
    <w:rsid w:val="006D7FCA"/>
    <w:pPr>
      <w:overflowPunct w:val="0"/>
      <w:autoSpaceDE w:val="0"/>
      <w:autoSpaceDN w:val="0"/>
      <w:adjustRightInd w:val="0"/>
      <w:textAlignment w:val="baseline"/>
    </w:pPr>
    <w:rPr>
      <w:rFonts w:ascii="Times" w:hAnsi="Times"/>
      <w:lang w:eastAsia="en-US"/>
    </w:rPr>
  </w:style>
  <w:style w:type="paragraph" w:styleId="DocumentMap">
    <w:name w:val="Document Map"/>
    <w:basedOn w:val="Normal"/>
    <w:link w:val="DocumentMapChar"/>
    <w:rsid w:val="00E71440"/>
    <w:pPr>
      <w:overflowPunct w:val="0"/>
      <w:autoSpaceDE w:val="0"/>
      <w:autoSpaceDN w:val="0"/>
      <w:adjustRightInd w:val="0"/>
      <w:textAlignment w:val="baseline"/>
    </w:pPr>
    <w:rPr>
      <w:rFonts w:ascii="Tahoma" w:hAnsi="Tahoma" w:cs="Tahoma"/>
      <w:sz w:val="16"/>
      <w:szCs w:val="16"/>
      <w:lang w:eastAsia="en-US"/>
    </w:rPr>
  </w:style>
  <w:style w:type="character" w:customStyle="1" w:styleId="DocumentMapChar">
    <w:name w:val="Document Map Char"/>
    <w:basedOn w:val="DefaultParagraphFont"/>
    <w:link w:val="DocumentMap"/>
    <w:rsid w:val="00E71440"/>
    <w:rPr>
      <w:rFonts w:ascii="Tahoma" w:hAnsi="Tahoma" w:cs="Tahoma"/>
      <w:sz w:val="16"/>
      <w:szCs w:val="16"/>
      <w:lang w:val="en-GB" w:eastAsia="en-US"/>
    </w:rPr>
  </w:style>
  <w:style w:type="character" w:styleId="PlaceholderText">
    <w:name w:val="Placeholder Text"/>
    <w:basedOn w:val="DefaultParagraphFont"/>
    <w:uiPriority w:val="99"/>
    <w:semiHidden/>
    <w:rsid w:val="00590A63"/>
    <w:rPr>
      <w:color w:val="808080"/>
    </w:rPr>
  </w:style>
  <w:style w:type="character" w:customStyle="1" w:styleId="Heading1Char">
    <w:name w:val="Heading 1 Char"/>
    <w:basedOn w:val="DefaultParagraphFont"/>
    <w:link w:val="Heading1"/>
    <w:uiPriority w:val="9"/>
    <w:rsid w:val="003A0DE0"/>
    <w:rPr>
      <w:rFonts w:ascii="Calibri" w:hAnsi="Calibri"/>
      <w:b/>
      <w:bCs/>
      <w:caps/>
      <w:sz w:val="36"/>
      <w:lang w:eastAsia="en-US"/>
    </w:rPr>
  </w:style>
  <w:style w:type="paragraph" w:styleId="EndnoteText">
    <w:name w:val="endnote text"/>
    <w:basedOn w:val="Normal"/>
    <w:link w:val="EndnoteTextChar"/>
    <w:unhideWhenUsed/>
    <w:rsid w:val="001F0B69"/>
    <w:pPr>
      <w:overflowPunct w:val="0"/>
      <w:autoSpaceDE w:val="0"/>
      <w:autoSpaceDN w:val="0"/>
      <w:adjustRightInd w:val="0"/>
      <w:textAlignment w:val="baseline"/>
    </w:pPr>
    <w:rPr>
      <w:rFonts w:ascii="Times" w:hAnsi="Times"/>
      <w:lang w:eastAsia="en-US"/>
    </w:rPr>
  </w:style>
  <w:style w:type="character" w:customStyle="1" w:styleId="EndnoteTextChar">
    <w:name w:val="Endnote Text Char"/>
    <w:basedOn w:val="DefaultParagraphFont"/>
    <w:link w:val="EndnoteText"/>
    <w:rsid w:val="001F0B69"/>
    <w:rPr>
      <w:rFonts w:ascii="Times" w:hAnsi="Times"/>
      <w:lang w:val="en-GB" w:eastAsia="en-US"/>
    </w:rPr>
  </w:style>
  <w:style w:type="character" w:styleId="EndnoteReference">
    <w:name w:val="endnote reference"/>
    <w:basedOn w:val="DefaultParagraphFont"/>
    <w:unhideWhenUsed/>
    <w:rsid w:val="001F0B69"/>
    <w:rPr>
      <w:vertAlign w:val="superscript"/>
    </w:rPr>
  </w:style>
  <w:style w:type="character" w:styleId="CommentReference">
    <w:name w:val="annotation reference"/>
    <w:basedOn w:val="DefaultParagraphFont"/>
    <w:semiHidden/>
    <w:unhideWhenUsed/>
    <w:rsid w:val="00A868B9"/>
    <w:rPr>
      <w:sz w:val="18"/>
      <w:szCs w:val="18"/>
    </w:rPr>
  </w:style>
  <w:style w:type="paragraph" w:styleId="CommentText">
    <w:name w:val="annotation text"/>
    <w:basedOn w:val="Normal"/>
    <w:link w:val="CommentTextChar"/>
    <w:semiHidden/>
    <w:unhideWhenUsed/>
    <w:rsid w:val="00A868B9"/>
    <w:pPr>
      <w:overflowPunct w:val="0"/>
      <w:autoSpaceDE w:val="0"/>
      <w:autoSpaceDN w:val="0"/>
      <w:adjustRightInd w:val="0"/>
      <w:textAlignment w:val="baseline"/>
    </w:pPr>
    <w:rPr>
      <w:rFonts w:ascii="Times" w:hAnsi="Times"/>
      <w:lang w:eastAsia="en-US"/>
    </w:rPr>
  </w:style>
  <w:style w:type="character" w:customStyle="1" w:styleId="CommentTextChar">
    <w:name w:val="Comment Text Char"/>
    <w:basedOn w:val="DefaultParagraphFont"/>
    <w:link w:val="CommentText"/>
    <w:semiHidden/>
    <w:rsid w:val="00A868B9"/>
    <w:rPr>
      <w:rFonts w:ascii="Times" w:hAnsi="Times"/>
      <w:lang w:val="en-GB" w:eastAsia="en-US"/>
    </w:rPr>
  </w:style>
  <w:style w:type="paragraph" w:styleId="CommentSubject">
    <w:name w:val="annotation subject"/>
    <w:basedOn w:val="CommentText"/>
    <w:next w:val="CommentText"/>
    <w:link w:val="CommentSubjectChar"/>
    <w:semiHidden/>
    <w:unhideWhenUsed/>
    <w:rsid w:val="00A868B9"/>
    <w:rPr>
      <w:b/>
      <w:bCs/>
      <w:sz w:val="20"/>
      <w:szCs w:val="20"/>
    </w:rPr>
  </w:style>
  <w:style w:type="character" w:customStyle="1" w:styleId="CommentSubjectChar">
    <w:name w:val="Comment Subject Char"/>
    <w:basedOn w:val="CommentTextChar"/>
    <w:link w:val="CommentSubject"/>
    <w:semiHidden/>
    <w:rsid w:val="00A868B9"/>
    <w:rPr>
      <w:rFonts w:ascii="Times" w:hAnsi="Times"/>
      <w:b/>
      <w:bCs/>
      <w:sz w:val="20"/>
      <w:szCs w:val="20"/>
      <w:lang w:val="en-GB" w:eastAsia="en-US"/>
    </w:rPr>
  </w:style>
  <w:style w:type="paragraph" w:styleId="Title">
    <w:name w:val="Title"/>
    <w:basedOn w:val="Normal"/>
    <w:next w:val="Normal"/>
    <w:link w:val="TitleChar"/>
    <w:autoRedefine/>
    <w:qFormat/>
    <w:rsid w:val="004928DD"/>
    <w:pPr>
      <w:spacing w:after="240" w:line="36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928DD"/>
    <w:rPr>
      <w:rFonts w:asciiTheme="majorHAnsi" w:eastAsiaTheme="majorEastAsia" w:hAnsiTheme="majorHAnsi" w:cstheme="majorBidi"/>
      <w:spacing w:val="-10"/>
      <w:kern w:val="28"/>
      <w:sz w:val="56"/>
      <w:szCs w:val="5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9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footer" Target="footer7.xml"/><Relationship Id="rId24" Type="http://schemas.openxmlformats.org/officeDocument/2006/relationships/comments" Target="comments.xml"/><Relationship Id="rId25" Type="http://schemas.microsoft.com/office/2011/relationships/commentsExtended" Target="commentsExtended.xml"/><Relationship Id="rId26" Type="http://schemas.openxmlformats.org/officeDocument/2006/relationships/header" Target="header9.xml"/><Relationship Id="rId27" Type="http://schemas.openxmlformats.org/officeDocument/2006/relationships/footer" Target="footer8.xml"/><Relationship Id="rId28" Type="http://schemas.openxmlformats.org/officeDocument/2006/relationships/image" Target="media/image2.png"/><Relationship Id="rId2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header" Target="header10.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footer" Target="footer9.xml"/><Relationship Id="rId34" Type="http://schemas.openxmlformats.org/officeDocument/2006/relationships/header" Target="header11.xml"/><Relationship Id="rId35"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header" Target="header5.xml"/><Relationship Id="rId19" Type="http://schemas.openxmlformats.org/officeDocument/2006/relationships/footer" Target="footer6.xml"/><Relationship Id="rId37" Type="http://schemas.microsoft.com/office/2011/relationships/people" Target="people.xml"/><Relationship Id="rId3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aopaulobrasdelgado/Desktop/Proj.Infor/WhatToDoBackEnd/whatToDo/Relatorio/modelo_texto_IP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66687264-EB97-BB43-BD2D-6BF903D0D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modelo_texto_IPG.dotx</Template>
  <TotalTime>442</TotalTime>
  <Pages>55</Pages>
  <Words>7088</Words>
  <Characters>40406</Characters>
  <Application>Microsoft Macintosh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WhatToDo</vt:lpstr>
    </vt:vector>
  </TitlesOfParts>
  <Manager/>
  <Company>self.edu</Company>
  <LinksUpToDate>false</LinksUpToDate>
  <CharactersWithSpaces>47400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WhatToDo</dc:title>
  <dc:subject/>
  <dc:creator>João Paulo Brás Delgado</dc:creator>
  <cp:keywords/>
  <dc:description/>
  <cp:lastModifiedBy>João Paulo Brás Delgado</cp:lastModifiedBy>
  <cp:revision>19</cp:revision>
  <cp:lastPrinted>2010-01-07T15:16:00Z</cp:lastPrinted>
  <dcterms:created xsi:type="dcterms:W3CDTF">2017-06-21T23:29:00Z</dcterms:created>
  <dcterms:modified xsi:type="dcterms:W3CDTF">2017-09-28T22:38:00Z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c3aeaff5-2fa6-3211-ac4a-9972057a3557</vt:lpwstr>
  </property>
  <property fmtid="{D5CDD505-2E9C-101B-9397-08002B2CF9AE}" pid="25" name="Mendeley Citation Style_1">
    <vt:lpwstr>http://www.zotero.org/styles/ieee</vt:lpwstr>
  </property>
</Properties>
</file>