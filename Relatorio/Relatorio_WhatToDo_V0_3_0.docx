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tblGrid>
      <w:tr w:rsidR="00372CA8" w14:paraId="7819F885" w14:textId="77777777" w:rsidTr="003755C7">
        <w:tc>
          <w:tcPr>
            <w:tcW w:w="8613" w:type="dxa"/>
          </w:tcPr>
          <w:p w14:paraId="49BD23FA" w14:textId="77777777" w:rsidR="00372CA8" w:rsidRDefault="00372CA8" w:rsidP="00CD1B8A">
            <w:pPr>
              <w:jc w:val="center"/>
            </w:pPr>
            <w:bookmarkStart w:id="0" w:name="_GoBack"/>
            <w:bookmarkEnd w:id="0"/>
            <w:r>
              <w:rPr>
                <w:noProof/>
                <w:lang w:eastAsia="en-GB"/>
              </w:rPr>
              <w:drawing>
                <wp:inline distT="0" distB="0" distL="0" distR="0" wp14:anchorId="18B95D7B" wp14:editId="1A43F354">
                  <wp:extent cx="2727960" cy="1432560"/>
                  <wp:effectExtent l="19050" t="0" r="0" b="0"/>
                  <wp:docPr id="2" name="Imagem 0" descr="ESTG_simb.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G_simb.08.jpg"/>
                          <pic:cNvPicPr/>
                        </pic:nvPicPr>
                        <pic:blipFill>
                          <a:blip r:embed="rId8" cstate="print"/>
                          <a:stretch>
                            <a:fillRect/>
                          </a:stretch>
                        </pic:blipFill>
                        <pic:spPr>
                          <a:xfrm>
                            <a:off x="0" y="0"/>
                            <a:ext cx="2727960" cy="1432560"/>
                          </a:xfrm>
                          <a:prstGeom prst="rect">
                            <a:avLst/>
                          </a:prstGeom>
                        </pic:spPr>
                      </pic:pic>
                    </a:graphicData>
                  </a:graphic>
                </wp:inline>
              </w:drawing>
            </w:r>
          </w:p>
        </w:tc>
      </w:tr>
      <w:tr w:rsidR="00372CA8" w14:paraId="3CF99968" w14:textId="77777777" w:rsidTr="003755C7">
        <w:trPr>
          <w:trHeight w:val="3610"/>
        </w:trPr>
        <w:tc>
          <w:tcPr>
            <w:tcW w:w="8613" w:type="dxa"/>
            <w:tcBorders>
              <w:bottom w:val="nil"/>
            </w:tcBorders>
          </w:tcPr>
          <w:p w14:paraId="17600A31" w14:textId="77777777" w:rsidR="00372CA8" w:rsidRDefault="00372CA8" w:rsidP="00CD1B8A">
            <w:pPr>
              <w:jc w:val="center"/>
            </w:pPr>
          </w:p>
          <w:p w14:paraId="5A73C7A6" w14:textId="77777777" w:rsidR="00372CA8" w:rsidRDefault="00372CA8" w:rsidP="00CD1B8A">
            <w:pPr>
              <w:jc w:val="center"/>
            </w:pPr>
          </w:p>
          <w:p w14:paraId="26BF20F2" w14:textId="77777777" w:rsidR="00372CA8" w:rsidRDefault="00372CA8" w:rsidP="00CD1B8A">
            <w:pPr>
              <w:jc w:val="center"/>
            </w:pPr>
          </w:p>
          <w:p w14:paraId="0D5F9E23" w14:textId="77777777" w:rsidR="00372CA8" w:rsidRDefault="00372CA8" w:rsidP="00CD1B8A">
            <w:pPr>
              <w:jc w:val="center"/>
            </w:pPr>
          </w:p>
          <w:p w14:paraId="28425D5D" w14:textId="77777777" w:rsidR="00372CA8" w:rsidRDefault="00372CA8" w:rsidP="00CD1B8A">
            <w:pPr>
              <w:jc w:val="center"/>
            </w:pPr>
          </w:p>
          <w:p w14:paraId="1504788D" w14:textId="77777777" w:rsidR="00372CA8" w:rsidRDefault="00372CA8" w:rsidP="00CD1B8A">
            <w:pPr>
              <w:jc w:val="center"/>
            </w:pPr>
          </w:p>
          <w:p w14:paraId="679182CD" w14:textId="77777777" w:rsidR="00372CA8" w:rsidRDefault="00372CA8" w:rsidP="00CD1B8A">
            <w:pPr>
              <w:jc w:val="center"/>
            </w:pPr>
          </w:p>
          <w:p w14:paraId="5453DA8C" w14:textId="77777777" w:rsidR="00372CA8" w:rsidRDefault="00372CA8" w:rsidP="00CD1B8A">
            <w:pPr>
              <w:jc w:val="center"/>
            </w:pPr>
          </w:p>
          <w:p w14:paraId="2FF4122A" w14:textId="77777777" w:rsidR="00372CA8" w:rsidRDefault="00372CA8" w:rsidP="00CD1B8A">
            <w:pPr>
              <w:jc w:val="center"/>
            </w:pPr>
          </w:p>
          <w:p w14:paraId="41699EEA" w14:textId="77777777" w:rsidR="00372CA8" w:rsidRDefault="00372CA8" w:rsidP="00CD1B8A">
            <w:pPr>
              <w:jc w:val="center"/>
            </w:pPr>
          </w:p>
          <w:p w14:paraId="0C023FB1" w14:textId="77777777" w:rsidR="00372CA8" w:rsidRDefault="00372CA8" w:rsidP="00CD1B8A">
            <w:pPr>
              <w:jc w:val="center"/>
            </w:pPr>
          </w:p>
          <w:p w14:paraId="4D52241E" w14:textId="77777777" w:rsidR="00372CA8" w:rsidRDefault="00372CA8" w:rsidP="00CD1B8A">
            <w:pPr>
              <w:jc w:val="center"/>
            </w:pPr>
          </w:p>
          <w:p w14:paraId="6340834A" w14:textId="77777777" w:rsidR="00372CA8" w:rsidRDefault="00372CA8" w:rsidP="00CD1B8A">
            <w:pPr>
              <w:jc w:val="center"/>
            </w:pPr>
          </w:p>
        </w:tc>
      </w:tr>
      <w:tr w:rsidR="00372CA8" w14:paraId="77E45052" w14:textId="77777777" w:rsidTr="003755C7">
        <w:trPr>
          <w:trHeight w:val="679"/>
        </w:trPr>
        <w:tc>
          <w:tcPr>
            <w:tcW w:w="8613" w:type="dxa"/>
            <w:vAlign w:val="center"/>
          </w:tcPr>
          <w:p w14:paraId="4E7EF75B" w14:textId="77777777" w:rsidR="00372CA8" w:rsidRPr="00372CA8" w:rsidRDefault="00414128" w:rsidP="00CD1B8A">
            <w:pPr>
              <w:widowControl w:val="0"/>
              <w:jc w:val="center"/>
              <w:rPr>
                <w:lang w:val="pt-PT"/>
              </w:rPr>
            </w:pPr>
            <w:proofErr w:type="spellStart"/>
            <w:r>
              <w:rPr>
                <w:rFonts w:ascii="Calibri" w:hAnsi="Calibri"/>
                <w:b/>
                <w:bCs/>
                <w:sz w:val="32"/>
                <w:szCs w:val="32"/>
                <w:lang w:val="pt-PT"/>
              </w:rPr>
              <w:t>WhatToDo</w:t>
            </w:r>
            <w:proofErr w:type="spellEnd"/>
          </w:p>
        </w:tc>
      </w:tr>
      <w:tr w:rsidR="00372CA8" w14:paraId="158E16D2" w14:textId="77777777" w:rsidTr="003755C7">
        <w:trPr>
          <w:trHeight w:val="523"/>
        </w:trPr>
        <w:tc>
          <w:tcPr>
            <w:tcW w:w="8613" w:type="dxa"/>
            <w:vAlign w:val="center"/>
          </w:tcPr>
          <w:p w14:paraId="0CEA5A12" w14:textId="77777777" w:rsidR="00372CA8" w:rsidRPr="00372CA8" w:rsidRDefault="00372CA8" w:rsidP="00CD1B8A">
            <w:pPr>
              <w:widowControl w:val="0"/>
              <w:jc w:val="center"/>
              <w:rPr>
                <w:lang w:val="pt-PT"/>
              </w:rPr>
            </w:pPr>
            <w:r w:rsidRPr="00372CA8">
              <w:rPr>
                <w:rFonts w:ascii="Calibri" w:hAnsi="Calibri"/>
                <w:sz w:val="28"/>
                <w:szCs w:val="28"/>
                <w:lang w:val="pt-PT"/>
              </w:rPr>
              <w:t>[Subtítulo do Projeto/Estágio]</w:t>
            </w:r>
          </w:p>
        </w:tc>
      </w:tr>
      <w:tr w:rsidR="00372CA8" w14:paraId="3043C20C" w14:textId="77777777" w:rsidTr="003755C7">
        <w:trPr>
          <w:trHeight w:val="907"/>
        </w:trPr>
        <w:tc>
          <w:tcPr>
            <w:tcW w:w="8613" w:type="dxa"/>
            <w:vAlign w:val="center"/>
          </w:tcPr>
          <w:p w14:paraId="070E2533" w14:textId="77777777" w:rsidR="00372CA8" w:rsidRPr="00372CA8" w:rsidRDefault="00372CA8" w:rsidP="00CD1B8A">
            <w:pPr>
              <w:widowControl w:val="0"/>
              <w:jc w:val="center"/>
              <w:rPr>
                <w:lang w:val="pt-PT"/>
              </w:rPr>
            </w:pPr>
          </w:p>
          <w:p w14:paraId="44B5BDC4" w14:textId="77777777" w:rsidR="00372CA8" w:rsidRPr="00372CA8" w:rsidRDefault="00372CA8" w:rsidP="00CD1B8A">
            <w:pPr>
              <w:widowControl w:val="0"/>
              <w:jc w:val="center"/>
              <w:rPr>
                <w:lang w:val="pt-PT"/>
              </w:rPr>
            </w:pPr>
          </w:p>
          <w:p w14:paraId="0B3DD070" w14:textId="77777777" w:rsidR="00372CA8" w:rsidRPr="00372CA8" w:rsidRDefault="00372CA8" w:rsidP="00CD1B8A">
            <w:pPr>
              <w:widowControl w:val="0"/>
              <w:jc w:val="center"/>
              <w:rPr>
                <w:lang w:val="pt-PT"/>
              </w:rPr>
            </w:pPr>
          </w:p>
          <w:p w14:paraId="5D72100F" w14:textId="77777777" w:rsidR="00372CA8" w:rsidRPr="00372CA8" w:rsidRDefault="00372CA8" w:rsidP="00CD1B8A">
            <w:pPr>
              <w:widowControl w:val="0"/>
              <w:jc w:val="center"/>
              <w:rPr>
                <w:lang w:val="pt-PT"/>
              </w:rPr>
            </w:pPr>
          </w:p>
          <w:p w14:paraId="7BDEF234" w14:textId="77777777" w:rsidR="00372CA8" w:rsidRPr="00372CA8" w:rsidRDefault="00372CA8" w:rsidP="00CD1B8A">
            <w:pPr>
              <w:widowControl w:val="0"/>
              <w:jc w:val="center"/>
              <w:rPr>
                <w:lang w:val="pt-PT"/>
              </w:rPr>
            </w:pPr>
          </w:p>
          <w:p w14:paraId="32FE9E2A" w14:textId="77777777" w:rsidR="00372CA8" w:rsidRPr="00372CA8" w:rsidRDefault="00372CA8" w:rsidP="00CD1B8A">
            <w:pPr>
              <w:widowControl w:val="0"/>
              <w:jc w:val="center"/>
              <w:rPr>
                <w:lang w:val="pt-PT"/>
              </w:rPr>
            </w:pPr>
          </w:p>
          <w:p w14:paraId="6D069309" w14:textId="77777777" w:rsidR="00372CA8" w:rsidRPr="00372CA8" w:rsidRDefault="00372CA8" w:rsidP="00CD1B8A">
            <w:pPr>
              <w:widowControl w:val="0"/>
              <w:jc w:val="center"/>
              <w:rPr>
                <w:lang w:val="pt-PT"/>
              </w:rPr>
            </w:pPr>
          </w:p>
        </w:tc>
      </w:tr>
      <w:tr w:rsidR="00372CA8" w:rsidRPr="005464FD" w14:paraId="432DB095" w14:textId="77777777" w:rsidTr="003755C7">
        <w:trPr>
          <w:trHeight w:val="907"/>
        </w:trPr>
        <w:tc>
          <w:tcPr>
            <w:tcW w:w="8613" w:type="dxa"/>
            <w:vAlign w:val="center"/>
          </w:tcPr>
          <w:p w14:paraId="327810EA" w14:textId="59D5EB4C" w:rsidR="00372CA8" w:rsidRPr="00372CA8" w:rsidRDefault="00372CA8" w:rsidP="00414128">
            <w:pPr>
              <w:widowControl w:val="0"/>
              <w:jc w:val="center"/>
              <w:rPr>
                <w:sz w:val="28"/>
                <w:szCs w:val="28"/>
                <w:lang w:val="pt-PT"/>
              </w:rPr>
            </w:pPr>
            <w:r w:rsidRPr="00372CA8">
              <w:rPr>
                <w:rFonts w:ascii="Calibri" w:hAnsi="Calibri"/>
                <w:sz w:val="28"/>
                <w:szCs w:val="28"/>
                <w:lang w:val="pt-PT"/>
              </w:rPr>
              <w:t>Relatório de Projeto A</w:t>
            </w:r>
            <w:r w:rsidR="00310EE5">
              <w:rPr>
                <w:rFonts w:ascii="Calibri" w:hAnsi="Calibri"/>
                <w:sz w:val="28"/>
                <w:szCs w:val="28"/>
                <w:lang w:val="pt-PT"/>
              </w:rPr>
              <w:t>plicado submetido como requisito</w:t>
            </w:r>
            <w:r w:rsidRPr="00372CA8">
              <w:rPr>
                <w:rFonts w:ascii="Calibri" w:hAnsi="Calibri"/>
                <w:sz w:val="28"/>
                <w:szCs w:val="28"/>
                <w:lang w:val="pt-PT"/>
              </w:rPr>
              <w:t xml:space="preserve"> parcial para obtenção do grau de </w:t>
            </w:r>
            <w:r w:rsidR="00414128">
              <w:rPr>
                <w:rFonts w:ascii="Calibri" w:hAnsi="Calibri"/>
                <w:sz w:val="28"/>
                <w:szCs w:val="28"/>
                <w:lang w:val="pt-PT"/>
              </w:rPr>
              <w:t>Licenciatura em Engenharia Informática.</w:t>
            </w:r>
            <w:r w:rsidRPr="00372CA8">
              <w:rPr>
                <w:rFonts w:ascii="Calibri" w:hAnsi="Calibri"/>
                <w:b/>
                <w:bCs/>
                <w:sz w:val="28"/>
                <w:szCs w:val="28"/>
                <w:lang w:val="pt-PT"/>
              </w:rPr>
              <w:t xml:space="preserve"> </w:t>
            </w:r>
          </w:p>
        </w:tc>
      </w:tr>
      <w:tr w:rsidR="00372CA8" w:rsidRPr="00310EE5" w14:paraId="7DB05D96" w14:textId="77777777" w:rsidTr="003755C7">
        <w:trPr>
          <w:trHeight w:val="518"/>
        </w:trPr>
        <w:tc>
          <w:tcPr>
            <w:tcW w:w="8613" w:type="dxa"/>
          </w:tcPr>
          <w:p w14:paraId="4ADC1A39" w14:textId="77777777" w:rsidR="00372CA8" w:rsidRDefault="00372CA8" w:rsidP="00CD1B8A">
            <w:pPr>
              <w:widowControl w:val="0"/>
              <w:jc w:val="center"/>
              <w:rPr>
                <w:rFonts w:ascii="Calibri" w:hAnsi="Calibri"/>
                <w:b/>
                <w:bCs/>
                <w:sz w:val="28"/>
                <w:szCs w:val="28"/>
                <w:lang w:val="pt-PT"/>
              </w:rPr>
            </w:pPr>
          </w:p>
          <w:p w14:paraId="78E6CB3B" w14:textId="67996772" w:rsidR="00372CA8" w:rsidRPr="00CB5754" w:rsidRDefault="00414128" w:rsidP="00CD1B8A">
            <w:pPr>
              <w:widowControl w:val="0"/>
              <w:jc w:val="center"/>
              <w:rPr>
                <w:rFonts w:ascii="Calibri" w:hAnsi="Calibri"/>
                <w:bCs/>
                <w:sz w:val="28"/>
                <w:szCs w:val="28"/>
                <w:lang w:val="pt-PT"/>
              </w:rPr>
            </w:pPr>
            <w:r>
              <w:rPr>
                <w:rFonts w:ascii="Calibri" w:hAnsi="Calibri"/>
                <w:bCs/>
                <w:sz w:val="28"/>
                <w:szCs w:val="28"/>
                <w:lang w:val="pt-PT"/>
              </w:rPr>
              <w:t xml:space="preserve">Orientador: </w:t>
            </w:r>
            <w:r w:rsidR="00310EE5">
              <w:rPr>
                <w:rFonts w:ascii="Calibri" w:hAnsi="Calibri"/>
                <w:bCs/>
                <w:sz w:val="28"/>
                <w:szCs w:val="28"/>
                <w:lang w:val="pt-PT"/>
              </w:rPr>
              <w:t xml:space="preserve">Dr.ª </w:t>
            </w:r>
            <w:r w:rsidRPr="00310EE5">
              <w:rPr>
                <w:rFonts w:ascii="Calibri" w:hAnsi="Calibri"/>
                <w:bCs/>
                <w:sz w:val="28"/>
                <w:szCs w:val="28"/>
                <w:lang w:val="pt-PT"/>
              </w:rPr>
              <w:t>Natália Gomes</w:t>
            </w:r>
          </w:p>
          <w:p w14:paraId="490F7E0F" w14:textId="77777777" w:rsidR="00372CA8" w:rsidRPr="00372CA8" w:rsidRDefault="00372CA8" w:rsidP="00CD1B8A">
            <w:pPr>
              <w:widowControl w:val="0"/>
              <w:jc w:val="center"/>
              <w:rPr>
                <w:rFonts w:ascii="Calibri" w:hAnsi="Calibri"/>
                <w:b/>
                <w:bCs/>
                <w:sz w:val="28"/>
                <w:szCs w:val="28"/>
                <w:lang w:val="pt-PT"/>
              </w:rPr>
            </w:pPr>
          </w:p>
          <w:p w14:paraId="7263E761" w14:textId="77777777" w:rsidR="00372CA8" w:rsidRPr="00372CA8" w:rsidRDefault="00372CA8" w:rsidP="00414128">
            <w:pPr>
              <w:widowControl w:val="0"/>
              <w:rPr>
                <w:rFonts w:ascii="Calibri" w:hAnsi="Calibri"/>
                <w:b/>
                <w:bCs/>
                <w:sz w:val="28"/>
                <w:szCs w:val="28"/>
                <w:lang w:val="pt-PT"/>
              </w:rPr>
            </w:pPr>
          </w:p>
        </w:tc>
      </w:tr>
      <w:tr w:rsidR="00372CA8" w14:paraId="595EEFB0" w14:textId="77777777" w:rsidTr="00414128">
        <w:trPr>
          <w:trHeight w:val="720"/>
        </w:trPr>
        <w:tc>
          <w:tcPr>
            <w:tcW w:w="8613" w:type="dxa"/>
          </w:tcPr>
          <w:p w14:paraId="72032C50" w14:textId="77777777" w:rsidR="00372CA8" w:rsidRPr="00372CA8" w:rsidRDefault="00372CA8" w:rsidP="00414128">
            <w:pPr>
              <w:widowControl w:val="0"/>
              <w:rPr>
                <w:rFonts w:ascii="Calibri" w:hAnsi="Calibri"/>
                <w:b/>
                <w:bCs/>
                <w:sz w:val="28"/>
                <w:szCs w:val="28"/>
                <w:lang w:val="pt-PT"/>
              </w:rPr>
            </w:pPr>
          </w:p>
          <w:p w14:paraId="7EC7FDC2" w14:textId="77777777" w:rsidR="00372CA8" w:rsidRPr="00372CA8" w:rsidRDefault="00414128" w:rsidP="00CD1B8A">
            <w:pPr>
              <w:widowControl w:val="0"/>
              <w:jc w:val="center"/>
              <w:rPr>
                <w:lang w:val="pt-PT"/>
              </w:rPr>
            </w:pPr>
            <w:r>
              <w:rPr>
                <w:rFonts w:ascii="Calibri" w:hAnsi="Calibri"/>
                <w:b/>
                <w:bCs/>
                <w:sz w:val="28"/>
                <w:szCs w:val="28"/>
                <w:lang w:val="pt-PT"/>
              </w:rPr>
              <w:t>João Paulo Brás Delgado</w:t>
            </w:r>
          </w:p>
        </w:tc>
      </w:tr>
      <w:tr w:rsidR="00372CA8" w14:paraId="620A4FDB" w14:textId="77777777" w:rsidTr="003755C7">
        <w:trPr>
          <w:trHeight w:val="360"/>
        </w:trPr>
        <w:tc>
          <w:tcPr>
            <w:tcW w:w="8613" w:type="dxa"/>
          </w:tcPr>
          <w:p w14:paraId="2A1E28A7" w14:textId="77777777" w:rsidR="00372CA8" w:rsidRPr="00372CA8" w:rsidRDefault="00372CA8" w:rsidP="00CD1B8A">
            <w:pPr>
              <w:widowControl w:val="0"/>
              <w:jc w:val="center"/>
              <w:rPr>
                <w:rFonts w:ascii="Calibri" w:hAnsi="Calibri"/>
                <w:b/>
                <w:bCs/>
                <w:sz w:val="28"/>
                <w:szCs w:val="28"/>
                <w:lang w:val="pt-PT"/>
              </w:rPr>
            </w:pPr>
          </w:p>
        </w:tc>
      </w:tr>
      <w:tr w:rsidR="00372CA8" w:rsidRPr="005F60B8" w14:paraId="49A87EEA" w14:textId="77777777" w:rsidTr="00414128">
        <w:trPr>
          <w:trHeight w:val="315"/>
        </w:trPr>
        <w:tc>
          <w:tcPr>
            <w:tcW w:w="8613" w:type="dxa"/>
          </w:tcPr>
          <w:p w14:paraId="40A65F72" w14:textId="77777777" w:rsidR="00372CA8" w:rsidRPr="00372CA8" w:rsidRDefault="00372CA8" w:rsidP="00CD1B8A">
            <w:pPr>
              <w:widowControl w:val="0"/>
              <w:jc w:val="center"/>
              <w:rPr>
                <w:lang w:val="pt-PT"/>
              </w:rPr>
            </w:pPr>
            <w:r w:rsidRPr="00414128">
              <w:rPr>
                <w:rFonts w:ascii="Calibri" w:hAnsi="Calibri"/>
                <w:b/>
                <w:bCs/>
                <w:sz w:val="28"/>
                <w:szCs w:val="28"/>
                <w:highlight w:val="yellow"/>
                <w:lang w:val="pt-PT"/>
              </w:rPr>
              <w:t>[Mês] | [Ano]</w:t>
            </w:r>
          </w:p>
        </w:tc>
      </w:tr>
    </w:tbl>
    <w:p w14:paraId="6019C36D" w14:textId="77777777" w:rsidR="00372CA8" w:rsidRDefault="00372CA8">
      <w:pPr>
        <w:overflowPunct/>
        <w:autoSpaceDE/>
        <w:autoSpaceDN/>
        <w:adjustRightInd/>
        <w:textAlignment w:val="auto"/>
        <w:rPr>
          <w:rFonts w:ascii="Times New Roman" w:hAnsi="Times New Roman"/>
          <w:lang w:val="pt-PT"/>
        </w:rPr>
      </w:pPr>
      <w:r>
        <w:br w:type="page"/>
      </w:r>
    </w:p>
    <w:p w14:paraId="576B266E" w14:textId="77777777" w:rsidR="008624C8" w:rsidRPr="00340AB4" w:rsidRDefault="008624C8" w:rsidP="00E770B6">
      <w:pPr>
        <w:pStyle w:val="NormalText"/>
      </w:pPr>
    </w:p>
    <w:p w14:paraId="44AE3123" w14:textId="77777777" w:rsidR="008624C8" w:rsidRPr="00340AB4" w:rsidRDefault="008624C8" w:rsidP="00E770B6">
      <w:pPr>
        <w:pStyle w:val="NormalText"/>
      </w:pPr>
    </w:p>
    <w:p w14:paraId="699FEA1F" w14:textId="77777777" w:rsidR="008624C8" w:rsidRPr="00340AB4" w:rsidRDefault="008624C8" w:rsidP="00E770B6">
      <w:pPr>
        <w:pStyle w:val="NormalText"/>
      </w:pPr>
    </w:p>
    <w:p w14:paraId="36E5A25F" w14:textId="77777777" w:rsidR="008624C8" w:rsidRPr="00340AB4" w:rsidRDefault="008624C8" w:rsidP="00E770B6">
      <w:pPr>
        <w:pStyle w:val="NormalText"/>
      </w:pPr>
    </w:p>
    <w:p w14:paraId="2292DAB3" w14:textId="77777777" w:rsidR="008624C8" w:rsidRPr="00340AB4" w:rsidRDefault="008624C8" w:rsidP="00E770B6">
      <w:pPr>
        <w:pStyle w:val="NormalText"/>
      </w:pPr>
    </w:p>
    <w:p w14:paraId="76DCC3BD" w14:textId="77777777" w:rsidR="00E770B6" w:rsidRPr="00340AB4" w:rsidRDefault="00E770B6" w:rsidP="00E770B6">
      <w:pPr>
        <w:pStyle w:val="NormalText"/>
      </w:pPr>
    </w:p>
    <w:p w14:paraId="0E4E2B24" w14:textId="77777777" w:rsidR="00E770B6" w:rsidRPr="00340AB4" w:rsidRDefault="00E770B6" w:rsidP="00E770B6">
      <w:pPr>
        <w:pStyle w:val="NormalText"/>
      </w:pPr>
    </w:p>
    <w:p w14:paraId="67D9B2C2" w14:textId="77777777" w:rsidR="00E770B6" w:rsidRPr="00340AB4" w:rsidRDefault="00E770B6" w:rsidP="00E770B6">
      <w:pPr>
        <w:pStyle w:val="NormalText"/>
      </w:pPr>
    </w:p>
    <w:p w14:paraId="25AB9C89" w14:textId="77777777" w:rsidR="00E770B6" w:rsidRPr="00340AB4" w:rsidRDefault="00E770B6" w:rsidP="00E770B6">
      <w:pPr>
        <w:pStyle w:val="NormalText"/>
      </w:pPr>
    </w:p>
    <w:p w14:paraId="43A1085D" w14:textId="77777777" w:rsidR="00E770B6" w:rsidRPr="00340AB4" w:rsidRDefault="00E770B6" w:rsidP="00E770B6">
      <w:pPr>
        <w:pStyle w:val="NormalText"/>
      </w:pPr>
    </w:p>
    <w:p w14:paraId="13CAB466" w14:textId="77777777" w:rsidR="00713EE7" w:rsidRPr="00340AB4" w:rsidRDefault="00713EE7" w:rsidP="00E770B6">
      <w:pPr>
        <w:pStyle w:val="NormalText"/>
      </w:pPr>
    </w:p>
    <w:p w14:paraId="62777403" w14:textId="77777777" w:rsidR="00713EE7" w:rsidRPr="00340AB4" w:rsidRDefault="00713EE7" w:rsidP="00E770B6">
      <w:pPr>
        <w:pStyle w:val="NormalText"/>
      </w:pPr>
    </w:p>
    <w:p w14:paraId="1BAA7175" w14:textId="77777777" w:rsidR="00713EE7" w:rsidRPr="00340AB4" w:rsidRDefault="00713EE7" w:rsidP="00E770B6">
      <w:pPr>
        <w:pStyle w:val="NormalText"/>
      </w:pPr>
    </w:p>
    <w:p w14:paraId="74CF4B39" w14:textId="77777777" w:rsidR="00713EE7" w:rsidRPr="00340AB4" w:rsidRDefault="00713EE7" w:rsidP="00E770B6">
      <w:pPr>
        <w:pStyle w:val="NormalText"/>
      </w:pPr>
    </w:p>
    <w:p w14:paraId="4F85D2FA" w14:textId="77777777" w:rsidR="00713EE7" w:rsidRPr="00340AB4" w:rsidRDefault="00713EE7" w:rsidP="00E770B6">
      <w:pPr>
        <w:pStyle w:val="NormalText"/>
      </w:pPr>
    </w:p>
    <w:p w14:paraId="5BFB91AB" w14:textId="77777777" w:rsidR="00713EE7" w:rsidRPr="00340AB4" w:rsidRDefault="00713EE7" w:rsidP="00E770B6">
      <w:pPr>
        <w:pStyle w:val="NormalText"/>
      </w:pPr>
    </w:p>
    <w:p w14:paraId="5D102696" w14:textId="77777777" w:rsidR="00713EE7" w:rsidRPr="00340AB4" w:rsidRDefault="00713EE7" w:rsidP="00E770B6">
      <w:pPr>
        <w:pStyle w:val="NormalText"/>
      </w:pPr>
    </w:p>
    <w:p w14:paraId="4FA51DAF" w14:textId="77777777" w:rsidR="00713EE7" w:rsidRPr="00340AB4" w:rsidRDefault="00713EE7" w:rsidP="00E770B6">
      <w:pPr>
        <w:pStyle w:val="NormalText"/>
      </w:pPr>
    </w:p>
    <w:p w14:paraId="0C70B093" w14:textId="77777777" w:rsidR="00713EE7" w:rsidRPr="00340AB4" w:rsidRDefault="00713EE7" w:rsidP="00E770B6">
      <w:pPr>
        <w:pStyle w:val="NormalText"/>
      </w:pPr>
    </w:p>
    <w:p w14:paraId="5A329D64" w14:textId="77777777" w:rsidR="00713EE7" w:rsidRPr="00340AB4" w:rsidRDefault="00713EE7" w:rsidP="00E770B6">
      <w:pPr>
        <w:pStyle w:val="NormalText"/>
      </w:pPr>
    </w:p>
    <w:p w14:paraId="62CCE2B0" w14:textId="77777777" w:rsidR="00713EE7" w:rsidRPr="00340AB4" w:rsidRDefault="00713EE7" w:rsidP="00E770B6">
      <w:pPr>
        <w:pStyle w:val="NormalText"/>
      </w:pPr>
    </w:p>
    <w:p w14:paraId="69216036" w14:textId="77777777" w:rsidR="00713EE7" w:rsidRPr="00340AB4" w:rsidRDefault="00713EE7" w:rsidP="00E770B6">
      <w:pPr>
        <w:pStyle w:val="NormalText"/>
      </w:pPr>
    </w:p>
    <w:p w14:paraId="4074F57F" w14:textId="577C8136" w:rsidR="00713EE7" w:rsidRPr="00340AB4" w:rsidRDefault="00CC7CFE" w:rsidP="00E60481">
      <w:pPr>
        <w:pStyle w:val="NormalText"/>
        <w:jc w:val="right"/>
      </w:pPr>
      <w:r w:rsidRPr="00340AB4">
        <w:t>[</w:t>
      </w:r>
      <w:proofErr w:type="spellStart"/>
      <w:r w:rsidR="00920AEB">
        <w:t>Dedicatorias</w:t>
      </w:r>
      <w:proofErr w:type="spellEnd"/>
      <w:r w:rsidR="00920AEB">
        <w:t>/Frases]</w:t>
      </w:r>
    </w:p>
    <w:p w14:paraId="61FAE8F8" w14:textId="3CA03FF7" w:rsidR="00633D32" w:rsidRPr="00B07883" w:rsidRDefault="00371DBC" w:rsidP="00E60481">
      <w:pPr>
        <w:pStyle w:val="NormalText"/>
        <w:jc w:val="right"/>
        <w:rPr>
          <w:sz w:val="20"/>
          <w:szCs w:val="20"/>
          <w:lang w:val="fr-FR"/>
        </w:rPr>
      </w:pPr>
      <w:r w:rsidRPr="00B07883">
        <w:rPr>
          <w:sz w:val="20"/>
          <w:szCs w:val="20"/>
          <w:lang w:val="fr-FR"/>
        </w:rPr>
        <w:t>[</w:t>
      </w:r>
      <w:r w:rsidR="00920AEB">
        <w:rPr>
          <w:sz w:val="20"/>
          <w:szCs w:val="20"/>
          <w:lang w:val="fr-FR"/>
        </w:rPr>
        <w:t>…</w:t>
      </w:r>
      <w:r w:rsidRPr="00B07883">
        <w:rPr>
          <w:sz w:val="20"/>
          <w:szCs w:val="20"/>
          <w:lang w:val="fr-FR"/>
        </w:rPr>
        <w:t>]</w:t>
      </w:r>
    </w:p>
    <w:p w14:paraId="71C85825" w14:textId="77777777" w:rsidR="004C7AD5" w:rsidRPr="00B07883" w:rsidRDefault="004C7AD5" w:rsidP="00E60481">
      <w:pPr>
        <w:pStyle w:val="NormalText"/>
        <w:jc w:val="right"/>
        <w:rPr>
          <w:lang w:val="fr-FR"/>
        </w:rPr>
      </w:pPr>
    </w:p>
    <w:p w14:paraId="2DEA6C6B" w14:textId="4DA4643A" w:rsidR="00713EE7" w:rsidRPr="00340AB4" w:rsidRDefault="005B2EE6" w:rsidP="00E60481">
      <w:pPr>
        <w:pStyle w:val="NormalText"/>
        <w:jc w:val="right"/>
      </w:pPr>
      <w:r w:rsidRPr="00340AB4">
        <w:t>[</w:t>
      </w:r>
      <w:r w:rsidR="00920AEB">
        <w:t>...</w:t>
      </w:r>
      <w:r w:rsidRPr="00340AB4">
        <w:t>]</w:t>
      </w:r>
    </w:p>
    <w:p w14:paraId="154E0AC8" w14:textId="77777777" w:rsidR="001D7348" w:rsidRPr="00340AB4" w:rsidRDefault="001D7348" w:rsidP="00E60481">
      <w:pPr>
        <w:pStyle w:val="NormalText"/>
        <w:jc w:val="right"/>
      </w:pPr>
    </w:p>
    <w:p w14:paraId="6E006030" w14:textId="1426252A" w:rsidR="00AA7584" w:rsidRPr="00340AB4" w:rsidRDefault="00AA7584" w:rsidP="00E60481">
      <w:pPr>
        <w:pStyle w:val="NormalText"/>
        <w:jc w:val="right"/>
      </w:pPr>
      <w:r w:rsidRPr="00340AB4">
        <w:t>[</w:t>
      </w:r>
      <w:r w:rsidR="00920AEB">
        <w:t>...</w:t>
      </w:r>
      <w:r w:rsidRPr="00340AB4">
        <w:t>]</w:t>
      </w:r>
    </w:p>
    <w:p w14:paraId="1F7700DC" w14:textId="77777777" w:rsidR="007259C1" w:rsidRPr="00340AB4" w:rsidRDefault="007259C1" w:rsidP="007259C1">
      <w:pPr>
        <w:pStyle w:val="NormalText"/>
        <w:jc w:val="left"/>
      </w:pPr>
    </w:p>
    <w:p w14:paraId="3368AF4C" w14:textId="77777777" w:rsidR="007259C1" w:rsidRPr="00340AB4" w:rsidRDefault="007259C1" w:rsidP="00E60481">
      <w:pPr>
        <w:pStyle w:val="NormalText"/>
        <w:jc w:val="right"/>
        <w:sectPr w:rsidR="007259C1" w:rsidRPr="00340AB4" w:rsidSect="00E135CF">
          <w:pgSz w:w="11907" w:h="16840" w:code="9"/>
          <w:pgMar w:top="1701" w:right="1701" w:bottom="1701" w:left="1701" w:header="0" w:footer="0" w:gutter="0"/>
          <w:cols w:space="720"/>
        </w:sectPr>
      </w:pPr>
    </w:p>
    <w:p w14:paraId="5219B300" w14:textId="77777777" w:rsidR="001567F0" w:rsidRPr="00340AB4" w:rsidRDefault="001567F0" w:rsidP="003F47C3">
      <w:pPr>
        <w:pStyle w:val="NormalText"/>
      </w:pPr>
    </w:p>
    <w:p w14:paraId="3EF4F046" w14:textId="77777777" w:rsidR="001567F0" w:rsidRPr="00340AB4" w:rsidRDefault="00F26A26" w:rsidP="00BF2B4F">
      <w:pPr>
        <w:spacing w:before="600" w:after="240"/>
        <w:ind w:left="1134"/>
        <w:rPr>
          <w:rFonts w:ascii="Calibri" w:hAnsi="Calibri"/>
          <w:b/>
          <w:sz w:val="36"/>
          <w:szCs w:val="36"/>
          <w:lang w:val="pt-PT"/>
        </w:rPr>
      </w:pPr>
      <w:r w:rsidRPr="00340AB4">
        <w:rPr>
          <w:rFonts w:ascii="Calibri" w:hAnsi="Calibri"/>
          <w:b/>
          <w:sz w:val="36"/>
          <w:szCs w:val="36"/>
          <w:lang w:val="pt-PT"/>
        </w:rPr>
        <w:t>Agradecimentos</w:t>
      </w:r>
    </w:p>
    <w:p w14:paraId="55B28F23" w14:textId="4A930B1F" w:rsidR="00F26A26" w:rsidRPr="00340AB4" w:rsidRDefault="00890C2A" w:rsidP="00890C2A">
      <w:pPr>
        <w:pStyle w:val="NormalText"/>
      </w:pPr>
      <w:r w:rsidRPr="00340AB4">
        <w:t>[</w:t>
      </w:r>
      <w:r w:rsidR="00920AEB">
        <w:t>...]</w:t>
      </w:r>
    </w:p>
    <w:p w14:paraId="3E2A0629" w14:textId="77777777" w:rsidR="00F26A26" w:rsidRPr="00340AB4" w:rsidRDefault="00F26A26" w:rsidP="003F47C3">
      <w:pPr>
        <w:pStyle w:val="NormalText"/>
      </w:pPr>
    </w:p>
    <w:p w14:paraId="6D3B2191" w14:textId="77777777" w:rsidR="00F26A26" w:rsidRPr="00340AB4" w:rsidRDefault="00F26A26" w:rsidP="003F47C3">
      <w:pPr>
        <w:pStyle w:val="NormalText"/>
      </w:pPr>
    </w:p>
    <w:p w14:paraId="1083AD3E" w14:textId="77777777" w:rsidR="0055779E" w:rsidRPr="00340AB4" w:rsidRDefault="0055779E" w:rsidP="003F47C3">
      <w:pPr>
        <w:pStyle w:val="NormalText"/>
      </w:pPr>
    </w:p>
    <w:p w14:paraId="2699D6DA" w14:textId="77777777" w:rsidR="0055779E" w:rsidRPr="00340AB4" w:rsidRDefault="0055779E" w:rsidP="003F47C3">
      <w:pPr>
        <w:pStyle w:val="NormalText"/>
      </w:pPr>
    </w:p>
    <w:p w14:paraId="76D42CED" w14:textId="77777777" w:rsidR="0055779E" w:rsidRPr="00340AB4" w:rsidRDefault="0055779E" w:rsidP="003F47C3">
      <w:pPr>
        <w:pStyle w:val="NormalText"/>
      </w:pPr>
    </w:p>
    <w:p w14:paraId="44CC8818" w14:textId="77777777" w:rsidR="0055779E" w:rsidRPr="00340AB4" w:rsidRDefault="0055779E" w:rsidP="003F47C3">
      <w:pPr>
        <w:pStyle w:val="NormalText"/>
      </w:pPr>
    </w:p>
    <w:p w14:paraId="758DCE44" w14:textId="77777777" w:rsidR="00F26A26" w:rsidRPr="00340AB4" w:rsidRDefault="00F26A26" w:rsidP="003F47C3">
      <w:pPr>
        <w:pStyle w:val="NormalText"/>
      </w:pPr>
    </w:p>
    <w:p w14:paraId="5C2F06D4" w14:textId="77777777" w:rsidR="00B065FA" w:rsidRPr="00340AB4" w:rsidRDefault="00B065FA" w:rsidP="003F47C3">
      <w:pPr>
        <w:pStyle w:val="NormalText"/>
      </w:pPr>
    </w:p>
    <w:p w14:paraId="1325E43C" w14:textId="77777777" w:rsidR="00624E90" w:rsidRPr="00340AB4" w:rsidRDefault="00624E90" w:rsidP="00775EAB">
      <w:pPr>
        <w:pStyle w:val="NormalText"/>
        <w:sectPr w:rsidR="00624E90" w:rsidRPr="00340AB4" w:rsidSect="00E135CF">
          <w:headerReference w:type="default" r:id="rId9"/>
          <w:footerReference w:type="default" r:id="rId10"/>
          <w:pgSz w:w="11907" w:h="16840" w:code="9"/>
          <w:pgMar w:top="1701" w:right="1701" w:bottom="1701" w:left="1701" w:header="0" w:footer="0" w:gutter="0"/>
          <w:pgNumType w:fmt="lowerRoman" w:start="1"/>
          <w:cols w:space="720"/>
        </w:sectPr>
      </w:pPr>
    </w:p>
    <w:p w14:paraId="2FB196E2" w14:textId="77777777" w:rsidR="00775EAB" w:rsidRPr="00340AB4" w:rsidRDefault="00775EAB" w:rsidP="00775EAB">
      <w:pPr>
        <w:pStyle w:val="NormalText"/>
      </w:pPr>
    </w:p>
    <w:p w14:paraId="4AF621B6" w14:textId="77777777" w:rsidR="00775EAB" w:rsidRPr="00340AB4" w:rsidRDefault="00775EAB" w:rsidP="00775EAB">
      <w:pPr>
        <w:spacing w:before="600" w:after="240"/>
        <w:ind w:left="1134"/>
        <w:rPr>
          <w:rFonts w:ascii="Calibri" w:hAnsi="Calibri"/>
          <w:b/>
          <w:sz w:val="36"/>
          <w:szCs w:val="36"/>
          <w:lang w:val="pt-PT"/>
        </w:rPr>
      </w:pPr>
      <w:r w:rsidRPr="00340AB4">
        <w:rPr>
          <w:rFonts w:ascii="Calibri" w:hAnsi="Calibri"/>
          <w:b/>
          <w:sz w:val="36"/>
          <w:szCs w:val="36"/>
          <w:lang w:val="pt-PT"/>
        </w:rPr>
        <w:t>Resumo</w:t>
      </w:r>
    </w:p>
    <w:p w14:paraId="5F781324" w14:textId="6855F1FC" w:rsidR="00775EAB" w:rsidRPr="00340AB4" w:rsidRDefault="00720B89" w:rsidP="00775EAB">
      <w:pPr>
        <w:pStyle w:val="NormalText"/>
      </w:pPr>
      <w:r w:rsidRPr="00340AB4">
        <w:t>[</w:t>
      </w:r>
      <w:r w:rsidR="00920AEB">
        <w:t>...</w:t>
      </w:r>
      <w:r w:rsidRPr="00340AB4">
        <w:t>]</w:t>
      </w:r>
    </w:p>
    <w:p w14:paraId="1C83259F" w14:textId="77777777" w:rsidR="00775EAB" w:rsidRPr="00340AB4" w:rsidRDefault="00775EAB" w:rsidP="00EF755D">
      <w:pPr>
        <w:pStyle w:val="NormalText"/>
      </w:pPr>
    </w:p>
    <w:p w14:paraId="6E46FA8F" w14:textId="77777777" w:rsidR="00775EAB" w:rsidRPr="00340AB4" w:rsidRDefault="00775EAB" w:rsidP="00EF755D">
      <w:pPr>
        <w:pStyle w:val="NormalText"/>
      </w:pPr>
    </w:p>
    <w:p w14:paraId="340729D3" w14:textId="77777777" w:rsidR="00775EAB" w:rsidRPr="00340AB4" w:rsidRDefault="00775EAB" w:rsidP="00775EAB">
      <w:pPr>
        <w:pStyle w:val="NormalText"/>
      </w:pPr>
    </w:p>
    <w:p w14:paraId="11DC5075" w14:textId="77777777" w:rsidR="00775EAB" w:rsidRPr="00340AB4" w:rsidRDefault="00775EAB" w:rsidP="00775EAB">
      <w:pPr>
        <w:pStyle w:val="NormalText"/>
      </w:pPr>
    </w:p>
    <w:p w14:paraId="4C0752F3" w14:textId="77777777" w:rsidR="00775EAB" w:rsidRPr="00340AB4" w:rsidRDefault="00775EAB" w:rsidP="00775EAB">
      <w:pPr>
        <w:pStyle w:val="NormalText"/>
      </w:pPr>
    </w:p>
    <w:p w14:paraId="500601D4" w14:textId="77777777" w:rsidR="00775EAB" w:rsidRPr="00340AB4" w:rsidRDefault="00775EAB" w:rsidP="00775EAB">
      <w:pPr>
        <w:pStyle w:val="NormalText"/>
      </w:pPr>
    </w:p>
    <w:tbl>
      <w:tblPr>
        <w:tblW w:w="0" w:type="auto"/>
        <w:tblInd w:w="1101" w:type="dxa"/>
        <w:tblLook w:val="04A0" w:firstRow="1" w:lastRow="0" w:firstColumn="1" w:lastColumn="0" w:noHBand="0" w:noVBand="1"/>
      </w:tblPr>
      <w:tblGrid>
        <w:gridCol w:w="1842"/>
        <w:gridCol w:w="5380"/>
      </w:tblGrid>
      <w:tr w:rsidR="007C3EB4" w:rsidRPr="005464FD" w14:paraId="0F2990F0" w14:textId="77777777" w:rsidTr="007C3EB4">
        <w:tc>
          <w:tcPr>
            <w:tcW w:w="1842" w:type="dxa"/>
          </w:tcPr>
          <w:p w14:paraId="1180FBC8" w14:textId="77777777" w:rsidR="00875A84" w:rsidRPr="00340AB4" w:rsidRDefault="00875A84" w:rsidP="00875A84">
            <w:pPr>
              <w:pStyle w:val="NormalText"/>
              <w:spacing w:line="240" w:lineRule="auto"/>
              <w:ind w:firstLine="0"/>
            </w:pPr>
            <w:r w:rsidRPr="00340AB4">
              <w:rPr>
                <w:rFonts w:ascii="Calibri" w:hAnsi="Calibri"/>
                <w:b/>
              </w:rPr>
              <w:t>Palavras-chave:</w:t>
            </w:r>
          </w:p>
        </w:tc>
        <w:tc>
          <w:tcPr>
            <w:tcW w:w="5380" w:type="dxa"/>
          </w:tcPr>
          <w:p w14:paraId="1C47F25D" w14:textId="77777777" w:rsidR="00875A84" w:rsidRPr="00340AB4" w:rsidRDefault="00875A84" w:rsidP="00E355FF">
            <w:pPr>
              <w:pStyle w:val="NormalText"/>
              <w:spacing w:line="240" w:lineRule="auto"/>
              <w:ind w:firstLine="0"/>
            </w:pPr>
            <w:r w:rsidRPr="00340AB4">
              <w:rPr>
                <w:rFonts w:ascii="Calibri" w:hAnsi="Calibri"/>
              </w:rPr>
              <w:t>[Palavra-chave 1], [Palavra-chave 2], [Palavra-chave 3], [Palavra-chave 4], [Palavra-chave 5]</w:t>
            </w:r>
            <w:r w:rsidR="00E355FF" w:rsidRPr="00340AB4">
              <w:rPr>
                <w:rFonts w:ascii="Calibri" w:hAnsi="Calibri"/>
              </w:rPr>
              <w:t>, [Palavra-chave 6]</w:t>
            </w:r>
            <w:r w:rsidRPr="00340AB4">
              <w:rPr>
                <w:rFonts w:ascii="Calibri" w:hAnsi="Calibri"/>
              </w:rPr>
              <w:t>.</w:t>
            </w:r>
          </w:p>
        </w:tc>
      </w:tr>
    </w:tbl>
    <w:p w14:paraId="48A9EEAD" w14:textId="77777777" w:rsidR="00EF755D" w:rsidRPr="00340AB4" w:rsidRDefault="00EF755D" w:rsidP="00775EAB">
      <w:pPr>
        <w:pStyle w:val="NormalText"/>
      </w:pPr>
    </w:p>
    <w:p w14:paraId="3A36321F" w14:textId="77777777" w:rsidR="00775EAB" w:rsidRPr="00340AB4" w:rsidRDefault="00775EAB" w:rsidP="00775EAB">
      <w:pPr>
        <w:pStyle w:val="NormalText"/>
      </w:pPr>
    </w:p>
    <w:p w14:paraId="4C2DAFD8" w14:textId="77777777" w:rsidR="00A61C78" w:rsidRPr="00340AB4" w:rsidRDefault="00A61C78" w:rsidP="00D56577">
      <w:pPr>
        <w:pStyle w:val="NormalText"/>
        <w:sectPr w:rsidR="00A61C78" w:rsidRPr="00340AB4" w:rsidSect="00E135CF">
          <w:headerReference w:type="default" r:id="rId11"/>
          <w:pgSz w:w="11907" w:h="16840" w:code="9"/>
          <w:pgMar w:top="1701" w:right="1701" w:bottom="1701" w:left="1701" w:header="0" w:footer="0" w:gutter="0"/>
          <w:pgNumType w:fmt="lowerRoman"/>
          <w:cols w:space="720"/>
        </w:sectPr>
      </w:pPr>
    </w:p>
    <w:p w14:paraId="0FBFD07B" w14:textId="77777777" w:rsidR="00D56577" w:rsidRPr="00340AB4" w:rsidRDefault="00D56577" w:rsidP="00D56577">
      <w:pPr>
        <w:pStyle w:val="NormalText"/>
      </w:pPr>
    </w:p>
    <w:p w14:paraId="4CADBE72" w14:textId="77777777" w:rsidR="00D56577" w:rsidRPr="00B07883" w:rsidRDefault="00C862E0" w:rsidP="00D56577">
      <w:pPr>
        <w:spacing w:before="600" w:after="240"/>
        <w:ind w:left="1134"/>
        <w:rPr>
          <w:rFonts w:ascii="Calibri" w:hAnsi="Calibri"/>
          <w:b/>
          <w:sz w:val="36"/>
          <w:szCs w:val="36"/>
          <w:lang w:val="en-US"/>
        </w:rPr>
      </w:pPr>
      <w:r w:rsidRPr="00B07883">
        <w:rPr>
          <w:rFonts w:ascii="Calibri" w:hAnsi="Calibri"/>
          <w:b/>
          <w:sz w:val="36"/>
          <w:szCs w:val="36"/>
          <w:lang w:val="en-US"/>
        </w:rPr>
        <w:t>Abstract</w:t>
      </w:r>
    </w:p>
    <w:p w14:paraId="40700B5B" w14:textId="3008490C" w:rsidR="00D56577" w:rsidRPr="00B07883" w:rsidRDefault="00A34BAD" w:rsidP="00D56577">
      <w:pPr>
        <w:pStyle w:val="NormalText"/>
        <w:rPr>
          <w:lang w:val="en-US"/>
        </w:rPr>
      </w:pPr>
      <w:r w:rsidRPr="00B07883">
        <w:rPr>
          <w:lang w:val="en-US"/>
        </w:rPr>
        <w:t>[</w:t>
      </w:r>
      <w:r w:rsidR="00920AEB">
        <w:rPr>
          <w:lang w:val="en-GB"/>
        </w:rPr>
        <w:t>...</w:t>
      </w:r>
      <w:r w:rsidRPr="00B07883">
        <w:rPr>
          <w:lang w:val="en-US"/>
        </w:rPr>
        <w:t>]</w:t>
      </w:r>
    </w:p>
    <w:p w14:paraId="25708A23" w14:textId="77777777" w:rsidR="00D56577" w:rsidRPr="00B07883" w:rsidRDefault="00D56577" w:rsidP="00D56577">
      <w:pPr>
        <w:pStyle w:val="NormalText"/>
        <w:rPr>
          <w:lang w:val="en-US"/>
        </w:rPr>
      </w:pPr>
    </w:p>
    <w:p w14:paraId="69701FA7" w14:textId="77777777" w:rsidR="00D56577" w:rsidRPr="00B07883" w:rsidRDefault="00D56577" w:rsidP="00D56577">
      <w:pPr>
        <w:pStyle w:val="NormalText"/>
        <w:rPr>
          <w:lang w:val="en-US"/>
        </w:rPr>
      </w:pPr>
    </w:p>
    <w:p w14:paraId="0D7B39B0" w14:textId="77777777" w:rsidR="00D56577" w:rsidRPr="00B07883" w:rsidRDefault="00D56577" w:rsidP="00D56577">
      <w:pPr>
        <w:pStyle w:val="NormalText"/>
        <w:rPr>
          <w:lang w:val="en-US"/>
        </w:rPr>
      </w:pPr>
    </w:p>
    <w:p w14:paraId="4B60DD9E" w14:textId="77777777" w:rsidR="00D56577" w:rsidRPr="00B07883" w:rsidRDefault="00D56577" w:rsidP="00D56577">
      <w:pPr>
        <w:pStyle w:val="NormalText"/>
        <w:rPr>
          <w:lang w:val="en-US"/>
        </w:rPr>
      </w:pPr>
    </w:p>
    <w:p w14:paraId="5E22D794" w14:textId="77777777" w:rsidR="00D56577" w:rsidRPr="00B07883" w:rsidRDefault="00D56577" w:rsidP="00D56577">
      <w:pPr>
        <w:pStyle w:val="NormalText"/>
        <w:rPr>
          <w:lang w:val="en-US"/>
        </w:rPr>
      </w:pPr>
    </w:p>
    <w:p w14:paraId="79B53928" w14:textId="77777777" w:rsidR="00D56577" w:rsidRPr="00B07883" w:rsidRDefault="00D56577" w:rsidP="00D56577">
      <w:pPr>
        <w:pStyle w:val="NormalText"/>
        <w:rPr>
          <w:lang w:val="en-US"/>
        </w:rPr>
      </w:pPr>
    </w:p>
    <w:tbl>
      <w:tblPr>
        <w:tblW w:w="0" w:type="auto"/>
        <w:tblInd w:w="1101" w:type="dxa"/>
        <w:tblLook w:val="04A0" w:firstRow="1" w:lastRow="0" w:firstColumn="1" w:lastColumn="0" w:noHBand="0" w:noVBand="1"/>
      </w:tblPr>
      <w:tblGrid>
        <w:gridCol w:w="1275"/>
        <w:gridCol w:w="5947"/>
      </w:tblGrid>
      <w:tr w:rsidR="00D56577" w:rsidRPr="00340AB4" w14:paraId="643E2D87" w14:textId="77777777" w:rsidTr="00C862E0">
        <w:tc>
          <w:tcPr>
            <w:tcW w:w="1275" w:type="dxa"/>
          </w:tcPr>
          <w:p w14:paraId="385E9F0E" w14:textId="77777777" w:rsidR="00D56577" w:rsidRPr="004B7D1C" w:rsidRDefault="00C862E0" w:rsidP="007F0714">
            <w:pPr>
              <w:pStyle w:val="NormalText"/>
              <w:spacing w:line="240" w:lineRule="auto"/>
              <w:ind w:firstLine="0"/>
              <w:rPr>
                <w:lang w:val="en-GB"/>
              </w:rPr>
            </w:pPr>
            <w:r w:rsidRPr="004B7D1C">
              <w:rPr>
                <w:rFonts w:ascii="Calibri" w:hAnsi="Calibri"/>
                <w:b/>
                <w:lang w:val="en-GB"/>
              </w:rPr>
              <w:t>Keywords</w:t>
            </w:r>
          </w:p>
        </w:tc>
        <w:tc>
          <w:tcPr>
            <w:tcW w:w="5947" w:type="dxa"/>
          </w:tcPr>
          <w:p w14:paraId="2108A8BD" w14:textId="77777777" w:rsidR="00D56577" w:rsidRPr="004B7D1C" w:rsidRDefault="00D56577" w:rsidP="00E355FF">
            <w:pPr>
              <w:pStyle w:val="NormalText"/>
              <w:spacing w:line="240" w:lineRule="auto"/>
              <w:ind w:firstLine="0"/>
              <w:rPr>
                <w:lang w:val="en-GB"/>
              </w:rPr>
            </w:pPr>
            <w:r w:rsidRPr="004B7D1C">
              <w:rPr>
                <w:rFonts w:ascii="Calibri" w:hAnsi="Calibri"/>
                <w:lang w:val="en-GB"/>
              </w:rPr>
              <w:t>[</w:t>
            </w:r>
            <w:r w:rsidR="00C862E0" w:rsidRPr="004B7D1C">
              <w:rPr>
                <w:rFonts w:ascii="Calibri" w:hAnsi="Calibri"/>
                <w:lang w:val="en-GB"/>
              </w:rPr>
              <w:t>Keyword</w:t>
            </w:r>
            <w:r w:rsidRPr="004B7D1C">
              <w:rPr>
                <w:rFonts w:ascii="Calibri" w:hAnsi="Calibri"/>
                <w:lang w:val="en-GB"/>
              </w:rPr>
              <w:t xml:space="preserve"> 1], [</w:t>
            </w:r>
            <w:r w:rsidR="00C862E0" w:rsidRPr="004B7D1C">
              <w:rPr>
                <w:rFonts w:ascii="Calibri" w:hAnsi="Calibri"/>
                <w:lang w:val="en-GB"/>
              </w:rPr>
              <w:t xml:space="preserve">Keyword </w:t>
            </w:r>
            <w:r w:rsidRPr="004B7D1C">
              <w:rPr>
                <w:rFonts w:ascii="Calibri" w:hAnsi="Calibri"/>
                <w:lang w:val="en-GB"/>
              </w:rPr>
              <w:t>2], [</w:t>
            </w:r>
            <w:r w:rsidR="00C862E0" w:rsidRPr="004B7D1C">
              <w:rPr>
                <w:rFonts w:ascii="Calibri" w:hAnsi="Calibri"/>
                <w:lang w:val="en-GB"/>
              </w:rPr>
              <w:t>Keyword</w:t>
            </w:r>
            <w:r w:rsidRPr="004B7D1C">
              <w:rPr>
                <w:rFonts w:ascii="Calibri" w:hAnsi="Calibri"/>
                <w:lang w:val="en-GB"/>
              </w:rPr>
              <w:t xml:space="preserve"> 3], [</w:t>
            </w:r>
            <w:r w:rsidR="00C862E0" w:rsidRPr="004B7D1C">
              <w:rPr>
                <w:rFonts w:ascii="Calibri" w:hAnsi="Calibri"/>
                <w:lang w:val="en-GB"/>
              </w:rPr>
              <w:t xml:space="preserve">Keyword </w:t>
            </w:r>
            <w:r w:rsidRPr="004B7D1C">
              <w:rPr>
                <w:rFonts w:ascii="Calibri" w:hAnsi="Calibri"/>
                <w:lang w:val="en-GB"/>
              </w:rPr>
              <w:t>4], [</w:t>
            </w:r>
            <w:r w:rsidR="00C862E0" w:rsidRPr="004B7D1C">
              <w:rPr>
                <w:rFonts w:ascii="Calibri" w:hAnsi="Calibri"/>
                <w:lang w:val="en-GB"/>
              </w:rPr>
              <w:t xml:space="preserve">Keyword </w:t>
            </w:r>
            <w:r w:rsidRPr="004B7D1C">
              <w:rPr>
                <w:rFonts w:ascii="Calibri" w:hAnsi="Calibri"/>
                <w:lang w:val="en-GB"/>
              </w:rPr>
              <w:t>5]</w:t>
            </w:r>
            <w:r w:rsidR="00E355FF" w:rsidRPr="004B7D1C">
              <w:rPr>
                <w:rFonts w:ascii="Calibri" w:hAnsi="Calibri"/>
                <w:lang w:val="en-GB"/>
              </w:rPr>
              <w:t>, [Keyword 6]</w:t>
            </w:r>
            <w:r w:rsidRPr="004B7D1C">
              <w:rPr>
                <w:rFonts w:ascii="Calibri" w:hAnsi="Calibri"/>
                <w:lang w:val="en-GB"/>
              </w:rPr>
              <w:t>.</w:t>
            </w:r>
          </w:p>
        </w:tc>
      </w:tr>
    </w:tbl>
    <w:p w14:paraId="40659033" w14:textId="77777777" w:rsidR="00D56577" w:rsidRPr="00B07883" w:rsidRDefault="00D56577" w:rsidP="00D56577">
      <w:pPr>
        <w:pStyle w:val="NormalText"/>
        <w:rPr>
          <w:lang w:val="en-US"/>
        </w:rPr>
      </w:pPr>
    </w:p>
    <w:p w14:paraId="1359CD8C" w14:textId="77777777" w:rsidR="00D56577" w:rsidRPr="00B07883" w:rsidRDefault="00D56577" w:rsidP="00D56577">
      <w:pPr>
        <w:pStyle w:val="NormalText"/>
        <w:rPr>
          <w:lang w:val="en-US"/>
        </w:rPr>
      </w:pPr>
    </w:p>
    <w:p w14:paraId="772F1F3D" w14:textId="77777777" w:rsidR="00504090" w:rsidRPr="00B07883" w:rsidRDefault="00504090" w:rsidP="00916D95">
      <w:pPr>
        <w:pStyle w:val="NormalText"/>
        <w:rPr>
          <w:lang w:val="en-US"/>
        </w:rPr>
        <w:sectPr w:rsidR="00504090" w:rsidRPr="00B07883" w:rsidSect="00E135CF">
          <w:headerReference w:type="default" r:id="rId12"/>
          <w:pgSz w:w="11907" w:h="16840" w:code="9"/>
          <w:pgMar w:top="1701" w:right="1701" w:bottom="1701" w:left="1701" w:header="0" w:footer="0" w:gutter="0"/>
          <w:pgNumType w:fmt="lowerRoman"/>
          <w:cols w:space="720"/>
        </w:sectPr>
      </w:pPr>
    </w:p>
    <w:p w14:paraId="65CE6DE1" w14:textId="77777777" w:rsidR="00916D95" w:rsidRPr="00B07883" w:rsidRDefault="00916D95" w:rsidP="00916D95">
      <w:pPr>
        <w:pStyle w:val="NormalText"/>
        <w:rPr>
          <w:lang w:val="en-US"/>
        </w:rPr>
      </w:pPr>
    </w:p>
    <w:p w14:paraId="3B5A415B" w14:textId="77777777" w:rsidR="00916D95" w:rsidRPr="00340AB4" w:rsidRDefault="00916D95" w:rsidP="00916D95">
      <w:pPr>
        <w:spacing w:before="600" w:after="240"/>
        <w:ind w:left="1134"/>
        <w:rPr>
          <w:rFonts w:ascii="Calibri" w:hAnsi="Calibri"/>
          <w:b/>
          <w:sz w:val="36"/>
          <w:szCs w:val="36"/>
          <w:lang w:val="pt-PT"/>
        </w:rPr>
      </w:pPr>
      <w:r w:rsidRPr="00340AB4">
        <w:rPr>
          <w:rFonts w:ascii="Calibri" w:hAnsi="Calibri"/>
          <w:b/>
          <w:sz w:val="36"/>
          <w:szCs w:val="36"/>
          <w:lang w:val="pt-PT"/>
        </w:rPr>
        <w:t>Índice</w:t>
      </w:r>
    </w:p>
    <w:p w14:paraId="57103868" w14:textId="77777777" w:rsidR="008712CA" w:rsidRDefault="00776532">
      <w:pPr>
        <w:pStyle w:val="TOC1"/>
        <w:tabs>
          <w:tab w:val="right" w:leader="dot" w:pos="8495"/>
        </w:tabs>
        <w:rPr>
          <w:rFonts w:asciiTheme="minorHAnsi" w:eastAsiaTheme="minorEastAsia" w:hAnsiTheme="minorHAnsi" w:cstheme="minorBidi"/>
          <w:noProof/>
          <w:lang w:eastAsia="en-GB"/>
        </w:rPr>
      </w:pPr>
      <w:r w:rsidRPr="00340AB4">
        <w:rPr>
          <w:lang w:val="pt-PT"/>
        </w:rPr>
        <w:fldChar w:fldCharType="begin"/>
      </w:r>
      <w:r w:rsidR="00123B21" w:rsidRPr="00340AB4">
        <w:rPr>
          <w:lang w:val="pt-PT"/>
        </w:rPr>
        <w:instrText xml:space="preserve"> TOC \o "1-3" \h \z \u </w:instrText>
      </w:r>
      <w:r w:rsidRPr="00340AB4">
        <w:rPr>
          <w:lang w:val="pt-PT"/>
        </w:rPr>
        <w:fldChar w:fldCharType="separate"/>
      </w:r>
      <w:hyperlink w:anchor="_Toc482625778" w:history="1">
        <w:r w:rsidR="008712CA" w:rsidRPr="00265000">
          <w:rPr>
            <w:rStyle w:val="Hyperlink"/>
            <w:noProof/>
          </w:rPr>
          <w:t>Índice de Figuras</w:t>
        </w:r>
        <w:r w:rsidR="008712CA">
          <w:rPr>
            <w:noProof/>
            <w:webHidden/>
          </w:rPr>
          <w:tab/>
        </w:r>
        <w:r w:rsidR="008712CA">
          <w:rPr>
            <w:noProof/>
            <w:webHidden/>
          </w:rPr>
          <w:fldChar w:fldCharType="begin"/>
        </w:r>
        <w:r w:rsidR="008712CA">
          <w:rPr>
            <w:noProof/>
            <w:webHidden/>
          </w:rPr>
          <w:instrText xml:space="preserve"> PAGEREF _Toc482625778 \h </w:instrText>
        </w:r>
        <w:r w:rsidR="008712CA">
          <w:rPr>
            <w:noProof/>
            <w:webHidden/>
          </w:rPr>
        </w:r>
        <w:r w:rsidR="008712CA">
          <w:rPr>
            <w:noProof/>
            <w:webHidden/>
          </w:rPr>
          <w:fldChar w:fldCharType="separate"/>
        </w:r>
        <w:r w:rsidR="008712CA">
          <w:rPr>
            <w:noProof/>
            <w:webHidden/>
          </w:rPr>
          <w:t>vi</w:t>
        </w:r>
        <w:r w:rsidR="008712CA">
          <w:rPr>
            <w:noProof/>
            <w:webHidden/>
          </w:rPr>
          <w:fldChar w:fldCharType="end"/>
        </w:r>
      </w:hyperlink>
    </w:p>
    <w:p w14:paraId="2450DF00" w14:textId="77777777" w:rsidR="008712CA" w:rsidRDefault="00AB332A">
      <w:pPr>
        <w:pStyle w:val="TOC1"/>
        <w:tabs>
          <w:tab w:val="right" w:leader="dot" w:pos="8495"/>
        </w:tabs>
        <w:rPr>
          <w:rFonts w:asciiTheme="minorHAnsi" w:eastAsiaTheme="minorEastAsia" w:hAnsiTheme="minorHAnsi" w:cstheme="minorBidi"/>
          <w:noProof/>
          <w:lang w:eastAsia="en-GB"/>
        </w:rPr>
      </w:pPr>
      <w:hyperlink w:anchor="_Toc482625779" w:history="1">
        <w:r w:rsidR="008712CA" w:rsidRPr="00265000">
          <w:rPr>
            <w:rStyle w:val="Hyperlink"/>
            <w:noProof/>
          </w:rPr>
          <w:t>Índice de Tabelas</w:t>
        </w:r>
        <w:r w:rsidR="008712CA">
          <w:rPr>
            <w:noProof/>
            <w:webHidden/>
          </w:rPr>
          <w:tab/>
        </w:r>
        <w:r w:rsidR="008712CA">
          <w:rPr>
            <w:noProof/>
            <w:webHidden/>
          </w:rPr>
          <w:fldChar w:fldCharType="begin"/>
        </w:r>
        <w:r w:rsidR="008712CA">
          <w:rPr>
            <w:noProof/>
            <w:webHidden/>
          </w:rPr>
          <w:instrText xml:space="preserve"> PAGEREF _Toc482625779 \h </w:instrText>
        </w:r>
        <w:r w:rsidR="008712CA">
          <w:rPr>
            <w:noProof/>
            <w:webHidden/>
          </w:rPr>
        </w:r>
        <w:r w:rsidR="008712CA">
          <w:rPr>
            <w:noProof/>
            <w:webHidden/>
          </w:rPr>
          <w:fldChar w:fldCharType="separate"/>
        </w:r>
        <w:r w:rsidR="008712CA">
          <w:rPr>
            <w:noProof/>
            <w:webHidden/>
          </w:rPr>
          <w:t>vii</w:t>
        </w:r>
        <w:r w:rsidR="008712CA">
          <w:rPr>
            <w:noProof/>
            <w:webHidden/>
          </w:rPr>
          <w:fldChar w:fldCharType="end"/>
        </w:r>
      </w:hyperlink>
    </w:p>
    <w:p w14:paraId="4D87C815" w14:textId="77777777" w:rsidR="008712CA" w:rsidRDefault="00AB332A">
      <w:pPr>
        <w:pStyle w:val="TOC1"/>
        <w:tabs>
          <w:tab w:val="right" w:leader="dot" w:pos="8495"/>
        </w:tabs>
        <w:rPr>
          <w:rFonts w:asciiTheme="minorHAnsi" w:eastAsiaTheme="minorEastAsia" w:hAnsiTheme="minorHAnsi" w:cstheme="minorBidi"/>
          <w:noProof/>
          <w:lang w:eastAsia="en-GB"/>
        </w:rPr>
      </w:pPr>
      <w:hyperlink w:anchor="_Toc482625780" w:history="1">
        <w:r w:rsidR="008712CA" w:rsidRPr="00265000">
          <w:rPr>
            <w:rStyle w:val="Hyperlink"/>
            <w:noProof/>
          </w:rPr>
          <w:t>[Simbologia] e [Siglas]</w:t>
        </w:r>
        <w:r w:rsidR="008712CA">
          <w:rPr>
            <w:noProof/>
            <w:webHidden/>
          </w:rPr>
          <w:tab/>
        </w:r>
        <w:r w:rsidR="008712CA">
          <w:rPr>
            <w:noProof/>
            <w:webHidden/>
          </w:rPr>
          <w:fldChar w:fldCharType="begin"/>
        </w:r>
        <w:r w:rsidR="008712CA">
          <w:rPr>
            <w:noProof/>
            <w:webHidden/>
          </w:rPr>
          <w:instrText xml:space="preserve"> PAGEREF _Toc482625780 \h </w:instrText>
        </w:r>
        <w:r w:rsidR="008712CA">
          <w:rPr>
            <w:noProof/>
            <w:webHidden/>
          </w:rPr>
        </w:r>
        <w:r w:rsidR="008712CA">
          <w:rPr>
            <w:noProof/>
            <w:webHidden/>
          </w:rPr>
          <w:fldChar w:fldCharType="separate"/>
        </w:r>
        <w:r w:rsidR="008712CA">
          <w:rPr>
            <w:noProof/>
            <w:webHidden/>
          </w:rPr>
          <w:t>viii</w:t>
        </w:r>
        <w:r w:rsidR="008712CA">
          <w:rPr>
            <w:noProof/>
            <w:webHidden/>
          </w:rPr>
          <w:fldChar w:fldCharType="end"/>
        </w:r>
      </w:hyperlink>
    </w:p>
    <w:p w14:paraId="6D13B999" w14:textId="77777777" w:rsidR="008712CA" w:rsidRDefault="00AB332A">
      <w:pPr>
        <w:pStyle w:val="TOC2"/>
        <w:tabs>
          <w:tab w:val="right" w:leader="dot" w:pos="8495"/>
        </w:tabs>
        <w:rPr>
          <w:rFonts w:asciiTheme="minorHAnsi" w:eastAsiaTheme="minorEastAsia" w:hAnsiTheme="minorHAnsi" w:cstheme="minorBidi"/>
          <w:noProof/>
          <w:lang w:eastAsia="en-GB"/>
        </w:rPr>
      </w:pPr>
      <w:hyperlink w:anchor="_Toc482625781" w:history="1">
        <w:r w:rsidR="008712CA" w:rsidRPr="00265000">
          <w:rPr>
            <w:rStyle w:val="Hyperlink"/>
            <w:noProof/>
          </w:rPr>
          <w:t>[Simbologia</w:t>
        </w:r>
        <w:r w:rsidR="008712CA">
          <w:rPr>
            <w:noProof/>
            <w:webHidden/>
          </w:rPr>
          <w:tab/>
        </w:r>
        <w:r w:rsidR="008712CA">
          <w:rPr>
            <w:noProof/>
            <w:webHidden/>
          </w:rPr>
          <w:fldChar w:fldCharType="begin"/>
        </w:r>
        <w:r w:rsidR="008712CA">
          <w:rPr>
            <w:noProof/>
            <w:webHidden/>
          </w:rPr>
          <w:instrText xml:space="preserve"> PAGEREF _Toc482625781 \h </w:instrText>
        </w:r>
        <w:r w:rsidR="008712CA">
          <w:rPr>
            <w:noProof/>
            <w:webHidden/>
          </w:rPr>
        </w:r>
        <w:r w:rsidR="008712CA">
          <w:rPr>
            <w:noProof/>
            <w:webHidden/>
          </w:rPr>
          <w:fldChar w:fldCharType="separate"/>
        </w:r>
        <w:r w:rsidR="008712CA">
          <w:rPr>
            <w:noProof/>
            <w:webHidden/>
          </w:rPr>
          <w:t>viii</w:t>
        </w:r>
        <w:r w:rsidR="008712CA">
          <w:rPr>
            <w:noProof/>
            <w:webHidden/>
          </w:rPr>
          <w:fldChar w:fldCharType="end"/>
        </w:r>
      </w:hyperlink>
    </w:p>
    <w:p w14:paraId="28C418F8" w14:textId="77777777" w:rsidR="008712CA" w:rsidRDefault="00AB332A">
      <w:pPr>
        <w:pStyle w:val="TOC2"/>
        <w:tabs>
          <w:tab w:val="right" w:leader="dot" w:pos="8495"/>
        </w:tabs>
        <w:rPr>
          <w:rFonts w:asciiTheme="minorHAnsi" w:eastAsiaTheme="minorEastAsia" w:hAnsiTheme="minorHAnsi" w:cstheme="minorBidi"/>
          <w:noProof/>
          <w:lang w:eastAsia="en-GB"/>
        </w:rPr>
      </w:pPr>
      <w:hyperlink w:anchor="_Toc482625782" w:history="1">
        <w:r w:rsidR="008712CA" w:rsidRPr="00265000">
          <w:rPr>
            <w:rStyle w:val="Hyperlink"/>
            <w:noProof/>
          </w:rPr>
          <w:t>[Siglas]</w:t>
        </w:r>
        <w:r w:rsidR="008712CA">
          <w:rPr>
            <w:noProof/>
            <w:webHidden/>
          </w:rPr>
          <w:tab/>
        </w:r>
        <w:r w:rsidR="008712CA">
          <w:rPr>
            <w:noProof/>
            <w:webHidden/>
          </w:rPr>
          <w:fldChar w:fldCharType="begin"/>
        </w:r>
        <w:r w:rsidR="008712CA">
          <w:rPr>
            <w:noProof/>
            <w:webHidden/>
          </w:rPr>
          <w:instrText xml:space="preserve"> PAGEREF _Toc482625782 \h </w:instrText>
        </w:r>
        <w:r w:rsidR="008712CA">
          <w:rPr>
            <w:noProof/>
            <w:webHidden/>
          </w:rPr>
        </w:r>
        <w:r w:rsidR="008712CA">
          <w:rPr>
            <w:noProof/>
            <w:webHidden/>
          </w:rPr>
          <w:fldChar w:fldCharType="separate"/>
        </w:r>
        <w:r w:rsidR="008712CA">
          <w:rPr>
            <w:noProof/>
            <w:webHidden/>
          </w:rPr>
          <w:t>viii</w:t>
        </w:r>
        <w:r w:rsidR="008712CA">
          <w:rPr>
            <w:noProof/>
            <w:webHidden/>
          </w:rPr>
          <w:fldChar w:fldCharType="end"/>
        </w:r>
      </w:hyperlink>
    </w:p>
    <w:p w14:paraId="05FEBBA3" w14:textId="77777777" w:rsidR="008712CA" w:rsidRDefault="00AB332A">
      <w:pPr>
        <w:pStyle w:val="TOC1"/>
        <w:tabs>
          <w:tab w:val="left" w:pos="480"/>
          <w:tab w:val="right" w:leader="dot" w:pos="8495"/>
        </w:tabs>
        <w:rPr>
          <w:rFonts w:asciiTheme="minorHAnsi" w:eastAsiaTheme="minorEastAsia" w:hAnsiTheme="minorHAnsi" w:cstheme="minorBidi"/>
          <w:noProof/>
          <w:lang w:eastAsia="en-GB"/>
        </w:rPr>
      </w:pPr>
      <w:hyperlink w:anchor="_Toc482625783" w:history="1">
        <w:r w:rsidR="008712CA" w:rsidRPr="00265000">
          <w:rPr>
            <w:rStyle w:val="Hyperlink"/>
            <w:noProof/>
          </w:rPr>
          <w:t>1.</w:t>
        </w:r>
        <w:r w:rsidR="008712CA">
          <w:rPr>
            <w:rFonts w:asciiTheme="minorHAnsi" w:eastAsiaTheme="minorEastAsia" w:hAnsiTheme="minorHAnsi" w:cstheme="minorBidi"/>
            <w:noProof/>
            <w:lang w:eastAsia="en-GB"/>
          </w:rPr>
          <w:tab/>
        </w:r>
        <w:r w:rsidR="008712CA" w:rsidRPr="00265000">
          <w:rPr>
            <w:rStyle w:val="Hyperlink"/>
            <w:noProof/>
          </w:rPr>
          <w:t>Introdução</w:t>
        </w:r>
        <w:r w:rsidR="008712CA">
          <w:rPr>
            <w:noProof/>
            <w:webHidden/>
          </w:rPr>
          <w:tab/>
        </w:r>
        <w:r w:rsidR="008712CA">
          <w:rPr>
            <w:noProof/>
            <w:webHidden/>
          </w:rPr>
          <w:fldChar w:fldCharType="begin"/>
        </w:r>
        <w:r w:rsidR="008712CA">
          <w:rPr>
            <w:noProof/>
            <w:webHidden/>
          </w:rPr>
          <w:instrText xml:space="preserve"> PAGEREF _Toc482625783 \h </w:instrText>
        </w:r>
        <w:r w:rsidR="008712CA">
          <w:rPr>
            <w:noProof/>
            <w:webHidden/>
          </w:rPr>
        </w:r>
        <w:r w:rsidR="008712CA">
          <w:rPr>
            <w:noProof/>
            <w:webHidden/>
          </w:rPr>
          <w:fldChar w:fldCharType="separate"/>
        </w:r>
        <w:r w:rsidR="008712CA">
          <w:rPr>
            <w:noProof/>
            <w:webHidden/>
          </w:rPr>
          <w:t>1</w:t>
        </w:r>
        <w:r w:rsidR="008712CA">
          <w:rPr>
            <w:noProof/>
            <w:webHidden/>
          </w:rPr>
          <w:fldChar w:fldCharType="end"/>
        </w:r>
      </w:hyperlink>
    </w:p>
    <w:p w14:paraId="18711204" w14:textId="77777777" w:rsidR="008712CA" w:rsidRDefault="00AB332A">
      <w:pPr>
        <w:pStyle w:val="TOC2"/>
        <w:tabs>
          <w:tab w:val="left" w:pos="960"/>
          <w:tab w:val="right" w:leader="dot" w:pos="8495"/>
        </w:tabs>
        <w:rPr>
          <w:rFonts w:asciiTheme="minorHAnsi" w:eastAsiaTheme="minorEastAsia" w:hAnsiTheme="minorHAnsi" w:cstheme="minorBidi"/>
          <w:noProof/>
          <w:lang w:eastAsia="en-GB"/>
        </w:rPr>
      </w:pPr>
      <w:hyperlink w:anchor="_Toc482625784" w:history="1">
        <w:r w:rsidR="008712CA" w:rsidRPr="00265000">
          <w:rPr>
            <w:rStyle w:val="Hyperlink"/>
            <w:noProof/>
          </w:rPr>
          <w:t>1.1.</w:t>
        </w:r>
        <w:r w:rsidR="008712CA">
          <w:rPr>
            <w:rFonts w:asciiTheme="minorHAnsi" w:eastAsiaTheme="minorEastAsia" w:hAnsiTheme="minorHAnsi" w:cstheme="minorBidi"/>
            <w:noProof/>
            <w:lang w:eastAsia="en-GB"/>
          </w:rPr>
          <w:tab/>
        </w:r>
        <w:r w:rsidR="008712CA" w:rsidRPr="00265000">
          <w:rPr>
            <w:rStyle w:val="Hyperlink"/>
            <w:noProof/>
          </w:rPr>
          <w:t>Contextualização</w:t>
        </w:r>
        <w:r w:rsidR="008712CA">
          <w:rPr>
            <w:noProof/>
            <w:webHidden/>
          </w:rPr>
          <w:tab/>
        </w:r>
        <w:r w:rsidR="008712CA">
          <w:rPr>
            <w:noProof/>
            <w:webHidden/>
          </w:rPr>
          <w:fldChar w:fldCharType="begin"/>
        </w:r>
        <w:r w:rsidR="008712CA">
          <w:rPr>
            <w:noProof/>
            <w:webHidden/>
          </w:rPr>
          <w:instrText xml:space="preserve"> PAGEREF _Toc482625784 \h </w:instrText>
        </w:r>
        <w:r w:rsidR="008712CA">
          <w:rPr>
            <w:noProof/>
            <w:webHidden/>
          </w:rPr>
        </w:r>
        <w:r w:rsidR="008712CA">
          <w:rPr>
            <w:noProof/>
            <w:webHidden/>
          </w:rPr>
          <w:fldChar w:fldCharType="separate"/>
        </w:r>
        <w:r w:rsidR="008712CA">
          <w:rPr>
            <w:noProof/>
            <w:webHidden/>
          </w:rPr>
          <w:t>1</w:t>
        </w:r>
        <w:r w:rsidR="008712CA">
          <w:rPr>
            <w:noProof/>
            <w:webHidden/>
          </w:rPr>
          <w:fldChar w:fldCharType="end"/>
        </w:r>
      </w:hyperlink>
    </w:p>
    <w:p w14:paraId="44CCE6F7" w14:textId="77777777" w:rsidR="008712CA" w:rsidRDefault="00AB332A">
      <w:pPr>
        <w:pStyle w:val="TOC2"/>
        <w:tabs>
          <w:tab w:val="left" w:pos="960"/>
          <w:tab w:val="right" w:leader="dot" w:pos="8495"/>
        </w:tabs>
        <w:rPr>
          <w:rFonts w:asciiTheme="minorHAnsi" w:eastAsiaTheme="minorEastAsia" w:hAnsiTheme="minorHAnsi" w:cstheme="minorBidi"/>
          <w:noProof/>
          <w:lang w:eastAsia="en-GB"/>
        </w:rPr>
      </w:pPr>
      <w:hyperlink w:anchor="_Toc482625785" w:history="1">
        <w:r w:rsidR="008712CA" w:rsidRPr="00265000">
          <w:rPr>
            <w:rStyle w:val="Hyperlink"/>
            <w:noProof/>
          </w:rPr>
          <w:t>1.2.</w:t>
        </w:r>
        <w:r w:rsidR="008712CA">
          <w:rPr>
            <w:rFonts w:asciiTheme="minorHAnsi" w:eastAsiaTheme="minorEastAsia" w:hAnsiTheme="minorHAnsi" w:cstheme="minorBidi"/>
            <w:noProof/>
            <w:lang w:eastAsia="en-GB"/>
          </w:rPr>
          <w:tab/>
        </w:r>
        <w:r w:rsidR="008712CA" w:rsidRPr="00265000">
          <w:rPr>
            <w:rStyle w:val="Hyperlink"/>
            <w:noProof/>
          </w:rPr>
          <w:t>Motivação</w:t>
        </w:r>
        <w:r w:rsidR="008712CA">
          <w:rPr>
            <w:noProof/>
            <w:webHidden/>
          </w:rPr>
          <w:tab/>
        </w:r>
        <w:r w:rsidR="008712CA">
          <w:rPr>
            <w:noProof/>
            <w:webHidden/>
          </w:rPr>
          <w:fldChar w:fldCharType="begin"/>
        </w:r>
        <w:r w:rsidR="008712CA">
          <w:rPr>
            <w:noProof/>
            <w:webHidden/>
          </w:rPr>
          <w:instrText xml:space="preserve"> PAGEREF _Toc482625785 \h </w:instrText>
        </w:r>
        <w:r w:rsidR="008712CA">
          <w:rPr>
            <w:noProof/>
            <w:webHidden/>
          </w:rPr>
        </w:r>
        <w:r w:rsidR="008712CA">
          <w:rPr>
            <w:noProof/>
            <w:webHidden/>
          </w:rPr>
          <w:fldChar w:fldCharType="separate"/>
        </w:r>
        <w:r w:rsidR="008712CA">
          <w:rPr>
            <w:noProof/>
            <w:webHidden/>
          </w:rPr>
          <w:t>1</w:t>
        </w:r>
        <w:r w:rsidR="008712CA">
          <w:rPr>
            <w:noProof/>
            <w:webHidden/>
          </w:rPr>
          <w:fldChar w:fldCharType="end"/>
        </w:r>
      </w:hyperlink>
    </w:p>
    <w:p w14:paraId="03C55E76" w14:textId="77777777" w:rsidR="008712CA" w:rsidRDefault="00AB332A">
      <w:pPr>
        <w:pStyle w:val="TOC2"/>
        <w:tabs>
          <w:tab w:val="left" w:pos="960"/>
          <w:tab w:val="right" w:leader="dot" w:pos="8495"/>
        </w:tabs>
        <w:rPr>
          <w:rFonts w:asciiTheme="minorHAnsi" w:eastAsiaTheme="minorEastAsia" w:hAnsiTheme="minorHAnsi" w:cstheme="minorBidi"/>
          <w:noProof/>
          <w:lang w:eastAsia="en-GB"/>
        </w:rPr>
      </w:pPr>
      <w:hyperlink w:anchor="_Toc482625786" w:history="1">
        <w:r w:rsidR="008712CA" w:rsidRPr="00265000">
          <w:rPr>
            <w:rStyle w:val="Hyperlink"/>
            <w:noProof/>
          </w:rPr>
          <w:t>1.3.</w:t>
        </w:r>
        <w:r w:rsidR="008712CA">
          <w:rPr>
            <w:rFonts w:asciiTheme="minorHAnsi" w:eastAsiaTheme="minorEastAsia" w:hAnsiTheme="minorHAnsi" w:cstheme="minorBidi"/>
            <w:noProof/>
            <w:lang w:eastAsia="en-GB"/>
          </w:rPr>
          <w:tab/>
        </w:r>
        <w:r w:rsidR="008712CA" w:rsidRPr="00265000">
          <w:rPr>
            <w:rStyle w:val="Hyperlink"/>
            <w:noProof/>
          </w:rPr>
          <w:t>Descrição do problema</w:t>
        </w:r>
        <w:r w:rsidR="008712CA">
          <w:rPr>
            <w:noProof/>
            <w:webHidden/>
          </w:rPr>
          <w:tab/>
        </w:r>
        <w:r w:rsidR="008712CA">
          <w:rPr>
            <w:noProof/>
            <w:webHidden/>
          </w:rPr>
          <w:fldChar w:fldCharType="begin"/>
        </w:r>
        <w:r w:rsidR="008712CA">
          <w:rPr>
            <w:noProof/>
            <w:webHidden/>
          </w:rPr>
          <w:instrText xml:space="preserve"> PAGEREF _Toc482625786 \h </w:instrText>
        </w:r>
        <w:r w:rsidR="008712CA">
          <w:rPr>
            <w:noProof/>
            <w:webHidden/>
          </w:rPr>
        </w:r>
        <w:r w:rsidR="008712CA">
          <w:rPr>
            <w:noProof/>
            <w:webHidden/>
          </w:rPr>
          <w:fldChar w:fldCharType="separate"/>
        </w:r>
        <w:r w:rsidR="008712CA">
          <w:rPr>
            <w:noProof/>
            <w:webHidden/>
          </w:rPr>
          <w:t>2</w:t>
        </w:r>
        <w:r w:rsidR="008712CA">
          <w:rPr>
            <w:noProof/>
            <w:webHidden/>
          </w:rPr>
          <w:fldChar w:fldCharType="end"/>
        </w:r>
      </w:hyperlink>
    </w:p>
    <w:p w14:paraId="45C58858" w14:textId="77777777" w:rsidR="008712CA" w:rsidRDefault="00AB332A">
      <w:pPr>
        <w:pStyle w:val="TOC2"/>
        <w:tabs>
          <w:tab w:val="left" w:pos="960"/>
          <w:tab w:val="right" w:leader="dot" w:pos="8495"/>
        </w:tabs>
        <w:rPr>
          <w:rFonts w:asciiTheme="minorHAnsi" w:eastAsiaTheme="minorEastAsia" w:hAnsiTheme="minorHAnsi" w:cstheme="minorBidi"/>
          <w:noProof/>
          <w:lang w:eastAsia="en-GB"/>
        </w:rPr>
      </w:pPr>
      <w:hyperlink w:anchor="_Toc482625787" w:history="1">
        <w:r w:rsidR="008712CA" w:rsidRPr="00265000">
          <w:rPr>
            <w:rStyle w:val="Hyperlink"/>
            <w:noProof/>
          </w:rPr>
          <w:t>1.4.</w:t>
        </w:r>
        <w:r w:rsidR="008712CA">
          <w:rPr>
            <w:rFonts w:asciiTheme="minorHAnsi" w:eastAsiaTheme="minorEastAsia" w:hAnsiTheme="minorHAnsi" w:cstheme="minorBidi"/>
            <w:noProof/>
            <w:lang w:eastAsia="en-GB"/>
          </w:rPr>
          <w:tab/>
        </w:r>
        <w:r w:rsidR="008712CA" w:rsidRPr="00265000">
          <w:rPr>
            <w:rStyle w:val="Hyperlink"/>
            <w:noProof/>
          </w:rPr>
          <w:t>Objetivos</w:t>
        </w:r>
        <w:r w:rsidR="008712CA">
          <w:rPr>
            <w:noProof/>
            <w:webHidden/>
          </w:rPr>
          <w:tab/>
        </w:r>
        <w:r w:rsidR="008712CA">
          <w:rPr>
            <w:noProof/>
            <w:webHidden/>
          </w:rPr>
          <w:fldChar w:fldCharType="begin"/>
        </w:r>
        <w:r w:rsidR="008712CA">
          <w:rPr>
            <w:noProof/>
            <w:webHidden/>
          </w:rPr>
          <w:instrText xml:space="preserve"> PAGEREF _Toc482625787 \h </w:instrText>
        </w:r>
        <w:r w:rsidR="008712CA">
          <w:rPr>
            <w:noProof/>
            <w:webHidden/>
          </w:rPr>
        </w:r>
        <w:r w:rsidR="008712CA">
          <w:rPr>
            <w:noProof/>
            <w:webHidden/>
          </w:rPr>
          <w:fldChar w:fldCharType="separate"/>
        </w:r>
        <w:r w:rsidR="008712CA">
          <w:rPr>
            <w:noProof/>
            <w:webHidden/>
          </w:rPr>
          <w:t>2</w:t>
        </w:r>
        <w:r w:rsidR="008712CA">
          <w:rPr>
            <w:noProof/>
            <w:webHidden/>
          </w:rPr>
          <w:fldChar w:fldCharType="end"/>
        </w:r>
      </w:hyperlink>
    </w:p>
    <w:p w14:paraId="460C69A4" w14:textId="77777777" w:rsidR="008712CA" w:rsidRDefault="00AB332A">
      <w:pPr>
        <w:pStyle w:val="TOC2"/>
        <w:tabs>
          <w:tab w:val="left" w:pos="960"/>
          <w:tab w:val="right" w:leader="dot" w:pos="8495"/>
        </w:tabs>
        <w:rPr>
          <w:rFonts w:asciiTheme="minorHAnsi" w:eastAsiaTheme="minorEastAsia" w:hAnsiTheme="minorHAnsi" w:cstheme="minorBidi"/>
          <w:noProof/>
          <w:lang w:eastAsia="en-GB"/>
        </w:rPr>
      </w:pPr>
      <w:hyperlink w:anchor="_Toc482625788" w:history="1">
        <w:r w:rsidR="008712CA" w:rsidRPr="00265000">
          <w:rPr>
            <w:rStyle w:val="Hyperlink"/>
            <w:noProof/>
          </w:rPr>
          <w:t>1.5.</w:t>
        </w:r>
        <w:r w:rsidR="008712CA">
          <w:rPr>
            <w:rFonts w:asciiTheme="minorHAnsi" w:eastAsiaTheme="minorEastAsia" w:hAnsiTheme="minorHAnsi" w:cstheme="minorBidi"/>
            <w:noProof/>
            <w:lang w:eastAsia="en-GB"/>
          </w:rPr>
          <w:tab/>
        </w:r>
        <w:r w:rsidR="008712CA" w:rsidRPr="00265000">
          <w:rPr>
            <w:rStyle w:val="Hyperlink"/>
            <w:noProof/>
          </w:rPr>
          <w:t>Estrutura do documento</w:t>
        </w:r>
        <w:r w:rsidR="008712CA">
          <w:rPr>
            <w:noProof/>
            <w:webHidden/>
          </w:rPr>
          <w:tab/>
        </w:r>
        <w:r w:rsidR="008712CA">
          <w:rPr>
            <w:noProof/>
            <w:webHidden/>
          </w:rPr>
          <w:fldChar w:fldCharType="begin"/>
        </w:r>
        <w:r w:rsidR="008712CA">
          <w:rPr>
            <w:noProof/>
            <w:webHidden/>
          </w:rPr>
          <w:instrText xml:space="preserve"> PAGEREF _Toc482625788 \h </w:instrText>
        </w:r>
        <w:r w:rsidR="008712CA">
          <w:rPr>
            <w:noProof/>
            <w:webHidden/>
          </w:rPr>
        </w:r>
        <w:r w:rsidR="008712CA">
          <w:rPr>
            <w:noProof/>
            <w:webHidden/>
          </w:rPr>
          <w:fldChar w:fldCharType="separate"/>
        </w:r>
        <w:r w:rsidR="008712CA">
          <w:rPr>
            <w:noProof/>
            <w:webHidden/>
          </w:rPr>
          <w:t>3</w:t>
        </w:r>
        <w:r w:rsidR="008712CA">
          <w:rPr>
            <w:noProof/>
            <w:webHidden/>
          </w:rPr>
          <w:fldChar w:fldCharType="end"/>
        </w:r>
      </w:hyperlink>
    </w:p>
    <w:p w14:paraId="653D91F7" w14:textId="77777777" w:rsidR="008712CA" w:rsidRDefault="00AB332A">
      <w:pPr>
        <w:pStyle w:val="TOC1"/>
        <w:tabs>
          <w:tab w:val="left" w:pos="480"/>
          <w:tab w:val="right" w:leader="dot" w:pos="8495"/>
        </w:tabs>
        <w:rPr>
          <w:rFonts w:asciiTheme="minorHAnsi" w:eastAsiaTheme="minorEastAsia" w:hAnsiTheme="minorHAnsi" w:cstheme="minorBidi"/>
          <w:noProof/>
          <w:lang w:eastAsia="en-GB"/>
        </w:rPr>
      </w:pPr>
      <w:hyperlink w:anchor="_Toc482625789" w:history="1">
        <w:r w:rsidR="008712CA" w:rsidRPr="00265000">
          <w:rPr>
            <w:rStyle w:val="Hyperlink"/>
            <w:noProof/>
          </w:rPr>
          <w:t>2.</w:t>
        </w:r>
        <w:r w:rsidR="008712CA">
          <w:rPr>
            <w:rFonts w:asciiTheme="minorHAnsi" w:eastAsiaTheme="minorEastAsia" w:hAnsiTheme="minorHAnsi" w:cstheme="minorBidi"/>
            <w:noProof/>
            <w:lang w:eastAsia="en-GB"/>
          </w:rPr>
          <w:tab/>
        </w:r>
        <w:r w:rsidR="008712CA" w:rsidRPr="00265000">
          <w:rPr>
            <w:rStyle w:val="Hyperlink"/>
            <w:noProof/>
          </w:rPr>
          <w:t>Estado da Arte</w:t>
        </w:r>
        <w:r w:rsidR="008712CA">
          <w:rPr>
            <w:noProof/>
            <w:webHidden/>
          </w:rPr>
          <w:tab/>
        </w:r>
        <w:r w:rsidR="008712CA">
          <w:rPr>
            <w:noProof/>
            <w:webHidden/>
          </w:rPr>
          <w:fldChar w:fldCharType="begin"/>
        </w:r>
        <w:r w:rsidR="008712CA">
          <w:rPr>
            <w:noProof/>
            <w:webHidden/>
          </w:rPr>
          <w:instrText xml:space="preserve"> PAGEREF _Toc482625789 \h </w:instrText>
        </w:r>
        <w:r w:rsidR="008712CA">
          <w:rPr>
            <w:noProof/>
            <w:webHidden/>
          </w:rPr>
        </w:r>
        <w:r w:rsidR="008712CA">
          <w:rPr>
            <w:noProof/>
            <w:webHidden/>
          </w:rPr>
          <w:fldChar w:fldCharType="separate"/>
        </w:r>
        <w:r w:rsidR="008712CA">
          <w:rPr>
            <w:noProof/>
            <w:webHidden/>
          </w:rPr>
          <w:t>4</w:t>
        </w:r>
        <w:r w:rsidR="008712CA">
          <w:rPr>
            <w:noProof/>
            <w:webHidden/>
          </w:rPr>
          <w:fldChar w:fldCharType="end"/>
        </w:r>
      </w:hyperlink>
    </w:p>
    <w:p w14:paraId="0615A553" w14:textId="77777777" w:rsidR="008712CA" w:rsidRDefault="00AB332A">
      <w:pPr>
        <w:pStyle w:val="TOC2"/>
        <w:tabs>
          <w:tab w:val="left" w:pos="960"/>
          <w:tab w:val="right" w:leader="dot" w:pos="8495"/>
        </w:tabs>
        <w:rPr>
          <w:rFonts w:asciiTheme="minorHAnsi" w:eastAsiaTheme="minorEastAsia" w:hAnsiTheme="minorHAnsi" w:cstheme="minorBidi"/>
          <w:noProof/>
          <w:lang w:eastAsia="en-GB"/>
        </w:rPr>
      </w:pPr>
      <w:hyperlink w:anchor="_Toc482625790" w:history="1">
        <w:r w:rsidR="008712CA" w:rsidRPr="00265000">
          <w:rPr>
            <w:rStyle w:val="Hyperlink"/>
            <w:noProof/>
          </w:rPr>
          <w:t>2.1.</w:t>
        </w:r>
        <w:r w:rsidR="008712CA">
          <w:rPr>
            <w:rFonts w:asciiTheme="minorHAnsi" w:eastAsiaTheme="minorEastAsia" w:hAnsiTheme="minorHAnsi" w:cstheme="minorBidi"/>
            <w:noProof/>
            <w:lang w:eastAsia="en-GB"/>
          </w:rPr>
          <w:tab/>
        </w:r>
        <w:r w:rsidR="008712CA" w:rsidRPr="00265000">
          <w:rPr>
            <w:rStyle w:val="Hyperlink"/>
            <w:noProof/>
          </w:rPr>
          <w:t>Aplicações de âmbito distrital</w:t>
        </w:r>
        <w:r w:rsidR="008712CA">
          <w:rPr>
            <w:noProof/>
            <w:webHidden/>
          </w:rPr>
          <w:tab/>
        </w:r>
        <w:r w:rsidR="008712CA">
          <w:rPr>
            <w:noProof/>
            <w:webHidden/>
          </w:rPr>
          <w:fldChar w:fldCharType="begin"/>
        </w:r>
        <w:r w:rsidR="008712CA">
          <w:rPr>
            <w:noProof/>
            <w:webHidden/>
          </w:rPr>
          <w:instrText xml:space="preserve"> PAGEREF _Toc482625790 \h </w:instrText>
        </w:r>
        <w:r w:rsidR="008712CA">
          <w:rPr>
            <w:noProof/>
            <w:webHidden/>
          </w:rPr>
        </w:r>
        <w:r w:rsidR="008712CA">
          <w:rPr>
            <w:noProof/>
            <w:webHidden/>
          </w:rPr>
          <w:fldChar w:fldCharType="separate"/>
        </w:r>
        <w:r w:rsidR="008712CA">
          <w:rPr>
            <w:noProof/>
            <w:webHidden/>
          </w:rPr>
          <w:t>5</w:t>
        </w:r>
        <w:r w:rsidR="008712CA">
          <w:rPr>
            <w:noProof/>
            <w:webHidden/>
          </w:rPr>
          <w:fldChar w:fldCharType="end"/>
        </w:r>
      </w:hyperlink>
    </w:p>
    <w:p w14:paraId="0774068C" w14:textId="77777777" w:rsidR="008712CA" w:rsidRDefault="00AB332A">
      <w:pPr>
        <w:pStyle w:val="TOC3"/>
        <w:tabs>
          <w:tab w:val="left" w:pos="1440"/>
          <w:tab w:val="right" w:leader="dot" w:pos="8495"/>
        </w:tabs>
        <w:rPr>
          <w:rFonts w:asciiTheme="minorHAnsi" w:eastAsiaTheme="minorEastAsia" w:hAnsiTheme="minorHAnsi" w:cstheme="minorBidi"/>
          <w:noProof/>
          <w:lang w:eastAsia="en-GB"/>
        </w:rPr>
      </w:pPr>
      <w:hyperlink w:anchor="_Toc482625791" w:history="1">
        <w:r w:rsidR="008712CA" w:rsidRPr="00265000">
          <w:rPr>
            <w:rStyle w:val="Hyperlink"/>
            <w:noProof/>
            <w:lang w:val="pt-BR"/>
          </w:rPr>
          <w:t>2.1.1.</w:t>
        </w:r>
        <w:r w:rsidR="008712CA">
          <w:rPr>
            <w:rFonts w:asciiTheme="minorHAnsi" w:eastAsiaTheme="minorEastAsia" w:hAnsiTheme="minorHAnsi" w:cstheme="minorBidi"/>
            <w:noProof/>
            <w:lang w:eastAsia="en-GB"/>
          </w:rPr>
          <w:tab/>
        </w:r>
        <w:r w:rsidR="008712CA" w:rsidRPr="00265000">
          <w:rPr>
            <w:rStyle w:val="Hyperlink"/>
            <w:noProof/>
            <w:lang w:val="pt-BR"/>
          </w:rPr>
          <w:t>Lisbon by Triposo</w:t>
        </w:r>
        <w:r w:rsidR="008712CA">
          <w:rPr>
            <w:noProof/>
            <w:webHidden/>
          </w:rPr>
          <w:tab/>
        </w:r>
        <w:r w:rsidR="008712CA">
          <w:rPr>
            <w:noProof/>
            <w:webHidden/>
          </w:rPr>
          <w:fldChar w:fldCharType="begin"/>
        </w:r>
        <w:r w:rsidR="008712CA">
          <w:rPr>
            <w:noProof/>
            <w:webHidden/>
          </w:rPr>
          <w:instrText xml:space="preserve"> PAGEREF _Toc482625791 \h </w:instrText>
        </w:r>
        <w:r w:rsidR="008712CA">
          <w:rPr>
            <w:noProof/>
            <w:webHidden/>
          </w:rPr>
        </w:r>
        <w:r w:rsidR="008712CA">
          <w:rPr>
            <w:noProof/>
            <w:webHidden/>
          </w:rPr>
          <w:fldChar w:fldCharType="separate"/>
        </w:r>
        <w:r w:rsidR="008712CA">
          <w:rPr>
            <w:noProof/>
            <w:webHidden/>
          </w:rPr>
          <w:t>5</w:t>
        </w:r>
        <w:r w:rsidR="008712CA">
          <w:rPr>
            <w:noProof/>
            <w:webHidden/>
          </w:rPr>
          <w:fldChar w:fldCharType="end"/>
        </w:r>
      </w:hyperlink>
    </w:p>
    <w:p w14:paraId="092BCE7A" w14:textId="77777777" w:rsidR="008712CA" w:rsidRDefault="00AB332A">
      <w:pPr>
        <w:pStyle w:val="TOC3"/>
        <w:tabs>
          <w:tab w:val="left" w:pos="1440"/>
          <w:tab w:val="right" w:leader="dot" w:pos="8495"/>
        </w:tabs>
        <w:rPr>
          <w:rFonts w:asciiTheme="minorHAnsi" w:eastAsiaTheme="minorEastAsia" w:hAnsiTheme="minorHAnsi" w:cstheme="minorBidi"/>
          <w:noProof/>
          <w:lang w:eastAsia="en-GB"/>
        </w:rPr>
      </w:pPr>
      <w:hyperlink w:anchor="_Toc482625792" w:history="1">
        <w:r w:rsidR="008712CA" w:rsidRPr="00265000">
          <w:rPr>
            <w:rStyle w:val="Hyperlink"/>
            <w:noProof/>
          </w:rPr>
          <w:t>2.1.2.</w:t>
        </w:r>
        <w:r w:rsidR="008712CA">
          <w:rPr>
            <w:rFonts w:asciiTheme="minorHAnsi" w:eastAsiaTheme="minorEastAsia" w:hAnsiTheme="minorHAnsi" w:cstheme="minorBidi"/>
            <w:noProof/>
            <w:lang w:eastAsia="en-GB"/>
          </w:rPr>
          <w:tab/>
        </w:r>
        <w:r w:rsidR="008712CA" w:rsidRPr="00265000">
          <w:rPr>
            <w:rStyle w:val="Hyperlink"/>
            <w:noProof/>
          </w:rPr>
          <w:t>Oporto Insight</w:t>
        </w:r>
        <w:r w:rsidR="008712CA">
          <w:rPr>
            <w:noProof/>
            <w:webHidden/>
          </w:rPr>
          <w:tab/>
        </w:r>
        <w:r w:rsidR="008712CA">
          <w:rPr>
            <w:noProof/>
            <w:webHidden/>
          </w:rPr>
          <w:fldChar w:fldCharType="begin"/>
        </w:r>
        <w:r w:rsidR="008712CA">
          <w:rPr>
            <w:noProof/>
            <w:webHidden/>
          </w:rPr>
          <w:instrText xml:space="preserve"> PAGEREF _Toc482625792 \h </w:instrText>
        </w:r>
        <w:r w:rsidR="008712CA">
          <w:rPr>
            <w:noProof/>
            <w:webHidden/>
          </w:rPr>
        </w:r>
        <w:r w:rsidR="008712CA">
          <w:rPr>
            <w:noProof/>
            <w:webHidden/>
          </w:rPr>
          <w:fldChar w:fldCharType="separate"/>
        </w:r>
        <w:r w:rsidR="008712CA">
          <w:rPr>
            <w:noProof/>
            <w:webHidden/>
          </w:rPr>
          <w:t>5</w:t>
        </w:r>
        <w:r w:rsidR="008712CA">
          <w:rPr>
            <w:noProof/>
            <w:webHidden/>
          </w:rPr>
          <w:fldChar w:fldCharType="end"/>
        </w:r>
      </w:hyperlink>
    </w:p>
    <w:p w14:paraId="709CD8D6" w14:textId="77777777" w:rsidR="008712CA" w:rsidRDefault="00AB332A">
      <w:pPr>
        <w:pStyle w:val="TOC3"/>
        <w:tabs>
          <w:tab w:val="left" w:pos="1440"/>
          <w:tab w:val="right" w:leader="dot" w:pos="8495"/>
        </w:tabs>
        <w:rPr>
          <w:rFonts w:asciiTheme="minorHAnsi" w:eastAsiaTheme="minorEastAsia" w:hAnsiTheme="minorHAnsi" w:cstheme="minorBidi"/>
          <w:noProof/>
          <w:lang w:eastAsia="en-GB"/>
        </w:rPr>
      </w:pPr>
      <w:hyperlink w:anchor="_Toc482625793" w:history="1">
        <w:r w:rsidR="008712CA" w:rsidRPr="00265000">
          <w:rPr>
            <w:rStyle w:val="Hyperlink"/>
            <w:noProof/>
            <w:lang w:val="pt-BR"/>
          </w:rPr>
          <w:t>2.1.3.</w:t>
        </w:r>
        <w:r w:rsidR="008712CA">
          <w:rPr>
            <w:rFonts w:asciiTheme="minorHAnsi" w:eastAsiaTheme="minorEastAsia" w:hAnsiTheme="minorHAnsi" w:cstheme="minorBidi"/>
            <w:noProof/>
            <w:lang w:eastAsia="en-GB"/>
          </w:rPr>
          <w:tab/>
        </w:r>
        <w:r w:rsidR="008712CA" w:rsidRPr="00265000">
          <w:rPr>
            <w:rStyle w:val="Hyperlink"/>
            <w:noProof/>
            <w:lang w:val="pt-BR"/>
          </w:rPr>
          <w:t>Aqui Há Beira</w:t>
        </w:r>
        <w:r w:rsidR="008712CA">
          <w:rPr>
            <w:noProof/>
            <w:webHidden/>
          </w:rPr>
          <w:tab/>
        </w:r>
        <w:r w:rsidR="008712CA">
          <w:rPr>
            <w:noProof/>
            <w:webHidden/>
          </w:rPr>
          <w:fldChar w:fldCharType="begin"/>
        </w:r>
        <w:r w:rsidR="008712CA">
          <w:rPr>
            <w:noProof/>
            <w:webHidden/>
          </w:rPr>
          <w:instrText xml:space="preserve"> PAGEREF _Toc482625793 \h </w:instrText>
        </w:r>
        <w:r w:rsidR="008712CA">
          <w:rPr>
            <w:noProof/>
            <w:webHidden/>
          </w:rPr>
        </w:r>
        <w:r w:rsidR="008712CA">
          <w:rPr>
            <w:noProof/>
            <w:webHidden/>
          </w:rPr>
          <w:fldChar w:fldCharType="separate"/>
        </w:r>
        <w:r w:rsidR="008712CA">
          <w:rPr>
            <w:noProof/>
            <w:webHidden/>
          </w:rPr>
          <w:t>6</w:t>
        </w:r>
        <w:r w:rsidR="008712CA">
          <w:rPr>
            <w:noProof/>
            <w:webHidden/>
          </w:rPr>
          <w:fldChar w:fldCharType="end"/>
        </w:r>
      </w:hyperlink>
    </w:p>
    <w:p w14:paraId="4C3784A0" w14:textId="77777777" w:rsidR="008712CA" w:rsidRDefault="00AB332A">
      <w:pPr>
        <w:pStyle w:val="TOC2"/>
        <w:tabs>
          <w:tab w:val="left" w:pos="960"/>
          <w:tab w:val="right" w:leader="dot" w:pos="8495"/>
        </w:tabs>
        <w:rPr>
          <w:rFonts w:asciiTheme="minorHAnsi" w:eastAsiaTheme="minorEastAsia" w:hAnsiTheme="minorHAnsi" w:cstheme="minorBidi"/>
          <w:noProof/>
          <w:lang w:eastAsia="en-GB"/>
        </w:rPr>
      </w:pPr>
      <w:hyperlink w:anchor="_Toc482625794" w:history="1">
        <w:r w:rsidR="008712CA" w:rsidRPr="00265000">
          <w:rPr>
            <w:rStyle w:val="Hyperlink"/>
            <w:noProof/>
          </w:rPr>
          <w:t>2.2.</w:t>
        </w:r>
        <w:r w:rsidR="008712CA">
          <w:rPr>
            <w:rFonts w:asciiTheme="minorHAnsi" w:eastAsiaTheme="minorEastAsia" w:hAnsiTheme="minorHAnsi" w:cstheme="minorBidi"/>
            <w:noProof/>
            <w:lang w:eastAsia="en-GB"/>
          </w:rPr>
          <w:tab/>
        </w:r>
        <w:r w:rsidR="008712CA" w:rsidRPr="00265000">
          <w:rPr>
            <w:rStyle w:val="Hyperlink"/>
            <w:noProof/>
          </w:rPr>
          <w:t>Aplicações de âmbito nacional</w:t>
        </w:r>
        <w:r w:rsidR="008712CA">
          <w:rPr>
            <w:noProof/>
            <w:webHidden/>
          </w:rPr>
          <w:tab/>
        </w:r>
        <w:r w:rsidR="008712CA">
          <w:rPr>
            <w:noProof/>
            <w:webHidden/>
          </w:rPr>
          <w:fldChar w:fldCharType="begin"/>
        </w:r>
        <w:r w:rsidR="008712CA">
          <w:rPr>
            <w:noProof/>
            <w:webHidden/>
          </w:rPr>
          <w:instrText xml:space="preserve"> PAGEREF _Toc482625794 \h </w:instrText>
        </w:r>
        <w:r w:rsidR="008712CA">
          <w:rPr>
            <w:noProof/>
            <w:webHidden/>
          </w:rPr>
        </w:r>
        <w:r w:rsidR="008712CA">
          <w:rPr>
            <w:noProof/>
            <w:webHidden/>
          </w:rPr>
          <w:fldChar w:fldCharType="separate"/>
        </w:r>
        <w:r w:rsidR="008712CA">
          <w:rPr>
            <w:noProof/>
            <w:webHidden/>
          </w:rPr>
          <w:t>6</w:t>
        </w:r>
        <w:r w:rsidR="008712CA">
          <w:rPr>
            <w:noProof/>
            <w:webHidden/>
          </w:rPr>
          <w:fldChar w:fldCharType="end"/>
        </w:r>
      </w:hyperlink>
    </w:p>
    <w:p w14:paraId="08E7C3C6" w14:textId="77777777" w:rsidR="008712CA" w:rsidRDefault="00AB332A">
      <w:pPr>
        <w:pStyle w:val="TOC3"/>
        <w:tabs>
          <w:tab w:val="left" w:pos="1440"/>
          <w:tab w:val="right" w:leader="dot" w:pos="8495"/>
        </w:tabs>
        <w:rPr>
          <w:rFonts w:asciiTheme="minorHAnsi" w:eastAsiaTheme="minorEastAsia" w:hAnsiTheme="minorHAnsi" w:cstheme="minorBidi"/>
          <w:noProof/>
          <w:lang w:eastAsia="en-GB"/>
        </w:rPr>
      </w:pPr>
      <w:hyperlink w:anchor="_Toc482625795" w:history="1">
        <w:r w:rsidR="008712CA" w:rsidRPr="00265000">
          <w:rPr>
            <w:rStyle w:val="Hyperlink"/>
            <w:noProof/>
            <w:lang w:val="pt-PT"/>
          </w:rPr>
          <w:t>2.2.1.</w:t>
        </w:r>
        <w:r w:rsidR="008712CA">
          <w:rPr>
            <w:rFonts w:asciiTheme="minorHAnsi" w:eastAsiaTheme="minorEastAsia" w:hAnsiTheme="minorHAnsi" w:cstheme="minorBidi"/>
            <w:noProof/>
            <w:lang w:eastAsia="en-GB"/>
          </w:rPr>
          <w:tab/>
        </w:r>
        <w:r w:rsidR="008712CA" w:rsidRPr="00265000">
          <w:rPr>
            <w:rStyle w:val="Hyperlink"/>
            <w:noProof/>
            <w:lang w:val="pt-PT"/>
          </w:rPr>
          <w:t>Visit Portugal</w:t>
        </w:r>
        <w:r w:rsidR="008712CA">
          <w:rPr>
            <w:noProof/>
            <w:webHidden/>
          </w:rPr>
          <w:tab/>
        </w:r>
        <w:r w:rsidR="008712CA">
          <w:rPr>
            <w:noProof/>
            <w:webHidden/>
          </w:rPr>
          <w:fldChar w:fldCharType="begin"/>
        </w:r>
        <w:r w:rsidR="008712CA">
          <w:rPr>
            <w:noProof/>
            <w:webHidden/>
          </w:rPr>
          <w:instrText xml:space="preserve"> PAGEREF _Toc482625795 \h </w:instrText>
        </w:r>
        <w:r w:rsidR="008712CA">
          <w:rPr>
            <w:noProof/>
            <w:webHidden/>
          </w:rPr>
        </w:r>
        <w:r w:rsidR="008712CA">
          <w:rPr>
            <w:noProof/>
            <w:webHidden/>
          </w:rPr>
          <w:fldChar w:fldCharType="separate"/>
        </w:r>
        <w:r w:rsidR="008712CA">
          <w:rPr>
            <w:noProof/>
            <w:webHidden/>
          </w:rPr>
          <w:t>6</w:t>
        </w:r>
        <w:r w:rsidR="008712CA">
          <w:rPr>
            <w:noProof/>
            <w:webHidden/>
          </w:rPr>
          <w:fldChar w:fldCharType="end"/>
        </w:r>
      </w:hyperlink>
    </w:p>
    <w:p w14:paraId="3E4E27A5" w14:textId="77777777" w:rsidR="008712CA" w:rsidRDefault="00AB332A">
      <w:pPr>
        <w:pStyle w:val="TOC2"/>
        <w:tabs>
          <w:tab w:val="left" w:pos="960"/>
          <w:tab w:val="right" w:leader="dot" w:pos="8495"/>
        </w:tabs>
        <w:rPr>
          <w:rFonts w:asciiTheme="minorHAnsi" w:eastAsiaTheme="minorEastAsia" w:hAnsiTheme="minorHAnsi" w:cstheme="minorBidi"/>
          <w:noProof/>
          <w:lang w:eastAsia="en-GB"/>
        </w:rPr>
      </w:pPr>
      <w:hyperlink w:anchor="_Toc482625796" w:history="1">
        <w:r w:rsidR="008712CA" w:rsidRPr="00265000">
          <w:rPr>
            <w:rStyle w:val="Hyperlink"/>
            <w:noProof/>
          </w:rPr>
          <w:t>2.3.</w:t>
        </w:r>
        <w:r w:rsidR="008712CA">
          <w:rPr>
            <w:rFonts w:asciiTheme="minorHAnsi" w:eastAsiaTheme="minorEastAsia" w:hAnsiTheme="minorHAnsi" w:cstheme="minorBidi"/>
            <w:noProof/>
            <w:lang w:eastAsia="en-GB"/>
          </w:rPr>
          <w:tab/>
        </w:r>
        <w:r w:rsidR="008712CA" w:rsidRPr="00265000">
          <w:rPr>
            <w:rStyle w:val="Hyperlink"/>
            <w:noProof/>
          </w:rPr>
          <w:t>Aplicações âmbito global</w:t>
        </w:r>
        <w:r w:rsidR="008712CA">
          <w:rPr>
            <w:noProof/>
            <w:webHidden/>
          </w:rPr>
          <w:tab/>
        </w:r>
        <w:r w:rsidR="008712CA">
          <w:rPr>
            <w:noProof/>
            <w:webHidden/>
          </w:rPr>
          <w:fldChar w:fldCharType="begin"/>
        </w:r>
        <w:r w:rsidR="008712CA">
          <w:rPr>
            <w:noProof/>
            <w:webHidden/>
          </w:rPr>
          <w:instrText xml:space="preserve"> PAGEREF _Toc482625796 \h </w:instrText>
        </w:r>
        <w:r w:rsidR="008712CA">
          <w:rPr>
            <w:noProof/>
            <w:webHidden/>
          </w:rPr>
        </w:r>
        <w:r w:rsidR="008712CA">
          <w:rPr>
            <w:noProof/>
            <w:webHidden/>
          </w:rPr>
          <w:fldChar w:fldCharType="separate"/>
        </w:r>
        <w:r w:rsidR="008712CA">
          <w:rPr>
            <w:noProof/>
            <w:webHidden/>
          </w:rPr>
          <w:t>7</w:t>
        </w:r>
        <w:r w:rsidR="008712CA">
          <w:rPr>
            <w:noProof/>
            <w:webHidden/>
          </w:rPr>
          <w:fldChar w:fldCharType="end"/>
        </w:r>
      </w:hyperlink>
    </w:p>
    <w:p w14:paraId="5753BEEE" w14:textId="77777777" w:rsidR="008712CA" w:rsidRDefault="00AB332A">
      <w:pPr>
        <w:pStyle w:val="TOC3"/>
        <w:tabs>
          <w:tab w:val="left" w:pos="1440"/>
          <w:tab w:val="right" w:leader="dot" w:pos="8495"/>
        </w:tabs>
        <w:rPr>
          <w:rFonts w:asciiTheme="minorHAnsi" w:eastAsiaTheme="minorEastAsia" w:hAnsiTheme="minorHAnsi" w:cstheme="minorBidi"/>
          <w:noProof/>
          <w:lang w:eastAsia="en-GB"/>
        </w:rPr>
      </w:pPr>
      <w:hyperlink w:anchor="_Toc482625797" w:history="1">
        <w:r w:rsidR="008712CA" w:rsidRPr="00265000">
          <w:rPr>
            <w:rStyle w:val="Hyperlink"/>
            <w:noProof/>
            <w:lang w:val="pt-PT"/>
          </w:rPr>
          <w:t>2.3.1.</w:t>
        </w:r>
        <w:r w:rsidR="008712CA">
          <w:rPr>
            <w:rFonts w:asciiTheme="minorHAnsi" w:eastAsiaTheme="minorEastAsia" w:hAnsiTheme="minorHAnsi" w:cstheme="minorBidi"/>
            <w:noProof/>
            <w:lang w:eastAsia="en-GB"/>
          </w:rPr>
          <w:tab/>
        </w:r>
        <w:r w:rsidR="008712CA" w:rsidRPr="00265000">
          <w:rPr>
            <w:rStyle w:val="Hyperlink"/>
            <w:noProof/>
            <w:lang w:val="pt-PT"/>
          </w:rPr>
          <w:t>TripAdviser</w:t>
        </w:r>
        <w:r w:rsidR="008712CA">
          <w:rPr>
            <w:noProof/>
            <w:webHidden/>
          </w:rPr>
          <w:tab/>
        </w:r>
        <w:r w:rsidR="008712CA">
          <w:rPr>
            <w:noProof/>
            <w:webHidden/>
          </w:rPr>
          <w:fldChar w:fldCharType="begin"/>
        </w:r>
        <w:r w:rsidR="008712CA">
          <w:rPr>
            <w:noProof/>
            <w:webHidden/>
          </w:rPr>
          <w:instrText xml:space="preserve"> PAGEREF _Toc482625797 \h </w:instrText>
        </w:r>
        <w:r w:rsidR="008712CA">
          <w:rPr>
            <w:noProof/>
            <w:webHidden/>
          </w:rPr>
        </w:r>
        <w:r w:rsidR="008712CA">
          <w:rPr>
            <w:noProof/>
            <w:webHidden/>
          </w:rPr>
          <w:fldChar w:fldCharType="separate"/>
        </w:r>
        <w:r w:rsidR="008712CA">
          <w:rPr>
            <w:noProof/>
            <w:webHidden/>
          </w:rPr>
          <w:t>7</w:t>
        </w:r>
        <w:r w:rsidR="008712CA">
          <w:rPr>
            <w:noProof/>
            <w:webHidden/>
          </w:rPr>
          <w:fldChar w:fldCharType="end"/>
        </w:r>
      </w:hyperlink>
    </w:p>
    <w:p w14:paraId="42D09012" w14:textId="77777777" w:rsidR="008712CA" w:rsidRDefault="00AB332A">
      <w:pPr>
        <w:pStyle w:val="TOC2"/>
        <w:tabs>
          <w:tab w:val="left" w:pos="960"/>
          <w:tab w:val="right" w:leader="dot" w:pos="8495"/>
        </w:tabs>
        <w:rPr>
          <w:rFonts w:asciiTheme="minorHAnsi" w:eastAsiaTheme="minorEastAsia" w:hAnsiTheme="minorHAnsi" w:cstheme="minorBidi"/>
          <w:noProof/>
          <w:lang w:eastAsia="en-GB"/>
        </w:rPr>
      </w:pPr>
      <w:hyperlink w:anchor="_Toc482625798" w:history="1">
        <w:r w:rsidR="008712CA" w:rsidRPr="00265000">
          <w:rPr>
            <w:rStyle w:val="Hyperlink"/>
            <w:noProof/>
          </w:rPr>
          <w:t>2.4.</w:t>
        </w:r>
        <w:r w:rsidR="008712CA">
          <w:rPr>
            <w:rFonts w:asciiTheme="minorHAnsi" w:eastAsiaTheme="minorEastAsia" w:hAnsiTheme="minorHAnsi" w:cstheme="minorBidi"/>
            <w:noProof/>
            <w:lang w:eastAsia="en-GB"/>
          </w:rPr>
          <w:tab/>
        </w:r>
        <w:r w:rsidR="008712CA" w:rsidRPr="00265000">
          <w:rPr>
            <w:rStyle w:val="Hyperlink"/>
            <w:noProof/>
          </w:rPr>
          <w:t>Funcionalidades a reter</w:t>
        </w:r>
        <w:r w:rsidR="008712CA">
          <w:rPr>
            <w:noProof/>
            <w:webHidden/>
          </w:rPr>
          <w:tab/>
        </w:r>
        <w:r w:rsidR="008712CA">
          <w:rPr>
            <w:noProof/>
            <w:webHidden/>
          </w:rPr>
          <w:fldChar w:fldCharType="begin"/>
        </w:r>
        <w:r w:rsidR="008712CA">
          <w:rPr>
            <w:noProof/>
            <w:webHidden/>
          </w:rPr>
          <w:instrText xml:space="preserve"> PAGEREF _Toc482625798 \h </w:instrText>
        </w:r>
        <w:r w:rsidR="008712CA">
          <w:rPr>
            <w:noProof/>
            <w:webHidden/>
          </w:rPr>
        </w:r>
        <w:r w:rsidR="008712CA">
          <w:rPr>
            <w:noProof/>
            <w:webHidden/>
          </w:rPr>
          <w:fldChar w:fldCharType="separate"/>
        </w:r>
        <w:r w:rsidR="008712CA">
          <w:rPr>
            <w:noProof/>
            <w:webHidden/>
          </w:rPr>
          <w:t>8</w:t>
        </w:r>
        <w:r w:rsidR="008712CA">
          <w:rPr>
            <w:noProof/>
            <w:webHidden/>
          </w:rPr>
          <w:fldChar w:fldCharType="end"/>
        </w:r>
      </w:hyperlink>
    </w:p>
    <w:p w14:paraId="5633D3AF" w14:textId="77777777" w:rsidR="008712CA" w:rsidRDefault="00AB332A">
      <w:pPr>
        <w:pStyle w:val="TOC2"/>
        <w:tabs>
          <w:tab w:val="left" w:pos="960"/>
          <w:tab w:val="right" w:leader="dot" w:pos="8495"/>
        </w:tabs>
        <w:rPr>
          <w:rFonts w:asciiTheme="minorHAnsi" w:eastAsiaTheme="minorEastAsia" w:hAnsiTheme="minorHAnsi" w:cstheme="minorBidi"/>
          <w:noProof/>
          <w:lang w:eastAsia="en-GB"/>
        </w:rPr>
      </w:pPr>
      <w:hyperlink w:anchor="_Toc482625799" w:history="1">
        <w:r w:rsidR="008712CA" w:rsidRPr="00265000">
          <w:rPr>
            <w:rStyle w:val="Hyperlink"/>
            <w:noProof/>
          </w:rPr>
          <w:t>2.5.</w:t>
        </w:r>
        <w:r w:rsidR="008712CA">
          <w:rPr>
            <w:rFonts w:asciiTheme="minorHAnsi" w:eastAsiaTheme="minorEastAsia" w:hAnsiTheme="minorHAnsi" w:cstheme="minorBidi"/>
            <w:noProof/>
            <w:lang w:eastAsia="en-GB"/>
          </w:rPr>
          <w:tab/>
        </w:r>
        <w:r w:rsidR="008712CA" w:rsidRPr="00265000">
          <w:rPr>
            <w:rStyle w:val="Hyperlink"/>
            <w:noProof/>
          </w:rPr>
          <w:t>Análise critica do estado da arte</w:t>
        </w:r>
        <w:r w:rsidR="008712CA">
          <w:rPr>
            <w:noProof/>
            <w:webHidden/>
          </w:rPr>
          <w:tab/>
        </w:r>
        <w:r w:rsidR="008712CA">
          <w:rPr>
            <w:noProof/>
            <w:webHidden/>
          </w:rPr>
          <w:fldChar w:fldCharType="begin"/>
        </w:r>
        <w:r w:rsidR="008712CA">
          <w:rPr>
            <w:noProof/>
            <w:webHidden/>
          </w:rPr>
          <w:instrText xml:space="preserve"> PAGEREF _Toc482625799 \h </w:instrText>
        </w:r>
        <w:r w:rsidR="008712CA">
          <w:rPr>
            <w:noProof/>
            <w:webHidden/>
          </w:rPr>
        </w:r>
        <w:r w:rsidR="008712CA">
          <w:rPr>
            <w:noProof/>
            <w:webHidden/>
          </w:rPr>
          <w:fldChar w:fldCharType="separate"/>
        </w:r>
        <w:r w:rsidR="008712CA">
          <w:rPr>
            <w:noProof/>
            <w:webHidden/>
          </w:rPr>
          <w:t>8</w:t>
        </w:r>
        <w:r w:rsidR="008712CA">
          <w:rPr>
            <w:noProof/>
            <w:webHidden/>
          </w:rPr>
          <w:fldChar w:fldCharType="end"/>
        </w:r>
      </w:hyperlink>
    </w:p>
    <w:p w14:paraId="1D4CD5EA" w14:textId="77777777" w:rsidR="008712CA" w:rsidRDefault="00AB332A">
      <w:pPr>
        <w:pStyle w:val="TOC1"/>
        <w:tabs>
          <w:tab w:val="left" w:pos="480"/>
          <w:tab w:val="right" w:leader="dot" w:pos="8495"/>
        </w:tabs>
        <w:rPr>
          <w:rFonts w:asciiTheme="minorHAnsi" w:eastAsiaTheme="minorEastAsia" w:hAnsiTheme="minorHAnsi" w:cstheme="minorBidi"/>
          <w:noProof/>
          <w:lang w:eastAsia="en-GB"/>
        </w:rPr>
      </w:pPr>
      <w:hyperlink w:anchor="_Toc482625800" w:history="1">
        <w:r w:rsidR="008712CA" w:rsidRPr="00265000">
          <w:rPr>
            <w:rStyle w:val="Hyperlink"/>
            <w:noProof/>
          </w:rPr>
          <w:t>3.</w:t>
        </w:r>
        <w:r w:rsidR="008712CA">
          <w:rPr>
            <w:rFonts w:asciiTheme="minorHAnsi" w:eastAsiaTheme="minorEastAsia" w:hAnsiTheme="minorHAnsi" w:cstheme="minorBidi"/>
            <w:noProof/>
            <w:lang w:eastAsia="en-GB"/>
          </w:rPr>
          <w:tab/>
        </w:r>
        <w:r w:rsidR="008712CA" w:rsidRPr="00265000">
          <w:rPr>
            <w:rStyle w:val="Hyperlink"/>
            <w:noProof/>
          </w:rPr>
          <w:t>Metodologia e resultados esperados</w:t>
        </w:r>
        <w:r w:rsidR="008712CA">
          <w:rPr>
            <w:noProof/>
            <w:webHidden/>
          </w:rPr>
          <w:tab/>
        </w:r>
        <w:r w:rsidR="008712CA">
          <w:rPr>
            <w:noProof/>
            <w:webHidden/>
          </w:rPr>
          <w:fldChar w:fldCharType="begin"/>
        </w:r>
        <w:r w:rsidR="008712CA">
          <w:rPr>
            <w:noProof/>
            <w:webHidden/>
          </w:rPr>
          <w:instrText xml:space="preserve"> PAGEREF _Toc482625800 \h </w:instrText>
        </w:r>
        <w:r w:rsidR="008712CA">
          <w:rPr>
            <w:noProof/>
            <w:webHidden/>
          </w:rPr>
        </w:r>
        <w:r w:rsidR="008712CA">
          <w:rPr>
            <w:noProof/>
            <w:webHidden/>
          </w:rPr>
          <w:fldChar w:fldCharType="separate"/>
        </w:r>
        <w:r w:rsidR="008712CA">
          <w:rPr>
            <w:noProof/>
            <w:webHidden/>
          </w:rPr>
          <w:t>9</w:t>
        </w:r>
        <w:r w:rsidR="008712CA">
          <w:rPr>
            <w:noProof/>
            <w:webHidden/>
          </w:rPr>
          <w:fldChar w:fldCharType="end"/>
        </w:r>
      </w:hyperlink>
    </w:p>
    <w:p w14:paraId="27B736B8" w14:textId="77777777" w:rsidR="008712CA" w:rsidRDefault="00AB332A">
      <w:pPr>
        <w:pStyle w:val="TOC2"/>
        <w:tabs>
          <w:tab w:val="left" w:pos="960"/>
          <w:tab w:val="right" w:leader="dot" w:pos="8495"/>
        </w:tabs>
        <w:rPr>
          <w:rFonts w:asciiTheme="minorHAnsi" w:eastAsiaTheme="minorEastAsia" w:hAnsiTheme="minorHAnsi" w:cstheme="minorBidi"/>
          <w:noProof/>
          <w:lang w:eastAsia="en-GB"/>
        </w:rPr>
      </w:pPr>
      <w:hyperlink w:anchor="_Toc482625801" w:history="1">
        <w:r w:rsidR="008712CA" w:rsidRPr="00265000">
          <w:rPr>
            <w:rStyle w:val="Hyperlink"/>
            <w:noProof/>
          </w:rPr>
          <w:t>3.1.</w:t>
        </w:r>
        <w:r w:rsidR="008712CA">
          <w:rPr>
            <w:rFonts w:asciiTheme="minorHAnsi" w:eastAsiaTheme="minorEastAsia" w:hAnsiTheme="minorHAnsi" w:cstheme="minorBidi"/>
            <w:noProof/>
            <w:lang w:eastAsia="en-GB"/>
          </w:rPr>
          <w:tab/>
        </w:r>
        <w:r w:rsidR="008712CA" w:rsidRPr="00265000">
          <w:rPr>
            <w:rStyle w:val="Hyperlink"/>
            <w:noProof/>
          </w:rPr>
          <w:t>Metodologia</w:t>
        </w:r>
        <w:r w:rsidR="008712CA">
          <w:rPr>
            <w:noProof/>
            <w:webHidden/>
          </w:rPr>
          <w:tab/>
        </w:r>
        <w:r w:rsidR="008712CA">
          <w:rPr>
            <w:noProof/>
            <w:webHidden/>
          </w:rPr>
          <w:fldChar w:fldCharType="begin"/>
        </w:r>
        <w:r w:rsidR="008712CA">
          <w:rPr>
            <w:noProof/>
            <w:webHidden/>
          </w:rPr>
          <w:instrText xml:space="preserve"> PAGEREF _Toc482625801 \h </w:instrText>
        </w:r>
        <w:r w:rsidR="008712CA">
          <w:rPr>
            <w:noProof/>
            <w:webHidden/>
          </w:rPr>
        </w:r>
        <w:r w:rsidR="008712CA">
          <w:rPr>
            <w:noProof/>
            <w:webHidden/>
          </w:rPr>
          <w:fldChar w:fldCharType="separate"/>
        </w:r>
        <w:r w:rsidR="008712CA">
          <w:rPr>
            <w:noProof/>
            <w:webHidden/>
          </w:rPr>
          <w:t>9</w:t>
        </w:r>
        <w:r w:rsidR="008712CA">
          <w:rPr>
            <w:noProof/>
            <w:webHidden/>
          </w:rPr>
          <w:fldChar w:fldCharType="end"/>
        </w:r>
      </w:hyperlink>
    </w:p>
    <w:p w14:paraId="3ABAF9F9" w14:textId="77777777" w:rsidR="008712CA" w:rsidRDefault="00AB332A">
      <w:pPr>
        <w:pStyle w:val="TOC2"/>
        <w:tabs>
          <w:tab w:val="left" w:pos="960"/>
          <w:tab w:val="right" w:leader="dot" w:pos="8495"/>
        </w:tabs>
        <w:rPr>
          <w:rFonts w:asciiTheme="minorHAnsi" w:eastAsiaTheme="minorEastAsia" w:hAnsiTheme="minorHAnsi" w:cstheme="minorBidi"/>
          <w:noProof/>
          <w:lang w:eastAsia="en-GB"/>
        </w:rPr>
      </w:pPr>
      <w:hyperlink w:anchor="_Toc482625802" w:history="1">
        <w:r w:rsidR="008712CA" w:rsidRPr="00265000">
          <w:rPr>
            <w:rStyle w:val="Hyperlink"/>
            <w:noProof/>
          </w:rPr>
          <w:t>3.2.</w:t>
        </w:r>
        <w:r w:rsidR="008712CA">
          <w:rPr>
            <w:rFonts w:asciiTheme="minorHAnsi" w:eastAsiaTheme="minorEastAsia" w:hAnsiTheme="minorHAnsi" w:cstheme="minorBidi"/>
            <w:noProof/>
            <w:lang w:eastAsia="en-GB"/>
          </w:rPr>
          <w:tab/>
        </w:r>
        <w:r w:rsidR="008712CA" w:rsidRPr="00265000">
          <w:rPr>
            <w:rStyle w:val="Hyperlink"/>
            <w:noProof/>
          </w:rPr>
          <w:t>Descrição das Tarefas</w:t>
        </w:r>
        <w:r w:rsidR="008712CA">
          <w:rPr>
            <w:noProof/>
            <w:webHidden/>
          </w:rPr>
          <w:tab/>
        </w:r>
        <w:r w:rsidR="008712CA">
          <w:rPr>
            <w:noProof/>
            <w:webHidden/>
          </w:rPr>
          <w:fldChar w:fldCharType="begin"/>
        </w:r>
        <w:r w:rsidR="008712CA">
          <w:rPr>
            <w:noProof/>
            <w:webHidden/>
          </w:rPr>
          <w:instrText xml:space="preserve"> PAGEREF _Toc482625802 \h </w:instrText>
        </w:r>
        <w:r w:rsidR="008712CA">
          <w:rPr>
            <w:noProof/>
            <w:webHidden/>
          </w:rPr>
        </w:r>
        <w:r w:rsidR="008712CA">
          <w:rPr>
            <w:noProof/>
            <w:webHidden/>
          </w:rPr>
          <w:fldChar w:fldCharType="separate"/>
        </w:r>
        <w:r w:rsidR="008712CA">
          <w:rPr>
            <w:noProof/>
            <w:webHidden/>
          </w:rPr>
          <w:t>9</w:t>
        </w:r>
        <w:r w:rsidR="008712CA">
          <w:rPr>
            <w:noProof/>
            <w:webHidden/>
          </w:rPr>
          <w:fldChar w:fldCharType="end"/>
        </w:r>
      </w:hyperlink>
    </w:p>
    <w:p w14:paraId="3214AA16" w14:textId="77777777" w:rsidR="008712CA" w:rsidRDefault="00AB332A">
      <w:pPr>
        <w:pStyle w:val="TOC2"/>
        <w:tabs>
          <w:tab w:val="left" w:pos="960"/>
          <w:tab w:val="right" w:leader="dot" w:pos="8495"/>
        </w:tabs>
        <w:rPr>
          <w:rFonts w:asciiTheme="minorHAnsi" w:eastAsiaTheme="minorEastAsia" w:hAnsiTheme="minorHAnsi" w:cstheme="minorBidi"/>
          <w:noProof/>
          <w:lang w:eastAsia="en-GB"/>
        </w:rPr>
      </w:pPr>
      <w:hyperlink w:anchor="_Toc482625803" w:history="1">
        <w:r w:rsidR="008712CA" w:rsidRPr="00265000">
          <w:rPr>
            <w:rStyle w:val="Hyperlink"/>
            <w:noProof/>
          </w:rPr>
          <w:t>3.3.</w:t>
        </w:r>
        <w:r w:rsidR="008712CA">
          <w:rPr>
            <w:rFonts w:asciiTheme="minorHAnsi" w:eastAsiaTheme="minorEastAsia" w:hAnsiTheme="minorHAnsi" w:cstheme="minorBidi"/>
            <w:noProof/>
            <w:lang w:eastAsia="en-GB"/>
          </w:rPr>
          <w:tab/>
        </w:r>
        <w:r w:rsidR="008712CA" w:rsidRPr="00265000">
          <w:rPr>
            <w:rStyle w:val="Hyperlink"/>
            <w:noProof/>
          </w:rPr>
          <w:t>Resultados esperados</w:t>
        </w:r>
        <w:r w:rsidR="008712CA">
          <w:rPr>
            <w:noProof/>
            <w:webHidden/>
          </w:rPr>
          <w:tab/>
        </w:r>
        <w:r w:rsidR="008712CA">
          <w:rPr>
            <w:noProof/>
            <w:webHidden/>
          </w:rPr>
          <w:fldChar w:fldCharType="begin"/>
        </w:r>
        <w:r w:rsidR="008712CA">
          <w:rPr>
            <w:noProof/>
            <w:webHidden/>
          </w:rPr>
          <w:instrText xml:space="preserve"> PAGEREF _Toc482625803 \h </w:instrText>
        </w:r>
        <w:r w:rsidR="008712CA">
          <w:rPr>
            <w:noProof/>
            <w:webHidden/>
          </w:rPr>
        </w:r>
        <w:r w:rsidR="008712CA">
          <w:rPr>
            <w:noProof/>
            <w:webHidden/>
          </w:rPr>
          <w:fldChar w:fldCharType="separate"/>
        </w:r>
        <w:r w:rsidR="008712CA">
          <w:rPr>
            <w:noProof/>
            <w:webHidden/>
          </w:rPr>
          <w:t>9</w:t>
        </w:r>
        <w:r w:rsidR="008712CA">
          <w:rPr>
            <w:noProof/>
            <w:webHidden/>
          </w:rPr>
          <w:fldChar w:fldCharType="end"/>
        </w:r>
      </w:hyperlink>
    </w:p>
    <w:p w14:paraId="5DCDE5A8" w14:textId="77777777" w:rsidR="008712CA" w:rsidRDefault="00AB332A">
      <w:pPr>
        <w:pStyle w:val="TOC1"/>
        <w:tabs>
          <w:tab w:val="left" w:pos="480"/>
          <w:tab w:val="right" w:leader="dot" w:pos="8495"/>
        </w:tabs>
        <w:rPr>
          <w:rFonts w:asciiTheme="minorHAnsi" w:eastAsiaTheme="minorEastAsia" w:hAnsiTheme="minorHAnsi" w:cstheme="minorBidi"/>
          <w:noProof/>
          <w:lang w:eastAsia="en-GB"/>
        </w:rPr>
      </w:pPr>
      <w:hyperlink w:anchor="_Toc482625804" w:history="1">
        <w:r w:rsidR="008712CA" w:rsidRPr="00265000">
          <w:rPr>
            <w:rStyle w:val="Hyperlink"/>
            <w:noProof/>
          </w:rPr>
          <w:t>4.</w:t>
        </w:r>
        <w:r w:rsidR="008712CA">
          <w:rPr>
            <w:rFonts w:asciiTheme="minorHAnsi" w:eastAsiaTheme="minorEastAsia" w:hAnsiTheme="minorHAnsi" w:cstheme="minorBidi"/>
            <w:noProof/>
            <w:lang w:eastAsia="en-GB"/>
          </w:rPr>
          <w:tab/>
        </w:r>
        <w:r w:rsidR="008712CA" w:rsidRPr="00265000">
          <w:rPr>
            <w:rStyle w:val="Hyperlink"/>
            <w:noProof/>
          </w:rPr>
          <w:t>Modelação</w:t>
        </w:r>
        <w:r w:rsidR="008712CA">
          <w:rPr>
            <w:noProof/>
            <w:webHidden/>
          </w:rPr>
          <w:tab/>
        </w:r>
        <w:r w:rsidR="008712CA">
          <w:rPr>
            <w:noProof/>
            <w:webHidden/>
          </w:rPr>
          <w:fldChar w:fldCharType="begin"/>
        </w:r>
        <w:r w:rsidR="008712CA">
          <w:rPr>
            <w:noProof/>
            <w:webHidden/>
          </w:rPr>
          <w:instrText xml:space="preserve"> PAGEREF _Toc482625804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3EF04BCD" w14:textId="77777777" w:rsidR="008712CA" w:rsidRDefault="00AB332A">
      <w:pPr>
        <w:pStyle w:val="TOC2"/>
        <w:tabs>
          <w:tab w:val="left" w:pos="960"/>
          <w:tab w:val="right" w:leader="dot" w:pos="8495"/>
        </w:tabs>
        <w:rPr>
          <w:rFonts w:asciiTheme="minorHAnsi" w:eastAsiaTheme="minorEastAsia" w:hAnsiTheme="minorHAnsi" w:cstheme="minorBidi"/>
          <w:noProof/>
          <w:lang w:eastAsia="en-GB"/>
        </w:rPr>
      </w:pPr>
      <w:hyperlink w:anchor="_Toc482625805" w:history="1">
        <w:r w:rsidR="008712CA" w:rsidRPr="00265000">
          <w:rPr>
            <w:rStyle w:val="Hyperlink"/>
            <w:noProof/>
          </w:rPr>
          <w:t>4.1.</w:t>
        </w:r>
        <w:r w:rsidR="008712CA">
          <w:rPr>
            <w:rFonts w:asciiTheme="minorHAnsi" w:eastAsiaTheme="minorEastAsia" w:hAnsiTheme="minorHAnsi" w:cstheme="minorBidi"/>
            <w:noProof/>
            <w:lang w:eastAsia="en-GB"/>
          </w:rPr>
          <w:tab/>
        </w:r>
        <w:r w:rsidR="008712CA" w:rsidRPr="00265000">
          <w:rPr>
            <w:rStyle w:val="Hyperlink"/>
            <w:noProof/>
          </w:rPr>
          <w:t>Diagrama de Contexto</w:t>
        </w:r>
        <w:r w:rsidR="008712CA">
          <w:rPr>
            <w:noProof/>
            <w:webHidden/>
          </w:rPr>
          <w:tab/>
        </w:r>
        <w:r w:rsidR="008712CA">
          <w:rPr>
            <w:noProof/>
            <w:webHidden/>
          </w:rPr>
          <w:fldChar w:fldCharType="begin"/>
        </w:r>
        <w:r w:rsidR="008712CA">
          <w:rPr>
            <w:noProof/>
            <w:webHidden/>
          </w:rPr>
          <w:instrText xml:space="preserve"> PAGEREF _Toc482625805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2398D549" w14:textId="77777777" w:rsidR="008712CA" w:rsidRDefault="00AB332A">
      <w:pPr>
        <w:pStyle w:val="TOC2"/>
        <w:tabs>
          <w:tab w:val="left" w:pos="960"/>
          <w:tab w:val="right" w:leader="dot" w:pos="8495"/>
        </w:tabs>
        <w:rPr>
          <w:rFonts w:asciiTheme="minorHAnsi" w:eastAsiaTheme="minorEastAsia" w:hAnsiTheme="minorHAnsi" w:cstheme="minorBidi"/>
          <w:noProof/>
          <w:lang w:eastAsia="en-GB"/>
        </w:rPr>
      </w:pPr>
      <w:hyperlink w:anchor="_Toc482625806" w:history="1">
        <w:r w:rsidR="008712CA" w:rsidRPr="00265000">
          <w:rPr>
            <w:rStyle w:val="Hyperlink"/>
            <w:noProof/>
          </w:rPr>
          <w:t>4.2.</w:t>
        </w:r>
        <w:r w:rsidR="008712CA">
          <w:rPr>
            <w:rFonts w:asciiTheme="minorHAnsi" w:eastAsiaTheme="minorEastAsia" w:hAnsiTheme="minorHAnsi" w:cstheme="minorBidi"/>
            <w:noProof/>
            <w:lang w:eastAsia="en-GB"/>
          </w:rPr>
          <w:tab/>
        </w:r>
        <w:r w:rsidR="008712CA" w:rsidRPr="00265000">
          <w:rPr>
            <w:rStyle w:val="Hyperlink"/>
            <w:noProof/>
          </w:rPr>
          <w:t>Casos de Uso</w:t>
        </w:r>
        <w:r w:rsidR="008712CA">
          <w:rPr>
            <w:noProof/>
            <w:webHidden/>
          </w:rPr>
          <w:tab/>
        </w:r>
        <w:r w:rsidR="008712CA">
          <w:rPr>
            <w:noProof/>
            <w:webHidden/>
          </w:rPr>
          <w:fldChar w:fldCharType="begin"/>
        </w:r>
        <w:r w:rsidR="008712CA">
          <w:rPr>
            <w:noProof/>
            <w:webHidden/>
          </w:rPr>
          <w:instrText xml:space="preserve"> PAGEREF _Toc482625806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393B14E1" w14:textId="77777777" w:rsidR="008712CA" w:rsidRDefault="00AB332A">
      <w:pPr>
        <w:pStyle w:val="TOC3"/>
        <w:tabs>
          <w:tab w:val="left" w:pos="1440"/>
          <w:tab w:val="right" w:leader="dot" w:pos="8495"/>
        </w:tabs>
        <w:rPr>
          <w:rFonts w:asciiTheme="minorHAnsi" w:eastAsiaTheme="minorEastAsia" w:hAnsiTheme="minorHAnsi" w:cstheme="minorBidi"/>
          <w:noProof/>
          <w:lang w:eastAsia="en-GB"/>
        </w:rPr>
      </w:pPr>
      <w:hyperlink w:anchor="_Toc482625807" w:history="1">
        <w:r w:rsidR="008712CA" w:rsidRPr="00265000">
          <w:rPr>
            <w:rStyle w:val="Hyperlink"/>
            <w:noProof/>
            <w:lang w:val="pt-BR"/>
          </w:rPr>
          <w:t>4.2.1.</w:t>
        </w:r>
        <w:r w:rsidR="008712CA">
          <w:rPr>
            <w:rFonts w:asciiTheme="minorHAnsi" w:eastAsiaTheme="minorEastAsia" w:hAnsiTheme="minorHAnsi" w:cstheme="minorBidi"/>
            <w:noProof/>
            <w:lang w:eastAsia="en-GB"/>
          </w:rPr>
          <w:tab/>
        </w:r>
        <w:r w:rsidR="008712CA" w:rsidRPr="00265000">
          <w:rPr>
            <w:rStyle w:val="Hyperlink"/>
            <w:noProof/>
            <w:lang w:val="pt-BR"/>
          </w:rPr>
          <w:t>Atores e respetivos casos de Uso</w:t>
        </w:r>
        <w:r w:rsidR="008712CA">
          <w:rPr>
            <w:noProof/>
            <w:webHidden/>
          </w:rPr>
          <w:tab/>
        </w:r>
        <w:r w:rsidR="008712CA">
          <w:rPr>
            <w:noProof/>
            <w:webHidden/>
          </w:rPr>
          <w:fldChar w:fldCharType="begin"/>
        </w:r>
        <w:r w:rsidR="008712CA">
          <w:rPr>
            <w:noProof/>
            <w:webHidden/>
          </w:rPr>
          <w:instrText xml:space="preserve"> PAGEREF _Toc482625807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2A9CE0E5" w14:textId="77777777" w:rsidR="008712CA" w:rsidRDefault="00AB332A">
      <w:pPr>
        <w:pStyle w:val="TOC3"/>
        <w:tabs>
          <w:tab w:val="left" w:pos="1440"/>
          <w:tab w:val="right" w:leader="dot" w:pos="8495"/>
        </w:tabs>
        <w:rPr>
          <w:rFonts w:asciiTheme="minorHAnsi" w:eastAsiaTheme="minorEastAsia" w:hAnsiTheme="minorHAnsi" w:cstheme="minorBidi"/>
          <w:noProof/>
          <w:lang w:eastAsia="en-GB"/>
        </w:rPr>
      </w:pPr>
      <w:hyperlink w:anchor="_Toc482625808" w:history="1">
        <w:r w:rsidR="008712CA" w:rsidRPr="00265000">
          <w:rPr>
            <w:rStyle w:val="Hyperlink"/>
            <w:noProof/>
            <w:lang w:val="pt-BR"/>
          </w:rPr>
          <w:t>4.2.2.</w:t>
        </w:r>
        <w:r w:rsidR="008712CA">
          <w:rPr>
            <w:rFonts w:asciiTheme="minorHAnsi" w:eastAsiaTheme="minorEastAsia" w:hAnsiTheme="minorHAnsi" w:cstheme="minorBidi"/>
            <w:noProof/>
            <w:lang w:eastAsia="en-GB"/>
          </w:rPr>
          <w:tab/>
        </w:r>
        <w:r w:rsidR="008712CA" w:rsidRPr="00265000">
          <w:rPr>
            <w:rStyle w:val="Hyperlink"/>
            <w:noProof/>
            <w:lang w:val="pt-BR"/>
          </w:rPr>
          <w:t>Diagrama de casos de Uso</w:t>
        </w:r>
        <w:r w:rsidR="008712CA">
          <w:rPr>
            <w:noProof/>
            <w:webHidden/>
          </w:rPr>
          <w:tab/>
        </w:r>
        <w:r w:rsidR="008712CA">
          <w:rPr>
            <w:noProof/>
            <w:webHidden/>
          </w:rPr>
          <w:fldChar w:fldCharType="begin"/>
        </w:r>
        <w:r w:rsidR="008712CA">
          <w:rPr>
            <w:noProof/>
            <w:webHidden/>
          </w:rPr>
          <w:instrText xml:space="preserve"> PAGEREF _Toc482625808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5F6C6CE8" w14:textId="77777777" w:rsidR="008712CA" w:rsidRDefault="00AB332A">
      <w:pPr>
        <w:pStyle w:val="TOC3"/>
        <w:tabs>
          <w:tab w:val="left" w:pos="1440"/>
          <w:tab w:val="right" w:leader="dot" w:pos="8495"/>
        </w:tabs>
        <w:rPr>
          <w:rFonts w:asciiTheme="minorHAnsi" w:eastAsiaTheme="minorEastAsia" w:hAnsiTheme="minorHAnsi" w:cstheme="minorBidi"/>
          <w:noProof/>
          <w:lang w:eastAsia="en-GB"/>
        </w:rPr>
      </w:pPr>
      <w:hyperlink w:anchor="_Toc482625809" w:history="1">
        <w:r w:rsidR="008712CA" w:rsidRPr="00265000">
          <w:rPr>
            <w:rStyle w:val="Hyperlink"/>
            <w:noProof/>
            <w:lang w:val="pt-BR"/>
          </w:rPr>
          <w:t>4.2.3.</w:t>
        </w:r>
        <w:r w:rsidR="008712CA">
          <w:rPr>
            <w:rFonts w:asciiTheme="minorHAnsi" w:eastAsiaTheme="minorEastAsia" w:hAnsiTheme="minorHAnsi" w:cstheme="minorBidi"/>
            <w:noProof/>
            <w:lang w:eastAsia="en-GB"/>
          </w:rPr>
          <w:tab/>
        </w:r>
        <w:r w:rsidR="008712CA" w:rsidRPr="00265000">
          <w:rPr>
            <w:rStyle w:val="Hyperlink"/>
            <w:noProof/>
            <w:lang w:val="pt-BR"/>
          </w:rPr>
          <w:t>Descrição de casos de Uso</w:t>
        </w:r>
        <w:r w:rsidR="008712CA">
          <w:rPr>
            <w:noProof/>
            <w:webHidden/>
          </w:rPr>
          <w:tab/>
        </w:r>
        <w:r w:rsidR="008712CA">
          <w:rPr>
            <w:noProof/>
            <w:webHidden/>
          </w:rPr>
          <w:fldChar w:fldCharType="begin"/>
        </w:r>
        <w:r w:rsidR="008712CA">
          <w:rPr>
            <w:noProof/>
            <w:webHidden/>
          </w:rPr>
          <w:instrText xml:space="preserve"> PAGEREF _Toc482625809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5D9AF791" w14:textId="77777777" w:rsidR="008712CA" w:rsidRDefault="00AB332A">
      <w:pPr>
        <w:pStyle w:val="TOC2"/>
        <w:tabs>
          <w:tab w:val="left" w:pos="960"/>
          <w:tab w:val="right" w:leader="dot" w:pos="8495"/>
        </w:tabs>
        <w:rPr>
          <w:rFonts w:asciiTheme="minorHAnsi" w:eastAsiaTheme="minorEastAsia" w:hAnsiTheme="minorHAnsi" w:cstheme="minorBidi"/>
          <w:noProof/>
          <w:lang w:eastAsia="en-GB"/>
        </w:rPr>
      </w:pPr>
      <w:hyperlink w:anchor="_Toc482625810" w:history="1">
        <w:r w:rsidR="008712CA" w:rsidRPr="00265000">
          <w:rPr>
            <w:rStyle w:val="Hyperlink"/>
            <w:noProof/>
          </w:rPr>
          <w:t>4.3.</w:t>
        </w:r>
        <w:r w:rsidR="008712CA">
          <w:rPr>
            <w:rFonts w:asciiTheme="minorHAnsi" w:eastAsiaTheme="minorEastAsia" w:hAnsiTheme="minorHAnsi" w:cstheme="minorBidi"/>
            <w:noProof/>
            <w:lang w:eastAsia="en-GB"/>
          </w:rPr>
          <w:tab/>
        </w:r>
        <w:r w:rsidR="008712CA" w:rsidRPr="00265000">
          <w:rPr>
            <w:rStyle w:val="Hyperlink"/>
            <w:noProof/>
          </w:rPr>
          <w:t>Diagramas de Sequência</w:t>
        </w:r>
        <w:r w:rsidR="008712CA">
          <w:rPr>
            <w:noProof/>
            <w:webHidden/>
          </w:rPr>
          <w:tab/>
        </w:r>
        <w:r w:rsidR="008712CA">
          <w:rPr>
            <w:noProof/>
            <w:webHidden/>
          </w:rPr>
          <w:fldChar w:fldCharType="begin"/>
        </w:r>
        <w:r w:rsidR="008712CA">
          <w:rPr>
            <w:noProof/>
            <w:webHidden/>
          </w:rPr>
          <w:instrText xml:space="preserve"> PAGEREF _Toc482625810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1D18561C" w14:textId="77777777" w:rsidR="008712CA" w:rsidRDefault="00AB332A">
      <w:pPr>
        <w:pStyle w:val="TOC2"/>
        <w:tabs>
          <w:tab w:val="left" w:pos="960"/>
          <w:tab w:val="right" w:leader="dot" w:pos="8495"/>
        </w:tabs>
        <w:rPr>
          <w:rFonts w:asciiTheme="minorHAnsi" w:eastAsiaTheme="minorEastAsia" w:hAnsiTheme="minorHAnsi" w:cstheme="minorBidi"/>
          <w:noProof/>
          <w:lang w:eastAsia="en-GB"/>
        </w:rPr>
      </w:pPr>
      <w:hyperlink w:anchor="_Toc482625811" w:history="1">
        <w:r w:rsidR="008712CA" w:rsidRPr="00265000">
          <w:rPr>
            <w:rStyle w:val="Hyperlink"/>
            <w:noProof/>
          </w:rPr>
          <w:t>4.4.</w:t>
        </w:r>
        <w:r w:rsidR="008712CA">
          <w:rPr>
            <w:rFonts w:asciiTheme="minorHAnsi" w:eastAsiaTheme="minorEastAsia" w:hAnsiTheme="minorHAnsi" w:cstheme="minorBidi"/>
            <w:noProof/>
            <w:lang w:eastAsia="en-GB"/>
          </w:rPr>
          <w:tab/>
        </w:r>
        <w:r w:rsidR="008712CA" w:rsidRPr="00265000">
          <w:rPr>
            <w:rStyle w:val="Hyperlink"/>
            <w:noProof/>
          </w:rPr>
          <w:t>Diagramas de Classes</w:t>
        </w:r>
        <w:r w:rsidR="008712CA">
          <w:rPr>
            <w:noProof/>
            <w:webHidden/>
          </w:rPr>
          <w:tab/>
        </w:r>
        <w:r w:rsidR="008712CA">
          <w:rPr>
            <w:noProof/>
            <w:webHidden/>
          </w:rPr>
          <w:fldChar w:fldCharType="begin"/>
        </w:r>
        <w:r w:rsidR="008712CA">
          <w:rPr>
            <w:noProof/>
            <w:webHidden/>
          </w:rPr>
          <w:instrText xml:space="preserve"> PAGEREF _Toc482625811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49AC413E" w14:textId="77777777" w:rsidR="008712CA" w:rsidRDefault="00AB332A">
      <w:pPr>
        <w:pStyle w:val="TOC2"/>
        <w:tabs>
          <w:tab w:val="left" w:pos="960"/>
          <w:tab w:val="right" w:leader="dot" w:pos="8495"/>
        </w:tabs>
        <w:rPr>
          <w:rFonts w:asciiTheme="minorHAnsi" w:eastAsiaTheme="minorEastAsia" w:hAnsiTheme="minorHAnsi" w:cstheme="minorBidi"/>
          <w:noProof/>
          <w:lang w:eastAsia="en-GB"/>
        </w:rPr>
      </w:pPr>
      <w:hyperlink w:anchor="_Toc482625812" w:history="1">
        <w:r w:rsidR="008712CA" w:rsidRPr="00265000">
          <w:rPr>
            <w:rStyle w:val="Hyperlink"/>
            <w:noProof/>
          </w:rPr>
          <w:t>4.5.</w:t>
        </w:r>
        <w:r w:rsidR="008712CA">
          <w:rPr>
            <w:rFonts w:asciiTheme="minorHAnsi" w:eastAsiaTheme="minorEastAsia" w:hAnsiTheme="minorHAnsi" w:cstheme="minorBidi"/>
            <w:noProof/>
            <w:lang w:eastAsia="en-GB"/>
          </w:rPr>
          <w:tab/>
        </w:r>
        <w:r w:rsidR="008712CA" w:rsidRPr="00265000">
          <w:rPr>
            <w:rStyle w:val="Hyperlink"/>
            <w:noProof/>
          </w:rPr>
          <w:t>Diagrama de Atividades</w:t>
        </w:r>
        <w:r w:rsidR="008712CA">
          <w:rPr>
            <w:noProof/>
            <w:webHidden/>
          </w:rPr>
          <w:tab/>
        </w:r>
        <w:r w:rsidR="008712CA">
          <w:rPr>
            <w:noProof/>
            <w:webHidden/>
          </w:rPr>
          <w:fldChar w:fldCharType="begin"/>
        </w:r>
        <w:r w:rsidR="008712CA">
          <w:rPr>
            <w:noProof/>
            <w:webHidden/>
          </w:rPr>
          <w:instrText xml:space="preserve"> PAGEREF _Toc482625812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704FD5E4" w14:textId="77777777" w:rsidR="008712CA" w:rsidRDefault="00AB332A">
      <w:pPr>
        <w:pStyle w:val="TOC2"/>
        <w:tabs>
          <w:tab w:val="left" w:pos="960"/>
          <w:tab w:val="right" w:leader="dot" w:pos="8495"/>
        </w:tabs>
        <w:rPr>
          <w:rFonts w:asciiTheme="minorHAnsi" w:eastAsiaTheme="minorEastAsia" w:hAnsiTheme="minorHAnsi" w:cstheme="minorBidi"/>
          <w:noProof/>
          <w:lang w:eastAsia="en-GB"/>
        </w:rPr>
      </w:pPr>
      <w:hyperlink w:anchor="_Toc482625813" w:history="1">
        <w:r w:rsidR="008712CA" w:rsidRPr="00265000">
          <w:rPr>
            <w:rStyle w:val="Hyperlink"/>
            <w:noProof/>
          </w:rPr>
          <w:t>4.6.</w:t>
        </w:r>
        <w:r w:rsidR="008712CA">
          <w:rPr>
            <w:rFonts w:asciiTheme="minorHAnsi" w:eastAsiaTheme="minorEastAsia" w:hAnsiTheme="minorHAnsi" w:cstheme="minorBidi"/>
            <w:noProof/>
            <w:lang w:eastAsia="en-GB"/>
          </w:rPr>
          <w:tab/>
        </w:r>
        <w:r w:rsidR="008712CA" w:rsidRPr="00265000">
          <w:rPr>
            <w:rStyle w:val="Hyperlink"/>
            <w:noProof/>
          </w:rPr>
          <w:t>Diagrama de Estados</w:t>
        </w:r>
        <w:r w:rsidR="008712CA">
          <w:rPr>
            <w:noProof/>
            <w:webHidden/>
          </w:rPr>
          <w:tab/>
        </w:r>
        <w:r w:rsidR="008712CA">
          <w:rPr>
            <w:noProof/>
            <w:webHidden/>
          </w:rPr>
          <w:fldChar w:fldCharType="begin"/>
        </w:r>
        <w:r w:rsidR="008712CA">
          <w:rPr>
            <w:noProof/>
            <w:webHidden/>
          </w:rPr>
          <w:instrText xml:space="preserve"> PAGEREF _Toc482625813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41CD7B06" w14:textId="77777777" w:rsidR="008712CA" w:rsidRDefault="00AB332A">
      <w:pPr>
        <w:pStyle w:val="TOC2"/>
        <w:tabs>
          <w:tab w:val="left" w:pos="960"/>
          <w:tab w:val="right" w:leader="dot" w:pos="8495"/>
        </w:tabs>
        <w:rPr>
          <w:rFonts w:asciiTheme="minorHAnsi" w:eastAsiaTheme="minorEastAsia" w:hAnsiTheme="minorHAnsi" w:cstheme="minorBidi"/>
          <w:noProof/>
          <w:lang w:eastAsia="en-GB"/>
        </w:rPr>
      </w:pPr>
      <w:hyperlink w:anchor="_Toc482625814" w:history="1">
        <w:r w:rsidR="008712CA" w:rsidRPr="00265000">
          <w:rPr>
            <w:rStyle w:val="Hyperlink"/>
            <w:noProof/>
          </w:rPr>
          <w:t>4.7.</w:t>
        </w:r>
        <w:r w:rsidR="008712CA">
          <w:rPr>
            <w:rFonts w:asciiTheme="minorHAnsi" w:eastAsiaTheme="minorEastAsia" w:hAnsiTheme="minorHAnsi" w:cstheme="minorBidi"/>
            <w:noProof/>
            <w:lang w:eastAsia="en-GB"/>
          </w:rPr>
          <w:tab/>
        </w:r>
        <w:r w:rsidR="008712CA" w:rsidRPr="00265000">
          <w:rPr>
            <w:rStyle w:val="Hyperlink"/>
            <w:noProof/>
          </w:rPr>
          <w:t>Diagrama de Componentes</w:t>
        </w:r>
        <w:r w:rsidR="008712CA">
          <w:rPr>
            <w:noProof/>
            <w:webHidden/>
          </w:rPr>
          <w:tab/>
        </w:r>
        <w:r w:rsidR="008712CA">
          <w:rPr>
            <w:noProof/>
            <w:webHidden/>
          </w:rPr>
          <w:fldChar w:fldCharType="begin"/>
        </w:r>
        <w:r w:rsidR="008712CA">
          <w:rPr>
            <w:noProof/>
            <w:webHidden/>
          </w:rPr>
          <w:instrText xml:space="preserve"> PAGEREF _Toc482625814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02F55DF0" w14:textId="77777777" w:rsidR="008712CA" w:rsidRDefault="00AB332A">
      <w:pPr>
        <w:pStyle w:val="TOC2"/>
        <w:tabs>
          <w:tab w:val="left" w:pos="960"/>
          <w:tab w:val="right" w:leader="dot" w:pos="8495"/>
        </w:tabs>
        <w:rPr>
          <w:rFonts w:asciiTheme="minorHAnsi" w:eastAsiaTheme="minorEastAsia" w:hAnsiTheme="minorHAnsi" w:cstheme="minorBidi"/>
          <w:noProof/>
          <w:lang w:eastAsia="en-GB"/>
        </w:rPr>
      </w:pPr>
      <w:hyperlink w:anchor="_Toc482625815" w:history="1">
        <w:r w:rsidR="008712CA" w:rsidRPr="00265000">
          <w:rPr>
            <w:rStyle w:val="Hyperlink"/>
            <w:noProof/>
          </w:rPr>
          <w:t>4.8.</w:t>
        </w:r>
        <w:r w:rsidR="008712CA">
          <w:rPr>
            <w:rFonts w:asciiTheme="minorHAnsi" w:eastAsiaTheme="minorEastAsia" w:hAnsiTheme="minorHAnsi" w:cstheme="minorBidi"/>
            <w:noProof/>
            <w:lang w:eastAsia="en-GB"/>
          </w:rPr>
          <w:tab/>
        </w:r>
        <w:r w:rsidR="008712CA" w:rsidRPr="00265000">
          <w:rPr>
            <w:rStyle w:val="Hyperlink"/>
            <w:noProof/>
          </w:rPr>
          <w:t>Diagrama de Instalação (talvez, ñ aplicável)</w:t>
        </w:r>
        <w:r w:rsidR="008712CA">
          <w:rPr>
            <w:noProof/>
            <w:webHidden/>
          </w:rPr>
          <w:tab/>
        </w:r>
        <w:r w:rsidR="008712CA">
          <w:rPr>
            <w:noProof/>
            <w:webHidden/>
          </w:rPr>
          <w:fldChar w:fldCharType="begin"/>
        </w:r>
        <w:r w:rsidR="008712CA">
          <w:rPr>
            <w:noProof/>
            <w:webHidden/>
          </w:rPr>
          <w:instrText xml:space="preserve"> PAGEREF _Toc482625815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1A2181FA" w14:textId="77777777" w:rsidR="008712CA" w:rsidRDefault="00AB332A">
      <w:pPr>
        <w:pStyle w:val="TOC2"/>
        <w:tabs>
          <w:tab w:val="left" w:pos="960"/>
          <w:tab w:val="right" w:leader="dot" w:pos="8495"/>
        </w:tabs>
        <w:rPr>
          <w:rFonts w:asciiTheme="minorHAnsi" w:eastAsiaTheme="minorEastAsia" w:hAnsiTheme="minorHAnsi" w:cstheme="minorBidi"/>
          <w:noProof/>
          <w:lang w:eastAsia="en-GB"/>
        </w:rPr>
      </w:pPr>
      <w:hyperlink w:anchor="_Toc482625816" w:history="1">
        <w:r w:rsidR="008712CA" w:rsidRPr="00265000">
          <w:rPr>
            <w:rStyle w:val="Hyperlink"/>
            <w:noProof/>
            <w:highlight w:val="yellow"/>
          </w:rPr>
          <w:t>4.9.</w:t>
        </w:r>
        <w:r w:rsidR="008712CA">
          <w:rPr>
            <w:rFonts w:asciiTheme="minorHAnsi" w:eastAsiaTheme="minorEastAsia" w:hAnsiTheme="minorHAnsi" w:cstheme="minorBidi"/>
            <w:noProof/>
            <w:lang w:eastAsia="en-GB"/>
          </w:rPr>
          <w:tab/>
        </w:r>
        <w:r w:rsidR="008712CA" w:rsidRPr="00265000">
          <w:rPr>
            <w:rStyle w:val="Hyperlink"/>
            <w:noProof/>
            <w:highlight w:val="yellow"/>
          </w:rPr>
          <w:t>Modelo ER e Semântica dos dados</w:t>
        </w:r>
        <w:r w:rsidR="008712CA">
          <w:rPr>
            <w:noProof/>
            <w:webHidden/>
          </w:rPr>
          <w:tab/>
        </w:r>
        <w:r w:rsidR="008712CA">
          <w:rPr>
            <w:noProof/>
            <w:webHidden/>
          </w:rPr>
          <w:fldChar w:fldCharType="begin"/>
        </w:r>
        <w:r w:rsidR="008712CA">
          <w:rPr>
            <w:noProof/>
            <w:webHidden/>
          </w:rPr>
          <w:instrText xml:space="preserve"> PAGEREF _Toc482625816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128419BC" w14:textId="77777777" w:rsidR="008712CA" w:rsidRDefault="00AB332A">
      <w:pPr>
        <w:pStyle w:val="TOC3"/>
        <w:tabs>
          <w:tab w:val="left" w:pos="1440"/>
          <w:tab w:val="right" w:leader="dot" w:pos="8495"/>
        </w:tabs>
        <w:rPr>
          <w:rFonts w:asciiTheme="minorHAnsi" w:eastAsiaTheme="minorEastAsia" w:hAnsiTheme="minorHAnsi" w:cstheme="minorBidi"/>
          <w:noProof/>
          <w:lang w:eastAsia="en-GB"/>
        </w:rPr>
      </w:pPr>
      <w:hyperlink w:anchor="_Toc482625817" w:history="1">
        <w:r w:rsidR="008712CA" w:rsidRPr="00265000">
          <w:rPr>
            <w:rStyle w:val="Hyperlink"/>
            <w:noProof/>
            <w:lang w:val="pt-PT"/>
          </w:rPr>
          <w:t>4.9.1.</w:t>
        </w:r>
        <w:r w:rsidR="008712CA">
          <w:rPr>
            <w:rFonts w:asciiTheme="minorHAnsi" w:eastAsiaTheme="minorEastAsia" w:hAnsiTheme="minorHAnsi" w:cstheme="minorBidi"/>
            <w:noProof/>
            <w:lang w:eastAsia="en-GB"/>
          </w:rPr>
          <w:tab/>
        </w:r>
        <w:r w:rsidR="008712CA" w:rsidRPr="00265000">
          <w:rPr>
            <w:rStyle w:val="Hyperlink"/>
            <w:noProof/>
            <w:lang w:val="pt-PT"/>
          </w:rPr>
          <w:t>Modelo Entidade Relação</w:t>
        </w:r>
        <w:r w:rsidR="008712CA">
          <w:rPr>
            <w:noProof/>
            <w:webHidden/>
          </w:rPr>
          <w:tab/>
        </w:r>
        <w:r w:rsidR="008712CA">
          <w:rPr>
            <w:noProof/>
            <w:webHidden/>
          </w:rPr>
          <w:fldChar w:fldCharType="begin"/>
        </w:r>
        <w:r w:rsidR="008712CA">
          <w:rPr>
            <w:noProof/>
            <w:webHidden/>
          </w:rPr>
          <w:instrText xml:space="preserve"> PAGEREF _Toc482625817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70DBF778" w14:textId="77777777" w:rsidR="008712CA" w:rsidRDefault="00AB332A">
      <w:pPr>
        <w:pStyle w:val="TOC3"/>
        <w:tabs>
          <w:tab w:val="left" w:pos="1440"/>
          <w:tab w:val="right" w:leader="dot" w:pos="8495"/>
        </w:tabs>
        <w:rPr>
          <w:rFonts w:asciiTheme="minorHAnsi" w:eastAsiaTheme="minorEastAsia" w:hAnsiTheme="minorHAnsi" w:cstheme="minorBidi"/>
          <w:noProof/>
          <w:lang w:eastAsia="en-GB"/>
        </w:rPr>
      </w:pPr>
      <w:hyperlink w:anchor="_Toc482625818" w:history="1">
        <w:r w:rsidR="008712CA" w:rsidRPr="00265000">
          <w:rPr>
            <w:rStyle w:val="Hyperlink"/>
            <w:noProof/>
            <w:lang w:val="pt-PT"/>
          </w:rPr>
          <w:t>4.9.2.</w:t>
        </w:r>
        <w:r w:rsidR="008712CA">
          <w:rPr>
            <w:rFonts w:asciiTheme="minorHAnsi" w:eastAsiaTheme="minorEastAsia" w:hAnsiTheme="minorHAnsi" w:cstheme="minorBidi"/>
            <w:noProof/>
            <w:lang w:eastAsia="en-GB"/>
          </w:rPr>
          <w:tab/>
        </w:r>
        <w:r w:rsidR="008712CA" w:rsidRPr="00265000">
          <w:rPr>
            <w:rStyle w:val="Hyperlink"/>
            <w:noProof/>
            <w:lang w:val="pt-PT"/>
          </w:rPr>
          <w:t>Dicionário de Dados</w:t>
        </w:r>
        <w:r w:rsidR="008712CA">
          <w:rPr>
            <w:noProof/>
            <w:webHidden/>
          </w:rPr>
          <w:tab/>
        </w:r>
        <w:r w:rsidR="008712CA">
          <w:rPr>
            <w:noProof/>
            <w:webHidden/>
          </w:rPr>
          <w:fldChar w:fldCharType="begin"/>
        </w:r>
        <w:r w:rsidR="008712CA">
          <w:rPr>
            <w:noProof/>
            <w:webHidden/>
          </w:rPr>
          <w:instrText xml:space="preserve"> PAGEREF _Toc482625818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41B19CF2" w14:textId="77777777" w:rsidR="008712CA" w:rsidRDefault="00AB332A">
      <w:pPr>
        <w:pStyle w:val="TOC2"/>
        <w:tabs>
          <w:tab w:val="left" w:pos="1200"/>
          <w:tab w:val="right" w:leader="dot" w:pos="8495"/>
        </w:tabs>
        <w:rPr>
          <w:rFonts w:asciiTheme="minorHAnsi" w:eastAsiaTheme="minorEastAsia" w:hAnsiTheme="minorHAnsi" w:cstheme="minorBidi"/>
          <w:noProof/>
          <w:lang w:eastAsia="en-GB"/>
        </w:rPr>
      </w:pPr>
      <w:hyperlink w:anchor="_Toc482625819" w:history="1">
        <w:r w:rsidR="008712CA" w:rsidRPr="00265000">
          <w:rPr>
            <w:rStyle w:val="Hyperlink"/>
            <w:noProof/>
          </w:rPr>
          <w:t>4.10.</w:t>
        </w:r>
        <w:r w:rsidR="008712CA">
          <w:rPr>
            <w:rFonts w:asciiTheme="minorHAnsi" w:eastAsiaTheme="minorEastAsia" w:hAnsiTheme="minorHAnsi" w:cstheme="minorBidi"/>
            <w:noProof/>
            <w:lang w:eastAsia="en-GB"/>
          </w:rPr>
          <w:tab/>
        </w:r>
        <w:r w:rsidR="008712CA" w:rsidRPr="00265000">
          <w:rPr>
            <w:rStyle w:val="Hyperlink"/>
            <w:noProof/>
          </w:rPr>
          <w:t>Tecnologias</w:t>
        </w:r>
        <w:r w:rsidR="008712CA">
          <w:rPr>
            <w:noProof/>
            <w:webHidden/>
          </w:rPr>
          <w:tab/>
        </w:r>
        <w:r w:rsidR="008712CA">
          <w:rPr>
            <w:noProof/>
            <w:webHidden/>
          </w:rPr>
          <w:fldChar w:fldCharType="begin"/>
        </w:r>
        <w:r w:rsidR="008712CA">
          <w:rPr>
            <w:noProof/>
            <w:webHidden/>
          </w:rPr>
          <w:instrText xml:space="preserve"> PAGEREF _Toc482625819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55DECE8C" w14:textId="77777777" w:rsidR="008712CA" w:rsidRDefault="00AB332A">
      <w:pPr>
        <w:pStyle w:val="TOC1"/>
        <w:tabs>
          <w:tab w:val="left" w:pos="480"/>
          <w:tab w:val="right" w:leader="dot" w:pos="8495"/>
        </w:tabs>
        <w:rPr>
          <w:rFonts w:asciiTheme="minorHAnsi" w:eastAsiaTheme="minorEastAsia" w:hAnsiTheme="minorHAnsi" w:cstheme="minorBidi"/>
          <w:noProof/>
          <w:lang w:eastAsia="en-GB"/>
        </w:rPr>
      </w:pPr>
      <w:hyperlink w:anchor="_Toc482625820" w:history="1">
        <w:r w:rsidR="008712CA" w:rsidRPr="00265000">
          <w:rPr>
            <w:rStyle w:val="Hyperlink"/>
            <w:noProof/>
          </w:rPr>
          <w:t>5.</w:t>
        </w:r>
        <w:r w:rsidR="008712CA">
          <w:rPr>
            <w:rFonts w:asciiTheme="minorHAnsi" w:eastAsiaTheme="minorEastAsia" w:hAnsiTheme="minorHAnsi" w:cstheme="minorBidi"/>
            <w:noProof/>
            <w:lang w:eastAsia="en-GB"/>
          </w:rPr>
          <w:tab/>
        </w:r>
        <w:r w:rsidR="008712CA" w:rsidRPr="00265000">
          <w:rPr>
            <w:rStyle w:val="Hyperlink"/>
            <w:noProof/>
          </w:rPr>
          <w:t>Implementação da Solução</w:t>
        </w:r>
        <w:r w:rsidR="008712CA">
          <w:rPr>
            <w:noProof/>
            <w:webHidden/>
          </w:rPr>
          <w:tab/>
        </w:r>
        <w:r w:rsidR="008712CA">
          <w:rPr>
            <w:noProof/>
            <w:webHidden/>
          </w:rPr>
          <w:fldChar w:fldCharType="begin"/>
        </w:r>
        <w:r w:rsidR="008712CA">
          <w:rPr>
            <w:noProof/>
            <w:webHidden/>
          </w:rPr>
          <w:instrText xml:space="preserve"> PAGEREF _Toc482625820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5FA6BA82" w14:textId="77777777" w:rsidR="008712CA" w:rsidRDefault="00AB332A">
      <w:pPr>
        <w:pStyle w:val="TOC2"/>
        <w:tabs>
          <w:tab w:val="left" w:pos="960"/>
          <w:tab w:val="right" w:leader="dot" w:pos="8495"/>
        </w:tabs>
        <w:rPr>
          <w:rFonts w:asciiTheme="minorHAnsi" w:eastAsiaTheme="minorEastAsia" w:hAnsiTheme="minorHAnsi" w:cstheme="minorBidi"/>
          <w:noProof/>
          <w:lang w:eastAsia="en-GB"/>
        </w:rPr>
      </w:pPr>
      <w:hyperlink w:anchor="_Toc482625821" w:history="1">
        <w:r w:rsidR="008712CA" w:rsidRPr="00265000">
          <w:rPr>
            <w:rStyle w:val="Hyperlink"/>
            <w:noProof/>
          </w:rPr>
          <w:t>5.1.</w:t>
        </w:r>
        <w:r w:rsidR="008712CA">
          <w:rPr>
            <w:rFonts w:asciiTheme="minorHAnsi" w:eastAsiaTheme="minorEastAsia" w:hAnsiTheme="minorHAnsi" w:cstheme="minorBidi"/>
            <w:noProof/>
            <w:lang w:eastAsia="en-GB"/>
          </w:rPr>
          <w:tab/>
        </w:r>
        <w:r w:rsidR="008712CA" w:rsidRPr="00265000">
          <w:rPr>
            <w:rStyle w:val="Hyperlink"/>
            <w:noProof/>
          </w:rPr>
          <w:t>Introdução</w:t>
        </w:r>
        <w:r w:rsidR="008712CA">
          <w:rPr>
            <w:noProof/>
            <w:webHidden/>
          </w:rPr>
          <w:tab/>
        </w:r>
        <w:r w:rsidR="008712CA">
          <w:rPr>
            <w:noProof/>
            <w:webHidden/>
          </w:rPr>
          <w:fldChar w:fldCharType="begin"/>
        </w:r>
        <w:r w:rsidR="008712CA">
          <w:rPr>
            <w:noProof/>
            <w:webHidden/>
          </w:rPr>
          <w:instrText xml:space="preserve"> PAGEREF _Toc482625821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1A4DEB6A" w14:textId="77777777" w:rsidR="008712CA" w:rsidRDefault="00AB332A">
      <w:pPr>
        <w:pStyle w:val="TOC2"/>
        <w:tabs>
          <w:tab w:val="left" w:pos="960"/>
          <w:tab w:val="right" w:leader="dot" w:pos="8495"/>
        </w:tabs>
        <w:rPr>
          <w:rFonts w:asciiTheme="minorHAnsi" w:eastAsiaTheme="minorEastAsia" w:hAnsiTheme="minorHAnsi" w:cstheme="minorBidi"/>
          <w:noProof/>
          <w:lang w:eastAsia="en-GB"/>
        </w:rPr>
      </w:pPr>
      <w:hyperlink w:anchor="_Toc482625822" w:history="1">
        <w:r w:rsidR="008712CA" w:rsidRPr="00265000">
          <w:rPr>
            <w:rStyle w:val="Hyperlink"/>
            <w:noProof/>
          </w:rPr>
          <w:t>5.2.</w:t>
        </w:r>
        <w:r w:rsidR="008712CA">
          <w:rPr>
            <w:rFonts w:asciiTheme="minorHAnsi" w:eastAsiaTheme="minorEastAsia" w:hAnsiTheme="minorHAnsi" w:cstheme="minorBidi"/>
            <w:noProof/>
            <w:lang w:eastAsia="en-GB"/>
          </w:rPr>
          <w:tab/>
        </w:r>
        <w:r w:rsidR="008712CA" w:rsidRPr="00265000">
          <w:rPr>
            <w:rStyle w:val="Hyperlink"/>
            <w:noProof/>
          </w:rPr>
          <w:t>CODE</w:t>
        </w:r>
        <w:r w:rsidR="008712CA">
          <w:rPr>
            <w:noProof/>
            <w:webHidden/>
          </w:rPr>
          <w:tab/>
        </w:r>
        <w:r w:rsidR="008712CA">
          <w:rPr>
            <w:noProof/>
            <w:webHidden/>
          </w:rPr>
          <w:fldChar w:fldCharType="begin"/>
        </w:r>
        <w:r w:rsidR="008712CA">
          <w:rPr>
            <w:noProof/>
            <w:webHidden/>
          </w:rPr>
          <w:instrText xml:space="preserve"> PAGEREF _Toc482625822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3A4D0159" w14:textId="77777777" w:rsidR="008712CA" w:rsidRDefault="00AB332A">
      <w:pPr>
        <w:pStyle w:val="TOC2"/>
        <w:tabs>
          <w:tab w:val="left" w:pos="960"/>
          <w:tab w:val="right" w:leader="dot" w:pos="8495"/>
        </w:tabs>
        <w:rPr>
          <w:rFonts w:asciiTheme="minorHAnsi" w:eastAsiaTheme="minorEastAsia" w:hAnsiTheme="minorHAnsi" w:cstheme="minorBidi"/>
          <w:noProof/>
          <w:lang w:eastAsia="en-GB"/>
        </w:rPr>
      </w:pPr>
      <w:hyperlink w:anchor="_Toc482625823" w:history="1">
        <w:r w:rsidR="008712CA" w:rsidRPr="00265000">
          <w:rPr>
            <w:rStyle w:val="Hyperlink"/>
            <w:noProof/>
            <w:highlight w:val="yellow"/>
          </w:rPr>
          <w:t>5.3.</w:t>
        </w:r>
        <w:r w:rsidR="008712CA">
          <w:rPr>
            <w:rFonts w:asciiTheme="minorHAnsi" w:eastAsiaTheme="minorEastAsia" w:hAnsiTheme="minorHAnsi" w:cstheme="minorBidi"/>
            <w:noProof/>
            <w:lang w:eastAsia="en-GB"/>
          </w:rPr>
          <w:tab/>
        </w:r>
        <w:r w:rsidR="008712CA" w:rsidRPr="00265000">
          <w:rPr>
            <w:rStyle w:val="Hyperlink"/>
            <w:noProof/>
            <w:highlight w:val="yellow"/>
          </w:rPr>
          <w:t>BD’S</w:t>
        </w:r>
        <w:r w:rsidR="008712CA">
          <w:rPr>
            <w:noProof/>
            <w:webHidden/>
          </w:rPr>
          <w:tab/>
        </w:r>
        <w:r w:rsidR="008712CA">
          <w:rPr>
            <w:noProof/>
            <w:webHidden/>
          </w:rPr>
          <w:fldChar w:fldCharType="begin"/>
        </w:r>
        <w:r w:rsidR="008712CA">
          <w:rPr>
            <w:noProof/>
            <w:webHidden/>
          </w:rPr>
          <w:instrText xml:space="preserve"> PAGEREF _Toc482625823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373983E1" w14:textId="77777777" w:rsidR="008712CA" w:rsidRDefault="00AB332A">
      <w:pPr>
        <w:pStyle w:val="TOC2"/>
        <w:tabs>
          <w:tab w:val="left" w:pos="960"/>
          <w:tab w:val="right" w:leader="dot" w:pos="8495"/>
        </w:tabs>
        <w:rPr>
          <w:rFonts w:asciiTheme="minorHAnsi" w:eastAsiaTheme="minorEastAsia" w:hAnsiTheme="minorHAnsi" w:cstheme="minorBidi"/>
          <w:noProof/>
          <w:lang w:eastAsia="en-GB"/>
        </w:rPr>
      </w:pPr>
      <w:hyperlink w:anchor="_Toc482625824" w:history="1">
        <w:r w:rsidR="008712CA" w:rsidRPr="00265000">
          <w:rPr>
            <w:rStyle w:val="Hyperlink"/>
            <w:noProof/>
          </w:rPr>
          <w:t>5.4.</w:t>
        </w:r>
        <w:r w:rsidR="008712CA">
          <w:rPr>
            <w:rFonts w:asciiTheme="minorHAnsi" w:eastAsiaTheme="minorEastAsia" w:hAnsiTheme="minorHAnsi" w:cstheme="minorBidi"/>
            <w:noProof/>
            <w:lang w:eastAsia="en-GB"/>
          </w:rPr>
          <w:tab/>
        </w:r>
        <w:r w:rsidR="008712CA" w:rsidRPr="00265000">
          <w:rPr>
            <w:rStyle w:val="Hyperlink"/>
            <w:noProof/>
          </w:rPr>
          <w:t>Interface</w:t>
        </w:r>
        <w:r w:rsidR="008712CA">
          <w:rPr>
            <w:noProof/>
            <w:webHidden/>
          </w:rPr>
          <w:tab/>
        </w:r>
        <w:r w:rsidR="008712CA">
          <w:rPr>
            <w:noProof/>
            <w:webHidden/>
          </w:rPr>
          <w:fldChar w:fldCharType="begin"/>
        </w:r>
        <w:r w:rsidR="008712CA">
          <w:rPr>
            <w:noProof/>
            <w:webHidden/>
          </w:rPr>
          <w:instrText xml:space="preserve"> PAGEREF _Toc482625824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348532B2" w14:textId="77777777" w:rsidR="008712CA" w:rsidRDefault="00AB332A">
      <w:pPr>
        <w:pStyle w:val="TOC2"/>
        <w:tabs>
          <w:tab w:val="left" w:pos="960"/>
          <w:tab w:val="right" w:leader="dot" w:pos="8495"/>
        </w:tabs>
        <w:rPr>
          <w:rFonts w:asciiTheme="minorHAnsi" w:eastAsiaTheme="minorEastAsia" w:hAnsiTheme="minorHAnsi" w:cstheme="minorBidi"/>
          <w:noProof/>
          <w:lang w:eastAsia="en-GB"/>
        </w:rPr>
      </w:pPr>
      <w:hyperlink w:anchor="_Toc482625825" w:history="1">
        <w:r w:rsidR="008712CA" w:rsidRPr="00265000">
          <w:rPr>
            <w:rStyle w:val="Hyperlink"/>
            <w:noProof/>
          </w:rPr>
          <w:t>5.5.</w:t>
        </w:r>
        <w:r w:rsidR="008712CA">
          <w:rPr>
            <w:rFonts w:asciiTheme="minorHAnsi" w:eastAsiaTheme="minorEastAsia" w:hAnsiTheme="minorHAnsi" w:cstheme="minorBidi"/>
            <w:noProof/>
            <w:lang w:eastAsia="en-GB"/>
          </w:rPr>
          <w:tab/>
        </w:r>
        <w:r w:rsidR="008712CA" w:rsidRPr="00265000">
          <w:rPr>
            <w:rStyle w:val="Hyperlink"/>
            <w:noProof/>
          </w:rPr>
          <w:t>Componentes Gráficos</w:t>
        </w:r>
        <w:r w:rsidR="008712CA">
          <w:rPr>
            <w:noProof/>
            <w:webHidden/>
          </w:rPr>
          <w:tab/>
        </w:r>
        <w:r w:rsidR="008712CA">
          <w:rPr>
            <w:noProof/>
            <w:webHidden/>
          </w:rPr>
          <w:fldChar w:fldCharType="begin"/>
        </w:r>
        <w:r w:rsidR="008712CA">
          <w:rPr>
            <w:noProof/>
            <w:webHidden/>
          </w:rPr>
          <w:instrText xml:space="preserve"> PAGEREF _Toc482625825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74F695FA" w14:textId="77777777" w:rsidR="008712CA" w:rsidRDefault="00AB332A">
      <w:pPr>
        <w:pStyle w:val="TOC1"/>
        <w:tabs>
          <w:tab w:val="left" w:pos="480"/>
          <w:tab w:val="right" w:leader="dot" w:pos="8495"/>
        </w:tabs>
        <w:rPr>
          <w:rFonts w:asciiTheme="minorHAnsi" w:eastAsiaTheme="minorEastAsia" w:hAnsiTheme="minorHAnsi" w:cstheme="minorBidi"/>
          <w:noProof/>
          <w:lang w:eastAsia="en-GB"/>
        </w:rPr>
      </w:pPr>
      <w:hyperlink w:anchor="_Toc482625826" w:history="1">
        <w:r w:rsidR="008712CA" w:rsidRPr="00265000">
          <w:rPr>
            <w:rStyle w:val="Hyperlink"/>
            <w:noProof/>
          </w:rPr>
          <w:t>6.</w:t>
        </w:r>
        <w:r w:rsidR="008712CA">
          <w:rPr>
            <w:rFonts w:asciiTheme="minorHAnsi" w:eastAsiaTheme="minorEastAsia" w:hAnsiTheme="minorHAnsi" w:cstheme="minorBidi"/>
            <w:noProof/>
            <w:lang w:eastAsia="en-GB"/>
          </w:rPr>
          <w:tab/>
        </w:r>
        <w:r w:rsidR="008712CA" w:rsidRPr="00265000">
          <w:rPr>
            <w:rStyle w:val="Hyperlink"/>
            <w:noProof/>
          </w:rPr>
          <w:t>Testes</w:t>
        </w:r>
        <w:r w:rsidR="008712CA">
          <w:rPr>
            <w:noProof/>
            <w:webHidden/>
          </w:rPr>
          <w:tab/>
        </w:r>
        <w:r w:rsidR="008712CA">
          <w:rPr>
            <w:noProof/>
            <w:webHidden/>
          </w:rPr>
          <w:fldChar w:fldCharType="begin"/>
        </w:r>
        <w:r w:rsidR="008712CA">
          <w:rPr>
            <w:noProof/>
            <w:webHidden/>
          </w:rPr>
          <w:instrText xml:space="preserve"> PAGEREF _Toc482625826 \h </w:instrText>
        </w:r>
        <w:r w:rsidR="008712CA">
          <w:rPr>
            <w:noProof/>
            <w:webHidden/>
          </w:rPr>
        </w:r>
        <w:r w:rsidR="008712CA">
          <w:rPr>
            <w:noProof/>
            <w:webHidden/>
          </w:rPr>
          <w:fldChar w:fldCharType="separate"/>
        </w:r>
        <w:r w:rsidR="008712CA">
          <w:rPr>
            <w:noProof/>
            <w:webHidden/>
          </w:rPr>
          <w:t>13</w:t>
        </w:r>
        <w:r w:rsidR="008712CA">
          <w:rPr>
            <w:noProof/>
            <w:webHidden/>
          </w:rPr>
          <w:fldChar w:fldCharType="end"/>
        </w:r>
      </w:hyperlink>
    </w:p>
    <w:p w14:paraId="32E48451" w14:textId="77777777" w:rsidR="008712CA" w:rsidRDefault="00AB332A">
      <w:pPr>
        <w:pStyle w:val="TOC1"/>
        <w:tabs>
          <w:tab w:val="left" w:pos="480"/>
          <w:tab w:val="right" w:leader="dot" w:pos="8495"/>
        </w:tabs>
        <w:rPr>
          <w:rFonts w:asciiTheme="minorHAnsi" w:eastAsiaTheme="minorEastAsia" w:hAnsiTheme="minorHAnsi" w:cstheme="minorBidi"/>
          <w:noProof/>
          <w:lang w:eastAsia="en-GB"/>
        </w:rPr>
      </w:pPr>
      <w:hyperlink w:anchor="_Toc482625827" w:history="1">
        <w:r w:rsidR="008712CA" w:rsidRPr="00265000">
          <w:rPr>
            <w:rStyle w:val="Hyperlink"/>
            <w:noProof/>
          </w:rPr>
          <w:t>7.</w:t>
        </w:r>
        <w:r w:rsidR="008712CA">
          <w:rPr>
            <w:rFonts w:asciiTheme="minorHAnsi" w:eastAsiaTheme="minorEastAsia" w:hAnsiTheme="minorHAnsi" w:cstheme="minorBidi"/>
            <w:noProof/>
            <w:lang w:eastAsia="en-GB"/>
          </w:rPr>
          <w:tab/>
        </w:r>
        <w:r w:rsidR="008712CA" w:rsidRPr="00265000">
          <w:rPr>
            <w:rStyle w:val="Hyperlink"/>
            <w:noProof/>
          </w:rPr>
          <w:t>Conclusões e Trabalho futuro</w:t>
        </w:r>
        <w:r w:rsidR="008712CA">
          <w:rPr>
            <w:noProof/>
            <w:webHidden/>
          </w:rPr>
          <w:tab/>
        </w:r>
        <w:r w:rsidR="008712CA">
          <w:rPr>
            <w:noProof/>
            <w:webHidden/>
          </w:rPr>
          <w:fldChar w:fldCharType="begin"/>
        </w:r>
        <w:r w:rsidR="008712CA">
          <w:rPr>
            <w:noProof/>
            <w:webHidden/>
          </w:rPr>
          <w:instrText xml:space="preserve"> PAGEREF _Toc482625827 \h </w:instrText>
        </w:r>
        <w:r w:rsidR="008712CA">
          <w:rPr>
            <w:noProof/>
            <w:webHidden/>
          </w:rPr>
        </w:r>
        <w:r w:rsidR="008712CA">
          <w:rPr>
            <w:noProof/>
            <w:webHidden/>
          </w:rPr>
          <w:fldChar w:fldCharType="separate"/>
        </w:r>
        <w:r w:rsidR="008712CA">
          <w:rPr>
            <w:noProof/>
            <w:webHidden/>
          </w:rPr>
          <w:t>14</w:t>
        </w:r>
        <w:r w:rsidR="008712CA">
          <w:rPr>
            <w:noProof/>
            <w:webHidden/>
          </w:rPr>
          <w:fldChar w:fldCharType="end"/>
        </w:r>
      </w:hyperlink>
    </w:p>
    <w:p w14:paraId="03B4F1DE" w14:textId="77777777" w:rsidR="008712CA" w:rsidRDefault="00AB332A">
      <w:pPr>
        <w:pStyle w:val="TOC2"/>
        <w:tabs>
          <w:tab w:val="left" w:pos="960"/>
          <w:tab w:val="right" w:leader="dot" w:pos="8495"/>
        </w:tabs>
        <w:rPr>
          <w:rFonts w:asciiTheme="minorHAnsi" w:eastAsiaTheme="minorEastAsia" w:hAnsiTheme="minorHAnsi" w:cstheme="minorBidi"/>
          <w:noProof/>
          <w:lang w:eastAsia="en-GB"/>
        </w:rPr>
      </w:pPr>
      <w:hyperlink w:anchor="_Toc482625828" w:history="1">
        <w:r w:rsidR="008712CA" w:rsidRPr="00265000">
          <w:rPr>
            <w:rStyle w:val="Hyperlink"/>
            <w:noProof/>
          </w:rPr>
          <w:t>7.1.</w:t>
        </w:r>
        <w:r w:rsidR="008712CA">
          <w:rPr>
            <w:rFonts w:asciiTheme="minorHAnsi" w:eastAsiaTheme="minorEastAsia" w:hAnsiTheme="minorHAnsi" w:cstheme="minorBidi"/>
            <w:noProof/>
            <w:lang w:eastAsia="en-GB"/>
          </w:rPr>
          <w:tab/>
        </w:r>
        <w:r w:rsidR="008712CA" w:rsidRPr="00265000">
          <w:rPr>
            <w:rStyle w:val="Hyperlink"/>
            <w:noProof/>
          </w:rPr>
          <w:t>Conclusões</w:t>
        </w:r>
        <w:r w:rsidR="008712CA">
          <w:rPr>
            <w:noProof/>
            <w:webHidden/>
          </w:rPr>
          <w:tab/>
        </w:r>
        <w:r w:rsidR="008712CA">
          <w:rPr>
            <w:noProof/>
            <w:webHidden/>
          </w:rPr>
          <w:fldChar w:fldCharType="begin"/>
        </w:r>
        <w:r w:rsidR="008712CA">
          <w:rPr>
            <w:noProof/>
            <w:webHidden/>
          </w:rPr>
          <w:instrText xml:space="preserve"> PAGEREF _Toc482625828 \h </w:instrText>
        </w:r>
        <w:r w:rsidR="008712CA">
          <w:rPr>
            <w:noProof/>
            <w:webHidden/>
          </w:rPr>
        </w:r>
        <w:r w:rsidR="008712CA">
          <w:rPr>
            <w:noProof/>
            <w:webHidden/>
          </w:rPr>
          <w:fldChar w:fldCharType="separate"/>
        </w:r>
        <w:r w:rsidR="008712CA">
          <w:rPr>
            <w:noProof/>
            <w:webHidden/>
          </w:rPr>
          <w:t>14</w:t>
        </w:r>
        <w:r w:rsidR="008712CA">
          <w:rPr>
            <w:noProof/>
            <w:webHidden/>
          </w:rPr>
          <w:fldChar w:fldCharType="end"/>
        </w:r>
      </w:hyperlink>
    </w:p>
    <w:p w14:paraId="4FAF8E57" w14:textId="77777777" w:rsidR="008712CA" w:rsidRDefault="00AB332A">
      <w:pPr>
        <w:pStyle w:val="TOC2"/>
        <w:tabs>
          <w:tab w:val="left" w:pos="960"/>
          <w:tab w:val="right" w:leader="dot" w:pos="8495"/>
        </w:tabs>
        <w:rPr>
          <w:rFonts w:asciiTheme="minorHAnsi" w:eastAsiaTheme="minorEastAsia" w:hAnsiTheme="minorHAnsi" w:cstheme="minorBidi"/>
          <w:noProof/>
          <w:lang w:eastAsia="en-GB"/>
        </w:rPr>
      </w:pPr>
      <w:hyperlink w:anchor="_Toc482625829" w:history="1">
        <w:r w:rsidR="008712CA" w:rsidRPr="00265000">
          <w:rPr>
            <w:rStyle w:val="Hyperlink"/>
            <w:noProof/>
          </w:rPr>
          <w:t>7.2.</w:t>
        </w:r>
        <w:r w:rsidR="008712CA">
          <w:rPr>
            <w:rFonts w:asciiTheme="minorHAnsi" w:eastAsiaTheme="minorEastAsia" w:hAnsiTheme="minorHAnsi" w:cstheme="minorBidi"/>
            <w:noProof/>
            <w:lang w:eastAsia="en-GB"/>
          </w:rPr>
          <w:tab/>
        </w:r>
        <w:r w:rsidR="008712CA" w:rsidRPr="00265000">
          <w:rPr>
            <w:rStyle w:val="Hyperlink"/>
            <w:noProof/>
          </w:rPr>
          <w:t>Trabalho Futuro</w:t>
        </w:r>
        <w:r w:rsidR="008712CA">
          <w:rPr>
            <w:noProof/>
            <w:webHidden/>
          </w:rPr>
          <w:tab/>
        </w:r>
        <w:r w:rsidR="008712CA">
          <w:rPr>
            <w:noProof/>
            <w:webHidden/>
          </w:rPr>
          <w:fldChar w:fldCharType="begin"/>
        </w:r>
        <w:r w:rsidR="008712CA">
          <w:rPr>
            <w:noProof/>
            <w:webHidden/>
          </w:rPr>
          <w:instrText xml:space="preserve"> PAGEREF _Toc482625829 \h </w:instrText>
        </w:r>
        <w:r w:rsidR="008712CA">
          <w:rPr>
            <w:noProof/>
            <w:webHidden/>
          </w:rPr>
        </w:r>
        <w:r w:rsidR="008712CA">
          <w:rPr>
            <w:noProof/>
            <w:webHidden/>
          </w:rPr>
          <w:fldChar w:fldCharType="separate"/>
        </w:r>
        <w:r w:rsidR="008712CA">
          <w:rPr>
            <w:noProof/>
            <w:webHidden/>
          </w:rPr>
          <w:t>14</w:t>
        </w:r>
        <w:r w:rsidR="008712CA">
          <w:rPr>
            <w:noProof/>
            <w:webHidden/>
          </w:rPr>
          <w:fldChar w:fldCharType="end"/>
        </w:r>
      </w:hyperlink>
    </w:p>
    <w:p w14:paraId="1CF47E64" w14:textId="77777777" w:rsidR="008712CA" w:rsidRDefault="00AB332A">
      <w:pPr>
        <w:pStyle w:val="TOC2"/>
        <w:tabs>
          <w:tab w:val="right" w:leader="dot" w:pos="8495"/>
        </w:tabs>
        <w:rPr>
          <w:rFonts w:asciiTheme="minorHAnsi" w:eastAsiaTheme="minorEastAsia" w:hAnsiTheme="minorHAnsi" w:cstheme="minorBidi"/>
          <w:noProof/>
          <w:lang w:eastAsia="en-GB"/>
        </w:rPr>
      </w:pPr>
      <w:hyperlink w:anchor="_Toc482625830" w:history="1">
        <w:r w:rsidR="008712CA" w:rsidRPr="00265000">
          <w:rPr>
            <w:rStyle w:val="Hyperlink"/>
            <w:noProof/>
          </w:rPr>
          <w:t>7.3.</w:t>
        </w:r>
        <w:r w:rsidR="008712CA">
          <w:rPr>
            <w:noProof/>
            <w:webHidden/>
          </w:rPr>
          <w:tab/>
        </w:r>
        <w:r w:rsidR="008712CA">
          <w:rPr>
            <w:noProof/>
            <w:webHidden/>
          </w:rPr>
          <w:fldChar w:fldCharType="begin"/>
        </w:r>
        <w:r w:rsidR="008712CA">
          <w:rPr>
            <w:noProof/>
            <w:webHidden/>
          </w:rPr>
          <w:instrText xml:space="preserve"> PAGEREF _Toc482625830 \h </w:instrText>
        </w:r>
        <w:r w:rsidR="008712CA">
          <w:rPr>
            <w:noProof/>
            <w:webHidden/>
          </w:rPr>
        </w:r>
        <w:r w:rsidR="008712CA">
          <w:rPr>
            <w:noProof/>
            <w:webHidden/>
          </w:rPr>
          <w:fldChar w:fldCharType="separate"/>
        </w:r>
        <w:r w:rsidR="008712CA">
          <w:rPr>
            <w:noProof/>
            <w:webHidden/>
          </w:rPr>
          <w:t>14</w:t>
        </w:r>
        <w:r w:rsidR="008712CA">
          <w:rPr>
            <w:noProof/>
            <w:webHidden/>
          </w:rPr>
          <w:fldChar w:fldCharType="end"/>
        </w:r>
      </w:hyperlink>
    </w:p>
    <w:p w14:paraId="6AA1938C" w14:textId="77777777" w:rsidR="008712CA" w:rsidRDefault="00AB332A">
      <w:pPr>
        <w:pStyle w:val="TOC1"/>
        <w:tabs>
          <w:tab w:val="right" w:leader="dot" w:pos="8495"/>
        </w:tabs>
        <w:rPr>
          <w:rFonts w:asciiTheme="minorHAnsi" w:eastAsiaTheme="minorEastAsia" w:hAnsiTheme="minorHAnsi" w:cstheme="minorBidi"/>
          <w:noProof/>
          <w:lang w:eastAsia="en-GB"/>
        </w:rPr>
      </w:pPr>
      <w:hyperlink w:anchor="_Toc482625831" w:history="1">
        <w:r w:rsidR="008712CA" w:rsidRPr="00265000">
          <w:rPr>
            <w:rStyle w:val="Hyperlink"/>
            <w:noProof/>
          </w:rPr>
          <w:t>Bibliografia</w:t>
        </w:r>
        <w:r w:rsidR="008712CA">
          <w:rPr>
            <w:noProof/>
            <w:webHidden/>
          </w:rPr>
          <w:tab/>
        </w:r>
        <w:r w:rsidR="008712CA">
          <w:rPr>
            <w:noProof/>
            <w:webHidden/>
          </w:rPr>
          <w:fldChar w:fldCharType="begin"/>
        </w:r>
        <w:r w:rsidR="008712CA">
          <w:rPr>
            <w:noProof/>
            <w:webHidden/>
          </w:rPr>
          <w:instrText xml:space="preserve"> PAGEREF _Toc482625831 \h </w:instrText>
        </w:r>
        <w:r w:rsidR="008712CA">
          <w:rPr>
            <w:noProof/>
            <w:webHidden/>
          </w:rPr>
        </w:r>
        <w:r w:rsidR="008712CA">
          <w:rPr>
            <w:noProof/>
            <w:webHidden/>
          </w:rPr>
          <w:fldChar w:fldCharType="separate"/>
        </w:r>
        <w:r w:rsidR="008712CA">
          <w:rPr>
            <w:noProof/>
            <w:webHidden/>
          </w:rPr>
          <w:t>15</w:t>
        </w:r>
        <w:r w:rsidR="008712CA">
          <w:rPr>
            <w:noProof/>
            <w:webHidden/>
          </w:rPr>
          <w:fldChar w:fldCharType="end"/>
        </w:r>
      </w:hyperlink>
    </w:p>
    <w:p w14:paraId="53A65E2A" w14:textId="77777777" w:rsidR="008712CA" w:rsidRDefault="00AB332A">
      <w:pPr>
        <w:pStyle w:val="TOC1"/>
        <w:tabs>
          <w:tab w:val="right" w:leader="dot" w:pos="8495"/>
        </w:tabs>
        <w:rPr>
          <w:rFonts w:asciiTheme="minorHAnsi" w:eastAsiaTheme="minorEastAsia" w:hAnsiTheme="minorHAnsi" w:cstheme="minorBidi"/>
          <w:noProof/>
          <w:lang w:eastAsia="en-GB"/>
        </w:rPr>
      </w:pPr>
      <w:hyperlink w:anchor="_Toc482625832" w:history="1">
        <w:r w:rsidR="008712CA" w:rsidRPr="00265000">
          <w:rPr>
            <w:rStyle w:val="Hyperlink"/>
            <w:noProof/>
          </w:rPr>
          <w:t>[Anexo A]</w:t>
        </w:r>
        <w:r w:rsidR="008712CA">
          <w:rPr>
            <w:noProof/>
            <w:webHidden/>
          </w:rPr>
          <w:tab/>
        </w:r>
        <w:r w:rsidR="008712CA">
          <w:rPr>
            <w:noProof/>
            <w:webHidden/>
          </w:rPr>
          <w:fldChar w:fldCharType="begin"/>
        </w:r>
        <w:r w:rsidR="008712CA">
          <w:rPr>
            <w:noProof/>
            <w:webHidden/>
          </w:rPr>
          <w:instrText xml:space="preserve"> PAGEREF _Toc482625832 \h </w:instrText>
        </w:r>
        <w:r w:rsidR="008712CA">
          <w:rPr>
            <w:noProof/>
            <w:webHidden/>
          </w:rPr>
        </w:r>
        <w:r w:rsidR="008712CA">
          <w:rPr>
            <w:noProof/>
            <w:webHidden/>
          </w:rPr>
          <w:fldChar w:fldCharType="separate"/>
        </w:r>
        <w:r w:rsidR="008712CA">
          <w:rPr>
            <w:noProof/>
            <w:webHidden/>
          </w:rPr>
          <w:t>16</w:t>
        </w:r>
        <w:r w:rsidR="008712CA">
          <w:rPr>
            <w:noProof/>
            <w:webHidden/>
          </w:rPr>
          <w:fldChar w:fldCharType="end"/>
        </w:r>
      </w:hyperlink>
    </w:p>
    <w:p w14:paraId="30775836" w14:textId="77777777" w:rsidR="008712CA" w:rsidRDefault="00AB332A">
      <w:pPr>
        <w:pStyle w:val="TOC1"/>
        <w:tabs>
          <w:tab w:val="right" w:leader="dot" w:pos="8495"/>
        </w:tabs>
        <w:rPr>
          <w:rFonts w:asciiTheme="minorHAnsi" w:eastAsiaTheme="minorEastAsia" w:hAnsiTheme="minorHAnsi" w:cstheme="minorBidi"/>
          <w:noProof/>
          <w:lang w:eastAsia="en-GB"/>
        </w:rPr>
      </w:pPr>
      <w:hyperlink w:anchor="_Toc482625833" w:history="1">
        <w:r w:rsidR="008712CA" w:rsidRPr="00265000">
          <w:rPr>
            <w:rStyle w:val="Hyperlink"/>
            <w:noProof/>
          </w:rPr>
          <w:t>[Anexo B]</w:t>
        </w:r>
        <w:r w:rsidR="008712CA">
          <w:rPr>
            <w:noProof/>
            <w:webHidden/>
          </w:rPr>
          <w:tab/>
        </w:r>
        <w:r w:rsidR="008712CA">
          <w:rPr>
            <w:noProof/>
            <w:webHidden/>
          </w:rPr>
          <w:fldChar w:fldCharType="begin"/>
        </w:r>
        <w:r w:rsidR="008712CA">
          <w:rPr>
            <w:noProof/>
            <w:webHidden/>
          </w:rPr>
          <w:instrText xml:space="preserve"> PAGEREF _Toc482625833 \h </w:instrText>
        </w:r>
        <w:r w:rsidR="008712CA">
          <w:rPr>
            <w:noProof/>
            <w:webHidden/>
          </w:rPr>
        </w:r>
        <w:r w:rsidR="008712CA">
          <w:rPr>
            <w:noProof/>
            <w:webHidden/>
          </w:rPr>
          <w:fldChar w:fldCharType="separate"/>
        </w:r>
        <w:r w:rsidR="008712CA">
          <w:rPr>
            <w:noProof/>
            <w:webHidden/>
          </w:rPr>
          <w:t>17</w:t>
        </w:r>
        <w:r w:rsidR="008712CA">
          <w:rPr>
            <w:noProof/>
            <w:webHidden/>
          </w:rPr>
          <w:fldChar w:fldCharType="end"/>
        </w:r>
      </w:hyperlink>
    </w:p>
    <w:p w14:paraId="2F61EE44" w14:textId="77777777" w:rsidR="002272C2" w:rsidRPr="00E135CF" w:rsidRDefault="00776532" w:rsidP="00E135CF">
      <w:pPr>
        <w:rPr>
          <w:lang w:val="pt-PT"/>
        </w:rPr>
        <w:sectPr w:rsidR="002272C2" w:rsidRPr="00E135CF" w:rsidSect="00E135CF">
          <w:headerReference w:type="default" r:id="rId13"/>
          <w:pgSz w:w="11907" w:h="16840" w:code="9"/>
          <w:pgMar w:top="1701" w:right="1701" w:bottom="1701" w:left="1701" w:header="0" w:footer="0" w:gutter="0"/>
          <w:pgNumType w:fmt="lowerRoman"/>
          <w:cols w:space="720"/>
        </w:sectPr>
      </w:pPr>
      <w:r w:rsidRPr="00340AB4">
        <w:rPr>
          <w:lang w:val="pt-PT"/>
        </w:rPr>
        <w:fldChar w:fldCharType="end"/>
      </w:r>
    </w:p>
    <w:p w14:paraId="5AFE7407" w14:textId="77777777" w:rsidR="007F408F" w:rsidRPr="00340AB4" w:rsidRDefault="007F408F" w:rsidP="007F408F">
      <w:pPr>
        <w:pStyle w:val="NormalText"/>
      </w:pPr>
    </w:p>
    <w:p w14:paraId="6EB61BC3" w14:textId="77777777" w:rsidR="007F408F" w:rsidRPr="00CB0F26" w:rsidRDefault="007F408F" w:rsidP="00316E9F">
      <w:pPr>
        <w:pStyle w:val="Heading1"/>
        <w:numPr>
          <w:ilvl w:val="0"/>
          <w:numId w:val="0"/>
        </w:numPr>
        <w:ind w:left="1134"/>
        <w:rPr>
          <w:lang w:val="en-GB"/>
        </w:rPr>
      </w:pPr>
      <w:bookmarkStart w:id="1" w:name="_Ref245468545"/>
      <w:bookmarkStart w:id="2" w:name="_Toc482625778"/>
      <w:r w:rsidRPr="00CB0F26">
        <w:rPr>
          <w:lang w:val="en-GB"/>
        </w:rPr>
        <w:t>Índice de Figuras</w:t>
      </w:r>
      <w:bookmarkEnd w:id="1"/>
      <w:bookmarkEnd w:id="2"/>
    </w:p>
    <w:p w14:paraId="7637FE68" w14:textId="77777777" w:rsidR="00FF028D" w:rsidRPr="00CB0F26" w:rsidRDefault="00776532" w:rsidP="007F408F">
      <w:pPr>
        <w:pStyle w:val="NormalText"/>
        <w:rPr>
          <w:lang w:val="en-GB"/>
        </w:rPr>
      </w:pPr>
      <w:r w:rsidRPr="00340AB4">
        <w:fldChar w:fldCharType="begin"/>
      </w:r>
      <w:r w:rsidR="006D7FCA" w:rsidRPr="00CB0F26">
        <w:rPr>
          <w:lang w:val="en-GB"/>
        </w:rPr>
        <w:instrText xml:space="preserve"> TOC \h \z \c "Figura" </w:instrText>
      </w:r>
      <w:r w:rsidRPr="00340AB4">
        <w:fldChar w:fldCharType="separate"/>
      </w:r>
      <w:r w:rsidR="00CB0F26">
        <w:rPr>
          <w:b/>
          <w:bCs/>
          <w:noProof/>
          <w:lang w:val="en-US"/>
        </w:rPr>
        <w:t>No table of figures entries found.</w:t>
      </w:r>
      <w:r w:rsidR="00CB0F26">
        <w:rPr>
          <w:bCs/>
          <w:noProof/>
          <w:lang w:val="en-US"/>
        </w:rPr>
        <w:br/>
        <w:t xml:space="preserve">This is an automatic table of contents. To use it, apply heading styles (on the Home tab) to the text that goes in your table of contents, and then update this table. </w:t>
      </w:r>
      <w:r w:rsidR="00CB0F26">
        <w:rPr>
          <w:bCs/>
          <w:noProof/>
          <w:lang w:val="en-US"/>
        </w:rPr>
        <w:cr/>
        <w:t xml:space="preserve"> </w:t>
      </w:r>
      <w:r w:rsidR="00CB0F26">
        <w:rPr>
          <w:bCs/>
          <w:noProof/>
          <w:lang w:val="en-US"/>
        </w:rPr>
        <w:cr/>
        <w:t>If you want to type your own entries, use a manual table of contents (in the same menu as the automatic one).</w:t>
      </w:r>
      <w:r w:rsidRPr="00340AB4">
        <w:fldChar w:fldCharType="end"/>
      </w:r>
    </w:p>
    <w:p w14:paraId="5D27DBD5" w14:textId="77777777" w:rsidR="00FF028D" w:rsidRPr="00CB0F26" w:rsidRDefault="00FF028D" w:rsidP="007F408F">
      <w:pPr>
        <w:pStyle w:val="NormalText"/>
        <w:rPr>
          <w:lang w:val="en-GB"/>
        </w:rPr>
      </w:pPr>
    </w:p>
    <w:p w14:paraId="5D29648D" w14:textId="77777777" w:rsidR="00FF028D" w:rsidRPr="00CB0F26" w:rsidRDefault="00FF028D" w:rsidP="007F408F">
      <w:pPr>
        <w:pStyle w:val="NormalText"/>
        <w:rPr>
          <w:lang w:val="en-GB"/>
        </w:rPr>
      </w:pPr>
    </w:p>
    <w:p w14:paraId="18035DD3" w14:textId="77777777" w:rsidR="007F408F" w:rsidRPr="00CB0F26" w:rsidRDefault="007F408F" w:rsidP="007F408F">
      <w:pPr>
        <w:pStyle w:val="NormalText"/>
        <w:rPr>
          <w:lang w:val="en-GB"/>
        </w:rPr>
      </w:pPr>
    </w:p>
    <w:p w14:paraId="54333102" w14:textId="77777777" w:rsidR="00FF028D" w:rsidRPr="00CB0F26" w:rsidRDefault="00FF028D" w:rsidP="003F47C3">
      <w:pPr>
        <w:pStyle w:val="NormalText"/>
        <w:rPr>
          <w:lang w:val="en-GB"/>
        </w:rPr>
        <w:sectPr w:rsidR="00FF028D" w:rsidRPr="00CB0F26" w:rsidSect="00E135CF">
          <w:headerReference w:type="default" r:id="rId14"/>
          <w:pgSz w:w="11907" w:h="16840" w:code="9"/>
          <w:pgMar w:top="1701" w:right="1701" w:bottom="1701" w:left="1701" w:header="0" w:footer="0" w:gutter="0"/>
          <w:pgNumType w:fmt="lowerRoman"/>
          <w:cols w:space="720"/>
        </w:sectPr>
      </w:pPr>
    </w:p>
    <w:p w14:paraId="4AEBECE6" w14:textId="77777777" w:rsidR="00374277" w:rsidRPr="00CB0F26" w:rsidRDefault="00374277" w:rsidP="00374277">
      <w:pPr>
        <w:pStyle w:val="NormalText"/>
        <w:rPr>
          <w:lang w:val="en-GB"/>
        </w:rPr>
      </w:pPr>
    </w:p>
    <w:p w14:paraId="57EBFEDB" w14:textId="77777777" w:rsidR="00374277" w:rsidRPr="00CB0F26" w:rsidRDefault="00374277" w:rsidP="00316E9F">
      <w:pPr>
        <w:pStyle w:val="Heading1"/>
        <w:numPr>
          <w:ilvl w:val="0"/>
          <w:numId w:val="0"/>
        </w:numPr>
        <w:ind w:left="1134"/>
        <w:rPr>
          <w:lang w:val="en-GB"/>
        </w:rPr>
      </w:pPr>
      <w:bookmarkStart w:id="3" w:name="_Ref245468691"/>
      <w:bookmarkStart w:id="4" w:name="_Toc482625779"/>
      <w:r w:rsidRPr="00CB0F26">
        <w:rPr>
          <w:lang w:val="en-GB"/>
        </w:rPr>
        <w:t>Índice de Tabelas</w:t>
      </w:r>
      <w:bookmarkEnd w:id="3"/>
      <w:bookmarkEnd w:id="4"/>
    </w:p>
    <w:p w14:paraId="3EAA9F3D" w14:textId="77777777" w:rsidR="00374277" w:rsidRPr="00CB0F26" w:rsidRDefault="00776532" w:rsidP="00374277">
      <w:pPr>
        <w:pStyle w:val="NormalText"/>
        <w:rPr>
          <w:lang w:val="en-GB"/>
        </w:rPr>
      </w:pPr>
      <w:r w:rsidRPr="00340AB4">
        <w:fldChar w:fldCharType="begin"/>
      </w:r>
      <w:r w:rsidR="00CE0197" w:rsidRPr="00CB0F26">
        <w:rPr>
          <w:lang w:val="en-GB"/>
        </w:rPr>
        <w:instrText xml:space="preserve"> TOC \h \z \c "Tabela" </w:instrText>
      </w:r>
      <w:r w:rsidRPr="00340AB4">
        <w:fldChar w:fldCharType="separate"/>
      </w:r>
      <w:r w:rsidR="00CB0F26">
        <w:rPr>
          <w:b/>
          <w:bCs/>
          <w:noProof/>
          <w:lang w:val="en-US"/>
        </w:rPr>
        <w:t>No table of figures entries found.</w:t>
      </w:r>
      <w:r w:rsidR="00CB0F26">
        <w:rPr>
          <w:bCs/>
          <w:noProof/>
          <w:lang w:val="en-US"/>
        </w:rPr>
        <w:br/>
        <w:t xml:space="preserve">This is an automatic table of contents. To use it, apply heading styles (on the Home tab) to the text that goes in your table of contents, and then update this table. </w:t>
      </w:r>
      <w:r w:rsidR="00CB0F26">
        <w:rPr>
          <w:bCs/>
          <w:noProof/>
          <w:lang w:val="en-US"/>
        </w:rPr>
        <w:cr/>
        <w:t xml:space="preserve"> </w:t>
      </w:r>
      <w:r w:rsidR="00CB0F26">
        <w:rPr>
          <w:bCs/>
          <w:noProof/>
          <w:lang w:val="en-US"/>
        </w:rPr>
        <w:cr/>
        <w:t>If you want to type your own entries, use a manual table of contents (in the same menu as the automatic one).</w:t>
      </w:r>
      <w:r w:rsidRPr="00340AB4">
        <w:fldChar w:fldCharType="end"/>
      </w:r>
    </w:p>
    <w:p w14:paraId="32ABAB92" w14:textId="77777777" w:rsidR="00AA534B" w:rsidRPr="00CB0F26" w:rsidRDefault="00AA534B" w:rsidP="00374277">
      <w:pPr>
        <w:pStyle w:val="NormalText"/>
        <w:rPr>
          <w:lang w:val="en-GB"/>
        </w:rPr>
      </w:pPr>
    </w:p>
    <w:p w14:paraId="7EE1D3A8" w14:textId="77777777" w:rsidR="00AA534B" w:rsidRPr="00CB0F26" w:rsidRDefault="00AA534B" w:rsidP="00374277">
      <w:pPr>
        <w:pStyle w:val="NormalText"/>
        <w:rPr>
          <w:lang w:val="en-GB"/>
        </w:rPr>
        <w:sectPr w:rsidR="00AA534B" w:rsidRPr="00CB0F26" w:rsidSect="00E135CF">
          <w:headerReference w:type="default" r:id="rId15"/>
          <w:pgSz w:w="11907" w:h="16840" w:code="9"/>
          <w:pgMar w:top="1701" w:right="1701" w:bottom="1701" w:left="1701" w:header="0" w:footer="0" w:gutter="0"/>
          <w:pgNumType w:fmt="lowerRoman"/>
          <w:cols w:space="720"/>
        </w:sectPr>
      </w:pPr>
    </w:p>
    <w:p w14:paraId="3881C925" w14:textId="77777777" w:rsidR="006C59D7" w:rsidRPr="00CB0F26" w:rsidRDefault="006C59D7" w:rsidP="006C59D7">
      <w:pPr>
        <w:pStyle w:val="NormalText"/>
        <w:rPr>
          <w:lang w:val="en-GB"/>
        </w:rPr>
      </w:pPr>
    </w:p>
    <w:p w14:paraId="660E66AF" w14:textId="5D615393" w:rsidR="006C59D7" w:rsidRPr="00340AB4" w:rsidRDefault="006C59D7" w:rsidP="00316E9F">
      <w:pPr>
        <w:pStyle w:val="Heading1"/>
        <w:numPr>
          <w:ilvl w:val="0"/>
          <w:numId w:val="0"/>
        </w:numPr>
        <w:ind w:left="1134"/>
      </w:pPr>
      <w:bookmarkStart w:id="5" w:name="_Toc482625780"/>
      <w:bookmarkStart w:id="6" w:name="_Ref245468952"/>
      <w:r w:rsidRPr="00340AB4">
        <w:t>[Simbologia] e [Siglas]</w:t>
      </w:r>
      <w:bookmarkEnd w:id="5"/>
      <w:r w:rsidRPr="00340AB4">
        <w:t xml:space="preserve"> </w:t>
      </w:r>
      <w:bookmarkEnd w:id="6"/>
    </w:p>
    <w:p w14:paraId="51862409" w14:textId="7DA100A2" w:rsidR="006C59D7" w:rsidRPr="00340AB4" w:rsidRDefault="006C59D7" w:rsidP="00316E9F">
      <w:pPr>
        <w:pStyle w:val="Heading2"/>
        <w:numPr>
          <w:ilvl w:val="0"/>
          <w:numId w:val="0"/>
        </w:numPr>
        <w:ind w:left="1134"/>
      </w:pPr>
      <w:bookmarkStart w:id="7" w:name="_Toc482625781"/>
      <w:r w:rsidRPr="00340AB4">
        <w:t>[Simbologia</w:t>
      </w:r>
      <w:bookmarkEnd w:id="7"/>
    </w:p>
    <w:p w14:paraId="6084AE3A" w14:textId="2CCA0652" w:rsidR="00622080" w:rsidRPr="00340AB4" w:rsidRDefault="00582996" w:rsidP="006C59D7">
      <w:pPr>
        <w:pStyle w:val="NormalText"/>
      </w:pPr>
      <w:r>
        <w:t>[...]</w:t>
      </w:r>
    </w:p>
    <w:p w14:paraId="5D1CC1BB" w14:textId="77777777" w:rsidR="00590A63" w:rsidRPr="00340AB4" w:rsidRDefault="00590A63" w:rsidP="006C59D7">
      <w:pPr>
        <w:pStyle w:val="NormalText"/>
      </w:pPr>
    </w:p>
    <w:p w14:paraId="33411AE5" w14:textId="77777777" w:rsidR="00590A63" w:rsidRPr="00340AB4" w:rsidRDefault="00590A63" w:rsidP="006C59D7">
      <w:pPr>
        <w:pStyle w:val="NormalText"/>
      </w:pPr>
    </w:p>
    <w:p w14:paraId="63B1959C" w14:textId="0F5B84A1" w:rsidR="006C59D7" w:rsidRPr="00340AB4" w:rsidRDefault="006C59D7" w:rsidP="00316E9F">
      <w:pPr>
        <w:pStyle w:val="Heading2"/>
        <w:numPr>
          <w:ilvl w:val="0"/>
          <w:numId w:val="0"/>
        </w:numPr>
        <w:ind w:left="1134"/>
      </w:pPr>
      <w:bookmarkStart w:id="8" w:name="_Toc482625782"/>
      <w:r w:rsidRPr="00340AB4">
        <w:t>[Siglas]</w:t>
      </w:r>
      <w:bookmarkEnd w:id="8"/>
      <w:r w:rsidRPr="00340AB4">
        <w:t xml:space="preserve"> </w:t>
      </w:r>
    </w:p>
    <w:p w14:paraId="4F5070B3" w14:textId="5D4A11FD" w:rsidR="006C59D7" w:rsidRPr="00582996" w:rsidRDefault="00582996" w:rsidP="006C59D7">
      <w:pPr>
        <w:pStyle w:val="NormalText"/>
        <w:rPr>
          <w:lang w:val="en-GB"/>
        </w:rPr>
      </w:pPr>
      <w:r>
        <w:rPr>
          <w:lang w:val="en-GB"/>
        </w:rPr>
        <w:t>[…]</w:t>
      </w:r>
    </w:p>
    <w:p w14:paraId="5C0055AC" w14:textId="77777777" w:rsidR="00251846" w:rsidRPr="00582996" w:rsidRDefault="00251846" w:rsidP="006C59D7">
      <w:pPr>
        <w:pStyle w:val="NormalText"/>
        <w:rPr>
          <w:lang w:val="en-GB"/>
        </w:rPr>
      </w:pPr>
    </w:p>
    <w:p w14:paraId="13E38EBD" w14:textId="77777777" w:rsidR="003E2CD3" w:rsidRPr="00582996" w:rsidRDefault="003E2CD3" w:rsidP="006C59D7">
      <w:pPr>
        <w:pStyle w:val="NormalText"/>
        <w:rPr>
          <w:lang w:val="en-GB"/>
        </w:rPr>
        <w:sectPr w:rsidR="003E2CD3" w:rsidRPr="00582996" w:rsidSect="00E135CF">
          <w:headerReference w:type="default" r:id="rId16"/>
          <w:pgSz w:w="11907" w:h="16840" w:code="9"/>
          <w:pgMar w:top="1701" w:right="1701" w:bottom="1701" w:left="1701" w:header="0" w:footer="0" w:gutter="0"/>
          <w:pgNumType w:fmt="lowerRoman"/>
          <w:cols w:space="720"/>
        </w:sectPr>
      </w:pPr>
    </w:p>
    <w:p w14:paraId="1BE7A7AD" w14:textId="77777777" w:rsidR="00E83216" w:rsidRPr="00582996" w:rsidRDefault="00E83216" w:rsidP="006C59D7">
      <w:pPr>
        <w:pStyle w:val="NormalText"/>
        <w:rPr>
          <w:lang w:val="en-GB"/>
        </w:rPr>
      </w:pPr>
    </w:p>
    <w:p w14:paraId="21186879" w14:textId="66020157" w:rsidR="00374277" w:rsidRDefault="00733602" w:rsidP="00CE0B7D">
      <w:pPr>
        <w:pStyle w:val="Heading1"/>
      </w:pPr>
      <w:bookmarkStart w:id="9" w:name="_Toc482625783"/>
      <w:r>
        <w:t>Introdução</w:t>
      </w:r>
      <w:bookmarkEnd w:id="9"/>
    </w:p>
    <w:p w14:paraId="5ABA5A9F" w14:textId="77777777" w:rsidR="0047564B" w:rsidRPr="0047564B" w:rsidRDefault="0047564B" w:rsidP="0047564B">
      <w:pPr>
        <w:rPr>
          <w:lang w:val="pt-PT"/>
        </w:rPr>
      </w:pPr>
    </w:p>
    <w:p w14:paraId="160583A9" w14:textId="1A660250" w:rsidR="00E62CC9" w:rsidRDefault="002F0320" w:rsidP="00325A89">
      <w:pPr>
        <w:pStyle w:val="NormalText"/>
      </w:pPr>
      <w:r>
        <w:t xml:space="preserve">Trabalho desenvolvido </w:t>
      </w:r>
      <w:r w:rsidR="00F536D3">
        <w:t>pelo aluno João Paulo Brás Delgado, no âmbito da disciplina de projeto da Licenciatura de Engenharia Informática no Institu</w:t>
      </w:r>
      <w:r w:rsidR="0079492F">
        <w:t>t</w:t>
      </w:r>
      <w:r w:rsidR="00F536D3">
        <w:t>o Politécnico da Guarda.</w:t>
      </w:r>
      <w:r w:rsidR="001A20E5">
        <w:t xml:space="preserve"> Como etapa fundamental </w:t>
      </w:r>
      <w:r w:rsidR="009E48DB">
        <w:t xml:space="preserve">e final </w:t>
      </w:r>
      <w:r w:rsidR="001A20E5">
        <w:t>para a obtenção do grau académico de Licenciatura.</w:t>
      </w:r>
    </w:p>
    <w:p w14:paraId="56736F08" w14:textId="30A2B82D" w:rsidR="00325A89" w:rsidRDefault="00325A89" w:rsidP="00325A89">
      <w:pPr>
        <w:pStyle w:val="NormalText"/>
      </w:pPr>
      <w:r>
        <w:t>Atualmente a tecnologia é presente no quotidiano da sociedade atual</w:t>
      </w:r>
      <w:r w:rsidR="00503E4E">
        <w:t>, o número de dispositivos móveis tem aumentado</w:t>
      </w:r>
      <w:r w:rsidR="00503E4E" w:rsidRPr="00325A89">
        <w:rPr>
          <w:highlight w:val="red"/>
        </w:rPr>
        <w:t>[REF]</w:t>
      </w:r>
      <w:r w:rsidR="00503E4E">
        <w:t xml:space="preserve"> fazendo com que o </w:t>
      </w:r>
      <w:r>
        <w:t>acesso à informaçã</w:t>
      </w:r>
      <w:r w:rsidR="00503E4E">
        <w:t xml:space="preserve">o digital uma </w:t>
      </w:r>
      <w:r>
        <w:t>prática comum</w:t>
      </w:r>
      <w:r w:rsidR="00503E4E">
        <w:t xml:space="preserve"> e fácil</w:t>
      </w:r>
      <w:r>
        <w:t>. Assim surge a oportunidade de difundir informação aos utilizadores</w:t>
      </w:r>
      <w:proofErr w:type="gramStart"/>
      <w:r w:rsidR="006365AE">
        <w:t>. ???</w:t>
      </w:r>
      <w:proofErr w:type="gramEnd"/>
      <w:r w:rsidR="006365AE">
        <w:t xml:space="preserve"> </w:t>
      </w:r>
    </w:p>
    <w:p w14:paraId="0CAEA22A" w14:textId="6C98ADE7" w:rsidR="00ED5FBC" w:rsidRDefault="00AB4857" w:rsidP="00F536D3">
      <w:pPr>
        <w:pStyle w:val="NormalText"/>
      </w:pPr>
      <w:r w:rsidRPr="00612455">
        <w:rPr>
          <w:highlight w:val="yellow"/>
        </w:rPr>
        <w:t>(por floreado</w:t>
      </w:r>
      <w:r w:rsidR="000D4618">
        <w:rPr>
          <w:highlight w:val="yellow"/>
        </w:rPr>
        <w:t xml:space="preserve">, do género, que </w:t>
      </w:r>
      <w:proofErr w:type="gramStart"/>
      <w:r w:rsidR="000D4618">
        <w:rPr>
          <w:highlight w:val="yellow"/>
        </w:rPr>
        <w:t>as aplicações mobile</w:t>
      </w:r>
      <w:proofErr w:type="gramEnd"/>
      <w:r w:rsidR="000D4618">
        <w:rPr>
          <w:highlight w:val="yellow"/>
        </w:rPr>
        <w:t xml:space="preserve"> nos dias de</w:t>
      </w:r>
      <w:r w:rsidR="00395D52">
        <w:rPr>
          <w:highlight w:val="yellow"/>
        </w:rPr>
        <w:t xml:space="preserve"> hoje são importantes </w:t>
      </w:r>
      <w:proofErr w:type="spellStart"/>
      <w:r w:rsidR="00395D52">
        <w:rPr>
          <w:highlight w:val="yellow"/>
        </w:rPr>
        <w:t>blablabla</w:t>
      </w:r>
      <w:proofErr w:type="spellEnd"/>
      <w:r w:rsidR="00395D52">
        <w:rPr>
          <w:highlight w:val="yellow"/>
        </w:rPr>
        <w:t xml:space="preserve">, </w:t>
      </w:r>
      <w:proofErr w:type="spellStart"/>
      <w:r w:rsidR="00395D52">
        <w:rPr>
          <w:highlight w:val="yellow"/>
        </w:rPr>
        <w:t>surege</w:t>
      </w:r>
      <w:proofErr w:type="spellEnd"/>
      <w:r w:rsidR="00395D52">
        <w:rPr>
          <w:highlight w:val="yellow"/>
        </w:rPr>
        <w:t xml:space="preserve"> como um projeto aliciante e que promove bastante o conhecimentos geral...</w:t>
      </w:r>
      <w:r w:rsidR="000D4618">
        <w:rPr>
          <w:highlight w:val="yellow"/>
        </w:rPr>
        <w:t>etc.</w:t>
      </w:r>
      <w:r w:rsidRPr="00612455">
        <w:rPr>
          <w:highlight w:val="yellow"/>
        </w:rPr>
        <w:t>)</w:t>
      </w:r>
      <w:r w:rsidR="00395D52">
        <w:t xml:space="preserve"> </w:t>
      </w:r>
    </w:p>
    <w:p w14:paraId="40261E0A" w14:textId="480E6900" w:rsidR="00F536D3" w:rsidRDefault="00F536D3" w:rsidP="00F536D3">
      <w:pPr>
        <w:pStyle w:val="Heading2"/>
      </w:pPr>
      <w:bookmarkStart w:id="10" w:name="_Toc482625784"/>
      <w:r>
        <w:t>Contextualização</w:t>
      </w:r>
      <w:bookmarkEnd w:id="10"/>
    </w:p>
    <w:p w14:paraId="5B051433" w14:textId="77777777" w:rsidR="0047564B" w:rsidRPr="0047564B" w:rsidRDefault="0047564B" w:rsidP="0047564B">
      <w:pPr>
        <w:rPr>
          <w:lang w:val="pt-PT"/>
        </w:rPr>
      </w:pPr>
    </w:p>
    <w:p w14:paraId="1AD548E5" w14:textId="0C64E1EE" w:rsidR="0079492F" w:rsidRPr="0079492F" w:rsidRDefault="00FE5E9D" w:rsidP="00FE5E9D">
      <w:pPr>
        <w:pStyle w:val="NormalText"/>
      </w:pPr>
      <w:r>
        <w:t>Como requisito para a finalização da disciplina de projeto é necessário implementar uma solução, para resolver o problema existente</w:t>
      </w:r>
      <w:r w:rsidR="006365AE">
        <w:t>, a divulgação de eventos num determinado local</w:t>
      </w:r>
      <w:r w:rsidR="007372FF">
        <w:t>.</w:t>
      </w:r>
      <w:r>
        <w:t xml:space="preserve"> </w:t>
      </w:r>
      <w:r w:rsidR="007372FF">
        <w:t>Para tal</w:t>
      </w:r>
      <w:r>
        <w:t xml:space="preserve"> </w:t>
      </w:r>
      <w:r w:rsidR="007372FF">
        <w:t xml:space="preserve">é </w:t>
      </w:r>
      <w:r>
        <w:t>necessário a implementação dos conhecimentos adquiridos durante a licenciatura, conhecimentos estes, na área da modu</w:t>
      </w:r>
      <w:r w:rsidR="00411F46">
        <w:t>lação de software, programação,</w:t>
      </w:r>
      <w:r>
        <w:t xml:space="preserve"> organização e gestão de recursos</w:t>
      </w:r>
      <w:r w:rsidR="006365AE">
        <w:t xml:space="preserve"> e conteúdos</w:t>
      </w:r>
      <w:r w:rsidR="00411F46">
        <w:t>, ainda se prevê adquirir novos conhecimentos</w:t>
      </w:r>
      <w:r>
        <w:t xml:space="preserve">. </w:t>
      </w:r>
    </w:p>
    <w:p w14:paraId="6A991539" w14:textId="3DBF9934" w:rsidR="00655539" w:rsidRDefault="00531D9E" w:rsidP="00FE5E9D">
      <w:pPr>
        <w:pStyle w:val="Heading2"/>
        <w:spacing w:after="120"/>
      </w:pPr>
      <w:r>
        <w:t xml:space="preserve"> </w:t>
      </w:r>
      <w:bookmarkStart w:id="11" w:name="_Toc482625785"/>
      <w:r w:rsidR="00733602">
        <w:t>Motivaçã</w:t>
      </w:r>
      <w:r w:rsidR="0079492F">
        <w:t>o</w:t>
      </w:r>
      <w:bookmarkEnd w:id="11"/>
    </w:p>
    <w:p w14:paraId="27509F89" w14:textId="77777777" w:rsidR="0047564B" w:rsidRPr="0047564B" w:rsidRDefault="0047564B" w:rsidP="0047564B">
      <w:pPr>
        <w:rPr>
          <w:lang w:val="pt-PT"/>
        </w:rPr>
      </w:pPr>
    </w:p>
    <w:p w14:paraId="18B6138E" w14:textId="6D25C317" w:rsidR="00FE5E9D" w:rsidRPr="00FE5E9D" w:rsidRDefault="00411F46" w:rsidP="00FE5E9D">
      <w:pPr>
        <w:pStyle w:val="NormalText"/>
      </w:pPr>
      <w:r>
        <w:t>O</w:t>
      </w:r>
      <w:r w:rsidR="006B41AC">
        <w:t xml:space="preserve"> </w:t>
      </w:r>
      <w:r w:rsidR="00FE5E9D">
        <w:t>desenvolvimento deste projeto passa pela realização pessoal, finalização d</w:t>
      </w:r>
      <w:r>
        <w:t>a licenciatura, consolidação e</w:t>
      </w:r>
      <w:r w:rsidR="00FE5E9D">
        <w:t xml:space="preserve"> oportunidade de adquirir novos conhecimentos. Por outro </w:t>
      </w:r>
      <w:r w:rsidR="00FE5E9D">
        <w:lastRenderedPageBreak/>
        <w:t xml:space="preserve">lado, este projeto tem grande viabilidade e interesse, quer pela falta de softwares do género disponíveis, quer pela viabilidade económica que o projeto </w:t>
      </w:r>
      <w:r w:rsidR="00180C54">
        <w:t>apresenta</w:t>
      </w:r>
      <w:r w:rsidR="00FE5E9D">
        <w:t>.</w:t>
      </w:r>
    </w:p>
    <w:p w14:paraId="7643A29D" w14:textId="57B60CAE" w:rsidR="00655539" w:rsidRDefault="005F29B5" w:rsidP="005F29B5">
      <w:pPr>
        <w:pStyle w:val="Heading2"/>
        <w:spacing w:after="120"/>
      </w:pPr>
      <w:bookmarkStart w:id="12" w:name="_Toc482625786"/>
      <w:r>
        <w:t>Descrição</w:t>
      </w:r>
      <w:r w:rsidR="00531D9E">
        <w:t xml:space="preserve"> do problema</w:t>
      </w:r>
      <w:bookmarkEnd w:id="12"/>
    </w:p>
    <w:p w14:paraId="6CE4C2AA" w14:textId="77777777" w:rsidR="0047564B" w:rsidRPr="0047564B" w:rsidRDefault="0047564B" w:rsidP="0047564B">
      <w:pPr>
        <w:rPr>
          <w:lang w:val="pt-PT"/>
        </w:rPr>
      </w:pPr>
    </w:p>
    <w:p w14:paraId="534F5C8F" w14:textId="1777863F" w:rsidR="0047564B" w:rsidRDefault="0047564B" w:rsidP="0047564B">
      <w:pPr>
        <w:pStyle w:val="NormalText"/>
      </w:pPr>
      <w:r>
        <w:t xml:space="preserve">Atualmente o turista tem necessidade de planificar a sua visita, seja para aproveitar o tempo ao máximo, ou simplesmente para não perder um ponto de interesse </w:t>
      </w:r>
      <w:r w:rsidR="006365AE">
        <w:t xml:space="preserve">(POI) </w:t>
      </w:r>
      <w:r>
        <w:t xml:space="preserve">do seu agrado. Muitas vezes esta planificação é efetuada através de revistas, jornais, </w:t>
      </w:r>
      <w:r w:rsidR="001B32B2">
        <w:t>panfletos,</w:t>
      </w:r>
      <w:r>
        <w:t xml:space="preserve"> guias turísticos</w:t>
      </w:r>
      <w:r w:rsidR="009641E3">
        <w:t>,</w:t>
      </w:r>
      <w:r>
        <w:t xml:space="preserve"> </w:t>
      </w:r>
      <w:r w:rsidR="001B32B2">
        <w:t>tudo em</w:t>
      </w:r>
      <w:r>
        <w:t xml:space="preserve"> formato de papel, </w:t>
      </w:r>
      <w:r w:rsidRPr="0047564B">
        <w:rPr>
          <w:highlight w:val="yellow"/>
        </w:rPr>
        <w:t>ou</w:t>
      </w:r>
      <w:r w:rsidR="009641E3">
        <w:rPr>
          <w:highlight w:val="yellow"/>
        </w:rPr>
        <w:t xml:space="preserve"> por outro lado</w:t>
      </w:r>
      <w:r w:rsidRPr="0047564B">
        <w:rPr>
          <w:highlight w:val="yellow"/>
        </w:rPr>
        <w:t xml:space="preserve"> em formato digital em que o conteúdo sofre poucas atualizações</w:t>
      </w:r>
      <w:r w:rsidR="009641E3">
        <w:rPr>
          <w:highlight w:val="yellow"/>
        </w:rPr>
        <w:t xml:space="preserve"> ou muitas vezes caindo em desuso por falta de administração competente</w:t>
      </w:r>
      <w:r w:rsidRPr="0047564B">
        <w:rPr>
          <w:highlight w:val="yellow"/>
        </w:rPr>
        <w:t>.</w:t>
      </w:r>
    </w:p>
    <w:p w14:paraId="0DA0573A" w14:textId="1BAB69AC" w:rsidR="0047564B" w:rsidRPr="00AE2D52" w:rsidRDefault="0047564B" w:rsidP="00AE2D52">
      <w:pPr>
        <w:pStyle w:val="NormalText"/>
      </w:pPr>
      <w:r w:rsidRPr="00AE2D52">
        <w:t>No caso da informação recolhida via nã</w:t>
      </w:r>
      <w:r w:rsidR="00137E5A" w:rsidRPr="00AE2D52">
        <w:t xml:space="preserve">o informatizada, </w:t>
      </w:r>
      <w:r w:rsidR="00AE2D52">
        <w:t>por norma</w:t>
      </w:r>
      <w:r w:rsidR="009641E3">
        <w:t>,</w:t>
      </w:r>
      <w:r w:rsidR="00AE2D52">
        <w:t xml:space="preserve"> encontra-se </w:t>
      </w:r>
      <w:r w:rsidRPr="00AE2D52">
        <w:t xml:space="preserve">desatualizada ou como é espectável </w:t>
      </w:r>
      <w:r w:rsidR="00137E5A" w:rsidRPr="00AE2D52">
        <w:t>sem capacidade de resposta a alterações súbitas, tais como, condições climatéricas muito adversas, obras de restauração e etc.</w:t>
      </w:r>
      <w:r w:rsidR="00543DAA" w:rsidRPr="00AE2D52">
        <w:t xml:space="preserve"> Outro problema inerente é a falta de triagem por grupos etários nos eventos</w:t>
      </w:r>
      <w:r w:rsidR="004214F9" w:rsidRPr="00AE2D52">
        <w:t>/pontos de interesse</w:t>
      </w:r>
      <w:r w:rsidR="00543DAA" w:rsidRPr="00AE2D52">
        <w:t xml:space="preserve"> a decorrer</w:t>
      </w:r>
      <w:r w:rsidR="004214F9" w:rsidRPr="00AE2D52">
        <w:t>, dificultan</w:t>
      </w:r>
      <w:r w:rsidR="00FC3AE4" w:rsidRPr="00AE2D52">
        <w:t>do o planeamento das atividades</w:t>
      </w:r>
      <w:r w:rsidR="003D3C72" w:rsidRPr="00AE2D52">
        <w:t xml:space="preserve"> </w:t>
      </w:r>
      <w:r w:rsidR="003D3C72">
        <w:t>levando muitas vezes ao desinteresse do turista.</w:t>
      </w:r>
      <w:r w:rsidR="00092699">
        <w:fldChar w:fldCharType="begin" w:fldLock="1"/>
      </w:r>
      <w:r w:rsidR="00AE2D52" w:rsidRPr="00AE2D52">
        <w:instrText>ADDIN CSL_CITATION { "citationItems" : [ { "id" : "ITEM-1", "itemData" : { "DOI" : "Doi 10.1049/Iet-Sen.2011.0156", "ISBN" : "1751-8806", "ISSN" : "17518806", "abstract" : "This study deals with the problem of deriving personalised recommendations for daily sightseeing itineraries for tourists visiting any destination. The authors' approach considers selected places of interest that a traveller would potentially wish to visit and derives a near-optimal itinerary for each day of visit; the places of potential interest are selected based on stated or implied user preferences. The authors' method enables the planning of customised daily personalised tourist itineraries considering user preferences, time available for visiting sights on a daily basis, opening days of sights and average visiting times for these sights. Herein, the authors propose a heuristic solution to this problem addressed to both web and mobile web users. Evaluation and simulation results verify the competence of the authors' approach against an alternative method.", "author" : [ { "dropping-particle" : "", "family" : "Gavalas", "given" : "Damianos", "non-dropping-particle" : "", "parse-names" : false, "suffix" : "" }, { "dropping-particle" : "", "family" : "Kenteris", "given" : "Michael", "non-dropping-particle" : "", "parse-names" : false, "suffix" : "" }, { "dropping-particle" : "", "family" : "Konstantopoulos", "given" : "Charalampos", "non-dropping-particle" : "", "parse-names" : false, "suffix" : "" }, { "dropping-particle" : "", "family" : "Pantziou", "given" : "Grammati", "non-dropping-particle" : "", "parse-names" : false, "suffix" : "" } ], "container-title" : "IET Software", "id" : "ITEM-1", "issue" : "4", "issued" : { "date-parts" : [ [ "2012" ] ] }, "note" : "Muito bom na ajuda da escrita do relatorio, identifica bem os problemas das aplica\u00e7\u00f5es mobiles.", "page" : "313", "title" : "Web application for recommending personalised mobile tourist routes", "type" : "article-journal", "volume" : "6" }, "uris" : [ "http://www.mendeley.com/documents/?uuid=abd39a1f-c6ed-4c1e-a595-3842ea12953e" ] } ], "mendeley" : { "formattedCitation" : "[1]", "plainTextFormattedCitation" : "[1]", "previouslyFormattedCitation" : "[1]" }, "properties" : { "noteIndex" : 0 }, "schema" : "https://github.com/citation-style-language/schema/raw/master/csl-citation.json" }</w:instrText>
      </w:r>
      <w:r w:rsidR="00092699">
        <w:fldChar w:fldCharType="separate"/>
      </w:r>
      <w:r w:rsidR="00AE2D52" w:rsidRPr="00AE2D52">
        <w:rPr>
          <w:noProof/>
        </w:rPr>
        <w:t>[1]</w:t>
      </w:r>
      <w:r w:rsidR="00092699">
        <w:fldChar w:fldCharType="end"/>
      </w:r>
    </w:p>
    <w:p w14:paraId="5E4D62A9" w14:textId="53AA6C76" w:rsidR="006365AE" w:rsidRPr="005F29B5" w:rsidRDefault="00543DAA" w:rsidP="006365AE">
      <w:pPr>
        <w:pStyle w:val="NormalText"/>
      </w:pPr>
      <w:r>
        <w:t>Surge</w:t>
      </w:r>
      <w:r w:rsidR="009641E3">
        <w:t>m</w:t>
      </w:r>
      <w:r>
        <w:t xml:space="preserve"> então</w:t>
      </w:r>
      <w:r w:rsidR="004214F9">
        <w:t xml:space="preserve"> vários</w:t>
      </w:r>
      <w:r>
        <w:t xml:space="preserve"> problema</w:t>
      </w:r>
      <w:r w:rsidR="004214F9">
        <w:t>s</w:t>
      </w:r>
      <w:r>
        <w:t>, que faz com que muitas vezes os turistas fiquem insatisfeitos com a localidade que visitam</w:t>
      </w:r>
      <w:r w:rsidR="008A44C0">
        <w:t>,</w:t>
      </w:r>
      <w:r>
        <w:t xml:space="preserve"> </w:t>
      </w:r>
      <w:r w:rsidR="008A44C0">
        <w:t>deste modo leva</w:t>
      </w:r>
      <w:r w:rsidR="006365AE">
        <w:t>ntando</w:t>
      </w:r>
      <w:r w:rsidR="008A44C0">
        <w:t xml:space="preserve"> um mau </w:t>
      </w:r>
      <w:r w:rsidR="008A44C0" w:rsidRPr="006365AE">
        <w:rPr>
          <w:i/>
        </w:rPr>
        <w:t>feedback</w:t>
      </w:r>
      <w:r>
        <w:t xml:space="preserve">. Assim para evitar situações deste tipo pretende-se implementar uma solução que combata </w:t>
      </w:r>
      <w:r w:rsidR="004214F9">
        <w:t>estas dificuldades</w:t>
      </w:r>
      <w:r>
        <w:t>. Uma aplicação Mobile atualizada e</w:t>
      </w:r>
      <w:r w:rsidR="004214F9">
        <w:t>m tempo real</w:t>
      </w:r>
      <w:r w:rsidR="006365AE">
        <w:t>,</w:t>
      </w:r>
      <w:r w:rsidR="004214F9">
        <w:t xml:space="preserve"> com os pontos de i</w:t>
      </w:r>
      <w:r w:rsidR="008A44C0">
        <w:t xml:space="preserve">nteresse de uma cidade e </w:t>
      </w:r>
      <w:r w:rsidR="006365AE">
        <w:t>principalmente focada nos</w:t>
      </w:r>
      <w:r w:rsidR="004214F9">
        <w:t xml:space="preserve"> eventos </w:t>
      </w:r>
      <w:r w:rsidR="006365AE">
        <w:t>disponíveis na numa determinada localidade</w:t>
      </w:r>
    </w:p>
    <w:p w14:paraId="215E6C1C" w14:textId="467DC10D" w:rsidR="004E03BE" w:rsidRPr="005F29B5" w:rsidRDefault="004E03BE" w:rsidP="0047564B">
      <w:pPr>
        <w:pStyle w:val="NormalText"/>
      </w:pPr>
    </w:p>
    <w:p w14:paraId="7532D549" w14:textId="0AA758FE" w:rsidR="0079492F" w:rsidRPr="0079492F" w:rsidRDefault="00531D9E" w:rsidP="0079492F">
      <w:pPr>
        <w:pStyle w:val="Heading2"/>
      </w:pPr>
      <w:r>
        <w:t xml:space="preserve"> </w:t>
      </w:r>
      <w:bookmarkStart w:id="13" w:name="_Toc482625787"/>
      <w:r>
        <w:t>Objetivos</w:t>
      </w:r>
      <w:bookmarkEnd w:id="13"/>
    </w:p>
    <w:p w14:paraId="33446B41" w14:textId="45E3E7BF" w:rsidR="006365AE" w:rsidRDefault="00C11B17" w:rsidP="00253FE4">
      <w:pPr>
        <w:pStyle w:val="NormalText"/>
      </w:pPr>
      <w:r>
        <w:t>Como objetivo pretende-se o desenvolvimento de uma aplicação de turismo atualizada em tempo real</w:t>
      </w:r>
      <w:r w:rsidR="00253FE4">
        <w:t xml:space="preserve"> que </w:t>
      </w:r>
      <w:r w:rsidR="006D4917">
        <w:t>disponibilize informação</w:t>
      </w:r>
      <w:r w:rsidR="00253FE4">
        <w:t xml:space="preserve"> dos diferentes </w:t>
      </w:r>
      <w:r w:rsidR="006365AE">
        <w:t xml:space="preserve">POI e eventos </w:t>
      </w:r>
      <w:r w:rsidR="00253FE4">
        <w:t>de um determinado local. Estes</w:t>
      </w:r>
      <w:r w:rsidR="006365AE">
        <w:t xml:space="preserve"> POI e eventos</w:t>
      </w:r>
      <w:r w:rsidR="00253FE4">
        <w:t xml:space="preserve"> devem estar</w:t>
      </w:r>
      <w:r w:rsidR="006D4917">
        <w:t xml:space="preserve"> organizados por faixa etária e/</w:t>
      </w:r>
      <w:r w:rsidR="00253FE4">
        <w:t>ou por categorias</w:t>
      </w:r>
      <w:r w:rsidR="00FC3AE4">
        <w:t xml:space="preserve">. </w:t>
      </w:r>
    </w:p>
    <w:p w14:paraId="333A30ED" w14:textId="46C0E782" w:rsidR="00253FE4" w:rsidRDefault="00FC3AE4" w:rsidP="00253FE4">
      <w:pPr>
        <w:pStyle w:val="NormalText"/>
      </w:pPr>
      <w:r>
        <w:lastRenderedPageBreak/>
        <w:t xml:space="preserve">Sendo um projeto extenso prevê-se para âmbito de licenciatura apenas o desenvolvimento do </w:t>
      </w:r>
      <w:r>
        <w:rPr>
          <w:i/>
        </w:rPr>
        <w:t>BackEnd</w:t>
      </w:r>
      <w:r w:rsidR="008A44C0">
        <w:t xml:space="preserve"> necessário</w:t>
      </w:r>
      <w:r w:rsidR="006D4917">
        <w:t xml:space="preserve"> ao funcionamento</w:t>
      </w:r>
      <w:r w:rsidR="008A44C0">
        <w:t xml:space="preserve"> </w:t>
      </w:r>
      <w:r w:rsidR="006D4917">
        <w:t>da</w:t>
      </w:r>
      <w:r w:rsidR="008A44C0">
        <w:t xml:space="preserve"> aplicação</w:t>
      </w:r>
      <w:r w:rsidR="006365AE">
        <w:t xml:space="preserve"> a desenvolver posteriormente</w:t>
      </w:r>
      <w:r w:rsidR="008A44C0">
        <w:t>.</w:t>
      </w:r>
    </w:p>
    <w:p w14:paraId="3E0E7261" w14:textId="05F9BD21" w:rsidR="00427645" w:rsidRDefault="00427645" w:rsidP="00253FE4">
      <w:pPr>
        <w:pStyle w:val="NormalText"/>
      </w:pPr>
      <w:r>
        <w:t>Tendo como objetivos:</w:t>
      </w:r>
    </w:p>
    <w:p w14:paraId="6A611F56" w14:textId="77777777" w:rsidR="00427645" w:rsidRDefault="00427645" w:rsidP="00253FE4">
      <w:pPr>
        <w:pStyle w:val="NormalText"/>
      </w:pPr>
    </w:p>
    <w:p w14:paraId="0A0CE768" w14:textId="77777777" w:rsidR="00427645" w:rsidRDefault="00427645" w:rsidP="00427645">
      <w:pPr>
        <w:pStyle w:val="NormalText"/>
        <w:numPr>
          <w:ilvl w:val="0"/>
          <w:numId w:val="7"/>
        </w:numPr>
      </w:pPr>
      <w:r>
        <w:t>D</w:t>
      </w:r>
      <w:r w:rsidR="00253FE4">
        <w:t>esenvolver uma solução eficiente para armazenar os dados referentes ao</w:t>
      </w:r>
      <w:r w:rsidR="006365AE">
        <w:t>s POI e os eventos</w:t>
      </w:r>
      <w:r w:rsidR="00253FE4">
        <w:t xml:space="preserve">. </w:t>
      </w:r>
    </w:p>
    <w:p w14:paraId="5B46D781" w14:textId="022F4701" w:rsidR="00427645" w:rsidRDefault="00427645" w:rsidP="00427645">
      <w:pPr>
        <w:pStyle w:val="NormalText"/>
        <w:numPr>
          <w:ilvl w:val="0"/>
          <w:numId w:val="7"/>
        </w:numPr>
      </w:pPr>
      <w:r>
        <w:t xml:space="preserve">Garantir que os dados armazenados estão disponíveis as diferentes plataformas, </w:t>
      </w:r>
      <w:proofErr w:type="spellStart"/>
      <w:r>
        <w:t>android</w:t>
      </w:r>
      <w:proofErr w:type="spellEnd"/>
      <w:r>
        <w:t>, iOS e Desktop.</w:t>
      </w:r>
    </w:p>
    <w:p w14:paraId="43168258" w14:textId="2EAC6D5A" w:rsidR="00427645" w:rsidRDefault="00253FE4" w:rsidP="00427645">
      <w:pPr>
        <w:pStyle w:val="NormalText"/>
        <w:numPr>
          <w:ilvl w:val="0"/>
          <w:numId w:val="7"/>
        </w:numPr>
      </w:pPr>
      <w:r>
        <w:t xml:space="preserve">Permitir </w:t>
      </w:r>
      <w:r w:rsidR="00680154">
        <w:t xml:space="preserve">ao administrador </w:t>
      </w:r>
      <w:r>
        <w:t>através de um site criar/gerir novos eventos/locais de interesse</w:t>
      </w:r>
      <w:r w:rsidR="00680154">
        <w:t xml:space="preserve"> e garantir que estes são organizados por diferentes categorias e</w:t>
      </w:r>
      <w:r w:rsidR="009755E4">
        <w:t xml:space="preserve"> ou</w:t>
      </w:r>
      <w:r w:rsidR="00680154">
        <w:t xml:space="preserve"> faixa etária. </w:t>
      </w:r>
    </w:p>
    <w:p w14:paraId="28443377" w14:textId="51934E39" w:rsidR="00680154" w:rsidRDefault="00427645" w:rsidP="00427645">
      <w:pPr>
        <w:pStyle w:val="NormalText"/>
        <w:numPr>
          <w:ilvl w:val="0"/>
          <w:numId w:val="7"/>
        </w:numPr>
      </w:pPr>
      <w:r>
        <w:t>P</w:t>
      </w:r>
      <w:r w:rsidR="00680154">
        <w:t>ermitir ao administrador pesquisar por pontos de interesse diretamente de uma API disponível no mercado, para facilitar a introdução dos dados de localização do</w:t>
      </w:r>
      <w:r w:rsidR="006D4917">
        <w:t>s</w:t>
      </w:r>
      <w:r w:rsidR="00680154">
        <w:t xml:space="preserve"> </w:t>
      </w:r>
      <w:r w:rsidR="006365AE" w:rsidRPr="006365AE">
        <w:t>PO</w:t>
      </w:r>
      <w:r w:rsidR="006D4917" w:rsidRPr="006365AE">
        <w:t>I</w:t>
      </w:r>
      <w:r w:rsidR="00680154">
        <w:t>.</w:t>
      </w:r>
    </w:p>
    <w:p w14:paraId="1E311C35" w14:textId="77777777" w:rsidR="00427645" w:rsidRDefault="00427645" w:rsidP="00427645">
      <w:pPr>
        <w:pStyle w:val="NormalText"/>
      </w:pPr>
    </w:p>
    <w:p w14:paraId="322C609F" w14:textId="24110C98" w:rsidR="00680154" w:rsidRDefault="00680154" w:rsidP="007C27F0">
      <w:pPr>
        <w:pStyle w:val="NormalText"/>
      </w:pPr>
      <w:r>
        <w:t>Outro ponto a salientar apresenta-se com o facto de não se esperar que o administrador tenha qualquer tipo de formação especializada na área das TI, pelo que o processo de criação/gestão dos eventos seja simples e com uma curva de aprendizagem pequena.</w:t>
      </w:r>
    </w:p>
    <w:p w14:paraId="10F33567" w14:textId="77777777" w:rsidR="00FC3AE4" w:rsidRPr="00FC3AE4" w:rsidRDefault="00FC3AE4" w:rsidP="007C27F0">
      <w:pPr>
        <w:pStyle w:val="NormalText"/>
      </w:pPr>
    </w:p>
    <w:p w14:paraId="5B657B96" w14:textId="132665DA" w:rsidR="0079492F" w:rsidRDefault="0079492F" w:rsidP="0079492F">
      <w:pPr>
        <w:pStyle w:val="Heading2"/>
      </w:pPr>
      <w:bookmarkStart w:id="14" w:name="_Toc482625788"/>
      <w:r>
        <w:t>Estrutura do documento</w:t>
      </w:r>
      <w:bookmarkEnd w:id="14"/>
    </w:p>
    <w:p w14:paraId="04A3CA53" w14:textId="7542A283" w:rsidR="0079492F" w:rsidRPr="0079492F" w:rsidRDefault="0079492F" w:rsidP="0079492F">
      <w:pPr>
        <w:rPr>
          <w:lang w:val="pt-PT"/>
        </w:rPr>
      </w:pPr>
      <w:r>
        <w:rPr>
          <w:lang w:val="pt-PT"/>
        </w:rPr>
        <w:t>[...]</w:t>
      </w:r>
    </w:p>
    <w:p w14:paraId="19E5B0CA" w14:textId="77777777" w:rsidR="009F40EA" w:rsidRPr="00340AB4" w:rsidRDefault="009F40EA" w:rsidP="003F47C3">
      <w:pPr>
        <w:pStyle w:val="NormalText"/>
      </w:pPr>
    </w:p>
    <w:p w14:paraId="1BBBFA3F" w14:textId="77777777" w:rsidR="00F63E78" w:rsidRPr="00340AB4" w:rsidRDefault="00F63E78" w:rsidP="003F47C3">
      <w:pPr>
        <w:pStyle w:val="NormalText"/>
        <w:sectPr w:rsidR="00F63E78" w:rsidRPr="00340AB4" w:rsidSect="00E135CF">
          <w:headerReference w:type="default" r:id="rId17"/>
          <w:footerReference w:type="default" r:id="rId18"/>
          <w:pgSz w:w="11907" w:h="16840" w:code="9"/>
          <w:pgMar w:top="1701" w:right="1701" w:bottom="1701" w:left="1701" w:header="0" w:footer="0" w:gutter="0"/>
          <w:pgNumType w:start="1"/>
          <w:cols w:space="720"/>
        </w:sectPr>
      </w:pPr>
    </w:p>
    <w:p w14:paraId="157BF398" w14:textId="77777777" w:rsidR="00F63E78" w:rsidRPr="00340AB4" w:rsidRDefault="00F63E78" w:rsidP="00F63E78">
      <w:pPr>
        <w:pStyle w:val="NormalText"/>
      </w:pPr>
    </w:p>
    <w:p w14:paraId="4F3CC43E" w14:textId="69591317" w:rsidR="00F63E78" w:rsidRPr="00340AB4" w:rsidRDefault="00655539" w:rsidP="00F63E78">
      <w:pPr>
        <w:pStyle w:val="Heading1"/>
      </w:pPr>
      <w:bookmarkStart w:id="15" w:name="_Toc482625789"/>
      <w:r>
        <w:t xml:space="preserve">Estado da </w:t>
      </w:r>
      <w:commentRangeStart w:id="16"/>
      <w:r>
        <w:t>Arte</w:t>
      </w:r>
      <w:commentRangeEnd w:id="16"/>
      <w:r w:rsidR="009755E4">
        <w:rPr>
          <w:rStyle w:val="CommentReference"/>
          <w:rFonts w:ascii="Times" w:hAnsi="Times"/>
          <w:b w:val="0"/>
          <w:bCs w:val="0"/>
          <w:caps w:val="0"/>
          <w:lang w:val="en-GB"/>
        </w:rPr>
        <w:commentReference w:id="16"/>
      </w:r>
      <w:bookmarkEnd w:id="15"/>
    </w:p>
    <w:p w14:paraId="33AEAD56" w14:textId="108FE13F" w:rsidR="009E4C38" w:rsidRDefault="00BE65AF" w:rsidP="00F63E78">
      <w:pPr>
        <w:pStyle w:val="NormalText"/>
      </w:pPr>
      <w:r>
        <w:t xml:space="preserve">Sendo o leque de aplicações móveis disponíveis no mercado enorme, e de modo a existir um termo de comparação e análise coerente entre aplicações, </w:t>
      </w:r>
      <w:r w:rsidR="00192CD3">
        <w:t>a</w:t>
      </w:r>
      <w:r>
        <w:t xml:space="preserve"> secção</w:t>
      </w:r>
      <w:r w:rsidR="00192CD3">
        <w:t xml:space="preserve"> de aplicações existentes</w:t>
      </w:r>
      <w:r>
        <w:t xml:space="preserve"> será subdividida em trê</w:t>
      </w:r>
      <w:r w:rsidR="009C306B">
        <w:t>s.</w:t>
      </w:r>
      <w:r>
        <w:t xml:space="preserve"> </w:t>
      </w:r>
      <w:r w:rsidR="0088289B">
        <w:t>A</w:t>
      </w:r>
      <w:r>
        <w:t xml:space="preserve">plicações de âmbito distrital, nacional e global. </w:t>
      </w:r>
      <w:r w:rsidR="0088289B">
        <w:t>A seleção destas</w:t>
      </w:r>
      <w:r w:rsidR="00C812C3">
        <w:t xml:space="preserve"> aplicações foi efetuada através do </w:t>
      </w:r>
      <w:r w:rsidR="00C812C3">
        <w:rPr>
          <w:i/>
        </w:rPr>
        <w:t xml:space="preserve">feedback </w:t>
      </w:r>
      <w:r w:rsidR="00C812C3">
        <w:t>positivo disponibilizado por parte dos utilizadores</w:t>
      </w:r>
      <w:r w:rsidR="00AA7C61">
        <w:t xml:space="preserve"> nas respetivas </w:t>
      </w:r>
      <w:proofErr w:type="spellStart"/>
      <w:r w:rsidR="00AA7C61">
        <w:rPr>
          <w:i/>
        </w:rPr>
        <w:t>Stores</w:t>
      </w:r>
      <w:proofErr w:type="spellEnd"/>
      <w:r w:rsidR="0088289B">
        <w:t>, outro requisito considerado foi apenas o uso das funcionalidades grátis disponibilizadas por cada uma destas aplicações</w:t>
      </w:r>
      <w:r w:rsidR="00C812C3">
        <w:t>.</w:t>
      </w:r>
    </w:p>
    <w:p w14:paraId="34D3F9D2" w14:textId="4F3C8E70" w:rsidR="00BE65AF" w:rsidRDefault="0088289B" w:rsidP="00F63E78">
      <w:pPr>
        <w:pStyle w:val="NormalText"/>
      </w:pPr>
      <w:r>
        <w:t xml:space="preserve"> No caso de aplicação de âmbito nacional, optou-se por escolher a aplicação oficial do órgão máximo do turismo em Portugal, Turismo de Portugal.</w:t>
      </w:r>
    </w:p>
    <w:p w14:paraId="00C79D8A" w14:textId="3DE8D4C0" w:rsidR="0067749D" w:rsidRPr="00C812C3" w:rsidRDefault="0067749D" w:rsidP="00F63E78">
      <w:pPr>
        <w:pStyle w:val="NormalText"/>
      </w:pPr>
      <w:r>
        <w:t>Como guia de análise às aplicaçõ</w:t>
      </w:r>
      <w:r w:rsidR="0088289B">
        <w:t xml:space="preserve">es vamos ter em conta as </w:t>
      </w:r>
      <w:r w:rsidR="005F43A8">
        <w:t xml:space="preserve">25 </w:t>
      </w:r>
      <w:r w:rsidR="0088289B">
        <w:t>boas práticas fornecidas pela entidade Google descritas no documento “</w:t>
      </w:r>
      <w:proofErr w:type="spellStart"/>
      <w:r w:rsidR="0088289B">
        <w:t>Engage</w:t>
      </w:r>
      <w:proofErr w:type="spellEnd"/>
      <w:r w:rsidR="0088289B">
        <w:t xml:space="preserve"> </w:t>
      </w:r>
      <w:proofErr w:type="spellStart"/>
      <w:r w:rsidR="0088289B">
        <w:t>Users</w:t>
      </w:r>
      <w:proofErr w:type="spellEnd"/>
      <w:r w:rsidR="0088289B">
        <w:t xml:space="preserve"> </w:t>
      </w:r>
      <w:proofErr w:type="spellStart"/>
      <w:r w:rsidR="0088289B">
        <w:t>and</w:t>
      </w:r>
      <w:proofErr w:type="spellEnd"/>
      <w:r w:rsidR="0088289B">
        <w:t xml:space="preserve"> Drive </w:t>
      </w:r>
      <w:proofErr w:type="spellStart"/>
      <w:r w:rsidR="0088289B">
        <w:t>Conversions</w:t>
      </w:r>
      <w:proofErr w:type="spellEnd"/>
      <w:r w:rsidR="0088289B">
        <w:t>”</w:t>
      </w:r>
      <w:r w:rsidR="0088289B">
        <w:fldChar w:fldCharType="begin" w:fldLock="1"/>
      </w:r>
      <w:r w:rsidR="0088289B">
        <w:instrText>ADDIN CSL_CITATION { "citationItems" : [ { "id" : "ITEM-1", "itemData" : { "author" : [ { "dropping-particle" : "", "family" : "Google", "given" : "", "non-dropping-particle" : "", "parse-names" : false, "suffix" : "" } ], "id" : "ITEM-1", "issued" : { "date-parts" : [ [ "0" ] ] }, "page" : "1-30", "title" : "Engage Users and Drive Conversions", "type" : "article-journal" }, "uris" : [ "http://www.mendeley.com/documents/?uuid=069edba9-179f-4fd9-a368-0761f8ed0bdb" ] } ], "mendeley" : { "formattedCitation" : "[2]", "plainTextFormattedCitation" : "[2]" }, "properties" : { "noteIndex" : 0 }, "schema" : "https://github.com/citation-style-language/schema/raw/master/csl-citation.json" }</w:instrText>
      </w:r>
      <w:r w:rsidR="0088289B">
        <w:fldChar w:fldCharType="separate"/>
      </w:r>
      <w:r w:rsidR="0088289B" w:rsidRPr="0088289B">
        <w:rPr>
          <w:noProof/>
        </w:rPr>
        <w:t>[2]</w:t>
      </w:r>
      <w:r w:rsidR="0088289B">
        <w:fldChar w:fldCharType="end"/>
      </w:r>
      <w:r w:rsidR="0088289B">
        <w:t>.</w:t>
      </w:r>
    </w:p>
    <w:p w14:paraId="694156F0" w14:textId="470EFF3E" w:rsidR="00367175" w:rsidRDefault="00BE65AF" w:rsidP="00F63E78">
      <w:pPr>
        <w:pStyle w:val="NormalText"/>
      </w:pPr>
      <w:r>
        <w:t xml:space="preserve">Com esta análise pretende-se estruturar ideias e definir objetivos </w:t>
      </w:r>
      <w:r w:rsidR="001C75DC">
        <w:t>para o projeto.</w:t>
      </w:r>
      <w:r>
        <w:t xml:space="preserve"> </w:t>
      </w:r>
    </w:p>
    <w:p w14:paraId="383DA6B2" w14:textId="5A5E8F6B" w:rsidR="00F63E78" w:rsidRPr="00367175" w:rsidRDefault="00367175" w:rsidP="00367175">
      <w:pPr>
        <w:overflowPunct/>
        <w:autoSpaceDE/>
        <w:autoSpaceDN/>
        <w:adjustRightInd/>
        <w:textAlignment w:val="auto"/>
        <w:rPr>
          <w:rFonts w:ascii="Times New Roman" w:hAnsi="Times New Roman"/>
          <w:lang w:val="pt-PT"/>
        </w:rPr>
      </w:pPr>
      <w:r w:rsidRPr="00E62CC9">
        <w:rPr>
          <w:lang w:val="pt-BR"/>
        </w:rPr>
        <w:br w:type="page"/>
      </w:r>
    </w:p>
    <w:p w14:paraId="185E17E2" w14:textId="7B0A1B74" w:rsidR="0084569E" w:rsidRDefault="00C812C3" w:rsidP="00C812C3">
      <w:pPr>
        <w:pStyle w:val="Heading2"/>
        <w:spacing w:after="120"/>
      </w:pPr>
      <w:bookmarkStart w:id="17" w:name="_Toc482625790"/>
      <w:r>
        <w:lastRenderedPageBreak/>
        <w:t>Aplicações de âmbito distrital</w:t>
      </w:r>
      <w:bookmarkEnd w:id="17"/>
    </w:p>
    <w:p w14:paraId="20242AB8" w14:textId="77777777" w:rsidR="00367175" w:rsidRPr="00367175" w:rsidRDefault="00367175" w:rsidP="00367175">
      <w:pPr>
        <w:rPr>
          <w:lang w:val="pt-PT"/>
        </w:rPr>
      </w:pPr>
    </w:p>
    <w:p w14:paraId="11684857" w14:textId="1C95E4A4" w:rsidR="000C0AD7" w:rsidRDefault="0078693D" w:rsidP="000C0AD7">
      <w:pPr>
        <w:pStyle w:val="Heading3"/>
        <w:rPr>
          <w:lang w:val="pt-BR"/>
        </w:rPr>
      </w:pPr>
      <w:bookmarkStart w:id="18" w:name="_Toc482625791"/>
      <w:proofErr w:type="spellStart"/>
      <w:r>
        <w:rPr>
          <w:lang w:val="pt-BR"/>
        </w:rPr>
        <w:t>Lisbon</w:t>
      </w:r>
      <w:proofErr w:type="spellEnd"/>
      <w:r w:rsidR="00DD357A">
        <w:rPr>
          <w:lang w:val="pt-BR"/>
        </w:rPr>
        <w:t xml:space="preserve"> </w:t>
      </w:r>
      <w:proofErr w:type="spellStart"/>
      <w:r w:rsidR="00DD357A">
        <w:rPr>
          <w:lang w:val="pt-BR"/>
        </w:rPr>
        <w:t>by</w:t>
      </w:r>
      <w:proofErr w:type="spellEnd"/>
      <w:r w:rsidR="00DD357A">
        <w:rPr>
          <w:lang w:val="pt-BR"/>
        </w:rPr>
        <w:t xml:space="preserve"> </w:t>
      </w:r>
      <w:proofErr w:type="spellStart"/>
      <w:r w:rsidR="00DD357A">
        <w:rPr>
          <w:lang w:val="pt-BR"/>
        </w:rPr>
        <w:t>Triposo</w:t>
      </w:r>
      <w:bookmarkEnd w:id="18"/>
      <w:proofErr w:type="spellEnd"/>
    </w:p>
    <w:p w14:paraId="3BC97ACC" w14:textId="77777777" w:rsidR="00D90DA6" w:rsidRDefault="00D90DA6" w:rsidP="00D90DA6">
      <w:pPr>
        <w:pStyle w:val="NormalText"/>
      </w:pPr>
    </w:p>
    <w:p w14:paraId="4CD28729" w14:textId="77777777" w:rsidR="00105885" w:rsidRDefault="0092135B" w:rsidP="00D90DA6">
      <w:pPr>
        <w:pStyle w:val="NormalText"/>
      </w:pPr>
      <w:r>
        <w:t xml:space="preserve">A aplicação </w:t>
      </w:r>
      <w:proofErr w:type="spellStart"/>
      <w:r>
        <w:t>Lisbon</w:t>
      </w:r>
      <w:proofErr w:type="spellEnd"/>
      <w:r>
        <w:t xml:space="preserve"> é um sistema que pretende dar a conhecer todas as atividades e POI disponíveis em Lisboa. </w:t>
      </w:r>
      <w:r w:rsidR="00DD357A">
        <w:t xml:space="preserve">Tem como módulos </w:t>
      </w:r>
      <w:r w:rsidR="00FC7760">
        <w:t>atrações turísticas, restauração, vida noturna, hotéis, visitas e espetáculos, atividades, guias de viagem, e algumas ferramentas úteis a turistas, como conversor de moeda</w:t>
      </w:r>
      <w:r w:rsidR="00000766">
        <w:t>, temperatura, fuso horário</w:t>
      </w:r>
      <w:r w:rsidR="00FC7760">
        <w:t xml:space="preserve"> e algumas frases essenciais na língua portuguesa.</w:t>
      </w:r>
    </w:p>
    <w:p w14:paraId="3D9741FE" w14:textId="77777777" w:rsidR="00105885" w:rsidRDefault="00000766" w:rsidP="00D90DA6">
      <w:pPr>
        <w:pStyle w:val="NormalText"/>
      </w:pPr>
      <w:r>
        <w:t xml:space="preserve"> Sendo uma aplicação especí</w:t>
      </w:r>
      <w:r w:rsidR="008B2988">
        <w:t xml:space="preserve">fica, apenas de âmbito distrital, é bastante completa e aborda um grande leque de atividades disponíveis. Tem um design apelativo e de fácil navegação. </w:t>
      </w:r>
    </w:p>
    <w:p w14:paraId="3B78B123" w14:textId="4EF083AA" w:rsidR="00D90DA6" w:rsidRPr="00D90DA6" w:rsidRDefault="008B2988" w:rsidP="00D90DA6">
      <w:pPr>
        <w:pStyle w:val="NormalText"/>
      </w:pPr>
      <w:r>
        <w:t>Como</w:t>
      </w:r>
      <w:r w:rsidR="00E8066E">
        <w:t xml:space="preserve"> principais</w:t>
      </w:r>
      <w:r>
        <w:t xml:space="preserve"> pontos negativos temos a dimensão da aplicação (</w:t>
      </w:r>
      <w:r w:rsidR="001C1F78">
        <w:t>336Mb</w:t>
      </w:r>
      <w:r>
        <w:t xml:space="preserve"> </w:t>
      </w:r>
      <w:proofErr w:type="spellStart"/>
      <w:r>
        <w:t>Android</w:t>
      </w:r>
      <w:proofErr w:type="spellEnd"/>
      <w:r>
        <w:t xml:space="preserve">/ 600Mb iOS), que poderá afastar muitos turistas devido às limitações existentes nos planos de tráfego </w:t>
      </w:r>
      <w:r w:rsidR="00EC21C6">
        <w:t xml:space="preserve">em roaming, e por </w:t>
      </w:r>
      <w:r w:rsidR="001C1F78">
        <w:t>outro lado</w:t>
      </w:r>
      <w:r w:rsidR="00EC21C6">
        <w:t xml:space="preserve"> </w:t>
      </w:r>
      <w:r w:rsidR="001C1F78">
        <w:t>muitas vezes estes</w:t>
      </w:r>
      <w:r w:rsidR="00EC21C6">
        <w:t xml:space="preserve"> têm e</w:t>
      </w:r>
      <w:r w:rsidR="007F22AD">
        <w:t xml:space="preserve">spaço limitado nos dispositivos. Outro ponto negativo </w:t>
      </w:r>
      <w:r w:rsidR="001C1F78">
        <w:t xml:space="preserve">a salientar </w:t>
      </w:r>
      <w:r w:rsidR="007F22AD">
        <w:t>encontrado na aplicação é a falta</w:t>
      </w:r>
      <w:r w:rsidR="000A29E3">
        <w:t xml:space="preserve"> de informação de eventos esporádicos, que </w:t>
      </w:r>
      <w:r w:rsidR="000A29E3" w:rsidRPr="001C1F78">
        <w:rPr>
          <w:highlight w:val="yellow"/>
        </w:rPr>
        <w:t>apenas se realizam em datas definidas</w:t>
      </w:r>
      <w:r w:rsidR="000A29E3" w:rsidRPr="001C1F78">
        <w:t>.</w:t>
      </w:r>
      <w:r w:rsidR="007F22AD">
        <w:t xml:space="preserve"> </w:t>
      </w:r>
    </w:p>
    <w:p w14:paraId="10E080DE" w14:textId="51EE7140" w:rsidR="000A767B" w:rsidRDefault="0078693D" w:rsidP="000A767B">
      <w:pPr>
        <w:pStyle w:val="Heading3"/>
      </w:pPr>
      <w:bookmarkStart w:id="19" w:name="_Toc482625792"/>
      <w:r>
        <w:t>Oporto Insight</w:t>
      </w:r>
      <w:bookmarkEnd w:id="19"/>
    </w:p>
    <w:p w14:paraId="2259FFE2" w14:textId="77777777" w:rsidR="00BE6374" w:rsidRDefault="00BE6374" w:rsidP="00BE6374">
      <w:pPr>
        <w:pStyle w:val="NormalText"/>
      </w:pPr>
    </w:p>
    <w:p w14:paraId="0B7BD6BF" w14:textId="2969788D" w:rsidR="00C367A2" w:rsidRDefault="00FF1B77" w:rsidP="00C367A2">
      <w:pPr>
        <w:pStyle w:val="NormalText"/>
      </w:pPr>
      <w:r>
        <w:t>O seguinte sistema divulga os POI e atividades existentes no Porto</w:t>
      </w:r>
      <w:r w:rsidR="00C367A2">
        <w:t>. Inicialmente a aplicação</w:t>
      </w:r>
      <w:r w:rsidR="00313A81">
        <w:t xml:space="preserve"> esta dividida em 5 categorias, como dito anteriormente</w:t>
      </w:r>
      <w:r w:rsidR="00105885">
        <w:t xml:space="preserve">, </w:t>
      </w:r>
      <w:r w:rsidR="00313A81">
        <w:t>funcionalidades pagas serão descartadas, assim sendo vamos focar-nos apenas em 3</w:t>
      </w:r>
      <w:r w:rsidR="00B36701">
        <w:t xml:space="preserve">, locais a visitar, testemunhos de pessoas influentes, contatos de guias turistas. </w:t>
      </w:r>
    </w:p>
    <w:p w14:paraId="0ACBB5F8" w14:textId="37832E27" w:rsidR="006B3637" w:rsidRDefault="006B3637" w:rsidP="00C367A2">
      <w:pPr>
        <w:pStyle w:val="NormalText"/>
      </w:pPr>
      <w:r>
        <w:t>Na secção dos locais a visitar esta divide-se em sítios a visitar (turismo cultural), restauração, dormidas, vida noturna, compras e informações uteis</w:t>
      </w:r>
      <w:r w:rsidR="00105885">
        <w:t xml:space="preserve"> (contatos telefónicos de instituições de apoio a comunidades, tais como, policia municipal e etc.).</w:t>
      </w:r>
    </w:p>
    <w:p w14:paraId="2A6E2638" w14:textId="600060CF" w:rsidR="00105885" w:rsidRDefault="00105885" w:rsidP="00C367A2">
      <w:pPr>
        <w:pStyle w:val="NormalText"/>
      </w:pPr>
      <w:r>
        <w:t xml:space="preserve">De uma forma geral a aplicação encontra-se bem conseguida, conjugação de cores apelativas, com um bom leque de informação e conteúdo ao utilizador. </w:t>
      </w:r>
    </w:p>
    <w:p w14:paraId="098ED36C" w14:textId="74EC3C11" w:rsidR="00105885" w:rsidRPr="000A767B" w:rsidRDefault="00105885" w:rsidP="00C367A2">
      <w:pPr>
        <w:pStyle w:val="NormalText"/>
      </w:pPr>
      <w:r>
        <w:t xml:space="preserve">Como notas negativas a falta de usabilidade da aplicação pode afastar os turistas menos pacientes, de salientar que tem muitas funcionalidades que apenas estão </w:t>
      </w:r>
      <w:r>
        <w:lastRenderedPageBreak/>
        <w:t xml:space="preserve">disponíveis caso se compre a versão </w:t>
      </w:r>
      <w:r>
        <w:rPr>
          <w:i/>
        </w:rPr>
        <w:t>P</w:t>
      </w:r>
      <w:r w:rsidRPr="00105885">
        <w:rPr>
          <w:i/>
        </w:rPr>
        <w:t>ro</w:t>
      </w:r>
      <w:r>
        <w:t xml:space="preserve"> da aplicação, outro fator a mencionar é a falta de divulgação de </w:t>
      </w:r>
      <w:r w:rsidRPr="00105885">
        <w:rPr>
          <w:highlight w:val="yellow"/>
        </w:rPr>
        <w:t>eventos não periódicos.</w:t>
      </w:r>
    </w:p>
    <w:p w14:paraId="56015F7D" w14:textId="78B7123C" w:rsidR="00C83F5B" w:rsidRDefault="00DD7A48" w:rsidP="00C83F5B">
      <w:pPr>
        <w:pStyle w:val="Heading3"/>
        <w:rPr>
          <w:lang w:val="pt-BR"/>
        </w:rPr>
      </w:pPr>
      <w:bookmarkStart w:id="20" w:name="_Toc482625793"/>
      <w:r w:rsidRPr="00C367A2">
        <w:rPr>
          <w:lang w:val="pt-BR"/>
        </w:rPr>
        <w:t>Aqui Há Beira</w:t>
      </w:r>
      <w:bookmarkEnd w:id="20"/>
    </w:p>
    <w:p w14:paraId="79EEFBEA" w14:textId="77777777" w:rsidR="00EC2963" w:rsidRPr="00EC2963" w:rsidRDefault="00EC2963" w:rsidP="00EC2963">
      <w:pPr>
        <w:pStyle w:val="NormalText"/>
      </w:pPr>
    </w:p>
    <w:p w14:paraId="51CB9CD4" w14:textId="52727358" w:rsidR="00367175" w:rsidRDefault="001066A8" w:rsidP="00EC2963">
      <w:pPr>
        <w:pStyle w:val="NormalText"/>
      </w:pPr>
      <w:r>
        <w:t>A</w:t>
      </w:r>
      <w:r w:rsidR="001976B2">
        <w:t xml:space="preserve">plicação </w:t>
      </w:r>
      <w:r>
        <w:t xml:space="preserve">destinada a divulgação </w:t>
      </w:r>
      <w:r w:rsidR="00D65130">
        <w:t xml:space="preserve">da Beira Alta, </w:t>
      </w:r>
      <w:r w:rsidR="004654A5">
        <w:t>tendo como objetivo principal dar a conhecer os eventos realizados nesta zona. É possível ver 5 áreas de foco, eventos, gastronomia, alojamento, o que fazer e por último</w:t>
      </w:r>
      <w:r w:rsidR="00D57031">
        <w:t>,</w:t>
      </w:r>
      <w:r w:rsidR="004654A5">
        <w:t xml:space="preserve"> locais a visitar. De forma geral a aplicação tem um bom </w:t>
      </w:r>
      <w:r w:rsidR="007811FE">
        <w:t>conceito,</w:t>
      </w:r>
      <w:r w:rsidR="004654A5">
        <w:t xml:space="preserve"> mas o seu desenvolvimento deixa muito a desejar, é de notar que a aplicação não é nativa nos diferentes sistemas operativos, o que resulta numa baixa performance</w:t>
      </w:r>
      <w:r w:rsidR="007811FE">
        <w:t>, como por exemplo, até podermos utilizar a aplicação temos um tempo</w:t>
      </w:r>
      <w:r w:rsidR="006407C9">
        <w:t xml:space="preserve"> de espera de aproximadamente dez</w:t>
      </w:r>
      <w:r w:rsidR="007811FE">
        <w:t xml:space="preserve"> segundos</w:t>
      </w:r>
      <w:r w:rsidR="006407C9">
        <w:t>,</w:t>
      </w:r>
      <w:r w:rsidR="007811FE">
        <w:t xml:space="preserve"> entre outros problemas</w:t>
      </w:r>
      <w:r w:rsidR="004654A5">
        <w:t>. Em termos de usabilidade preenche poucos requisitos fazendo a navegação difícil e confusa, muitas das categorias apresentadas, em algumas localidades, encontram-se vazias resultando em falta de informação para o utilizador e tempo perdido em navegação.</w:t>
      </w:r>
      <w:r w:rsidR="007811FE">
        <w:t xml:space="preserve"> </w:t>
      </w:r>
    </w:p>
    <w:p w14:paraId="00EBDA1D" w14:textId="1BF04A77" w:rsidR="007811FE" w:rsidRPr="00C367A2" w:rsidRDefault="007811FE" w:rsidP="00EC2963">
      <w:pPr>
        <w:pStyle w:val="NormalText"/>
      </w:pPr>
      <w:r>
        <w:t>Apenas de salientar que em relação às restantes aplicações analisadas esta divulga eventos não periódicos, o que acaba por ser uma funcionalidade que poucas aplicações têm.</w:t>
      </w:r>
    </w:p>
    <w:p w14:paraId="28BCE5EF" w14:textId="41379CC9" w:rsidR="00C812C3" w:rsidRDefault="00C812C3" w:rsidP="00C812C3">
      <w:pPr>
        <w:pStyle w:val="Heading2"/>
      </w:pPr>
      <w:bookmarkStart w:id="21" w:name="_Toc482625794"/>
      <w:r>
        <w:t>Aplicações de âmbito nacional</w:t>
      </w:r>
      <w:bookmarkEnd w:id="21"/>
    </w:p>
    <w:p w14:paraId="02F9B8EA" w14:textId="695BE321" w:rsidR="00C812C3" w:rsidRDefault="00C812C3" w:rsidP="00C812C3">
      <w:pPr>
        <w:pStyle w:val="Heading3"/>
        <w:rPr>
          <w:lang w:val="pt-PT"/>
        </w:rPr>
      </w:pPr>
      <w:bookmarkStart w:id="22" w:name="_Toc482625795"/>
      <w:proofErr w:type="spellStart"/>
      <w:r>
        <w:rPr>
          <w:lang w:val="pt-PT"/>
        </w:rPr>
        <w:t>Visit</w:t>
      </w:r>
      <w:proofErr w:type="spellEnd"/>
      <w:r>
        <w:rPr>
          <w:lang w:val="pt-PT"/>
        </w:rPr>
        <w:t xml:space="preserve"> Portugal</w:t>
      </w:r>
      <w:bookmarkEnd w:id="22"/>
    </w:p>
    <w:p w14:paraId="627EBE13" w14:textId="77777777" w:rsidR="00367175" w:rsidRDefault="00367175" w:rsidP="007811FE">
      <w:pPr>
        <w:pStyle w:val="NormalText"/>
      </w:pPr>
    </w:p>
    <w:p w14:paraId="6BA4BCC6" w14:textId="7DB8857E" w:rsidR="00582BCD" w:rsidRDefault="00D80C0E" w:rsidP="00B14DF0">
      <w:pPr>
        <w:pStyle w:val="NormalText"/>
      </w:pPr>
      <w:r>
        <w:t xml:space="preserve">A aplicação </w:t>
      </w:r>
      <w:proofErr w:type="spellStart"/>
      <w:r>
        <w:t>V</w:t>
      </w:r>
      <w:r w:rsidR="008657D5">
        <w:t>isit</w:t>
      </w:r>
      <w:proofErr w:type="spellEnd"/>
      <w:r w:rsidR="008657D5">
        <w:t xml:space="preserve"> Portugal pretende divulgar a maior parte </w:t>
      </w:r>
      <w:r w:rsidR="002C6DE7">
        <w:t xml:space="preserve">dos </w:t>
      </w:r>
      <w:proofErr w:type="spellStart"/>
      <w:r w:rsidR="002C6DE7">
        <w:t>PoI</w:t>
      </w:r>
      <w:proofErr w:type="spellEnd"/>
      <w:r w:rsidR="002C6DE7">
        <w:t xml:space="preserve"> existentes em Portugal. </w:t>
      </w:r>
      <w:r w:rsidR="00D57031">
        <w:t>Dispondo de várias categorias, natureza, sol e mar, arte e c</w:t>
      </w:r>
      <w:r w:rsidR="0086243E">
        <w:t xml:space="preserve">ultura, entre muitas outras. Pontos a salientar é a possibilidade de usar realidade aumentada para encontrar </w:t>
      </w:r>
      <w:proofErr w:type="spellStart"/>
      <w:r w:rsidR="0086243E">
        <w:t>PoI</w:t>
      </w:r>
      <w:proofErr w:type="spellEnd"/>
      <w:r w:rsidR="0086243E">
        <w:t xml:space="preserve"> perto do utilizador, garantindo uma </w:t>
      </w:r>
      <w:r w:rsidR="00582BCD">
        <w:t>experiencia diferente</w:t>
      </w:r>
      <w:r w:rsidR="0086243E">
        <w:t xml:space="preserve"> ao utilizador, outro aspeto </w:t>
      </w:r>
      <w:r w:rsidR="00582BCD">
        <w:t>a</w:t>
      </w:r>
      <w:r w:rsidR="0086243E">
        <w:t xml:space="preserve"> salientar é existir uma categoria dedicada </w:t>
      </w:r>
      <w:proofErr w:type="gramStart"/>
      <w:r w:rsidR="0086243E">
        <w:t>à</w:t>
      </w:r>
      <w:proofErr w:type="gramEnd"/>
      <w:r w:rsidR="0086243E">
        <w:t xml:space="preserve"> pessoas com necessidades especiais, indicando quais as atividades recomendadas para </w:t>
      </w:r>
      <w:r w:rsidR="00582BCD">
        <w:t>estas</w:t>
      </w:r>
      <w:r w:rsidR="0086243E">
        <w:t>. Por outro lado, é possível ter a perceção que a aplicação não é dedicada ao sistema operati</w:t>
      </w:r>
      <w:r w:rsidR="00582BCD">
        <w:t>vo o que resulta numa má experiê</w:t>
      </w:r>
      <w:r w:rsidR="0086243E">
        <w:t>ncia para o utilizador e fraca performance</w:t>
      </w:r>
      <w:r w:rsidR="00582BCD">
        <w:t xml:space="preserve"> existindo grandes períodos de </w:t>
      </w:r>
      <w:proofErr w:type="spellStart"/>
      <w:r w:rsidR="00582BCD">
        <w:rPr>
          <w:i/>
        </w:rPr>
        <w:t>loading</w:t>
      </w:r>
      <w:proofErr w:type="spellEnd"/>
      <w:r w:rsidR="0086243E">
        <w:t xml:space="preserve">. </w:t>
      </w:r>
    </w:p>
    <w:p w14:paraId="57DBBD50" w14:textId="7FDAC6F1" w:rsidR="00582BCD" w:rsidRDefault="0086243E" w:rsidP="007811FE">
      <w:pPr>
        <w:pStyle w:val="NormalText"/>
      </w:pPr>
      <w:r>
        <w:lastRenderedPageBreak/>
        <w:t>Em</w:t>
      </w:r>
      <w:r w:rsidR="00582BCD">
        <w:t xml:space="preserve"> usabilidade existem várias falhas, sendo as mais significativas relacionadas com a pesquisa. Outro fator negativo encontrasse na ausência de imagens na aplicaçã</w:t>
      </w:r>
      <w:r w:rsidR="008D291F">
        <w:t>o</w:t>
      </w:r>
      <w:r w:rsidR="00582BCD">
        <w:t xml:space="preserve"> </w:t>
      </w:r>
      <w:r w:rsidR="008D291F">
        <w:t>[</w:t>
      </w:r>
      <w:proofErr w:type="spellStart"/>
      <w:r w:rsidR="008D291F">
        <w:t>figx</w:t>
      </w:r>
      <w:proofErr w:type="spellEnd"/>
      <w:r w:rsidR="008D291F">
        <w:t>]</w:t>
      </w:r>
      <w:r w:rsidR="001B1D6A">
        <w:t>.</w:t>
      </w:r>
      <w:r w:rsidR="008D291F">
        <w:t xml:space="preserve"> </w:t>
      </w:r>
    </w:p>
    <w:p w14:paraId="34D893DF" w14:textId="70D87596" w:rsidR="008D291F" w:rsidRDefault="008D291F" w:rsidP="007811FE">
      <w:pPr>
        <w:pStyle w:val="NormalText"/>
      </w:pPr>
      <w:r>
        <w:t xml:space="preserve">Em resumo uma aplicação com bom </w:t>
      </w:r>
      <w:r w:rsidR="001B1D6A">
        <w:t>conteúdo,</w:t>
      </w:r>
      <w:r>
        <w:t xml:space="preserve"> mas mal explorada.</w:t>
      </w:r>
    </w:p>
    <w:p w14:paraId="5EF7D0D6" w14:textId="77777777" w:rsidR="00582BCD" w:rsidRDefault="00582BCD" w:rsidP="007811FE">
      <w:pPr>
        <w:pStyle w:val="NormalText"/>
      </w:pPr>
    </w:p>
    <w:p w14:paraId="645DAA2F" w14:textId="23FA9376" w:rsidR="005464FD" w:rsidRPr="00367175" w:rsidRDefault="00582BCD" w:rsidP="007811FE">
      <w:pPr>
        <w:pStyle w:val="NormalText"/>
      </w:pPr>
      <w:r w:rsidRPr="001B1D6A">
        <w:rPr>
          <w:highlight w:val="red"/>
        </w:rPr>
        <w:t xml:space="preserve">é após a escolha da categoria é mostrado uma lista com os diferentes </w:t>
      </w:r>
      <w:proofErr w:type="spellStart"/>
      <w:r w:rsidRPr="001B1D6A">
        <w:rPr>
          <w:highlight w:val="red"/>
        </w:rPr>
        <w:t>PoI</w:t>
      </w:r>
      <w:proofErr w:type="spellEnd"/>
      <w:r w:rsidRPr="001B1D6A">
        <w:rPr>
          <w:highlight w:val="red"/>
        </w:rPr>
        <w:t>, apenas em formato de texto faltando informação com imagens tornando o uso da aplicação cansativa.</w:t>
      </w:r>
    </w:p>
    <w:p w14:paraId="78B0D841" w14:textId="48153F7F" w:rsidR="00367175" w:rsidRDefault="00853C1D" w:rsidP="00367175">
      <w:pPr>
        <w:pStyle w:val="Heading2"/>
      </w:pPr>
      <w:bookmarkStart w:id="23" w:name="_Toc482625796"/>
      <w:r>
        <w:t>Aplicações âmbito global</w:t>
      </w:r>
      <w:bookmarkEnd w:id="23"/>
    </w:p>
    <w:p w14:paraId="5191BF0B" w14:textId="5F5AF0EC" w:rsidR="006C0169" w:rsidRDefault="006C0169" w:rsidP="006C0169">
      <w:pPr>
        <w:pStyle w:val="Heading3"/>
        <w:rPr>
          <w:lang w:val="pt-PT"/>
        </w:rPr>
      </w:pPr>
      <w:bookmarkStart w:id="24" w:name="_Toc482625797"/>
      <w:proofErr w:type="spellStart"/>
      <w:r>
        <w:rPr>
          <w:lang w:val="pt-PT"/>
        </w:rPr>
        <w:t>TripAdviser</w:t>
      </w:r>
      <w:bookmarkEnd w:id="24"/>
      <w:proofErr w:type="spellEnd"/>
    </w:p>
    <w:p w14:paraId="75D9E75A" w14:textId="77777777" w:rsidR="00FC7760" w:rsidRDefault="00FC7760" w:rsidP="00FC7760">
      <w:pPr>
        <w:rPr>
          <w:lang w:val="pt-PT"/>
        </w:rPr>
      </w:pPr>
    </w:p>
    <w:p w14:paraId="3A908845" w14:textId="040AD21E" w:rsidR="001326E6" w:rsidRDefault="00B21D1D" w:rsidP="00875C1E">
      <w:pPr>
        <w:pStyle w:val="NormalText"/>
      </w:pPr>
      <w:r>
        <w:t>Por ú</w:t>
      </w:r>
      <w:r w:rsidR="00CB0BB4">
        <w:t xml:space="preserve">ltimo temos uma aplicação de cariz internacional, </w:t>
      </w:r>
      <w:proofErr w:type="spellStart"/>
      <w:r w:rsidR="00CB0BB4">
        <w:t>TripAdviser</w:t>
      </w:r>
      <w:proofErr w:type="spellEnd"/>
      <w:r w:rsidR="00CB0BB4">
        <w:t xml:space="preserve"> aplicação com </w:t>
      </w:r>
      <w:r w:rsidR="00A868B9">
        <w:t xml:space="preserve">mais de </w:t>
      </w:r>
      <w:r w:rsidR="00A868B9" w:rsidRPr="00A868B9">
        <w:rPr>
          <w:highlight w:val="yellow"/>
        </w:rPr>
        <w:t xml:space="preserve">“[...] 500 milhões de avaliações e opiniões de viajantes, </w:t>
      </w:r>
      <w:commentRangeStart w:id="25"/>
      <w:r w:rsidR="00A868B9" w:rsidRPr="00A868B9">
        <w:rPr>
          <w:highlight w:val="yellow"/>
        </w:rPr>
        <w:t>o</w:t>
      </w:r>
      <w:commentRangeEnd w:id="25"/>
      <w:r w:rsidR="00A868B9">
        <w:rPr>
          <w:rStyle w:val="CommentReference"/>
          <w:rFonts w:ascii="Times" w:hAnsi="Times"/>
          <w:lang w:val="en-GB"/>
        </w:rPr>
        <w:commentReference w:id="25"/>
      </w:r>
      <w:r w:rsidR="00A868B9" w:rsidRPr="00A868B9">
        <w:rPr>
          <w:highlight w:val="yellow"/>
        </w:rPr>
        <w:t xml:space="preserve"> [...]”</w:t>
      </w:r>
      <w:r w:rsidR="00F77C23">
        <w:t>, o</w:t>
      </w:r>
      <w:r w:rsidR="00DF3EC1">
        <w:t xml:space="preserve"> </w:t>
      </w:r>
      <w:r w:rsidR="00F77C23">
        <w:t>qu</w:t>
      </w:r>
      <w:r w:rsidR="00DF3EC1">
        <w:t>e</w:t>
      </w:r>
      <w:r w:rsidR="00F77C23">
        <w:t xml:space="preserve"> a torna uma das mais utilizadas</w:t>
      </w:r>
      <w:r w:rsidR="00B14DF0">
        <w:t>. De uma forma geral a aplicação encontra-se bem conseguida e com poucas falhas. Aplicação dividida em 7 categorias, salientando a</w:t>
      </w:r>
      <w:r>
        <w:t xml:space="preserve">s categorias </w:t>
      </w:r>
      <w:r w:rsidR="00B14DF0">
        <w:t>“</w:t>
      </w:r>
      <w:proofErr w:type="spellStart"/>
      <w:r>
        <w:t>Things</w:t>
      </w:r>
      <w:proofErr w:type="spellEnd"/>
      <w:r>
        <w:t xml:space="preserve"> to D</w:t>
      </w:r>
      <w:r w:rsidR="00B14DF0">
        <w:t>o”</w:t>
      </w:r>
      <w:r>
        <w:t xml:space="preserve"> e “</w:t>
      </w:r>
      <w:proofErr w:type="spellStart"/>
      <w:r>
        <w:t>Destination</w:t>
      </w:r>
      <w:proofErr w:type="spellEnd"/>
      <w:r>
        <w:t xml:space="preserve"> </w:t>
      </w:r>
      <w:proofErr w:type="spellStart"/>
      <w:r>
        <w:t>Guides</w:t>
      </w:r>
      <w:proofErr w:type="spellEnd"/>
      <w:r>
        <w:t xml:space="preserve">” sendo este o foco da nossa aplicação. Os pontos positivos desta aplicação são a sua execução, variedade de conteúdo e a proximidade com os utilizadores, através de um bom sistema de </w:t>
      </w:r>
      <w:r>
        <w:rPr>
          <w:i/>
        </w:rPr>
        <w:t xml:space="preserve">feedback </w:t>
      </w:r>
      <w:r>
        <w:t>e comentários. Como pontos negativos apenas salientar a falta de conteúdo em pontos menores como cidades mais pequenas ou mesmo aldeias, e a falta de capacidade de divulgar eventos sem periodicidade.</w:t>
      </w:r>
    </w:p>
    <w:p w14:paraId="2E2B740F" w14:textId="77777777" w:rsidR="001326E6" w:rsidRDefault="001326E6">
      <w:pPr>
        <w:overflowPunct/>
        <w:autoSpaceDE/>
        <w:autoSpaceDN/>
        <w:adjustRightInd/>
        <w:textAlignment w:val="auto"/>
        <w:rPr>
          <w:rFonts w:ascii="Times New Roman" w:hAnsi="Times New Roman"/>
          <w:lang w:val="pt-PT"/>
        </w:rPr>
      </w:pPr>
      <w:r w:rsidRPr="008712CA">
        <w:rPr>
          <w:lang w:val="pt-BR"/>
        </w:rPr>
        <w:br w:type="page"/>
      </w:r>
    </w:p>
    <w:p w14:paraId="5B952720" w14:textId="77777777" w:rsidR="00875C1E" w:rsidRPr="00B21D1D" w:rsidRDefault="00875C1E" w:rsidP="00875C1E">
      <w:pPr>
        <w:pStyle w:val="NormalText"/>
      </w:pPr>
    </w:p>
    <w:p w14:paraId="438D6E31" w14:textId="23C92971" w:rsidR="00FC7760" w:rsidRDefault="00FC7760" w:rsidP="00FC7760">
      <w:pPr>
        <w:pStyle w:val="Heading2"/>
      </w:pPr>
      <w:bookmarkStart w:id="26" w:name="_Toc482625798"/>
      <w:r>
        <w:t>Funcionalidades a reter</w:t>
      </w:r>
      <w:bookmarkEnd w:id="26"/>
    </w:p>
    <w:p w14:paraId="74F8DB66" w14:textId="77777777" w:rsidR="00B21D1D" w:rsidRPr="00B21D1D" w:rsidRDefault="00B21D1D" w:rsidP="00B21D1D">
      <w:pPr>
        <w:rPr>
          <w:lang w:val="pt-PT"/>
        </w:rPr>
      </w:pPr>
    </w:p>
    <w:p w14:paraId="0B4C5965" w14:textId="593747F0" w:rsidR="00367175" w:rsidRDefault="00270587" w:rsidP="00B21D1D">
      <w:pPr>
        <w:pStyle w:val="NormalText"/>
      </w:pPr>
      <w:r>
        <w:t xml:space="preserve">Após a análise das seguintes aplicações foi possível reter ideias e definir objetivos de forma mais clara e precisa. Em baixo encontra-se uma tabela com </w:t>
      </w:r>
      <w:r w:rsidR="001326E6">
        <w:t>as funcionalidades prestadas</w:t>
      </w:r>
      <w:r w:rsidR="00C857F6">
        <w:t xml:space="preserve"> à aplicação</w:t>
      </w:r>
      <w:r w:rsidR="002846AC">
        <w:t xml:space="preserve"> </w:t>
      </w:r>
      <w:r w:rsidR="00585457">
        <w:t xml:space="preserve">a desenvolver </w:t>
      </w:r>
      <w:r w:rsidR="002846AC">
        <w:t>pelas aplicações analisadas</w:t>
      </w:r>
      <w:r w:rsidR="001326E6">
        <w:t>.</w:t>
      </w:r>
    </w:p>
    <w:p w14:paraId="0BE42A64" w14:textId="77777777" w:rsidR="001326E6" w:rsidRDefault="001326E6" w:rsidP="00B21D1D">
      <w:pPr>
        <w:pStyle w:val="NormalText"/>
      </w:pPr>
    </w:p>
    <w:tbl>
      <w:tblPr>
        <w:tblStyle w:val="TableGrid"/>
        <w:tblW w:w="0" w:type="auto"/>
        <w:tblLook w:val="04A0" w:firstRow="1" w:lastRow="0" w:firstColumn="1" w:lastColumn="0" w:noHBand="0" w:noVBand="1"/>
      </w:tblPr>
      <w:tblGrid>
        <w:gridCol w:w="1979"/>
        <w:gridCol w:w="6516"/>
      </w:tblGrid>
      <w:tr w:rsidR="009755E4" w14:paraId="17BC2178" w14:textId="77777777" w:rsidTr="00CB4587">
        <w:tc>
          <w:tcPr>
            <w:tcW w:w="1979" w:type="dxa"/>
            <w:vMerge w:val="restart"/>
            <w:vAlign w:val="center"/>
          </w:tcPr>
          <w:p w14:paraId="6B1BF441" w14:textId="14D33416" w:rsidR="009755E4" w:rsidRDefault="009755E4" w:rsidP="002351BB">
            <w:pPr>
              <w:pStyle w:val="NormalText"/>
              <w:ind w:firstLine="0"/>
            </w:pPr>
            <w:r>
              <w:t>Funcionalidades</w:t>
            </w:r>
          </w:p>
        </w:tc>
        <w:tc>
          <w:tcPr>
            <w:tcW w:w="6516" w:type="dxa"/>
          </w:tcPr>
          <w:p w14:paraId="2A764EDC" w14:textId="16BD2610" w:rsidR="009755E4" w:rsidRDefault="009755E4" w:rsidP="00B21D1D">
            <w:pPr>
              <w:pStyle w:val="NormalText"/>
              <w:ind w:firstLine="0"/>
            </w:pPr>
            <w:r>
              <w:t>Pesquisa por localização.</w:t>
            </w:r>
          </w:p>
        </w:tc>
      </w:tr>
      <w:tr w:rsidR="009755E4" w14:paraId="20990961" w14:textId="77777777" w:rsidTr="002351BB">
        <w:tc>
          <w:tcPr>
            <w:tcW w:w="1979" w:type="dxa"/>
            <w:vMerge/>
          </w:tcPr>
          <w:p w14:paraId="275CC060" w14:textId="56BB63C6" w:rsidR="009755E4" w:rsidRDefault="009755E4" w:rsidP="00B21D1D">
            <w:pPr>
              <w:pStyle w:val="NormalText"/>
              <w:ind w:firstLine="0"/>
            </w:pPr>
          </w:p>
        </w:tc>
        <w:tc>
          <w:tcPr>
            <w:tcW w:w="6516" w:type="dxa"/>
          </w:tcPr>
          <w:p w14:paraId="2C4CFD2A" w14:textId="7169F73F" w:rsidR="009755E4" w:rsidRDefault="009755E4" w:rsidP="00B21D1D">
            <w:pPr>
              <w:pStyle w:val="NormalText"/>
              <w:ind w:firstLine="0"/>
            </w:pPr>
            <w:r>
              <w:t>Pesquisa por categoria.</w:t>
            </w:r>
          </w:p>
        </w:tc>
      </w:tr>
      <w:tr w:rsidR="009755E4" w14:paraId="07014D51" w14:textId="77777777" w:rsidTr="002351BB">
        <w:tc>
          <w:tcPr>
            <w:tcW w:w="1979" w:type="dxa"/>
            <w:vMerge/>
          </w:tcPr>
          <w:p w14:paraId="2A098EE7" w14:textId="77777777" w:rsidR="009755E4" w:rsidRDefault="009755E4" w:rsidP="00B21D1D">
            <w:pPr>
              <w:pStyle w:val="NormalText"/>
              <w:ind w:firstLine="0"/>
            </w:pPr>
          </w:p>
        </w:tc>
        <w:tc>
          <w:tcPr>
            <w:tcW w:w="6516" w:type="dxa"/>
          </w:tcPr>
          <w:p w14:paraId="4BBC0464" w14:textId="22702B1C" w:rsidR="009755E4" w:rsidRDefault="009755E4" w:rsidP="00B21D1D">
            <w:pPr>
              <w:pStyle w:val="NormalText"/>
              <w:ind w:firstLine="0"/>
            </w:pPr>
            <w:r>
              <w:t xml:space="preserve">Registo de </w:t>
            </w:r>
            <w:proofErr w:type="spellStart"/>
            <w:r>
              <w:t>PoI</w:t>
            </w:r>
            <w:proofErr w:type="spellEnd"/>
            <w:r>
              <w:t>.</w:t>
            </w:r>
          </w:p>
        </w:tc>
      </w:tr>
      <w:tr w:rsidR="009755E4" w:rsidRPr="002351BB" w14:paraId="2B1B6EF5" w14:textId="77777777" w:rsidTr="002351BB">
        <w:tc>
          <w:tcPr>
            <w:tcW w:w="1979" w:type="dxa"/>
            <w:vMerge/>
          </w:tcPr>
          <w:p w14:paraId="57FFDFDC" w14:textId="5488E2C3" w:rsidR="009755E4" w:rsidRDefault="009755E4" w:rsidP="00B21D1D">
            <w:pPr>
              <w:pStyle w:val="NormalText"/>
              <w:ind w:firstLine="0"/>
            </w:pPr>
          </w:p>
        </w:tc>
        <w:tc>
          <w:tcPr>
            <w:tcW w:w="6516" w:type="dxa"/>
          </w:tcPr>
          <w:p w14:paraId="0E3BE70C" w14:textId="3BE59D0E" w:rsidR="009755E4" w:rsidRDefault="009755E4" w:rsidP="00B21D1D">
            <w:pPr>
              <w:pStyle w:val="NormalText"/>
              <w:ind w:firstLine="0"/>
            </w:pPr>
            <w:r>
              <w:t>Registo de eventos não periódicos.</w:t>
            </w:r>
          </w:p>
        </w:tc>
      </w:tr>
      <w:tr w:rsidR="009755E4" w:rsidRPr="002351BB" w14:paraId="64F4BCEE" w14:textId="77777777" w:rsidTr="002351BB">
        <w:tc>
          <w:tcPr>
            <w:tcW w:w="1979" w:type="dxa"/>
            <w:vMerge/>
          </w:tcPr>
          <w:p w14:paraId="567C7E4D" w14:textId="77777777" w:rsidR="009755E4" w:rsidRDefault="009755E4" w:rsidP="00B21D1D">
            <w:pPr>
              <w:pStyle w:val="NormalText"/>
              <w:ind w:firstLine="0"/>
            </w:pPr>
          </w:p>
        </w:tc>
        <w:tc>
          <w:tcPr>
            <w:tcW w:w="6516" w:type="dxa"/>
          </w:tcPr>
          <w:p w14:paraId="01062CE3" w14:textId="4444D645" w:rsidR="009755E4" w:rsidRDefault="009755E4" w:rsidP="00B21D1D">
            <w:pPr>
              <w:pStyle w:val="NormalText"/>
              <w:ind w:firstLine="0"/>
            </w:pPr>
            <w:r>
              <w:t>Ferramentas úteis a turistas (temperatura, fuso horário, etc.).</w:t>
            </w:r>
          </w:p>
        </w:tc>
      </w:tr>
      <w:tr w:rsidR="009755E4" w:rsidRPr="002351BB" w14:paraId="24A96BDB" w14:textId="77777777" w:rsidTr="002351BB">
        <w:tc>
          <w:tcPr>
            <w:tcW w:w="1979" w:type="dxa"/>
            <w:vMerge/>
          </w:tcPr>
          <w:p w14:paraId="1C00E6B5" w14:textId="77777777" w:rsidR="009755E4" w:rsidRDefault="009755E4" w:rsidP="00B21D1D">
            <w:pPr>
              <w:pStyle w:val="NormalText"/>
              <w:ind w:firstLine="0"/>
            </w:pPr>
          </w:p>
        </w:tc>
        <w:tc>
          <w:tcPr>
            <w:tcW w:w="6516" w:type="dxa"/>
          </w:tcPr>
          <w:p w14:paraId="699F7070" w14:textId="1D33C434" w:rsidR="009755E4" w:rsidRDefault="009755E4" w:rsidP="002351BB">
            <w:pPr>
              <w:pStyle w:val="NormalText"/>
              <w:ind w:firstLine="0"/>
            </w:pPr>
            <w:r>
              <w:t>Sistema de classificação de atividades.</w:t>
            </w:r>
          </w:p>
        </w:tc>
      </w:tr>
      <w:tr w:rsidR="009755E4" w:rsidRPr="002351BB" w14:paraId="09FC34C7" w14:textId="77777777" w:rsidTr="002351BB">
        <w:tc>
          <w:tcPr>
            <w:tcW w:w="1979" w:type="dxa"/>
            <w:vMerge/>
          </w:tcPr>
          <w:p w14:paraId="129B6B01" w14:textId="77777777" w:rsidR="009755E4" w:rsidRDefault="009755E4" w:rsidP="00B21D1D">
            <w:pPr>
              <w:pStyle w:val="NormalText"/>
              <w:ind w:firstLine="0"/>
            </w:pPr>
          </w:p>
        </w:tc>
        <w:tc>
          <w:tcPr>
            <w:tcW w:w="6516" w:type="dxa"/>
          </w:tcPr>
          <w:p w14:paraId="6F64D2E9" w14:textId="56D230B1" w:rsidR="009755E4" w:rsidRDefault="009755E4" w:rsidP="00B21D1D">
            <w:pPr>
              <w:pStyle w:val="NormalText"/>
              <w:ind w:firstLine="0"/>
            </w:pPr>
            <w:r>
              <w:t xml:space="preserve">Sistema de comentários e </w:t>
            </w:r>
            <w:r w:rsidRPr="002351BB">
              <w:rPr>
                <w:i/>
              </w:rPr>
              <w:t>feedbacks</w:t>
            </w:r>
            <w:r>
              <w:rPr>
                <w:i/>
              </w:rPr>
              <w:t>.</w:t>
            </w:r>
          </w:p>
        </w:tc>
      </w:tr>
      <w:tr w:rsidR="009755E4" w:rsidRPr="002351BB" w14:paraId="257F4F6B" w14:textId="77777777" w:rsidTr="002351BB">
        <w:tc>
          <w:tcPr>
            <w:tcW w:w="1979" w:type="dxa"/>
            <w:vMerge/>
          </w:tcPr>
          <w:p w14:paraId="2B815AC9" w14:textId="77777777" w:rsidR="009755E4" w:rsidRDefault="009755E4" w:rsidP="00B21D1D">
            <w:pPr>
              <w:pStyle w:val="NormalText"/>
              <w:ind w:firstLine="0"/>
            </w:pPr>
          </w:p>
        </w:tc>
        <w:tc>
          <w:tcPr>
            <w:tcW w:w="6516" w:type="dxa"/>
          </w:tcPr>
          <w:p w14:paraId="1C84961B" w14:textId="1093CE56" w:rsidR="009755E4" w:rsidRDefault="009755E4" w:rsidP="00B21D1D">
            <w:pPr>
              <w:pStyle w:val="NormalText"/>
              <w:ind w:firstLine="0"/>
            </w:pPr>
            <w:r>
              <w:t>Sinalização de eventos/</w:t>
            </w:r>
            <w:proofErr w:type="spellStart"/>
            <w:r>
              <w:t>PoI</w:t>
            </w:r>
            <w:proofErr w:type="spellEnd"/>
            <w:r>
              <w:t xml:space="preserve"> para pessoas com deficiência.</w:t>
            </w:r>
          </w:p>
        </w:tc>
      </w:tr>
      <w:tr w:rsidR="009755E4" w:rsidRPr="002351BB" w14:paraId="2542EEF6" w14:textId="77777777" w:rsidTr="002351BB">
        <w:tc>
          <w:tcPr>
            <w:tcW w:w="1979" w:type="dxa"/>
            <w:vMerge/>
          </w:tcPr>
          <w:p w14:paraId="429CD10D" w14:textId="77777777" w:rsidR="009755E4" w:rsidRDefault="009755E4" w:rsidP="00B21D1D">
            <w:pPr>
              <w:pStyle w:val="NormalText"/>
              <w:ind w:firstLine="0"/>
            </w:pPr>
          </w:p>
        </w:tc>
        <w:tc>
          <w:tcPr>
            <w:tcW w:w="6516" w:type="dxa"/>
          </w:tcPr>
          <w:p w14:paraId="150CC088" w14:textId="2F6FCD9E" w:rsidR="009755E4" w:rsidRDefault="009755E4" w:rsidP="00B21D1D">
            <w:pPr>
              <w:pStyle w:val="NormalText"/>
              <w:ind w:firstLine="0"/>
            </w:pPr>
            <w:r>
              <w:t>Indexação da pesquisa.</w:t>
            </w:r>
          </w:p>
        </w:tc>
      </w:tr>
      <w:tr w:rsidR="009755E4" w:rsidRPr="002351BB" w14:paraId="5C6CD65C" w14:textId="77777777" w:rsidTr="002351BB">
        <w:tc>
          <w:tcPr>
            <w:tcW w:w="1979" w:type="dxa"/>
            <w:vMerge/>
          </w:tcPr>
          <w:p w14:paraId="346C7343" w14:textId="77777777" w:rsidR="009755E4" w:rsidRDefault="009755E4" w:rsidP="00B21D1D">
            <w:pPr>
              <w:pStyle w:val="NormalText"/>
              <w:ind w:firstLine="0"/>
            </w:pPr>
          </w:p>
        </w:tc>
        <w:tc>
          <w:tcPr>
            <w:tcW w:w="6516" w:type="dxa"/>
          </w:tcPr>
          <w:p w14:paraId="3F8E9813" w14:textId="3E8AC64A" w:rsidR="009755E4" w:rsidRDefault="009755E4" w:rsidP="00B21D1D">
            <w:pPr>
              <w:pStyle w:val="NormalText"/>
              <w:ind w:firstLine="0"/>
            </w:pPr>
            <w:r>
              <w:t>Sistema de favoritos</w:t>
            </w:r>
          </w:p>
        </w:tc>
      </w:tr>
    </w:tbl>
    <w:p w14:paraId="2D22171E" w14:textId="00E948A0" w:rsidR="001326E6" w:rsidRPr="00367175" w:rsidRDefault="001326E6" w:rsidP="00B21D1D">
      <w:pPr>
        <w:pStyle w:val="NormalText"/>
      </w:pPr>
    </w:p>
    <w:p w14:paraId="7CEF64EC" w14:textId="3C5DA8FB" w:rsidR="008E39E0" w:rsidRPr="00340AB4" w:rsidRDefault="0062028A" w:rsidP="008E39E0">
      <w:pPr>
        <w:pStyle w:val="Heading2"/>
        <w:spacing w:after="120"/>
      </w:pPr>
      <w:bookmarkStart w:id="27" w:name="_Toc482625799"/>
      <w:r>
        <w:t>Análise critica do estado da arte</w:t>
      </w:r>
      <w:bookmarkEnd w:id="27"/>
    </w:p>
    <w:p w14:paraId="177A370B" w14:textId="17F0FE75" w:rsidR="0062028A" w:rsidRDefault="0062028A" w:rsidP="0062028A">
      <w:pPr>
        <w:pStyle w:val="NormalText"/>
      </w:pPr>
    </w:p>
    <w:p w14:paraId="2E2E34A3" w14:textId="03A0E723" w:rsidR="009755E4" w:rsidRDefault="00E92F78" w:rsidP="0062028A">
      <w:pPr>
        <w:pStyle w:val="NormalText"/>
      </w:pPr>
      <w:r w:rsidRPr="00E92F78">
        <w:rPr>
          <w:highlight w:val="red"/>
        </w:rPr>
        <w:t xml:space="preserve">Colocar tabela feita pelo </w:t>
      </w:r>
      <w:proofErr w:type="spellStart"/>
      <w:r w:rsidRPr="00E92F78">
        <w:rPr>
          <w:highlight w:val="red"/>
        </w:rPr>
        <w:t>pdf</w:t>
      </w:r>
      <w:proofErr w:type="spellEnd"/>
      <w:r w:rsidRPr="00E92F78">
        <w:rPr>
          <w:highlight w:val="red"/>
        </w:rPr>
        <w:t xml:space="preserve"> da Google, encontra-se em </w:t>
      </w:r>
      <w:proofErr w:type="spellStart"/>
      <w:r w:rsidRPr="00E92F78">
        <w:rPr>
          <w:highlight w:val="red"/>
        </w:rPr>
        <w:t>excell</w:t>
      </w:r>
      <w:proofErr w:type="spellEnd"/>
      <w:r w:rsidRPr="00E92F78">
        <w:rPr>
          <w:highlight w:val="red"/>
        </w:rPr>
        <w:t>.</w:t>
      </w:r>
      <w:r>
        <w:t xml:space="preserve"> </w:t>
      </w:r>
      <w:proofErr w:type="gramStart"/>
      <w:r>
        <w:t>E Depois</w:t>
      </w:r>
      <w:proofErr w:type="gramEnd"/>
      <w:r>
        <w:t xml:space="preserve"> fazer um pequeno texto a comentar.</w:t>
      </w:r>
    </w:p>
    <w:p w14:paraId="3DA6256F" w14:textId="77777777" w:rsidR="009755E4" w:rsidRPr="00340AB4" w:rsidRDefault="009755E4" w:rsidP="0062028A">
      <w:pPr>
        <w:pStyle w:val="NormalText"/>
      </w:pPr>
    </w:p>
    <w:p w14:paraId="68DE24A3" w14:textId="77777777" w:rsidR="00F63E78" w:rsidRPr="00340AB4" w:rsidRDefault="00F63E78" w:rsidP="00F63E78">
      <w:pPr>
        <w:pStyle w:val="NormalText"/>
        <w:sectPr w:rsidR="00F63E78" w:rsidRPr="00340AB4" w:rsidSect="00E135CF">
          <w:headerReference w:type="default" r:id="rId21"/>
          <w:footerReference w:type="default" r:id="rId22"/>
          <w:pgSz w:w="11907" w:h="16840" w:code="9"/>
          <w:pgMar w:top="1701" w:right="1701" w:bottom="1701" w:left="1701" w:header="0" w:footer="0" w:gutter="0"/>
          <w:cols w:space="720"/>
        </w:sectPr>
      </w:pPr>
    </w:p>
    <w:p w14:paraId="2D30707C" w14:textId="77777777" w:rsidR="00F63E78" w:rsidRPr="00340AB4" w:rsidRDefault="00F63E78" w:rsidP="00F63E78">
      <w:pPr>
        <w:pStyle w:val="NormalText"/>
      </w:pPr>
    </w:p>
    <w:p w14:paraId="365814C6" w14:textId="05D07881" w:rsidR="00F63E78" w:rsidRPr="00340AB4" w:rsidRDefault="00C44D31" w:rsidP="00F63E78">
      <w:pPr>
        <w:pStyle w:val="Heading1"/>
      </w:pPr>
      <w:bookmarkStart w:id="28" w:name="_Toc482625800"/>
      <w:r>
        <w:t>Metodologia e Funcionalidades esperada</w:t>
      </w:r>
      <w:r w:rsidR="00AA5C12">
        <w:t>s</w:t>
      </w:r>
      <w:bookmarkEnd w:id="28"/>
    </w:p>
    <w:p w14:paraId="19E1E2D0" w14:textId="7CD87773" w:rsidR="00F63E78" w:rsidRPr="00340AB4" w:rsidRDefault="00611F8E" w:rsidP="00F63E78">
      <w:pPr>
        <w:pStyle w:val="NormalText"/>
      </w:pPr>
      <w:r>
        <w:t>Neste capítulo pretende-se apresentar</w:t>
      </w:r>
      <w:r w:rsidR="00E5445C">
        <w:t xml:space="preserve"> e definir</w:t>
      </w:r>
      <w:r>
        <w:t xml:space="preserve"> a metodologia a utilizar no </w:t>
      </w:r>
      <w:r w:rsidR="00E5445C">
        <w:t>projeto, definir tarefas e por último indicar resultados esperados.</w:t>
      </w:r>
    </w:p>
    <w:p w14:paraId="09C707F4" w14:textId="08A66318" w:rsidR="00F63E78" w:rsidRDefault="00AA5C12" w:rsidP="00F63E78">
      <w:pPr>
        <w:pStyle w:val="Heading2"/>
        <w:spacing w:after="120"/>
      </w:pPr>
      <w:bookmarkStart w:id="29" w:name="_Toc482625801"/>
      <w:r>
        <w:t>Metodologia</w:t>
      </w:r>
      <w:bookmarkEnd w:id="29"/>
    </w:p>
    <w:p w14:paraId="29A23041" w14:textId="77777777" w:rsidR="005F6D12" w:rsidRPr="005F6D12" w:rsidRDefault="005F6D12" w:rsidP="005F6D12">
      <w:pPr>
        <w:rPr>
          <w:lang w:val="pt-PT"/>
        </w:rPr>
      </w:pPr>
    </w:p>
    <w:p w14:paraId="420BEC39" w14:textId="3BA150AE" w:rsidR="004E48D0" w:rsidRPr="00D64B3C" w:rsidRDefault="004E38D6" w:rsidP="004E48D0">
      <w:pPr>
        <w:pStyle w:val="NormalText"/>
        <w:rPr>
          <w:strike/>
        </w:rPr>
      </w:pPr>
      <w:r w:rsidRPr="00D64B3C">
        <w:rPr>
          <w:strike/>
        </w:rPr>
        <w:t>/*</w:t>
      </w:r>
      <w:r w:rsidR="005F6D12" w:rsidRPr="00D64B3C">
        <w:rPr>
          <w:strike/>
        </w:rPr>
        <w:t xml:space="preserve">A metodologia de desenvolvimento de Software Ágil é simples e prática. Valorizando principalmente os indivíduos (programadores, clientes, </w:t>
      </w:r>
      <w:proofErr w:type="spellStart"/>
      <w:r w:rsidR="005F6D12" w:rsidRPr="00D64B3C">
        <w:rPr>
          <w:strike/>
        </w:rPr>
        <w:t>etc</w:t>
      </w:r>
      <w:proofErr w:type="spellEnd"/>
      <w:r w:rsidR="005F6D12" w:rsidRPr="00D64B3C">
        <w:rPr>
          <w:strike/>
        </w:rPr>
        <w:t xml:space="preserve">) e as interações entre estes, deixando para segundo plano ferramentas, documentação e planeamentos. </w:t>
      </w:r>
      <w:r w:rsidR="005F6D12" w:rsidRPr="00D64B3C">
        <w:rPr>
          <w:b/>
          <w:strike/>
          <w:highlight w:val="red"/>
        </w:rPr>
        <w:t>(REF)</w:t>
      </w:r>
      <w:r w:rsidR="005F6D12" w:rsidRPr="00D64B3C">
        <w:rPr>
          <w:strike/>
        </w:rPr>
        <w:t xml:space="preserve"> </w:t>
      </w:r>
    </w:p>
    <w:p w14:paraId="59F2FC91" w14:textId="36A0FD6D" w:rsidR="004E48D0" w:rsidRDefault="00ED08E5" w:rsidP="004E48D0">
      <w:pPr>
        <w:pStyle w:val="NormalText"/>
      </w:pPr>
      <w:r w:rsidRPr="00D64B3C">
        <w:rPr>
          <w:strike/>
        </w:rPr>
        <w:t>Dentro das técnicas da metodologia Ágil, e</w:t>
      </w:r>
      <w:r w:rsidR="005F6D12" w:rsidRPr="00D64B3C">
        <w:rPr>
          <w:strike/>
        </w:rPr>
        <w:t>scolheu-se a metodologia de desenvolvimento XP (</w:t>
      </w:r>
      <w:r w:rsidR="005F6D12" w:rsidRPr="00D64B3C">
        <w:rPr>
          <w:i/>
          <w:strike/>
        </w:rPr>
        <w:t>Extreme Programming</w:t>
      </w:r>
      <w:r w:rsidRPr="00D64B3C">
        <w:rPr>
          <w:strike/>
        </w:rPr>
        <w:t>)</w:t>
      </w:r>
      <w:r w:rsidR="005F6D12" w:rsidRPr="00D64B3C">
        <w:rPr>
          <w:strike/>
        </w:rPr>
        <w:t xml:space="preserve">. No XP é essencial fazer uma relação ponderada de quatro variáveis, comunicação, simplicidade, </w:t>
      </w:r>
      <w:r w:rsidR="005F6D12" w:rsidRPr="00D64B3C">
        <w:rPr>
          <w:i/>
          <w:strike/>
        </w:rPr>
        <w:t xml:space="preserve">feedback </w:t>
      </w:r>
      <w:r w:rsidR="005F6D12" w:rsidRPr="00D64B3C">
        <w:rPr>
          <w:strike/>
        </w:rPr>
        <w:t>e coragem resultando num desenvolvimento estável e sólido</w:t>
      </w:r>
      <w:r w:rsidRPr="00D64B3C">
        <w:rPr>
          <w:b/>
          <w:strike/>
          <w:highlight w:val="red"/>
        </w:rPr>
        <w:t>(REF)</w:t>
      </w:r>
      <w:r w:rsidR="005F6D12" w:rsidRPr="00D64B3C">
        <w:rPr>
          <w:strike/>
        </w:rPr>
        <w:t>.</w:t>
      </w:r>
      <w:r w:rsidRPr="00D64B3C">
        <w:rPr>
          <w:b/>
          <w:strike/>
        </w:rPr>
        <w:t xml:space="preserve"> </w:t>
      </w:r>
      <w:r w:rsidRPr="00D64B3C">
        <w:rPr>
          <w:strike/>
        </w:rPr>
        <w:t>Esta escolha é devida às características deste</w:t>
      </w:r>
      <w:r w:rsidR="005F6D12" w:rsidRPr="00D64B3C">
        <w:rPr>
          <w:strike/>
        </w:rPr>
        <w:t xml:space="preserve"> projeto</w:t>
      </w:r>
      <w:r w:rsidRPr="00D64B3C">
        <w:rPr>
          <w:strike/>
        </w:rPr>
        <w:t>, projeto de pequena dimensão, com requisitos em constante mudança, com necessidade de ver resultados frequentemente e a equipa de trabalho ser reduzida (aluno mais orientador</w:t>
      </w:r>
      <w:proofErr w:type="gramStart"/>
      <w:r w:rsidRPr="00D64B3C">
        <w:rPr>
          <w:strike/>
        </w:rPr>
        <w:t>).</w:t>
      </w:r>
      <w:r w:rsidR="004E48D0" w:rsidRPr="00D64B3C">
        <w:rPr>
          <w:strike/>
          <w:highlight w:val="red"/>
        </w:rPr>
        <w:t>(</w:t>
      </w:r>
      <w:proofErr w:type="gramEnd"/>
      <w:r w:rsidR="004E48D0" w:rsidRPr="004E48D0">
        <w:rPr>
          <w:highlight w:val="red"/>
        </w:rPr>
        <w:t>arranjar maneiras o texto</w:t>
      </w:r>
      <w:r w:rsidR="00C44D31">
        <w:rPr>
          <w:highlight w:val="red"/>
        </w:rPr>
        <w:t>, tem pouco conteúdo</w:t>
      </w:r>
      <w:r w:rsidR="004E48D0" w:rsidRPr="004E48D0">
        <w:rPr>
          <w:highlight w:val="red"/>
        </w:rPr>
        <w:t>)</w:t>
      </w:r>
      <w:r w:rsidR="00C44D31">
        <w:t xml:space="preserve"> </w:t>
      </w:r>
      <w:r w:rsidR="004E38D6">
        <w:t>*/</w:t>
      </w:r>
    </w:p>
    <w:p w14:paraId="319C2F6D" w14:textId="77777777" w:rsidR="004E38D6" w:rsidRDefault="004E38D6" w:rsidP="004E48D0">
      <w:pPr>
        <w:pStyle w:val="NormalText"/>
      </w:pPr>
    </w:p>
    <w:p w14:paraId="65BDE280" w14:textId="35E52E2E" w:rsidR="004E38D6" w:rsidRDefault="004E38D6" w:rsidP="00D64B3C">
      <w:pPr>
        <w:pStyle w:val="NormalText"/>
      </w:pPr>
      <w:r>
        <w:t xml:space="preserve">Para o desenvolvimento deste projeto pretende-se utilizar a metodologia Ágil. </w:t>
      </w:r>
      <w:r w:rsidR="004D2FFF">
        <w:t>O movimento</w:t>
      </w:r>
      <w:r>
        <w:t xml:space="preserve"> Ágil é uma metodologia de desenvolvimento de software que equilibra três</w:t>
      </w:r>
      <w:r w:rsidR="004D2FFF">
        <w:t xml:space="preserve"> variáveis essenciais</w:t>
      </w:r>
      <w:r>
        <w:t>, custo, tempo e qualidade do produto. Esta metodologia é essencialmente utilizada em projetos curtos,</w:t>
      </w:r>
      <w:r w:rsidRPr="004E38D6">
        <w:t xml:space="preserve"> </w:t>
      </w:r>
      <w:r>
        <w:t xml:space="preserve">com </w:t>
      </w:r>
      <w:r w:rsidR="00D64B3C">
        <w:t>r</w:t>
      </w:r>
      <w:r w:rsidR="0063189B">
        <w:t xml:space="preserve">equisitos em constante mudança, </w:t>
      </w:r>
      <w:r>
        <w:t>com necessidade de ver resultados frequentemente</w:t>
      </w:r>
      <w:r w:rsidR="0063189B">
        <w:t xml:space="preserve"> e com equipas pequenas (no projeto a desenvolver composta por aluno e orientador).</w:t>
      </w:r>
    </w:p>
    <w:p w14:paraId="2EDBD67D" w14:textId="54885883" w:rsidR="00950832" w:rsidRDefault="004D2FFF" w:rsidP="00C04AA0">
      <w:pPr>
        <w:pStyle w:val="NormalText"/>
      </w:pPr>
      <w:r>
        <w:t>Dentro do movimento Ágil, e</w:t>
      </w:r>
      <w:r w:rsidRPr="005F6D12">
        <w:t>scolheu-se a metodologia de desenvolvimento XP (</w:t>
      </w:r>
      <w:r w:rsidRPr="005F6D12">
        <w:rPr>
          <w:i/>
        </w:rPr>
        <w:t>Extreme Programming</w:t>
      </w:r>
      <w:r>
        <w:t>)</w:t>
      </w:r>
      <w:r w:rsidR="0037420B">
        <w:t>,</w:t>
      </w:r>
      <w:r w:rsidR="0063189B">
        <w:t xml:space="preserve"> para que seja possível ter fases de escrita </w:t>
      </w:r>
      <w:r w:rsidR="00950832">
        <w:t>cu</w:t>
      </w:r>
      <w:r w:rsidR="0037420B">
        <w:t>rta</w:t>
      </w:r>
      <w:r w:rsidR="00950832">
        <w:t xml:space="preserve">s, períodos </w:t>
      </w:r>
      <w:r w:rsidR="00950832">
        <w:lastRenderedPageBreak/>
        <w:t>contantes de codificação e sessões</w:t>
      </w:r>
      <w:r w:rsidR="00656A5B">
        <w:t xml:space="preserve"> de reuniã</w:t>
      </w:r>
      <w:r w:rsidR="00950832">
        <w:t>o,</w:t>
      </w:r>
      <w:r w:rsidR="00656A5B">
        <w:t xml:space="preserve"> </w:t>
      </w:r>
      <w:r w:rsidR="0037420B">
        <w:t>validação</w:t>
      </w:r>
      <w:r w:rsidR="00950832">
        <w:t xml:space="preserve"> e planificação frequentes e</w:t>
      </w:r>
      <w:r w:rsidR="006C7C27">
        <w:t xml:space="preserve"> por último</w:t>
      </w:r>
      <w:r w:rsidR="00950832">
        <w:t xml:space="preserve"> para que seja possível voltar a qualquer destas etapas sempre que necessário.</w:t>
      </w:r>
    </w:p>
    <w:p w14:paraId="6313B172" w14:textId="13E4CE60" w:rsidR="00C04AA0" w:rsidRDefault="004D2FFF" w:rsidP="004E38D6">
      <w:pPr>
        <w:pStyle w:val="NormalText"/>
      </w:pPr>
      <w:r>
        <w:t xml:space="preserve"> XP </w:t>
      </w:r>
      <w:r w:rsidR="004E38D6">
        <w:t>tem como atividades principais</w:t>
      </w:r>
      <w:r w:rsidR="005643DA">
        <w:t xml:space="preserve"> </w:t>
      </w:r>
      <w:r w:rsidR="0037420B">
        <w:t xml:space="preserve">o </w:t>
      </w:r>
      <w:r w:rsidR="005643DA">
        <w:t xml:space="preserve">planeamento, </w:t>
      </w:r>
      <w:r w:rsidR="0037420B">
        <w:t>a projeção</w:t>
      </w:r>
      <w:r w:rsidR="00C04AA0">
        <w:t>,</w:t>
      </w:r>
      <w:r w:rsidR="0037420B">
        <w:t xml:space="preserve"> a</w:t>
      </w:r>
      <w:r w:rsidR="00C04AA0">
        <w:t xml:space="preserve"> codificação </w:t>
      </w:r>
      <w:proofErr w:type="gramStart"/>
      <w:r w:rsidR="00C04AA0">
        <w:t xml:space="preserve">e </w:t>
      </w:r>
      <w:r w:rsidR="0037420B">
        <w:t xml:space="preserve"> os</w:t>
      </w:r>
      <w:proofErr w:type="gramEnd"/>
      <w:r w:rsidR="0037420B">
        <w:t xml:space="preserve"> </w:t>
      </w:r>
      <w:r w:rsidR="00C04AA0">
        <w:t>testes</w:t>
      </w:r>
      <w:r w:rsidR="004E38D6">
        <w:t>. Assim</w:t>
      </w:r>
      <w:r w:rsidR="00D64B3C">
        <w:t xml:space="preserve"> aplicando ao projeto a desenvolver surgem quatro etapas:</w:t>
      </w:r>
    </w:p>
    <w:p w14:paraId="78738D8D" w14:textId="058B3D15" w:rsidR="00D64B3C" w:rsidRDefault="00D64B3C" w:rsidP="004E38D6">
      <w:pPr>
        <w:pStyle w:val="NormalText"/>
      </w:pPr>
      <w:r>
        <w:t xml:space="preserve"> </w:t>
      </w:r>
    </w:p>
    <w:p w14:paraId="0A83ECDA" w14:textId="141B8C5A" w:rsidR="00C57A2D" w:rsidRDefault="00C04AA0" w:rsidP="0037420B">
      <w:pPr>
        <w:pStyle w:val="NormalText"/>
        <w:numPr>
          <w:ilvl w:val="0"/>
          <w:numId w:val="9"/>
        </w:numPr>
      </w:pPr>
      <w:r>
        <w:t>Planeamento</w:t>
      </w:r>
      <w:r w:rsidR="00C57A2D">
        <w:t>, pretende-se discutir e documentar requisitos funcionais ao projeto.</w:t>
      </w:r>
    </w:p>
    <w:p w14:paraId="49B2F9DD" w14:textId="6134A989" w:rsidR="00C04AA0" w:rsidRDefault="00C04AA0" w:rsidP="0037420B">
      <w:pPr>
        <w:pStyle w:val="NormalText"/>
        <w:numPr>
          <w:ilvl w:val="0"/>
          <w:numId w:val="9"/>
        </w:numPr>
      </w:pPr>
      <w:r>
        <w:t>Projeto</w:t>
      </w:r>
      <w:r w:rsidR="00C57A2D">
        <w:t>/Design, pretende-se documentar todo o projeto em linguagem UML (Unified Modeling Language).</w:t>
      </w:r>
    </w:p>
    <w:p w14:paraId="12D2A31A" w14:textId="61351B57" w:rsidR="00C04AA0" w:rsidRDefault="00C04AA0" w:rsidP="0037420B">
      <w:pPr>
        <w:pStyle w:val="NormalText"/>
        <w:numPr>
          <w:ilvl w:val="0"/>
          <w:numId w:val="9"/>
        </w:numPr>
      </w:pPr>
      <w:r>
        <w:t>Codificação</w:t>
      </w:r>
      <w:r w:rsidR="00C57A2D">
        <w:t>, pretende-se desenvolver a aplicação</w:t>
      </w:r>
      <w:r w:rsidR="0037420B">
        <w:t>.</w:t>
      </w:r>
    </w:p>
    <w:p w14:paraId="4634FB36" w14:textId="1A36404A" w:rsidR="0037420B" w:rsidRPr="004E48D0" w:rsidRDefault="00C04AA0" w:rsidP="0037420B">
      <w:pPr>
        <w:pStyle w:val="NormalText"/>
        <w:numPr>
          <w:ilvl w:val="0"/>
          <w:numId w:val="9"/>
        </w:numPr>
      </w:pPr>
      <w:r>
        <w:t>Testes</w:t>
      </w:r>
      <w:r w:rsidR="0037420B">
        <w:t>, fator de teste e validação do trabalho efetuado nas restantes iterações. Validação com o orientador do trabalho efetuado.</w:t>
      </w:r>
    </w:p>
    <w:p w14:paraId="4FD432ED" w14:textId="30F4C4F0" w:rsidR="004E38D6" w:rsidRPr="004E48D0" w:rsidRDefault="004E38D6" w:rsidP="004E38D6">
      <w:pPr>
        <w:pStyle w:val="NormalText"/>
      </w:pPr>
    </w:p>
    <w:p w14:paraId="3C7FD95F" w14:textId="22FF2665" w:rsidR="00AA5C12" w:rsidRDefault="00AA5C12" w:rsidP="00AA5C12">
      <w:pPr>
        <w:pStyle w:val="Heading2"/>
      </w:pPr>
      <w:bookmarkStart w:id="30" w:name="_Toc482625802"/>
      <w:r>
        <w:t>Descrição das Tarefas</w:t>
      </w:r>
      <w:bookmarkEnd w:id="30"/>
    </w:p>
    <w:p w14:paraId="69154682" w14:textId="5FEDE7D1" w:rsidR="00AA5C12" w:rsidRDefault="00AA5C12" w:rsidP="00AA5C12">
      <w:pPr>
        <w:ind w:left="414" w:firstLine="720"/>
      </w:pPr>
      <w:r>
        <w:t>[...]</w:t>
      </w:r>
      <w:r w:rsidR="00B047D9">
        <w:t xml:space="preserve"> </w:t>
      </w:r>
      <w:proofErr w:type="spellStart"/>
      <w:r w:rsidR="00B047D9">
        <w:t>Diagrama</w:t>
      </w:r>
      <w:proofErr w:type="spellEnd"/>
      <w:r w:rsidR="00B047D9">
        <w:t xml:space="preserve"> de Gant</w:t>
      </w:r>
    </w:p>
    <w:p w14:paraId="42A0F323" w14:textId="70477CFC" w:rsidR="00AA5C12" w:rsidRDefault="00C44D31" w:rsidP="00AA5C12">
      <w:pPr>
        <w:pStyle w:val="Heading2"/>
      </w:pPr>
      <w:bookmarkStart w:id="31" w:name="_Toc482625803"/>
      <w:r>
        <w:t>Funcionalidades esperada</w:t>
      </w:r>
      <w:r w:rsidR="00AA5C12">
        <w:t>s</w:t>
      </w:r>
      <w:bookmarkEnd w:id="31"/>
    </w:p>
    <w:p w14:paraId="18542515" w14:textId="77777777" w:rsidR="00117B71" w:rsidRPr="00117B71" w:rsidRDefault="00117B71" w:rsidP="00117B71">
      <w:pPr>
        <w:rPr>
          <w:lang w:val="pt-PT"/>
        </w:rPr>
      </w:pPr>
    </w:p>
    <w:p w14:paraId="66EEF197" w14:textId="4F621323" w:rsidR="00DB3266" w:rsidRPr="0053526D" w:rsidRDefault="00B047D9" w:rsidP="0053526D">
      <w:pPr>
        <w:pStyle w:val="NormalText"/>
        <w:rPr>
          <w:highlight w:val="yellow"/>
        </w:rPr>
      </w:pPr>
      <w:r>
        <w:t>A aplicação funcionará</w:t>
      </w:r>
      <w:r w:rsidR="00332A4C">
        <w:t xml:space="preserve"> com dois níveis de utilizadores, o utilizador administrativo que será responsá</w:t>
      </w:r>
      <w:r w:rsidR="00117B71">
        <w:t xml:space="preserve">vel pela inserção e gestão dos </w:t>
      </w:r>
      <w:proofErr w:type="spellStart"/>
      <w:r w:rsidR="00117B71">
        <w:t>PoI</w:t>
      </w:r>
      <w:proofErr w:type="spellEnd"/>
      <w:r w:rsidR="00117B71">
        <w:t>/Eventos e com capacidade de gerir permissões</w:t>
      </w:r>
      <w:r w:rsidR="00C06C5D">
        <w:t>.</w:t>
      </w:r>
      <w:r w:rsidR="00117B71">
        <w:t xml:space="preserve"> </w:t>
      </w:r>
      <w:r w:rsidR="00C06C5D">
        <w:t>E</w:t>
      </w:r>
      <w:r w:rsidR="00117B71">
        <w:t xml:space="preserve"> um utilizador de mais alto nível, o utilizador da aplicação do tipo cliente. </w:t>
      </w:r>
      <w:r w:rsidR="001357F9">
        <w:t xml:space="preserve">Como descrito na secção 1.4. devido à dimensão do projeto </w:t>
      </w:r>
      <w:r w:rsidR="009D0AC1">
        <w:t xml:space="preserve">apenas será desenvolvido o </w:t>
      </w:r>
      <w:r w:rsidR="009D0AC1">
        <w:rPr>
          <w:i/>
        </w:rPr>
        <w:t>BackEnd</w:t>
      </w:r>
      <w:r w:rsidR="009D0AC1">
        <w:t xml:space="preserve"> necessário ao funcionamento da aplicação final, deste modo apenas se falará das funcionalidades do utilizador administrativo, </w:t>
      </w:r>
      <w:r w:rsidR="009D0AC1" w:rsidRPr="00D16B9C">
        <w:rPr>
          <w:highlight w:val="yellow"/>
        </w:rPr>
        <w:t xml:space="preserve">no entanto este </w:t>
      </w:r>
      <w:r w:rsidR="009D0AC1" w:rsidRPr="00D16B9C">
        <w:rPr>
          <w:i/>
          <w:highlight w:val="yellow"/>
        </w:rPr>
        <w:t>BackEnd</w:t>
      </w:r>
      <w:r w:rsidR="009D0AC1" w:rsidRPr="00D16B9C">
        <w:rPr>
          <w:highlight w:val="yellow"/>
        </w:rPr>
        <w:t xml:space="preserve"> ficará estruturado para </w:t>
      </w:r>
      <w:r w:rsidR="00D16B9C" w:rsidRPr="00D16B9C">
        <w:rPr>
          <w:highlight w:val="yellow"/>
        </w:rPr>
        <w:t>de forma a que encaixe na implementação futura da aplicação.</w:t>
      </w:r>
    </w:p>
    <w:p w14:paraId="6A08C177" w14:textId="485E238A" w:rsidR="00AA5C12" w:rsidRDefault="009F7105" w:rsidP="00117B71">
      <w:pPr>
        <w:pStyle w:val="NormalText"/>
      </w:pPr>
      <w:r>
        <w:t>Temos as seguintes funcionalidades do utilizador administrador</w:t>
      </w:r>
    </w:p>
    <w:p w14:paraId="48C04A67" w14:textId="77777777" w:rsidR="00C06C5D" w:rsidRDefault="00C06C5D" w:rsidP="00117B71">
      <w:pPr>
        <w:pStyle w:val="NormalText"/>
      </w:pPr>
    </w:p>
    <w:p w14:paraId="75A973CC" w14:textId="0503210E" w:rsidR="00C06C5D" w:rsidRDefault="00CC38A6" w:rsidP="00C06C5D">
      <w:pPr>
        <w:pStyle w:val="NormalText"/>
        <w:numPr>
          <w:ilvl w:val="0"/>
          <w:numId w:val="10"/>
        </w:numPr>
      </w:pPr>
      <w:r>
        <w:t>Criar e editar Eventos</w:t>
      </w:r>
      <w:r w:rsidR="008D3892">
        <w:t>.</w:t>
      </w:r>
    </w:p>
    <w:p w14:paraId="03699844" w14:textId="2A775CAB" w:rsidR="008D3892" w:rsidRDefault="008D3892" w:rsidP="00C06C5D">
      <w:pPr>
        <w:pStyle w:val="NormalText"/>
        <w:numPr>
          <w:ilvl w:val="0"/>
          <w:numId w:val="10"/>
        </w:numPr>
      </w:pPr>
      <w:r>
        <w:t>Criar e editar Pontos de Interesse.</w:t>
      </w:r>
    </w:p>
    <w:p w14:paraId="012CB062" w14:textId="0833B69F" w:rsidR="008D3892" w:rsidRDefault="008D3892" w:rsidP="00C06C5D">
      <w:pPr>
        <w:pStyle w:val="NormalText"/>
        <w:numPr>
          <w:ilvl w:val="0"/>
          <w:numId w:val="10"/>
        </w:numPr>
      </w:pPr>
      <w:r>
        <w:lastRenderedPageBreak/>
        <w:t>Pesquisar Eventos por categoria, faixa etária, coordenadas geográficas e nome.</w:t>
      </w:r>
    </w:p>
    <w:p w14:paraId="15375E92" w14:textId="072AFA14" w:rsidR="008D3892" w:rsidRDefault="008D3892" w:rsidP="00C06C5D">
      <w:pPr>
        <w:pStyle w:val="NormalText"/>
        <w:numPr>
          <w:ilvl w:val="0"/>
          <w:numId w:val="10"/>
        </w:numPr>
      </w:pPr>
      <w:r>
        <w:t>Pesquisar Pontos de Interesse por</w:t>
      </w:r>
      <w:r w:rsidRPr="008D3892">
        <w:t xml:space="preserve"> </w:t>
      </w:r>
      <w:r>
        <w:t>categoria, faixa etária, coordenadas geográficas e nome.</w:t>
      </w:r>
    </w:p>
    <w:p w14:paraId="16C8771B" w14:textId="2BF62F4F" w:rsidR="008D3892" w:rsidRDefault="004816CE" w:rsidP="00C06C5D">
      <w:pPr>
        <w:pStyle w:val="NormalText"/>
        <w:numPr>
          <w:ilvl w:val="0"/>
          <w:numId w:val="10"/>
        </w:numPr>
      </w:pPr>
      <w:r>
        <w:t>Emitir alertas ao utilizador (</w:t>
      </w:r>
      <w:r w:rsidR="008D3892">
        <w:t xml:space="preserve">do tipo </w:t>
      </w:r>
      <w:proofErr w:type="spellStart"/>
      <w:r w:rsidR="008D3892">
        <w:rPr>
          <w:i/>
        </w:rPr>
        <w:t>push</w:t>
      </w:r>
      <w:proofErr w:type="spellEnd"/>
      <w:r w:rsidR="008D3892">
        <w:rPr>
          <w:i/>
        </w:rPr>
        <w:t xml:space="preserve"> </w:t>
      </w:r>
      <w:proofErr w:type="spellStart"/>
      <w:r w:rsidR="008D3892">
        <w:rPr>
          <w:i/>
        </w:rPr>
        <w:t>notification</w:t>
      </w:r>
      <w:proofErr w:type="spellEnd"/>
      <w:r w:rsidR="008D3892">
        <w:t>).</w:t>
      </w:r>
    </w:p>
    <w:p w14:paraId="65E917BD" w14:textId="3104E953" w:rsidR="0053526D" w:rsidRPr="0053526D" w:rsidRDefault="0053526D" w:rsidP="00C06C5D">
      <w:pPr>
        <w:pStyle w:val="NormalText"/>
        <w:numPr>
          <w:ilvl w:val="0"/>
          <w:numId w:val="10"/>
        </w:numPr>
        <w:rPr>
          <w:highlight w:val="yellow"/>
        </w:rPr>
      </w:pPr>
      <w:r w:rsidRPr="0053526D">
        <w:rPr>
          <w:highlight w:val="yellow"/>
        </w:rPr>
        <w:t>Visualizar estatísticas?</w:t>
      </w:r>
    </w:p>
    <w:p w14:paraId="203B9B6D" w14:textId="77777777" w:rsidR="00AA5C12" w:rsidRDefault="00AA5C12">
      <w:pPr>
        <w:overflowPunct/>
        <w:autoSpaceDE/>
        <w:autoSpaceDN/>
        <w:adjustRightInd/>
        <w:textAlignment w:val="auto"/>
      </w:pPr>
      <w:r>
        <w:br w:type="page"/>
      </w:r>
    </w:p>
    <w:p w14:paraId="4E98ECF9" w14:textId="77777777" w:rsidR="00AA5C12" w:rsidRPr="00AA5C12" w:rsidRDefault="00AA5C12" w:rsidP="00AA5C12">
      <w:pPr>
        <w:ind w:left="1134"/>
        <w:rPr>
          <w:lang w:val="pt-PT"/>
        </w:rPr>
      </w:pPr>
    </w:p>
    <w:p w14:paraId="6D509684" w14:textId="5D89D844" w:rsidR="00822722" w:rsidRPr="00340AB4" w:rsidRDefault="004652D8" w:rsidP="00822722">
      <w:pPr>
        <w:pStyle w:val="Heading1"/>
      </w:pPr>
      <w:bookmarkStart w:id="32" w:name="_Toc482625804"/>
      <w:r>
        <w:t>Mode</w:t>
      </w:r>
      <w:r w:rsidR="00AA5C12">
        <w:t>lação</w:t>
      </w:r>
      <w:bookmarkEnd w:id="32"/>
    </w:p>
    <w:p w14:paraId="503C00F2" w14:textId="0063FD8A" w:rsidR="00822722" w:rsidRPr="00340AB4" w:rsidRDefault="00AA5C12" w:rsidP="00AA5C12">
      <w:pPr>
        <w:pStyle w:val="NormalText"/>
        <w:ind w:left="414" w:firstLine="720"/>
      </w:pPr>
      <w:r>
        <w:t>[...]</w:t>
      </w:r>
    </w:p>
    <w:p w14:paraId="28FD2D7D" w14:textId="1FF0DFFE" w:rsidR="00822722" w:rsidRDefault="00AA5C12" w:rsidP="00822722">
      <w:pPr>
        <w:pStyle w:val="Heading2"/>
        <w:spacing w:after="120"/>
      </w:pPr>
      <w:bookmarkStart w:id="33" w:name="_Toc482625805"/>
      <w:r>
        <w:t>Diagrama de Contexto</w:t>
      </w:r>
      <w:bookmarkEnd w:id="33"/>
    </w:p>
    <w:p w14:paraId="193EF95B" w14:textId="76CDD522" w:rsidR="00AA5C12" w:rsidRDefault="00AA5C12" w:rsidP="00AA5C12">
      <w:pPr>
        <w:ind w:left="1134"/>
      </w:pPr>
      <w:r>
        <w:t>[...]</w:t>
      </w:r>
    </w:p>
    <w:p w14:paraId="15F93D64" w14:textId="5A7048B8" w:rsidR="00AA5C12" w:rsidRDefault="00AA5C12" w:rsidP="00AA5C12">
      <w:pPr>
        <w:pStyle w:val="Heading2"/>
      </w:pPr>
      <w:bookmarkStart w:id="34" w:name="_Toc482625806"/>
      <w:r>
        <w:t>Casos de Uso</w:t>
      </w:r>
      <w:bookmarkEnd w:id="34"/>
    </w:p>
    <w:p w14:paraId="334B1226" w14:textId="58F91BEF" w:rsidR="00AA5C12" w:rsidRDefault="00AA5C12" w:rsidP="00AA5C12">
      <w:pPr>
        <w:ind w:left="414" w:firstLine="720"/>
      </w:pPr>
      <w:r>
        <w:t>[...]</w:t>
      </w:r>
    </w:p>
    <w:p w14:paraId="20A348C4" w14:textId="332B4758" w:rsidR="00AA5C12" w:rsidRDefault="00AA5C12" w:rsidP="00AA5C12">
      <w:pPr>
        <w:pStyle w:val="Heading3"/>
        <w:rPr>
          <w:lang w:val="pt-BR"/>
        </w:rPr>
      </w:pPr>
      <w:bookmarkStart w:id="35" w:name="_Toc482625807"/>
      <w:r w:rsidRPr="00AA5C12">
        <w:rPr>
          <w:lang w:val="pt-BR"/>
        </w:rPr>
        <w:t>Atores e respetivos casos de Uso</w:t>
      </w:r>
      <w:bookmarkEnd w:id="35"/>
    </w:p>
    <w:p w14:paraId="573F3B47" w14:textId="2FD1FD58" w:rsidR="00AA5C12" w:rsidRDefault="00AA5C12" w:rsidP="00AA5C12">
      <w:pPr>
        <w:ind w:left="414" w:firstLine="720"/>
      </w:pPr>
      <w:r>
        <w:t>[...]</w:t>
      </w:r>
    </w:p>
    <w:p w14:paraId="25F0D7B0" w14:textId="472547FB" w:rsidR="00AA5C12" w:rsidRDefault="00AA5C12" w:rsidP="00AA5C12">
      <w:pPr>
        <w:pStyle w:val="Heading3"/>
        <w:rPr>
          <w:lang w:val="pt-BR"/>
        </w:rPr>
      </w:pPr>
      <w:bookmarkStart w:id="36" w:name="_Toc482625808"/>
      <w:r>
        <w:rPr>
          <w:lang w:val="pt-BR"/>
        </w:rPr>
        <w:t>Diagrama de casos de Uso</w:t>
      </w:r>
      <w:bookmarkEnd w:id="36"/>
    </w:p>
    <w:p w14:paraId="238F2FB0" w14:textId="7C47483D" w:rsidR="00AA5C12" w:rsidRDefault="00AA5C12" w:rsidP="00AA5C12">
      <w:pPr>
        <w:ind w:left="1134"/>
      </w:pPr>
      <w:r>
        <w:t>[...]</w:t>
      </w:r>
    </w:p>
    <w:p w14:paraId="55AB471E" w14:textId="22587E00" w:rsidR="00AA5C12" w:rsidRDefault="00AA5C12" w:rsidP="00AA5C12">
      <w:pPr>
        <w:pStyle w:val="Heading3"/>
        <w:rPr>
          <w:lang w:val="pt-BR"/>
        </w:rPr>
      </w:pPr>
      <w:bookmarkStart w:id="37" w:name="_Toc482625809"/>
      <w:r>
        <w:rPr>
          <w:lang w:val="pt-BR"/>
        </w:rPr>
        <w:t>Descrição de casos de Uso</w:t>
      </w:r>
      <w:bookmarkEnd w:id="37"/>
    </w:p>
    <w:p w14:paraId="2A3DDD1D" w14:textId="37E67F05" w:rsidR="00AA5C12" w:rsidRDefault="00AA5C12" w:rsidP="00AA5C12">
      <w:pPr>
        <w:ind w:left="1134"/>
      </w:pPr>
      <w:r>
        <w:t>[...]</w:t>
      </w:r>
    </w:p>
    <w:p w14:paraId="20A3C56D" w14:textId="2D0F306E" w:rsidR="00AA5C12" w:rsidRDefault="00AA5C12" w:rsidP="00AA5C12">
      <w:pPr>
        <w:pStyle w:val="Heading2"/>
      </w:pPr>
      <w:bookmarkStart w:id="38" w:name="_Toc482625810"/>
      <w:r>
        <w:t>Diagramas de Sequência</w:t>
      </w:r>
      <w:bookmarkEnd w:id="38"/>
    </w:p>
    <w:p w14:paraId="18C08731" w14:textId="3AC1A655" w:rsidR="00AA5C12" w:rsidRDefault="00AA5C12" w:rsidP="00AA5C12">
      <w:pPr>
        <w:ind w:left="1134"/>
      </w:pPr>
      <w:r>
        <w:t>[...]</w:t>
      </w:r>
    </w:p>
    <w:p w14:paraId="3216D176" w14:textId="1941AB72" w:rsidR="00AA5C12" w:rsidRDefault="00AA5C12" w:rsidP="00AA5C12">
      <w:pPr>
        <w:pStyle w:val="Heading2"/>
      </w:pPr>
      <w:bookmarkStart w:id="39" w:name="_Toc482625811"/>
      <w:r>
        <w:t>Diagramas de Classes</w:t>
      </w:r>
      <w:bookmarkEnd w:id="39"/>
    </w:p>
    <w:p w14:paraId="306E79C1" w14:textId="075AEF16" w:rsidR="00AA5C12" w:rsidRDefault="00AA5C12" w:rsidP="00AA5C12">
      <w:pPr>
        <w:ind w:left="1134"/>
      </w:pPr>
      <w:r>
        <w:t>[...]</w:t>
      </w:r>
    </w:p>
    <w:p w14:paraId="0DA7F686" w14:textId="16212A1B" w:rsidR="00920AEB" w:rsidRDefault="00920AEB" w:rsidP="00920AEB">
      <w:pPr>
        <w:pStyle w:val="Heading2"/>
      </w:pPr>
      <w:bookmarkStart w:id="40" w:name="_Toc482625812"/>
      <w:r>
        <w:t>Diagrama de Atividades</w:t>
      </w:r>
      <w:bookmarkEnd w:id="40"/>
    </w:p>
    <w:p w14:paraId="7FA91F42" w14:textId="1158FC7E" w:rsidR="00920AEB" w:rsidRDefault="00920AEB" w:rsidP="00920AEB">
      <w:pPr>
        <w:ind w:left="720" w:firstLine="414"/>
      </w:pPr>
      <w:r>
        <w:t>[...]</w:t>
      </w:r>
    </w:p>
    <w:p w14:paraId="1DDB2778" w14:textId="5E023D0C" w:rsidR="00920AEB" w:rsidRDefault="00920AEB" w:rsidP="00920AEB">
      <w:pPr>
        <w:pStyle w:val="Heading2"/>
      </w:pPr>
      <w:bookmarkStart w:id="41" w:name="_Toc482625813"/>
      <w:r>
        <w:lastRenderedPageBreak/>
        <w:t>Diagrama de Estados</w:t>
      </w:r>
      <w:bookmarkEnd w:id="41"/>
    </w:p>
    <w:p w14:paraId="7B85FB2F" w14:textId="16ECE2AF" w:rsidR="00920AEB" w:rsidRDefault="00920AEB" w:rsidP="00920AEB">
      <w:pPr>
        <w:ind w:left="1134"/>
      </w:pPr>
      <w:r>
        <w:t>[...]</w:t>
      </w:r>
    </w:p>
    <w:p w14:paraId="18C10794" w14:textId="1BDEDC63" w:rsidR="00920AEB" w:rsidRDefault="00920AEB" w:rsidP="00920AEB">
      <w:pPr>
        <w:pStyle w:val="Heading2"/>
      </w:pPr>
      <w:bookmarkStart w:id="42" w:name="_Toc482625814"/>
      <w:r>
        <w:t>Diagrama de Componentes</w:t>
      </w:r>
      <w:bookmarkEnd w:id="42"/>
    </w:p>
    <w:p w14:paraId="404C6E7D" w14:textId="2241B847" w:rsidR="00920AEB" w:rsidRDefault="00920AEB" w:rsidP="00920AEB">
      <w:pPr>
        <w:ind w:left="1134"/>
      </w:pPr>
      <w:r>
        <w:t>[...]</w:t>
      </w:r>
    </w:p>
    <w:p w14:paraId="4FB98998" w14:textId="29B12FDA" w:rsidR="00920AEB" w:rsidRDefault="00920AEB" w:rsidP="00920AEB">
      <w:pPr>
        <w:pStyle w:val="Heading2"/>
      </w:pPr>
      <w:bookmarkStart w:id="43" w:name="_Toc482625815"/>
      <w:r>
        <w:t>Diagrama de Instalação (talvez, ñ aplicável)</w:t>
      </w:r>
      <w:bookmarkEnd w:id="43"/>
    </w:p>
    <w:p w14:paraId="0D857486" w14:textId="53D3E03E" w:rsidR="00920AEB" w:rsidRDefault="00920AEB" w:rsidP="00920AEB">
      <w:pPr>
        <w:ind w:left="1134"/>
      </w:pPr>
      <w:r>
        <w:t>[...]</w:t>
      </w:r>
    </w:p>
    <w:p w14:paraId="7902627E" w14:textId="62700549" w:rsidR="00132A7F" w:rsidRPr="001A3FCB" w:rsidRDefault="001A3FCB" w:rsidP="001A3FCB">
      <w:pPr>
        <w:pStyle w:val="Heading2"/>
        <w:rPr>
          <w:highlight w:val="yellow"/>
        </w:rPr>
      </w:pPr>
      <w:bookmarkStart w:id="44" w:name="_Toc482625816"/>
      <w:r w:rsidRPr="001A3FCB">
        <w:rPr>
          <w:highlight w:val="yellow"/>
        </w:rPr>
        <w:t>Modelo ER e Semântica dos dados</w:t>
      </w:r>
      <w:bookmarkEnd w:id="44"/>
    </w:p>
    <w:p w14:paraId="6AA8A287" w14:textId="33EFA3A1" w:rsidR="001A3FCB" w:rsidRDefault="001A3FCB" w:rsidP="001A3FCB">
      <w:pPr>
        <w:ind w:left="1134"/>
        <w:rPr>
          <w:lang w:val="pt-PT"/>
        </w:rPr>
      </w:pPr>
      <w:r>
        <w:rPr>
          <w:lang w:val="pt-PT"/>
        </w:rPr>
        <w:t>[...]</w:t>
      </w:r>
    </w:p>
    <w:p w14:paraId="0B6522A5" w14:textId="46257BF4" w:rsidR="001A3FCB" w:rsidRDefault="001A3FCB" w:rsidP="001A3FCB">
      <w:pPr>
        <w:pStyle w:val="Heading3"/>
        <w:rPr>
          <w:lang w:val="pt-PT"/>
        </w:rPr>
      </w:pPr>
      <w:bookmarkStart w:id="45" w:name="_Toc482625817"/>
      <w:r>
        <w:rPr>
          <w:lang w:val="pt-PT"/>
        </w:rPr>
        <w:t>Modelo Entidade Relação</w:t>
      </w:r>
      <w:bookmarkEnd w:id="45"/>
    </w:p>
    <w:p w14:paraId="2F7F6A80" w14:textId="57433749" w:rsidR="001A3FCB" w:rsidRDefault="001A3FCB" w:rsidP="001A3FCB">
      <w:pPr>
        <w:ind w:left="1134"/>
        <w:rPr>
          <w:lang w:val="pt-PT"/>
        </w:rPr>
      </w:pPr>
      <w:r>
        <w:rPr>
          <w:lang w:val="pt-PT"/>
        </w:rPr>
        <w:t>[...]</w:t>
      </w:r>
    </w:p>
    <w:p w14:paraId="48ACCEA6" w14:textId="7733D236" w:rsidR="001A3FCB" w:rsidRDefault="001A3FCB" w:rsidP="001A3FCB">
      <w:pPr>
        <w:pStyle w:val="Heading3"/>
        <w:rPr>
          <w:lang w:val="pt-PT"/>
        </w:rPr>
      </w:pPr>
      <w:bookmarkStart w:id="46" w:name="_Toc482625818"/>
      <w:r>
        <w:rPr>
          <w:lang w:val="pt-PT"/>
        </w:rPr>
        <w:t>Dicionário de Dados</w:t>
      </w:r>
      <w:bookmarkEnd w:id="46"/>
    </w:p>
    <w:p w14:paraId="669B846A" w14:textId="1A55AE7C" w:rsidR="001A3FCB" w:rsidRDefault="001A3FCB" w:rsidP="001A3FCB">
      <w:pPr>
        <w:ind w:left="1134"/>
        <w:rPr>
          <w:lang w:val="pt-PT"/>
        </w:rPr>
      </w:pPr>
      <w:r>
        <w:rPr>
          <w:lang w:val="pt-PT"/>
        </w:rPr>
        <w:t>[...]</w:t>
      </w:r>
    </w:p>
    <w:p w14:paraId="641390BA" w14:textId="64B76A70" w:rsidR="001A3FCB" w:rsidRDefault="002C4B6F" w:rsidP="00E23FB0">
      <w:pPr>
        <w:pStyle w:val="Heading2"/>
      </w:pPr>
      <w:bookmarkStart w:id="47" w:name="_Toc482625819"/>
      <w:r>
        <w:t>Tecnologias</w:t>
      </w:r>
      <w:bookmarkEnd w:id="47"/>
    </w:p>
    <w:p w14:paraId="2D9BF89B" w14:textId="1EE520B0" w:rsidR="00E23FB0" w:rsidRDefault="00E23FB0" w:rsidP="00E23FB0">
      <w:pPr>
        <w:ind w:left="1134"/>
        <w:rPr>
          <w:lang w:val="pt-PT"/>
        </w:rPr>
      </w:pPr>
      <w:r>
        <w:rPr>
          <w:lang w:val="pt-PT"/>
        </w:rPr>
        <w:t>[...]</w:t>
      </w:r>
    </w:p>
    <w:p w14:paraId="4D71B978" w14:textId="77777777" w:rsidR="00E23FB0" w:rsidRPr="00E23FB0" w:rsidRDefault="00E23FB0" w:rsidP="00E23FB0">
      <w:pPr>
        <w:ind w:left="1134"/>
        <w:rPr>
          <w:lang w:val="pt-PT"/>
        </w:rPr>
      </w:pPr>
    </w:p>
    <w:p w14:paraId="343A61BE" w14:textId="76792C13" w:rsidR="00AA5C12" w:rsidRDefault="00AA5C12">
      <w:pPr>
        <w:overflowPunct/>
        <w:autoSpaceDE/>
        <w:autoSpaceDN/>
        <w:adjustRightInd/>
        <w:textAlignment w:val="auto"/>
        <w:rPr>
          <w:rFonts w:ascii="Times New Roman" w:hAnsi="Times New Roman"/>
          <w:lang w:val="pt-PT"/>
        </w:rPr>
      </w:pPr>
      <w:r w:rsidRPr="00AA5C12">
        <w:rPr>
          <w:lang w:val="pt-BR"/>
        </w:rPr>
        <w:br w:type="page"/>
      </w:r>
    </w:p>
    <w:p w14:paraId="219CC333" w14:textId="77777777" w:rsidR="00822722" w:rsidRPr="00340AB4" w:rsidRDefault="00822722" w:rsidP="00822722">
      <w:pPr>
        <w:pStyle w:val="NormalText"/>
      </w:pPr>
    </w:p>
    <w:p w14:paraId="3EC47676" w14:textId="756D2475" w:rsidR="00822722" w:rsidRPr="00340AB4" w:rsidRDefault="00920AEB" w:rsidP="00822722">
      <w:pPr>
        <w:pStyle w:val="Heading1"/>
      </w:pPr>
      <w:bookmarkStart w:id="48" w:name="_Toc482625820"/>
      <w:r>
        <w:t>Implementação da Solução</w:t>
      </w:r>
      <w:bookmarkEnd w:id="48"/>
    </w:p>
    <w:p w14:paraId="12016ECD" w14:textId="1E2ACF4C" w:rsidR="00822722" w:rsidRDefault="00920AEB" w:rsidP="00822722">
      <w:pPr>
        <w:pStyle w:val="NormalText"/>
      </w:pPr>
      <w:r>
        <w:t>[...]</w:t>
      </w:r>
    </w:p>
    <w:p w14:paraId="21B9A3D4" w14:textId="7155EF66" w:rsidR="00920AEB" w:rsidRPr="00340AB4" w:rsidRDefault="00920AEB" w:rsidP="00920AEB">
      <w:pPr>
        <w:pStyle w:val="Heading2"/>
      </w:pPr>
      <w:bookmarkStart w:id="49" w:name="_Toc482625821"/>
      <w:r>
        <w:t>Introdução</w:t>
      </w:r>
      <w:bookmarkEnd w:id="49"/>
    </w:p>
    <w:p w14:paraId="4FD27B09" w14:textId="2EE54C26" w:rsidR="00822722" w:rsidRPr="00340AB4" w:rsidRDefault="00920AEB" w:rsidP="00822722">
      <w:pPr>
        <w:pStyle w:val="Heading2"/>
        <w:spacing w:after="120"/>
      </w:pPr>
      <w:bookmarkStart w:id="50" w:name="_Toc482625822"/>
      <w:r>
        <w:t>CODE</w:t>
      </w:r>
      <w:bookmarkEnd w:id="50"/>
    </w:p>
    <w:p w14:paraId="7A0C57E3" w14:textId="2DA70D92" w:rsidR="00822722" w:rsidRDefault="00920AEB" w:rsidP="00920AEB">
      <w:pPr>
        <w:pStyle w:val="NormalText"/>
        <w:rPr>
          <w:rFonts w:ascii="Calibri" w:hAnsi="Calibri"/>
          <w:b/>
          <w:bCs/>
          <w:sz w:val="28"/>
          <w:szCs w:val="26"/>
        </w:rPr>
      </w:pPr>
      <w:r>
        <w:t>[...]</w:t>
      </w:r>
    </w:p>
    <w:p w14:paraId="7CC0639E" w14:textId="27727BB4" w:rsidR="00920AEB" w:rsidRPr="001A3FCB" w:rsidRDefault="00920AEB" w:rsidP="00920AEB">
      <w:pPr>
        <w:pStyle w:val="Heading2"/>
        <w:rPr>
          <w:highlight w:val="yellow"/>
        </w:rPr>
      </w:pPr>
      <w:bookmarkStart w:id="51" w:name="_Toc482625823"/>
      <w:r w:rsidRPr="001A3FCB">
        <w:rPr>
          <w:highlight w:val="yellow"/>
        </w:rPr>
        <w:t>BD’S</w:t>
      </w:r>
      <w:bookmarkEnd w:id="51"/>
    </w:p>
    <w:p w14:paraId="3CA52B14" w14:textId="6E006F45" w:rsidR="00920AEB" w:rsidRDefault="00920AEB" w:rsidP="00920AEB">
      <w:pPr>
        <w:ind w:left="1134"/>
      </w:pPr>
      <w:r>
        <w:t>[...]</w:t>
      </w:r>
    </w:p>
    <w:p w14:paraId="5D7A55F6" w14:textId="3940A060" w:rsidR="00E23FB0" w:rsidRDefault="00E23FB0" w:rsidP="00E23FB0">
      <w:pPr>
        <w:pStyle w:val="Heading2"/>
      </w:pPr>
      <w:bookmarkStart w:id="52" w:name="_Toc482625824"/>
      <w:r>
        <w:t>Interface</w:t>
      </w:r>
      <w:bookmarkEnd w:id="52"/>
    </w:p>
    <w:p w14:paraId="3C2E3EBE" w14:textId="2CE4B82D" w:rsidR="00E23FB0" w:rsidRPr="00E23FB0" w:rsidRDefault="00E23FB0" w:rsidP="00E23FB0">
      <w:pPr>
        <w:ind w:left="1134"/>
        <w:rPr>
          <w:lang w:val="pt-PT"/>
        </w:rPr>
      </w:pPr>
      <w:r>
        <w:rPr>
          <w:lang w:val="pt-PT"/>
        </w:rPr>
        <w:t xml:space="preserve"> [...]</w:t>
      </w:r>
    </w:p>
    <w:p w14:paraId="73A5E181" w14:textId="37A8379A" w:rsidR="00260796" w:rsidRDefault="00260796" w:rsidP="00260796">
      <w:pPr>
        <w:pStyle w:val="Heading2"/>
      </w:pPr>
      <w:bookmarkStart w:id="53" w:name="_Toc482625825"/>
      <w:r>
        <w:t>Componentes Gráficos</w:t>
      </w:r>
      <w:bookmarkEnd w:id="53"/>
    </w:p>
    <w:p w14:paraId="24BB11D7" w14:textId="39001999" w:rsidR="00260796" w:rsidRDefault="00260796" w:rsidP="00260796">
      <w:pPr>
        <w:ind w:left="1134"/>
        <w:rPr>
          <w:lang w:val="pt-PT"/>
        </w:rPr>
      </w:pPr>
      <w:r>
        <w:rPr>
          <w:lang w:val="pt-PT"/>
        </w:rPr>
        <w:t>[...]</w:t>
      </w:r>
    </w:p>
    <w:p w14:paraId="4B69E842" w14:textId="77777777" w:rsidR="00260796" w:rsidRPr="00260796" w:rsidRDefault="00260796" w:rsidP="00260796">
      <w:pPr>
        <w:ind w:left="1134"/>
        <w:rPr>
          <w:lang w:val="pt-PT"/>
        </w:rPr>
      </w:pPr>
    </w:p>
    <w:p w14:paraId="46948B70" w14:textId="77777777" w:rsidR="00822722" w:rsidRPr="00340AB4" w:rsidRDefault="00822722" w:rsidP="00822722">
      <w:pPr>
        <w:pStyle w:val="NormalText"/>
      </w:pPr>
    </w:p>
    <w:p w14:paraId="4BB617C9" w14:textId="77777777" w:rsidR="00822722" w:rsidRPr="00340AB4" w:rsidRDefault="00822722" w:rsidP="00822722">
      <w:pPr>
        <w:pStyle w:val="NormalText"/>
        <w:sectPr w:rsidR="00822722" w:rsidRPr="00340AB4" w:rsidSect="00E135CF">
          <w:headerReference w:type="default" r:id="rId23"/>
          <w:footerReference w:type="default" r:id="rId24"/>
          <w:pgSz w:w="11907" w:h="16840" w:code="9"/>
          <w:pgMar w:top="1701" w:right="1701" w:bottom="1701" w:left="1701" w:header="0" w:footer="0" w:gutter="0"/>
          <w:cols w:space="720"/>
        </w:sectPr>
      </w:pPr>
    </w:p>
    <w:p w14:paraId="23BB5A87" w14:textId="03DD22ED" w:rsidR="00822722" w:rsidRDefault="00072ECC" w:rsidP="00072ECC">
      <w:pPr>
        <w:pStyle w:val="Heading1"/>
      </w:pPr>
      <w:bookmarkStart w:id="54" w:name="_Toc482625826"/>
      <w:r>
        <w:lastRenderedPageBreak/>
        <w:t>Testes</w:t>
      </w:r>
      <w:bookmarkEnd w:id="54"/>
    </w:p>
    <w:p w14:paraId="68403FD1" w14:textId="55918416" w:rsidR="00072ECC" w:rsidRDefault="00072ECC">
      <w:pPr>
        <w:overflowPunct/>
        <w:autoSpaceDE/>
        <w:autoSpaceDN/>
        <w:adjustRightInd/>
        <w:textAlignment w:val="auto"/>
        <w:rPr>
          <w:lang w:val="pt-PT"/>
        </w:rPr>
      </w:pPr>
      <w:r>
        <w:rPr>
          <w:lang w:val="pt-PT"/>
        </w:rPr>
        <w:br w:type="page"/>
      </w:r>
    </w:p>
    <w:p w14:paraId="4A851D5A" w14:textId="77777777" w:rsidR="00072ECC" w:rsidRPr="00072ECC" w:rsidRDefault="00072ECC" w:rsidP="00072ECC">
      <w:pPr>
        <w:rPr>
          <w:lang w:val="pt-PT"/>
        </w:rPr>
      </w:pPr>
    </w:p>
    <w:p w14:paraId="658CC515" w14:textId="63CA0BF8" w:rsidR="00822722" w:rsidRPr="00340AB4" w:rsidRDefault="00920AEB" w:rsidP="00822722">
      <w:pPr>
        <w:pStyle w:val="Heading1"/>
      </w:pPr>
      <w:bookmarkStart w:id="55" w:name="_Toc482625827"/>
      <w:r>
        <w:t>Conclusões e Trabalho futuro</w:t>
      </w:r>
      <w:bookmarkEnd w:id="55"/>
    </w:p>
    <w:p w14:paraId="6471A0E0" w14:textId="26D93F96" w:rsidR="00822722" w:rsidRPr="00340AB4" w:rsidRDefault="00920AEB" w:rsidP="00822722">
      <w:pPr>
        <w:pStyle w:val="NormalText"/>
      </w:pPr>
      <w:r>
        <w:t>[...]</w:t>
      </w:r>
    </w:p>
    <w:p w14:paraId="0A736A5A" w14:textId="73D22911" w:rsidR="00822722" w:rsidRPr="00340AB4" w:rsidRDefault="00920AEB" w:rsidP="00822722">
      <w:pPr>
        <w:pStyle w:val="Heading2"/>
        <w:spacing w:after="120"/>
      </w:pPr>
      <w:bookmarkStart w:id="56" w:name="_Toc482625828"/>
      <w:r>
        <w:t>Conclusões</w:t>
      </w:r>
      <w:bookmarkEnd w:id="56"/>
    </w:p>
    <w:p w14:paraId="528D6786" w14:textId="4DA5C6C0" w:rsidR="00822722" w:rsidRPr="00340AB4" w:rsidRDefault="00920AEB" w:rsidP="00920AEB">
      <w:pPr>
        <w:pStyle w:val="NormalText"/>
      </w:pPr>
      <w:r>
        <w:t>[...]</w:t>
      </w:r>
    </w:p>
    <w:p w14:paraId="15C95819" w14:textId="3AF92E1D" w:rsidR="00822722" w:rsidRDefault="00920AEB" w:rsidP="00920AEB">
      <w:pPr>
        <w:pStyle w:val="Heading2"/>
      </w:pPr>
      <w:bookmarkStart w:id="57" w:name="_Toc482625829"/>
      <w:r>
        <w:t>Trabalho Futuro</w:t>
      </w:r>
      <w:bookmarkEnd w:id="57"/>
    </w:p>
    <w:p w14:paraId="6BC68C17" w14:textId="046AEDC6" w:rsidR="00920AEB" w:rsidRDefault="00920AEB" w:rsidP="00920AEB">
      <w:pPr>
        <w:ind w:left="1134"/>
      </w:pPr>
      <w:r>
        <w:t>[...]</w:t>
      </w:r>
    </w:p>
    <w:p w14:paraId="1530733D" w14:textId="77777777" w:rsidR="00920AEB" w:rsidRDefault="00920AEB" w:rsidP="00920AEB">
      <w:pPr>
        <w:pStyle w:val="Heading2"/>
      </w:pPr>
      <w:bookmarkStart w:id="58" w:name="_Toc482625830"/>
      <w:bookmarkEnd w:id="58"/>
    </w:p>
    <w:p w14:paraId="421B0E4B" w14:textId="46E2DE90" w:rsidR="00092699" w:rsidRPr="00092699" w:rsidRDefault="00092699" w:rsidP="00092699">
      <w:pPr>
        <w:pStyle w:val="NormalText"/>
      </w:pPr>
      <w:r>
        <w:t>[...].</w:t>
      </w:r>
    </w:p>
    <w:p w14:paraId="27CD3D92" w14:textId="20BAFD5A" w:rsidR="00092699" w:rsidRDefault="00092699">
      <w:pPr>
        <w:overflowPunct/>
        <w:autoSpaceDE/>
        <w:autoSpaceDN/>
        <w:adjustRightInd/>
        <w:textAlignment w:val="auto"/>
        <w:rPr>
          <w:rFonts w:ascii="Calibri" w:hAnsi="Calibri"/>
          <w:b/>
          <w:bCs/>
          <w:caps/>
          <w:sz w:val="36"/>
          <w:lang w:val="pt-PT"/>
        </w:rPr>
      </w:pPr>
      <w:r>
        <w:br w:type="page"/>
      </w:r>
    </w:p>
    <w:p w14:paraId="719DA5DA" w14:textId="1A787E30" w:rsidR="00092699" w:rsidRPr="00AE2D52" w:rsidRDefault="00AE2D52" w:rsidP="00AE2D52">
      <w:pPr>
        <w:pStyle w:val="Heading1"/>
        <w:numPr>
          <w:ilvl w:val="0"/>
          <w:numId w:val="0"/>
        </w:numPr>
        <w:ind w:left="1134"/>
        <w:rPr>
          <w:lang w:val="en-GB"/>
        </w:rPr>
      </w:pPr>
      <w:bookmarkStart w:id="59" w:name="_Toc482625831"/>
      <w:r w:rsidRPr="00AE2D52">
        <w:rPr>
          <w:lang w:val="en-GB"/>
        </w:rPr>
        <w:lastRenderedPageBreak/>
        <w:t>Bibliografia</w:t>
      </w:r>
      <w:bookmarkEnd w:id="59"/>
    </w:p>
    <w:p w14:paraId="1DB1CECF" w14:textId="77777777" w:rsidR="0088289B" w:rsidRPr="0088289B" w:rsidRDefault="00AE2D52" w:rsidP="0088289B">
      <w:pPr>
        <w:widowControl w:val="0"/>
        <w:rPr>
          <w:noProof/>
        </w:rPr>
      </w:pPr>
      <w:r>
        <w:rPr>
          <w:lang w:val="pt-PT"/>
        </w:rPr>
        <w:fldChar w:fldCharType="begin" w:fldLock="1"/>
      </w:r>
      <w:r w:rsidRPr="00AE2D52">
        <w:instrText xml:space="preserve">ADDIN Mendeley Bibliography CSL_BIBLIOGRAPHY </w:instrText>
      </w:r>
      <w:r>
        <w:rPr>
          <w:lang w:val="pt-PT"/>
        </w:rPr>
        <w:fldChar w:fldCharType="separate"/>
      </w:r>
    </w:p>
    <w:p w14:paraId="4957A0E2" w14:textId="77777777" w:rsidR="0088289B" w:rsidRPr="0088289B" w:rsidRDefault="0088289B" w:rsidP="0088289B">
      <w:pPr>
        <w:widowControl w:val="0"/>
        <w:spacing w:line="288" w:lineRule="auto"/>
        <w:ind w:left="640" w:hanging="640"/>
        <w:rPr>
          <w:noProof/>
        </w:rPr>
      </w:pPr>
      <w:r w:rsidRPr="0088289B">
        <w:rPr>
          <w:noProof/>
        </w:rPr>
        <w:t>[1]</w:t>
      </w:r>
      <w:r w:rsidRPr="0088289B">
        <w:rPr>
          <w:noProof/>
        </w:rPr>
        <w:tab/>
        <w:t xml:space="preserve">D. Gavalas, M. Kenteris, C. Konstantopoulos, and G. Pantziou, “Web application for recommending personalised mobile tourist routes,” </w:t>
      </w:r>
      <w:r w:rsidRPr="0088289B">
        <w:rPr>
          <w:i/>
          <w:iCs/>
          <w:noProof/>
        </w:rPr>
        <w:t>IET Softw.</w:t>
      </w:r>
      <w:r w:rsidRPr="0088289B">
        <w:rPr>
          <w:noProof/>
        </w:rPr>
        <w:t>, vol. 6, no. 4, p. 313, 2012.</w:t>
      </w:r>
    </w:p>
    <w:p w14:paraId="41C3D518" w14:textId="77777777" w:rsidR="0088289B" w:rsidRPr="0088289B" w:rsidRDefault="0088289B" w:rsidP="0088289B">
      <w:pPr>
        <w:widowControl w:val="0"/>
        <w:spacing w:line="288" w:lineRule="auto"/>
        <w:ind w:left="640" w:hanging="640"/>
        <w:rPr>
          <w:noProof/>
        </w:rPr>
      </w:pPr>
      <w:r w:rsidRPr="0088289B">
        <w:rPr>
          <w:noProof/>
        </w:rPr>
        <w:t>[2]</w:t>
      </w:r>
      <w:r w:rsidRPr="0088289B">
        <w:rPr>
          <w:noProof/>
        </w:rPr>
        <w:tab/>
        <w:t>Google, “Engage Users and Drive Conversions,” pp. 1–30.</w:t>
      </w:r>
    </w:p>
    <w:p w14:paraId="45CB11D9" w14:textId="59FB0DCE" w:rsidR="00AE2D52" w:rsidRPr="00AE2D52" w:rsidRDefault="00AE2D52" w:rsidP="00940E43">
      <w:pPr>
        <w:widowControl w:val="0"/>
        <w:ind w:left="640" w:hanging="640"/>
      </w:pPr>
      <w:r>
        <w:rPr>
          <w:lang w:val="pt-PT"/>
        </w:rPr>
        <w:fldChar w:fldCharType="end"/>
      </w:r>
    </w:p>
    <w:p w14:paraId="2EE1A6F5" w14:textId="7BD7B301" w:rsidR="0020619E" w:rsidRPr="00092699" w:rsidRDefault="0020619E" w:rsidP="00092699">
      <w:pPr>
        <w:widowControl w:val="0"/>
      </w:pPr>
    </w:p>
    <w:p w14:paraId="0B8124CF" w14:textId="77777777" w:rsidR="00092699" w:rsidRPr="00092699" w:rsidRDefault="00092699">
      <w:pPr>
        <w:overflowPunct/>
        <w:autoSpaceDE/>
        <w:autoSpaceDN/>
        <w:adjustRightInd/>
        <w:textAlignment w:val="auto"/>
        <w:rPr>
          <w:rFonts w:ascii="Calibri" w:hAnsi="Calibri"/>
          <w:b/>
          <w:bCs/>
          <w:caps/>
          <w:sz w:val="36"/>
        </w:rPr>
      </w:pPr>
      <w:bookmarkStart w:id="60" w:name="_Ref245480021"/>
      <w:r>
        <w:br w:type="page"/>
      </w:r>
    </w:p>
    <w:p w14:paraId="21CED627" w14:textId="5BBD62B8" w:rsidR="0020619E" w:rsidRPr="00340AB4" w:rsidRDefault="0020619E" w:rsidP="00CD1B8A">
      <w:pPr>
        <w:pStyle w:val="Heading1"/>
        <w:numPr>
          <w:ilvl w:val="0"/>
          <w:numId w:val="0"/>
        </w:numPr>
        <w:ind w:left="1134"/>
      </w:pPr>
      <w:bookmarkStart w:id="61" w:name="_Toc482625832"/>
      <w:r w:rsidRPr="00340AB4">
        <w:lastRenderedPageBreak/>
        <w:t>[Anexo A]</w:t>
      </w:r>
      <w:bookmarkEnd w:id="60"/>
      <w:bookmarkEnd w:id="61"/>
    </w:p>
    <w:p w14:paraId="16FA6525" w14:textId="77777777" w:rsidR="0020619E" w:rsidRPr="00340AB4" w:rsidRDefault="0020619E" w:rsidP="0020619E">
      <w:pPr>
        <w:pStyle w:val="NormalText"/>
      </w:pPr>
    </w:p>
    <w:p w14:paraId="1F070127" w14:textId="77777777" w:rsidR="00C83E18" w:rsidRPr="00340AB4" w:rsidRDefault="00C83E18" w:rsidP="00C83E18">
      <w:pPr>
        <w:pStyle w:val="NormalText"/>
      </w:pPr>
    </w:p>
    <w:p w14:paraId="6AC3FE4C" w14:textId="77777777" w:rsidR="00C83E18" w:rsidRPr="00340AB4" w:rsidRDefault="00C83E18" w:rsidP="00C83E18">
      <w:pPr>
        <w:pStyle w:val="NormalText"/>
        <w:sectPr w:rsidR="00C83E18" w:rsidRPr="00340AB4" w:rsidSect="00E135CF">
          <w:headerReference w:type="default" r:id="rId25"/>
          <w:pgSz w:w="11907" w:h="16840" w:code="9"/>
          <w:pgMar w:top="1701" w:right="1701" w:bottom="1701" w:left="1701" w:header="0" w:footer="0" w:gutter="0"/>
          <w:cols w:space="720"/>
        </w:sectPr>
      </w:pPr>
    </w:p>
    <w:p w14:paraId="7BFF8E3C" w14:textId="77777777" w:rsidR="006B6257" w:rsidRPr="00340AB4" w:rsidRDefault="006B6257" w:rsidP="006B6257">
      <w:pPr>
        <w:pStyle w:val="NormalText"/>
      </w:pPr>
    </w:p>
    <w:p w14:paraId="160091D4" w14:textId="77777777" w:rsidR="006B6257" w:rsidRPr="00340AB4" w:rsidRDefault="006B6257" w:rsidP="00CD1B8A">
      <w:pPr>
        <w:pStyle w:val="Heading1"/>
        <w:numPr>
          <w:ilvl w:val="0"/>
          <w:numId w:val="0"/>
        </w:numPr>
        <w:ind w:left="1134"/>
      </w:pPr>
      <w:bookmarkStart w:id="62" w:name="_Ref245480146"/>
      <w:bookmarkStart w:id="63" w:name="_Toc482625833"/>
      <w:r w:rsidRPr="00340AB4">
        <w:t>[Anexo B]</w:t>
      </w:r>
      <w:bookmarkEnd w:id="62"/>
      <w:bookmarkEnd w:id="63"/>
    </w:p>
    <w:p w14:paraId="2EE73993" w14:textId="77777777" w:rsidR="006B6257" w:rsidRPr="00340AB4" w:rsidRDefault="006B6257" w:rsidP="006B6257">
      <w:pPr>
        <w:pStyle w:val="NormalText"/>
      </w:pPr>
    </w:p>
    <w:p w14:paraId="779881C8" w14:textId="77777777" w:rsidR="008B0160" w:rsidRPr="00340AB4" w:rsidRDefault="008B0160" w:rsidP="003F47C3">
      <w:pPr>
        <w:pStyle w:val="NormalText"/>
      </w:pPr>
    </w:p>
    <w:p w14:paraId="30B7DD81" w14:textId="77777777" w:rsidR="008B0160" w:rsidRPr="00340AB4" w:rsidRDefault="008B0160" w:rsidP="003F47C3">
      <w:pPr>
        <w:pStyle w:val="NormalText"/>
      </w:pPr>
    </w:p>
    <w:sectPr w:rsidR="008B0160" w:rsidRPr="00340AB4" w:rsidSect="00E135CF">
      <w:headerReference w:type="default" r:id="rId26"/>
      <w:pgSz w:w="11907" w:h="16840" w:code="9"/>
      <w:pgMar w:top="1701" w:right="1701" w:bottom="1701" w:left="1701" w:header="0" w:footer="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João Paulo Brás Delgado" w:date="2017-05-15T15:26:00Z" w:initials="JPBD">
    <w:p w14:paraId="26F2441E" w14:textId="372C00F9" w:rsidR="008712CA" w:rsidRPr="009755E4" w:rsidRDefault="008712CA">
      <w:pPr>
        <w:pStyle w:val="CommentText"/>
        <w:rPr>
          <w:lang w:val="pt-BR"/>
        </w:rPr>
      </w:pPr>
      <w:r>
        <w:rPr>
          <w:rStyle w:val="CommentReference"/>
        </w:rPr>
        <w:annotationRef/>
      </w:r>
      <w:r w:rsidRPr="009755E4">
        <w:rPr>
          <w:lang w:val="pt-BR"/>
        </w:rPr>
        <w:t xml:space="preserve">Se divide o estado da arte do </w:t>
      </w:r>
      <w:proofErr w:type="spellStart"/>
      <w:r w:rsidRPr="009755E4">
        <w:rPr>
          <w:lang w:val="pt-BR"/>
        </w:rPr>
        <w:t>BackEnd</w:t>
      </w:r>
      <w:proofErr w:type="spellEnd"/>
      <w:r w:rsidRPr="009755E4">
        <w:rPr>
          <w:lang w:val="pt-BR"/>
        </w:rPr>
        <w:t xml:space="preserve"> e </w:t>
      </w:r>
      <w:proofErr w:type="spellStart"/>
      <w:r w:rsidRPr="009755E4">
        <w:rPr>
          <w:lang w:val="pt-BR"/>
        </w:rPr>
        <w:t>FrontEnd</w:t>
      </w:r>
      <w:proofErr w:type="spellEnd"/>
    </w:p>
  </w:comment>
  <w:comment w:id="25" w:author="João Paulo Brás Delgado" w:date="2017-05-15T14:27:00Z" w:initials="JPBD">
    <w:p w14:paraId="3DEEE658" w14:textId="416E3F3E" w:rsidR="008712CA" w:rsidRPr="00A868B9" w:rsidRDefault="008712CA">
      <w:pPr>
        <w:pStyle w:val="CommentText"/>
        <w:rPr>
          <w:lang w:val="pt-BR"/>
        </w:rPr>
      </w:pPr>
      <w:r>
        <w:rPr>
          <w:rStyle w:val="CommentReference"/>
        </w:rPr>
        <w:annotationRef/>
      </w:r>
      <w:r w:rsidRPr="00A868B9">
        <w:rPr>
          <w:lang w:val="pt-BR"/>
        </w:rPr>
        <w:t xml:space="preserve">Colocar </w:t>
      </w:r>
      <w:proofErr w:type="spellStart"/>
      <w:r w:rsidRPr="00A868B9">
        <w:rPr>
          <w:lang w:val="pt-BR"/>
        </w:rPr>
        <w:t>ref</w:t>
      </w:r>
      <w:proofErr w:type="spellEnd"/>
      <w:r w:rsidRPr="00A868B9">
        <w:rPr>
          <w:lang w:val="pt-BR"/>
        </w:rPr>
        <w:t xml:space="preserve">, frase vinda da descrição da aplicação </w:t>
      </w:r>
      <w:proofErr w:type="spellStart"/>
      <w:r w:rsidRPr="00A868B9">
        <w:rPr>
          <w:lang w:val="pt-BR"/>
        </w:rPr>
        <w:t>tripadviser</w:t>
      </w:r>
      <w:proofErr w:type="spellEnd"/>
      <w:r w:rsidRPr="00A868B9">
        <w:rPr>
          <w:lang w:val="pt-BR"/>
        </w:rPr>
        <w:t xml:space="preserve"> no </w:t>
      </w:r>
      <w:proofErr w:type="spellStart"/>
      <w:r w:rsidRPr="00A868B9">
        <w:rPr>
          <w:lang w:val="pt-BR"/>
        </w:rPr>
        <w:t>iphone</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F2441E" w15:done="0"/>
  <w15:commentEx w15:paraId="3DEEE658" w15:done="1"/>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25D86" w14:textId="77777777" w:rsidR="00AB332A" w:rsidRDefault="00AB332A">
      <w:r>
        <w:separator/>
      </w:r>
    </w:p>
  </w:endnote>
  <w:endnote w:type="continuationSeparator" w:id="0">
    <w:p w14:paraId="61A82111" w14:textId="77777777" w:rsidR="00AB332A" w:rsidRDefault="00AB3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1A160" w14:textId="77777777" w:rsidR="008712CA" w:rsidRDefault="008712CA" w:rsidP="00E135CF">
    <w:pPr>
      <w:pStyle w:val="Footer"/>
      <w:pBdr>
        <w:bottom w:val="single" w:sz="4" w:space="1" w:color="auto"/>
      </w:pBdr>
      <w:tabs>
        <w:tab w:val="clear" w:pos="8306"/>
        <w:tab w:val="right" w:pos="8505"/>
      </w:tabs>
    </w:pPr>
  </w:p>
  <w:p w14:paraId="75789B71" w14:textId="77777777" w:rsidR="008712CA" w:rsidRDefault="008712CA" w:rsidP="00E135CF">
    <w:pPr>
      <w:pStyle w:val="Footer"/>
      <w:tabs>
        <w:tab w:val="clear" w:pos="8306"/>
        <w:tab w:val="right" w:pos="8505"/>
      </w:tabs>
    </w:pPr>
    <w:r>
      <w:tab/>
    </w:r>
    <w:r>
      <w:tab/>
    </w:r>
    <w:r>
      <w:fldChar w:fldCharType="begin"/>
    </w:r>
    <w:r>
      <w:instrText xml:space="preserve"> PAGE   \* MERGEFORMAT </w:instrText>
    </w:r>
    <w:r>
      <w:fldChar w:fldCharType="separate"/>
    </w:r>
    <w:r w:rsidR="00F72AFE">
      <w:rPr>
        <w:noProof/>
      </w:rPr>
      <w:t>viii</w:t>
    </w:r>
    <w:r>
      <w:rPr>
        <w:noProof/>
      </w:rPr>
      <w:fldChar w:fldCharType="end"/>
    </w:r>
  </w:p>
  <w:p w14:paraId="2EF02767" w14:textId="77777777" w:rsidR="008712CA" w:rsidRPr="005C44B7" w:rsidRDefault="008712C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6C4AC" w14:textId="77777777" w:rsidR="008712CA" w:rsidRDefault="008712CA" w:rsidP="002C490A">
    <w:pPr>
      <w:pStyle w:val="Footer"/>
      <w:pBdr>
        <w:bottom w:val="single" w:sz="4" w:space="1" w:color="auto"/>
      </w:pBdr>
    </w:pPr>
  </w:p>
  <w:p w14:paraId="61F3C470" w14:textId="77777777" w:rsidR="008712CA" w:rsidRDefault="008712CA" w:rsidP="00E135CF">
    <w:pPr>
      <w:pStyle w:val="Footer"/>
      <w:tabs>
        <w:tab w:val="clear" w:pos="8306"/>
        <w:tab w:val="right" w:pos="8505"/>
      </w:tabs>
    </w:pPr>
    <w:r>
      <w:tab/>
    </w:r>
    <w:r>
      <w:tab/>
    </w:r>
    <w:r>
      <w:fldChar w:fldCharType="begin"/>
    </w:r>
    <w:r>
      <w:instrText xml:space="preserve"> PAGE   \* MERGEFORMAT </w:instrText>
    </w:r>
    <w:r>
      <w:fldChar w:fldCharType="separate"/>
    </w:r>
    <w:r w:rsidR="00F72AFE">
      <w:rPr>
        <w:noProof/>
      </w:rPr>
      <w:t>3</w:t>
    </w:r>
    <w:r>
      <w:rPr>
        <w:noProof/>
      </w:rPr>
      <w:fldChar w:fldCharType="end"/>
    </w:r>
  </w:p>
  <w:p w14:paraId="5FC3E13D" w14:textId="77777777" w:rsidR="008712CA" w:rsidRPr="005C44B7" w:rsidRDefault="008712C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6077B" w14:textId="77777777" w:rsidR="008712CA" w:rsidRDefault="008712CA" w:rsidP="002C490A">
    <w:pPr>
      <w:pStyle w:val="Footer"/>
      <w:pBdr>
        <w:bottom w:val="single" w:sz="4" w:space="1" w:color="auto"/>
      </w:pBdr>
    </w:pPr>
  </w:p>
  <w:p w14:paraId="6F09F47D" w14:textId="77777777" w:rsidR="008712CA" w:rsidRDefault="008712CA" w:rsidP="00E135CF">
    <w:pPr>
      <w:pStyle w:val="Footer"/>
      <w:tabs>
        <w:tab w:val="clear" w:pos="8306"/>
        <w:tab w:val="right" w:pos="8505"/>
      </w:tabs>
    </w:pPr>
    <w:r>
      <w:tab/>
    </w:r>
    <w:r>
      <w:tab/>
    </w:r>
    <w:r>
      <w:fldChar w:fldCharType="begin"/>
    </w:r>
    <w:r>
      <w:instrText xml:space="preserve"> PAGE   \* MERGEFORMAT </w:instrText>
    </w:r>
    <w:r>
      <w:fldChar w:fldCharType="separate"/>
    </w:r>
    <w:r w:rsidR="00F72AFE">
      <w:rPr>
        <w:noProof/>
      </w:rPr>
      <w:t>7</w:t>
    </w:r>
    <w:r>
      <w:rPr>
        <w:noProof/>
      </w:rPr>
      <w:fldChar w:fldCharType="end"/>
    </w:r>
  </w:p>
  <w:p w14:paraId="6BF55485" w14:textId="77777777" w:rsidR="008712CA" w:rsidRPr="005C44B7" w:rsidRDefault="008712CA">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C5C04" w14:textId="77777777" w:rsidR="008712CA" w:rsidRDefault="008712CA" w:rsidP="002C490A">
    <w:pPr>
      <w:pStyle w:val="Footer"/>
      <w:pBdr>
        <w:bottom w:val="single" w:sz="4" w:space="1" w:color="auto"/>
      </w:pBdr>
    </w:pPr>
  </w:p>
  <w:p w14:paraId="7732E3A3" w14:textId="77777777" w:rsidR="008712CA" w:rsidRDefault="008712CA" w:rsidP="00E135CF">
    <w:pPr>
      <w:pStyle w:val="Footer"/>
      <w:tabs>
        <w:tab w:val="clear" w:pos="8306"/>
        <w:tab w:val="left" w:pos="6826"/>
        <w:tab w:val="right" w:pos="8505"/>
      </w:tabs>
    </w:pPr>
    <w:r>
      <w:tab/>
    </w:r>
    <w:r>
      <w:tab/>
    </w:r>
    <w:r>
      <w:tab/>
    </w:r>
    <w:r>
      <w:fldChar w:fldCharType="begin"/>
    </w:r>
    <w:r>
      <w:instrText xml:space="preserve"> PAGE   \* MERGEFORMAT </w:instrText>
    </w:r>
    <w:r>
      <w:fldChar w:fldCharType="separate"/>
    </w:r>
    <w:r w:rsidR="00F72AFE">
      <w:rPr>
        <w:noProof/>
      </w:rPr>
      <w:t>12</w:t>
    </w:r>
    <w:r>
      <w:rPr>
        <w:noProof/>
      </w:rPr>
      <w:fldChar w:fldCharType="end"/>
    </w:r>
  </w:p>
  <w:p w14:paraId="7653CA6A" w14:textId="77777777" w:rsidR="008712CA" w:rsidRPr="005C44B7" w:rsidRDefault="008712C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007E46" w14:textId="77777777" w:rsidR="00AB332A" w:rsidRDefault="00AB332A">
      <w:r>
        <w:separator/>
      </w:r>
    </w:p>
  </w:footnote>
  <w:footnote w:type="continuationSeparator" w:id="0">
    <w:p w14:paraId="521C5457" w14:textId="77777777" w:rsidR="00AB332A" w:rsidRDefault="00AB33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F2047" w14:textId="77777777" w:rsidR="008712CA" w:rsidRDefault="008712CA" w:rsidP="00E135CF">
    <w:pPr>
      <w:pStyle w:val="Header"/>
      <w:tabs>
        <w:tab w:val="clear" w:pos="8306"/>
        <w:tab w:val="right" w:pos="8505"/>
      </w:tabs>
    </w:pPr>
  </w:p>
  <w:p w14:paraId="07F5E6DD" w14:textId="77777777" w:rsidR="008712CA" w:rsidRDefault="008712CA">
    <w:pPr>
      <w:pStyle w:val="Header"/>
    </w:pPr>
  </w:p>
  <w:p w14:paraId="7FA6600F" w14:textId="77777777" w:rsidR="008712CA" w:rsidRPr="00E43A5E" w:rsidRDefault="008712CA" w:rsidP="00E135CF">
    <w:pPr>
      <w:pStyle w:val="Header"/>
      <w:tabs>
        <w:tab w:val="clear" w:pos="8306"/>
        <w:tab w:val="right" w:pos="8505"/>
      </w:tabs>
      <w:jc w:val="both"/>
    </w:pPr>
    <w:r w:rsidRPr="00E43A5E">
      <w:t>[Título da Dissertação]</w:t>
    </w:r>
    <w:r>
      <w:tab/>
    </w:r>
    <w:r>
      <w:tab/>
      <w:t>Agradecimentos</w:t>
    </w:r>
  </w:p>
  <w:p w14:paraId="2CC0187F" w14:textId="77777777" w:rsidR="008712CA" w:rsidRPr="003E632A" w:rsidRDefault="008712CA" w:rsidP="00C440BF">
    <w:pPr>
      <w:pStyle w:val="Header"/>
      <w:pBdr>
        <w:top w:val="single" w:sz="4" w:space="1"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31C26" w14:textId="77777777" w:rsidR="008712CA" w:rsidRDefault="008712CA">
    <w:pPr>
      <w:pStyle w:val="Header"/>
    </w:pPr>
  </w:p>
  <w:p w14:paraId="36FBB314" w14:textId="77777777" w:rsidR="008712CA" w:rsidRDefault="008712CA">
    <w:pPr>
      <w:pStyle w:val="Header"/>
    </w:pPr>
  </w:p>
  <w:p w14:paraId="7111C581"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_Ref245475381 \h </w:instrText>
    </w:r>
    <w:r>
      <w:fldChar w:fldCharType="separate"/>
    </w:r>
    <w:r w:rsidRPr="00340AB4">
      <w:t>[Capítulo 5]</w:t>
    </w:r>
    <w:r>
      <w:fldChar w:fldCharType="end"/>
    </w:r>
  </w:p>
  <w:p w14:paraId="51D2CB64" w14:textId="77777777" w:rsidR="008712CA" w:rsidRPr="003E632A" w:rsidRDefault="008712CA" w:rsidP="00C440BF">
    <w:pPr>
      <w:pStyle w:val="Header"/>
      <w:pBdr>
        <w:top w:val="single" w:sz="4" w:space="1" w:color="auto"/>
      </w:pBd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80159" w14:textId="77777777" w:rsidR="008712CA" w:rsidRDefault="008712CA">
    <w:pPr>
      <w:pStyle w:val="Header"/>
    </w:pPr>
  </w:p>
  <w:p w14:paraId="42F88EF8" w14:textId="77777777" w:rsidR="008712CA" w:rsidRDefault="008712CA">
    <w:pPr>
      <w:pStyle w:val="Header"/>
    </w:pPr>
  </w:p>
  <w:p w14:paraId="54919F8D"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_Ref245480021 \h </w:instrText>
    </w:r>
    <w:r>
      <w:fldChar w:fldCharType="separate"/>
    </w:r>
    <w:proofErr w:type="gramStart"/>
    <w:r w:rsidRPr="00340AB4">
      <w:t>[Anexo</w:t>
    </w:r>
    <w:proofErr w:type="gramEnd"/>
    <w:r w:rsidRPr="00340AB4">
      <w:t xml:space="preserve"> A]</w:t>
    </w:r>
    <w:r>
      <w:fldChar w:fldCharType="end"/>
    </w:r>
  </w:p>
  <w:p w14:paraId="71A2CDCB" w14:textId="77777777" w:rsidR="008712CA" w:rsidRPr="003E632A" w:rsidRDefault="008712CA" w:rsidP="00C440BF">
    <w:pPr>
      <w:pStyle w:val="Header"/>
      <w:pBdr>
        <w:top w:val="single" w:sz="4" w:space="1" w:color="auto"/>
      </w:pBd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0747A" w14:textId="77777777" w:rsidR="008712CA" w:rsidRDefault="008712CA">
    <w:pPr>
      <w:pStyle w:val="Header"/>
    </w:pPr>
  </w:p>
  <w:p w14:paraId="4EA13C7E" w14:textId="77777777" w:rsidR="008712CA" w:rsidRDefault="008712CA">
    <w:pPr>
      <w:pStyle w:val="Header"/>
    </w:pPr>
  </w:p>
  <w:p w14:paraId="1A9A9541"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_Ref245480146 \h </w:instrText>
    </w:r>
    <w:r>
      <w:fldChar w:fldCharType="separate"/>
    </w:r>
    <w:proofErr w:type="gramStart"/>
    <w:r w:rsidRPr="00340AB4">
      <w:t>[Anexo</w:t>
    </w:r>
    <w:proofErr w:type="gramEnd"/>
    <w:r w:rsidRPr="00340AB4">
      <w:t xml:space="preserve"> B]</w:t>
    </w:r>
    <w:r>
      <w:fldChar w:fldCharType="end"/>
    </w:r>
  </w:p>
  <w:p w14:paraId="375C8C2C" w14:textId="77777777" w:rsidR="008712CA" w:rsidRPr="003E632A" w:rsidRDefault="008712CA" w:rsidP="00C440BF">
    <w:pPr>
      <w:pStyle w:val="Header"/>
      <w:pBdr>
        <w:top w:val="single" w:sz="4" w:space="1"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C01FF" w14:textId="77777777" w:rsidR="008712CA" w:rsidRDefault="008712CA">
    <w:pPr>
      <w:pStyle w:val="Header"/>
    </w:pPr>
  </w:p>
  <w:p w14:paraId="3BB580CF" w14:textId="77777777" w:rsidR="008712CA" w:rsidRDefault="008712CA">
    <w:pPr>
      <w:pStyle w:val="Header"/>
    </w:pPr>
  </w:p>
  <w:p w14:paraId="3D1B51A0" w14:textId="77777777" w:rsidR="008712CA" w:rsidRPr="00E43A5E" w:rsidRDefault="008712CA" w:rsidP="00E135CF">
    <w:pPr>
      <w:pStyle w:val="Header"/>
      <w:tabs>
        <w:tab w:val="clear" w:pos="8306"/>
        <w:tab w:val="right" w:pos="8505"/>
      </w:tabs>
      <w:jc w:val="both"/>
    </w:pPr>
    <w:r w:rsidRPr="00E43A5E">
      <w:t>[Título da Dissertação]</w:t>
    </w:r>
    <w:r>
      <w:tab/>
    </w:r>
    <w:r>
      <w:tab/>
      <w:t>Resumo</w:t>
    </w:r>
  </w:p>
  <w:p w14:paraId="5C174B74" w14:textId="77777777" w:rsidR="008712CA" w:rsidRPr="003E632A" w:rsidRDefault="008712CA" w:rsidP="00C440BF">
    <w:pPr>
      <w:pStyle w:val="Header"/>
      <w:pBdr>
        <w:top w:val="single" w:sz="4" w:space="1"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7D280" w14:textId="77777777" w:rsidR="008712CA" w:rsidRDefault="008712CA">
    <w:pPr>
      <w:pStyle w:val="Header"/>
    </w:pPr>
  </w:p>
  <w:p w14:paraId="3AB354D0" w14:textId="77777777" w:rsidR="008712CA" w:rsidRDefault="008712CA">
    <w:pPr>
      <w:pStyle w:val="Header"/>
    </w:pPr>
  </w:p>
  <w:p w14:paraId="0CC98103" w14:textId="77777777" w:rsidR="008712CA" w:rsidRPr="00E43A5E" w:rsidRDefault="008712CA" w:rsidP="00E135CF">
    <w:pPr>
      <w:pStyle w:val="Header"/>
      <w:tabs>
        <w:tab w:val="clear" w:pos="8306"/>
        <w:tab w:val="right" w:pos="8505"/>
      </w:tabs>
      <w:jc w:val="both"/>
    </w:pPr>
    <w:r w:rsidRPr="00E43A5E">
      <w:t>[Título da Dissertação]</w:t>
    </w:r>
    <w:r>
      <w:tab/>
    </w:r>
    <w:r>
      <w:tab/>
    </w:r>
    <w:proofErr w:type="spellStart"/>
    <w:r>
      <w:t>Abstract</w:t>
    </w:r>
    <w:proofErr w:type="spellEnd"/>
  </w:p>
  <w:p w14:paraId="29671493" w14:textId="77777777" w:rsidR="008712CA" w:rsidRPr="003E632A" w:rsidRDefault="008712CA" w:rsidP="00C440BF">
    <w:pPr>
      <w:pStyle w:val="Header"/>
      <w:pBdr>
        <w:top w:val="single" w:sz="4" w:space="1" w:color="auto"/>
      </w:pBd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74BE7" w14:textId="77777777" w:rsidR="008712CA" w:rsidRDefault="008712CA">
    <w:pPr>
      <w:pStyle w:val="Header"/>
    </w:pPr>
  </w:p>
  <w:p w14:paraId="4927B376" w14:textId="77777777" w:rsidR="008712CA" w:rsidRDefault="008712CA">
    <w:pPr>
      <w:pStyle w:val="Header"/>
    </w:pPr>
  </w:p>
  <w:p w14:paraId="131C87D8" w14:textId="77777777" w:rsidR="008712CA" w:rsidRPr="00E43A5E" w:rsidRDefault="008712CA" w:rsidP="00E135CF">
    <w:pPr>
      <w:pStyle w:val="Header"/>
      <w:tabs>
        <w:tab w:val="clear" w:pos="8306"/>
        <w:tab w:val="right" w:pos="8505"/>
      </w:tabs>
      <w:jc w:val="both"/>
    </w:pPr>
    <w:r w:rsidRPr="00E43A5E">
      <w:t>[Título da Dissertação]</w:t>
    </w:r>
    <w:r>
      <w:tab/>
    </w:r>
    <w:r>
      <w:tab/>
      <w:t>Índice</w:t>
    </w:r>
  </w:p>
  <w:p w14:paraId="48941201" w14:textId="77777777" w:rsidR="008712CA" w:rsidRPr="003E632A" w:rsidRDefault="008712CA" w:rsidP="00C440BF">
    <w:pPr>
      <w:pStyle w:val="Header"/>
      <w:pBdr>
        <w:top w:val="single" w:sz="4" w:space="1" w:color="auto"/>
      </w:pBd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38CD9" w14:textId="77777777" w:rsidR="008712CA" w:rsidRDefault="008712CA">
    <w:pPr>
      <w:pStyle w:val="Header"/>
    </w:pPr>
  </w:p>
  <w:p w14:paraId="499F1ECC" w14:textId="77777777" w:rsidR="008712CA" w:rsidRDefault="008712CA">
    <w:pPr>
      <w:pStyle w:val="Header"/>
    </w:pPr>
  </w:p>
  <w:p w14:paraId="786D5A43"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_Ref245468545 \h  \* MERGEFORMAT </w:instrText>
    </w:r>
    <w:r>
      <w:fldChar w:fldCharType="separate"/>
    </w:r>
    <w:r w:rsidRPr="00340AB4">
      <w:t>Índice de Figuras</w:t>
    </w:r>
    <w:r>
      <w:fldChar w:fldCharType="end"/>
    </w:r>
  </w:p>
  <w:p w14:paraId="162CBA99" w14:textId="77777777" w:rsidR="008712CA" w:rsidRPr="003E632A" w:rsidRDefault="008712CA" w:rsidP="00C440BF">
    <w:pPr>
      <w:pStyle w:val="Header"/>
      <w:pBdr>
        <w:top w:val="single" w:sz="4" w:space="1" w:color="auto"/>
      </w:pBd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853B9" w14:textId="77777777" w:rsidR="008712CA" w:rsidRDefault="008712CA">
    <w:pPr>
      <w:pStyle w:val="Header"/>
    </w:pPr>
  </w:p>
  <w:p w14:paraId="3B70C6EF" w14:textId="77777777" w:rsidR="008712CA" w:rsidRDefault="008712CA">
    <w:pPr>
      <w:pStyle w:val="Header"/>
    </w:pPr>
  </w:p>
  <w:p w14:paraId="708C99DC"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_Ref245468691 \h  \* MERGEFORMAT </w:instrText>
    </w:r>
    <w:r>
      <w:fldChar w:fldCharType="separate"/>
    </w:r>
    <w:r w:rsidRPr="00340AB4">
      <w:t>Índice de Tabelas</w:t>
    </w:r>
    <w:r>
      <w:fldChar w:fldCharType="end"/>
    </w:r>
  </w:p>
  <w:p w14:paraId="5CF7815C" w14:textId="77777777" w:rsidR="008712CA" w:rsidRPr="003E632A" w:rsidRDefault="008712CA" w:rsidP="00C440BF">
    <w:pPr>
      <w:pStyle w:val="Header"/>
      <w:pBdr>
        <w:top w:val="single" w:sz="4" w:space="1" w:color="auto"/>
      </w:pBd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9C9E8" w14:textId="77777777" w:rsidR="008712CA" w:rsidRDefault="008712CA">
    <w:pPr>
      <w:pStyle w:val="Header"/>
    </w:pPr>
  </w:p>
  <w:p w14:paraId="3563A12C" w14:textId="77777777" w:rsidR="008712CA" w:rsidRDefault="008712CA">
    <w:pPr>
      <w:pStyle w:val="Header"/>
    </w:pPr>
  </w:p>
  <w:p w14:paraId="4A2AF14C"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_Ref245468952 \h </w:instrText>
    </w:r>
    <w:r>
      <w:fldChar w:fldCharType="separate"/>
    </w:r>
    <w:r w:rsidRPr="00340AB4">
      <w:t>[Simbologia] e [Siglas] [(remover se não aplicável)]</w:t>
    </w:r>
    <w:r>
      <w:fldChar w:fldCharType="end"/>
    </w:r>
  </w:p>
  <w:p w14:paraId="6C77C20E" w14:textId="77777777" w:rsidR="008712CA" w:rsidRPr="003E632A" w:rsidRDefault="008712CA" w:rsidP="00C440BF">
    <w:pPr>
      <w:pStyle w:val="Header"/>
      <w:pBdr>
        <w:top w:val="single" w:sz="4" w:space="1" w:color="auto"/>
      </w:pBd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8148F" w14:textId="77777777" w:rsidR="008712CA" w:rsidRDefault="008712CA">
    <w:pPr>
      <w:pStyle w:val="Header"/>
    </w:pPr>
  </w:p>
  <w:p w14:paraId="5A19B0E0" w14:textId="77777777" w:rsidR="008712CA" w:rsidRDefault="008712CA">
    <w:pPr>
      <w:pStyle w:val="Header"/>
    </w:pPr>
  </w:p>
  <w:p w14:paraId="26A37631"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_Ref245468999 \h </w:instrText>
    </w:r>
    <w:r>
      <w:fldChar w:fldCharType="separate"/>
    </w:r>
    <w:r w:rsidRPr="00340AB4">
      <w:t>[INTRODUÇÃO]</w:t>
    </w:r>
    <w:r>
      <w:fldChar w:fldCharType="end"/>
    </w:r>
  </w:p>
  <w:p w14:paraId="67F9F018" w14:textId="77777777" w:rsidR="008712CA" w:rsidRPr="003E632A" w:rsidRDefault="008712CA" w:rsidP="00C440BF">
    <w:pPr>
      <w:pStyle w:val="Header"/>
      <w:pBdr>
        <w:top w:val="single" w:sz="4" w:space="1" w:color="auto"/>
      </w:pBd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7CE3C" w14:textId="77777777" w:rsidR="008712CA" w:rsidRDefault="008712CA">
    <w:pPr>
      <w:pStyle w:val="Header"/>
    </w:pPr>
  </w:p>
  <w:p w14:paraId="317FB13C" w14:textId="77777777" w:rsidR="008712CA" w:rsidRDefault="008712CA">
    <w:pPr>
      <w:pStyle w:val="Header"/>
    </w:pPr>
  </w:p>
  <w:p w14:paraId="0ABF11AF" w14:textId="77777777" w:rsidR="008712CA" w:rsidRPr="00E43A5E" w:rsidRDefault="008712CA" w:rsidP="00E135CF">
    <w:pPr>
      <w:pStyle w:val="Header"/>
      <w:tabs>
        <w:tab w:val="clear" w:pos="8306"/>
        <w:tab w:val="right" w:pos="8505"/>
      </w:tabs>
      <w:jc w:val="both"/>
    </w:pPr>
    <w:r w:rsidRPr="00E43A5E">
      <w:t>[Título da Dissertação]</w:t>
    </w:r>
    <w:r>
      <w:tab/>
    </w:r>
    <w:r>
      <w:tab/>
    </w:r>
    <w:r>
      <w:fldChar w:fldCharType="begin"/>
    </w:r>
    <w:r>
      <w:instrText xml:space="preserve"> REF _Ref245470749 \h </w:instrText>
    </w:r>
    <w:r>
      <w:fldChar w:fldCharType="separate"/>
    </w:r>
    <w:r w:rsidRPr="00340AB4">
      <w:t>[ESTRUTURA DE UM RELATÓRIO]</w:t>
    </w:r>
    <w:r>
      <w:fldChar w:fldCharType="end"/>
    </w:r>
  </w:p>
  <w:p w14:paraId="5F16139B" w14:textId="77777777" w:rsidR="008712CA" w:rsidRPr="003E632A" w:rsidRDefault="008712CA" w:rsidP="00C440BF">
    <w:pPr>
      <w:pStyle w:val="Header"/>
      <w:pBdr>
        <w:top w:val="single" w:sz="4"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38D5"/>
    <w:multiLevelType w:val="hybridMultilevel"/>
    <w:tmpl w:val="1A34ABA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
    <w:nsid w:val="03C42505"/>
    <w:multiLevelType w:val="multilevel"/>
    <w:tmpl w:val="18C8FBCA"/>
    <w:lvl w:ilvl="0">
      <w:start w:val="1"/>
      <w:numFmt w:val="decimal"/>
      <w:pStyle w:val="Heading1"/>
      <w:lvlText w:val="%1."/>
      <w:lvlJc w:val="left"/>
      <w:pPr>
        <w:ind w:left="1701" w:hanging="567"/>
      </w:pPr>
      <w:rPr>
        <w:rFonts w:hint="default"/>
      </w:rPr>
    </w:lvl>
    <w:lvl w:ilvl="1">
      <w:start w:val="1"/>
      <w:numFmt w:val="decimal"/>
      <w:pStyle w:val="Heading2"/>
      <w:lvlText w:val="%1.%2."/>
      <w:lvlJc w:val="left"/>
      <w:pPr>
        <w:ind w:left="1701" w:hanging="567"/>
      </w:pPr>
      <w:rPr>
        <w:rFonts w:hint="default"/>
      </w:rPr>
    </w:lvl>
    <w:lvl w:ilvl="2">
      <w:start w:val="1"/>
      <w:numFmt w:val="decimal"/>
      <w:pStyle w:val="Heading3"/>
      <w:lvlText w:val="%1.%2.%3."/>
      <w:lvlJc w:val="left"/>
      <w:pPr>
        <w:ind w:left="1701" w:hanging="567"/>
      </w:pPr>
      <w:rPr>
        <w:rFonts w:hint="default"/>
      </w:rPr>
    </w:lvl>
    <w:lvl w:ilvl="3">
      <w:start w:val="1"/>
      <w:numFmt w:val="decimal"/>
      <w:pStyle w:val="Heading4"/>
      <w:lvlText w:val="%1.%2.%3.%4."/>
      <w:lvlJc w:val="left"/>
      <w:pPr>
        <w:ind w:left="1701" w:hanging="567"/>
      </w:pPr>
      <w:rPr>
        <w:rFonts w:hint="default"/>
      </w:rPr>
    </w:lvl>
    <w:lvl w:ilvl="4">
      <w:start w:val="1"/>
      <w:numFmt w:val="decimal"/>
      <w:pStyle w:val="Heading5"/>
      <w:lvlText w:val="%1.%2.%3.%4.%5."/>
      <w:lvlJc w:val="left"/>
      <w:pPr>
        <w:ind w:left="1701" w:hanging="567"/>
      </w:pPr>
      <w:rPr>
        <w:rFonts w:hint="default"/>
      </w:rPr>
    </w:lvl>
    <w:lvl w:ilvl="5">
      <w:start w:val="1"/>
      <w:numFmt w:val="decimal"/>
      <w:pStyle w:val="Heading6"/>
      <w:lvlText w:val="%1.%2.%3.%4.%5.%6."/>
      <w:lvlJc w:val="left"/>
      <w:pPr>
        <w:ind w:left="1701" w:hanging="567"/>
      </w:pPr>
      <w:rPr>
        <w:rFonts w:hint="default"/>
      </w:rPr>
    </w:lvl>
    <w:lvl w:ilvl="6">
      <w:start w:val="1"/>
      <w:numFmt w:val="decimal"/>
      <w:pStyle w:val="Heading7"/>
      <w:lvlText w:val="%1.%2.%3.%4.%5.%6.%7."/>
      <w:lvlJc w:val="left"/>
      <w:pPr>
        <w:ind w:left="1701" w:hanging="567"/>
      </w:pPr>
      <w:rPr>
        <w:rFonts w:hint="default"/>
      </w:rPr>
    </w:lvl>
    <w:lvl w:ilvl="7">
      <w:start w:val="1"/>
      <w:numFmt w:val="decimal"/>
      <w:pStyle w:val="Heading8"/>
      <w:lvlText w:val="%1.%2.%3.%4.%5.%6.%7.%8."/>
      <w:lvlJc w:val="left"/>
      <w:pPr>
        <w:ind w:left="1701" w:hanging="567"/>
      </w:pPr>
      <w:rPr>
        <w:rFonts w:hint="default"/>
      </w:rPr>
    </w:lvl>
    <w:lvl w:ilvl="8">
      <w:start w:val="1"/>
      <w:numFmt w:val="decimal"/>
      <w:pStyle w:val="Heading9"/>
      <w:lvlText w:val="%1.%2.%3.%4.%5.%6.%7.%8.%9."/>
      <w:lvlJc w:val="left"/>
      <w:pPr>
        <w:ind w:left="1701" w:hanging="567"/>
      </w:pPr>
      <w:rPr>
        <w:rFonts w:hint="default"/>
      </w:rPr>
    </w:lvl>
  </w:abstractNum>
  <w:abstractNum w:abstractNumId="2">
    <w:nsid w:val="03CB2E59"/>
    <w:multiLevelType w:val="hybridMultilevel"/>
    <w:tmpl w:val="94B68CB8"/>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
    <w:nsid w:val="16C94ECA"/>
    <w:multiLevelType w:val="hybridMultilevel"/>
    <w:tmpl w:val="D9C045D0"/>
    <w:lvl w:ilvl="0" w:tplc="0816000F">
      <w:start w:val="1"/>
      <w:numFmt w:val="decimal"/>
      <w:lvlText w:val="%1."/>
      <w:lvlJc w:val="left"/>
      <w:pPr>
        <w:ind w:left="1854" w:hanging="360"/>
      </w:pPr>
    </w:lvl>
    <w:lvl w:ilvl="1" w:tplc="08160019" w:tentative="1">
      <w:start w:val="1"/>
      <w:numFmt w:val="lowerLetter"/>
      <w:lvlText w:val="%2."/>
      <w:lvlJc w:val="left"/>
      <w:pPr>
        <w:ind w:left="2574" w:hanging="360"/>
      </w:pPr>
    </w:lvl>
    <w:lvl w:ilvl="2" w:tplc="0816001B" w:tentative="1">
      <w:start w:val="1"/>
      <w:numFmt w:val="lowerRoman"/>
      <w:lvlText w:val="%3."/>
      <w:lvlJc w:val="right"/>
      <w:pPr>
        <w:ind w:left="3294" w:hanging="180"/>
      </w:pPr>
    </w:lvl>
    <w:lvl w:ilvl="3" w:tplc="0816000F" w:tentative="1">
      <w:start w:val="1"/>
      <w:numFmt w:val="decimal"/>
      <w:lvlText w:val="%4."/>
      <w:lvlJc w:val="left"/>
      <w:pPr>
        <w:ind w:left="4014" w:hanging="360"/>
      </w:pPr>
    </w:lvl>
    <w:lvl w:ilvl="4" w:tplc="08160019" w:tentative="1">
      <w:start w:val="1"/>
      <w:numFmt w:val="lowerLetter"/>
      <w:lvlText w:val="%5."/>
      <w:lvlJc w:val="left"/>
      <w:pPr>
        <w:ind w:left="4734" w:hanging="360"/>
      </w:pPr>
    </w:lvl>
    <w:lvl w:ilvl="5" w:tplc="0816001B" w:tentative="1">
      <w:start w:val="1"/>
      <w:numFmt w:val="lowerRoman"/>
      <w:lvlText w:val="%6."/>
      <w:lvlJc w:val="right"/>
      <w:pPr>
        <w:ind w:left="5454" w:hanging="180"/>
      </w:pPr>
    </w:lvl>
    <w:lvl w:ilvl="6" w:tplc="0816000F" w:tentative="1">
      <w:start w:val="1"/>
      <w:numFmt w:val="decimal"/>
      <w:lvlText w:val="%7."/>
      <w:lvlJc w:val="left"/>
      <w:pPr>
        <w:ind w:left="6174" w:hanging="360"/>
      </w:pPr>
    </w:lvl>
    <w:lvl w:ilvl="7" w:tplc="08160019" w:tentative="1">
      <w:start w:val="1"/>
      <w:numFmt w:val="lowerLetter"/>
      <w:lvlText w:val="%8."/>
      <w:lvlJc w:val="left"/>
      <w:pPr>
        <w:ind w:left="6894" w:hanging="360"/>
      </w:pPr>
    </w:lvl>
    <w:lvl w:ilvl="8" w:tplc="0816001B" w:tentative="1">
      <w:start w:val="1"/>
      <w:numFmt w:val="lowerRoman"/>
      <w:lvlText w:val="%9."/>
      <w:lvlJc w:val="right"/>
      <w:pPr>
        <w:ind w:left="7614" w:hanging="180"/>
      </w:pPr>
    </w:lvl>
  </w:abstractNum>
  <w:abstractNum w:abstractNumId="4">
    <w:nsid w:val="21DA5040"/>
    <w:multiLevelType w:val="hybridMultilevel"/>
    <w:tmpl w:val="DEB6A3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253633AB"/>
    <w:multiLevelType w:val="hybridMultilevel"/>
    <w:tmpl w:val="FB6A9A36"/>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6">
    <w:nsid w:val="2FF62DFD"/>
    <w:multiLevelType w:val="hybridMultilevel"/>
    <w:tmpl w:val="E436968C"/>
    <w:lvl w:ilvl="0" w:tplc="08090001">
      <w:start w:val="1"/>
      <w:numFmt w:val="bullet"/>
      <w:lvlText w:val=""/>
      <w:lvlJc w:val="left"/>
      <w:pPr>
        <w:ind w:left="1854" w:hanging="360"/>
      </w:pPr>
      <w:rPr>
        <w:rFonts w:ascii="Symbol" w:hAnsi="Symbol" w:hint="default"/>
      </w:r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num w:numId="1">
    <w:abstractNumId w:val="1"/>
  </w:num>
  <w:num w:numId="2">
    <w:abstractNumId w:val="3"/>
  </w:num>
  <w:num w:numId="3">
    <w:abstractNumId w:val="4"/>
  </w:num>
  <w:num w:numId="4">
    <w:abstractNumId w:val="1"/>
  </w:num>
  <w:num w:numId="5">
    <w:abstractNumId w:val="1"/>
  </w:num>
  <w:num w:numId="6">
    <w:abstractNumId w:val="1"/>
  </w:num>
  <w:num w:numId="7">
    <w:abstractNumId w:val="5"/>
  </w:num>
  <w:num w:numId="8">
    <w:abstractNumId w:val="2"/>
  </w:num>
  <w:num w:numId="9">
    <w:abstractNumId w:val="6"/>
  </w:num>
  <w:num w:numId="10">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ão Paulo Brás Delgado">
    <w15:presenceInfo w15:providerId="None" w15:userId="João Paulo Brás Delga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activeWritingStyle w:appName="MSWord" w:lang="pt-PT" w:vendorID="64" w:dllVersion="0" w:nlCheck="1" w:checkStyle="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57"/>
  <w:drawingGridVerticalSpacing w:val="57"/>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128"/>
    <w:rsid w:val="00000766"/>
    <w:rsid w:val="0000112B"/>
    <w:rsid w:val="00003E1E"/>
    <w:rsid w:val="00005504"/>
    <w:rsid w:val="00007BAA"/>
    <w:rsid w:val="0001090D"/>
    <w:rsid w:val="000113A9"/>
    <w:rsid w:val="0001194D"/>
    <w:rsid w:val="000122EE"/>
    <w:rsid w:val="000169D1"/>
    <w:rsid w:val="00024EFA"/>
    <w:rsid w:val="0003336F"/>
    <w:rsid w:val="000369BD"/>
    <w:rsid w:val="00042A6B"/>
    <w:rsid w:val="00042D73"/>
    <w:rsid w:val="00043689"/>
    <w:rsid w:val="00047B1F"/>
    <w:rsid w:val="00057A86"/>
    <w:rsid w:val="00060A91"/>
    <w:rsid w:val="0006275D"/>
    <w:rsid w:val="00064EB0"/>
    <w:rsid w:val="000716FA"/>
    <w:rsid w:val="00071CC6"/>
    <w:rsid w:val="00072ECC"/>
    <w:rsid w:val="000874E6"/>
    <w:rsid w:val="00090533"/>
    <w:rsid w:val="00091444"/>
    <w:rsid w:val="00092699"/>
    <w:rsid w:val="000956FA"/>
    <w:rsid w:val="000A00DF"/>
    <w:rsid w:val="000A134D"/>
    <w:rsid w:val="000A29E3"/>
    <w:rsid w:val="000A4FA0"/>
    <w:rsid w:val="000A6648"/>
    <w:rsid w:val="000A767B"/>
    <w:rsid w:val="000B0D08"/>
    <w:rsid w:val="000B3AD9"/>
    <w:rsid w:val="000B54FB"/>
    <w:rsid w:val="000B6029"/>
    <w:rsid w:val="000C0AD7"/>
    <w:rsid w:val="000C1B1E"/>
    <w:rsid w:val="000C4633"/>
    <w:rsid w:val="000C4A3E"/>
    <w:rsid w:val="000C6B8B"/>
    <w:rsid w:val="000D181E"/>
    <w:rsid w:val="000D4618"/>
    <w:rsid w:val="000D7EAE"/>
    <w:rsid w:val="000E1F92"/>
    <w:rsid w:val="000E23C5"/>
    <w:rsid w:val="000E2ABA"/>
    <w:rsid w:val="000F1077"/>
    <w:rsid w:val="000F26A5"/>
    <w:rsid w:val="000F7479"/>
    <w:rsid w:val="00101502"/>
    <w:rsid w:val="001035E0"/>
    <w:rsid w:val="00104FE3"/>
    <w:rsid w:val="00105885"/>
    <w:rsid w:val="00105FA9"/>
    <w:rsid w:val="001066A8"/>
    <w:rsid w:val="00114351"/>
    <w:rsid w:val="00114778"/>
    <w:rsid w:val="00114E29"/>
    <w:rsid w:val="001150E2"/>
    <w:rsid w:val="001164EB"/>
    <w:rsid w:val="00116D06"/>
    <w:rsid w:val="001176B6"/>
    <w:rsid w:val="00117B71"/>
    <w:rsid w:val="00123B21"/>
    <w:rsid w:val="00125FCB"/>
    <w:rsid w:val="00127F6A"/>
    <w:rsid w:val="001326E6"/>
    <w:rsid w:val="00132A7F"/>
    <w:rsid w:val="001357F9"/>
    <w:rsid w:val="0013701F"/>
    <w:rsid w:val="00137E5A"/>
    <w:rsid w:val="00144A71"/>
    <w:rsid w:val="001464CA"/>
    <w:rsid w:val="00155945"/>
    <w:rsid w:val="001567F0"/>
    <w:rsid w:val="00157D8B"/>
    <w:rsid w:val="00165450"/>
    <w:rsid w:val="00165571"/>
    <w:rsid w:val="00166024"/>
    <w:rsid w:val="001718C4"/>
    <w:rsid w:val="00172317"/>
    <w:rsid w:val="00175189"/>
    <w:rsid w:val="00180C54"/>
    <w:rsid w:val="00181031"/>
    <w:rsid w:val="0018471D"/>
    <w:rsid w:val="00187956"/>
    <w:rsid w:val="001918E0"/>
    <w:rsid w:val="001918EC"/>
    <w:rsid w:val="00192CD3"/>
    <w:rsid w:val="00193956"/>
    <w:rsid w:val="00194646"/>
    <w:rsid w:val="00196680"/>
    <w:rsid w:val="001976B2"/>
    <w:rsid w:val="00197D73"/>
    <w:rsid w:val="001A1278"/>
    <w:rsid w:val="001A20E5"/>
    <w:rsid w:val="001A3FCB"/>
    <w:rsid w:val="001A453C"/>
    <w:rsid w:val="001A4C99"/>
    <w:rsid w:val="001A5E3E"/>
    <w:rsid w:val="001B1D6A"/>
    <w:rsid w:val="001B32B2"/>
    <w:rsid w:val="001B4B29"/>
    <w:rsid w:val="001B6403"/>
    <w:rsid w:val="001C1E00"/>
    <w:rsid w:val="001C1F78"/>
    <w:rsid w:val="001C4A98"/>
    <w:rsid w:val="001C75DC"/>
    <w:rsid w:val="001D7348"/>
    <w:rsid w:val="001E18E7"/>
    <w:rsid w:val="001E47A4"/>
    <w:rsid w:val="001F0ABA"/>
    <w:rsid w:val="001F0B69"/>
    <w:rsid w:val="001F36DA"/>
    <w:rsid w:val="001F4F4D"/>
    <w:rsid w:val="001F634B"/>
    <w:rsid w:val="00201EC8"/>
    <w:rsid w:val="00202204"/>
    <w:rsid w:val="00202A6B"/>
    <w:rsid w:val="00204BAE"/>
    <w:rsid w:val="0020619E"/>
    <w:rsid w:val="00206BE4"/>
    <w:rsid w:val="00210651"/>
    <w:rsid w:val="002218AD"/>
    <w:rsid w:val="00223585"/>
    <w:rsid w:val="00225AD0"/>
    <w:rsid w:val="002272C2"/>
    <w:rsid w:val="002276F1"/>
    <w:rsid w:val="002327AF"/>
    <w:rsid w:val="002327F0"/>
    <w:rsid w:val="00232DF9"/>
    <w:rsid w:val="00234B72"/>
    <w:rsid w:val="002351BB"/>
    <w:rsid w:val="00235F52"/>
    <w:rsid w:val="002369DA"/>
    <w:rsid w:val="00237BD7"/>
    <w:rsid w:val="0024688A"/>
    <w:rsid w:val="002517BA"/>
    <w:rsid w:val="00251846"/>
    <w:rsid w:val="00253FE4"/>
    <w:rsid w:val="002554A2"/>
    <w:rsid w:val="00255CAF"/>
    <w:rsid w:val="0025604D"/>
    <w:rsid w:val="00260796"/>
    <w:rsid w:val="00270587"/>
    <w:rsid w:val="00272CA4"/>
    <w:rsid w:val="00276084"/>
    <w:rsid w:val="002829E4"/>
    <w:rsid w:val="002846AC"/>
    <w:rsid w:val="00291DDA"/>
    <w:rsid w:val="00294E60"/>
    <w:rsid w:val="00297506"/>
    <w:rsid w:val="0029786E"/>
    <w:rsid w:val="002A3613"/>
    <w:rsid w:val="002A688F"/>
    <w:rsid w:val="002A76BA"/>
    <w:rsid w:val="002B0E55"/>
    <w:rsid w:val="002B5F73"/>
    <w:rsid w:val="002C368E"/>
    <w:rsid w:val="002C490A"/>
    <w:rsid w:val="002C4B6F"/>
    <w:rsid w:val="002C6DE7"/>
    <w:rsid w:val="002D279D"/>
    <w:rsid w:val="002E101B"/>
    <w:rsid w:val="002E4BBA"/>
    <w:rsid w:val="002F0320"/>
    <w:rsid w:val="002F14EB"/>
    <w:rsid w:val="002F3AA0"/>
    <w:rsid w:val="002F4105"/>
    <w:rsid w:val="00300A6E"/>
    <w:rsid w:val="00306C2B"/>
    <w:rsid w:val="00307377"/>
    <w:rsid w:val="00310496"/>
    <w:rsid w:val="00310EE5"/>
    <w:rsid w:val="00313A81"/>
    <w:rsid w:val="0031463A"/>
    <w:rsid w:val="00314F05"/>
    <w:rsid w:val="00315F99"/>
    <w:rsid w:val="00316E9F"/>
    <w:rsid w:val="00324B05"/>
    <w:rsid w:val="00325A89"/>
    <w:rsid w:val="00326B21"/>
    <w:rsid w:val="00332A4C"/>
    <w:rsid w:val="00332ACA"/>
    <w:rsid w:val="0033459E"/>
    <w:rsid w:val="00340182"/>
    <w:rsid w:val="00340AB4"/>
    <w:rsid w:val="003441AE"/>
    <w:rsid w:val="00345652"/>
    <w:rsid w:val="00350BAB"/>
    <w:rsid w:val="003513BB"/>
    <w:rsid w:val="00352129"/>
    <w:rsid w:val="00355E38"/>
    <w:rsid w:val="00367175"/>
    <w:rsid w:val="00367B54"/>
    <w:rsid w:val="00371DBC"/>
    <w:rsid w:val="00372CA8"/>
    <w:rsid w:val="0037420B"/>
    <w:rsid w:val="00374277"/>
    <w:rsid w:val="003755C7"/>
    <w:rsid w:val="00376767"/>
    <w:rsid w:val="00384688"/>
    <w:rsid w:val="00385D33"/>
    <w:rsid w:val="003870FC"/>
    <w:rsid w:val="00392B6C"/>
    <w:rsid w:val="00394905"/>
    <w:rsid w:val="00395D52"/>
    <w:rsid w:val="003965EC"/>
    <w:rsid w:val="003B5825"/>
    <w:rsid w:val="003B741B"/>
    <w:rsid w:val="003C000B"/>
    <w:rsid w:val="003C78DE"/>
    <w:rsid w:val="003D0BA6"/>
    <w:rsid w:val="003D3C72"/>
    <w:rsid w:val="003D3E70"/>
    <w:rsid w:val="003D4515"/>
    <w:rsid w:val="003D6577"/>
    <w:rsid w:val="003E034A"/>
    <w:rsid w:val="003E2C1E"/>
    <w:rsid w:val="003E2CD3"/>
    <w:rsid w:val="003E632A"/>
    <w:rsid w:val="003F0D0F"/>
    <w:rsid w:val="003F1AC5"/>
    <w:rsid w:val="003F45C2"/>
    <w:rsid w:val="003F47C3"/>
    <w:rsid w:val="003F7964"/>
    <w:rsid w:val="004004D7"/>
    <w:rsid w:val="004057AB"/>
    <w:rsid w:val="00405EE0"/>
    <w:rsid w:val="00406F7E"/>
    <w:rsid w:val="00410EC7"/>
    <w:rsid w:val="00411F46"/>
    <w:rsid w:val="00414128"/>
    <w:rsid w:val="00417A55"/>
    <w:rsid w:val="004214F9"/>
    <w:rsid w:val="004242EE"/>
    <w:rsid w:val="00425E5D"/>
    <w:rsid w:val="00427645"/>
    <w:rsid w:val="004302FF"/>
    <w:rsid w:val="00431D95"/>
    <w:rsid w:val="004338D9"/>
    <w:rsid w:val="00437AFE"/>
    <w:rsid w:val="00441EE7"/>
    <w:rsid w:val="004425C0"/>
    <w:rsid w:val="004436F4"/>
    <w:rsid w:val="00452398"/>
    <w:rsid w:val="00462436"/>
    <w:rsid w:val="004652D8"/>
    <w:rsid w:val="004654A5"/>
    <w:rsid w:val="0047039F"/>
    <w:rsid w:val="004752C9"/>
    <w:rsid w:val="0047564B"/>
    <w:rsid w:val="00477949"/>
    <w:rsid w:val="004816CE"/>
    <w:rsid w:val="004846CB"/>
    <w:rsid w:val="004864F4"/>
    <w:rsid w:val="00487215"/>
    <w:rsid w:val="004921F6"/>
    <w:rsid w:val="00492B10"/>
    <w:rsid w:val="004935FB"/>
    <w:rsid w:val="00493C2F"/>
    <w:rsid w:val="004A0816"/>
    <w:rsid w:val="004B6ED5"/>
    <w:rsid w:val="004B77C1"/>
    <w:rsid w:val="004B7D1C"/>
    <w:rsid w:val="004B7D5E"/>
    <w:rsid w:val="004C45A4"/>
    <w:rsid w:val="004C757D"/>
    <w:rsid w:val="004C7AD5"/>
    <w:rsid w:val="004C7C1E"/>
    <w:rsid w:val="004D2FFF"/>
    <w:rsid w:val="004D7F50"/>
    <w:rsid w:val="004E03BE"/>
    <w:rsid w:val="004E3831"/>
    <w:rsid w:val="004E38D6"/>
    <w:rsid w:val="004E48D0"/>
    <w:rsid w:val="004E5558"/>
    <w:rsid w:val="004E5AD4"/>
    <w:rsid w:val="004E628D"/>
    <w:rsid w:val="004F13F1"/>
    <w:rsid w:val="00500FFA"/>
    <w:rsid w:val="00503E4E"/>
    <w:rsid w:val="00504090"/>
    <w:rsid w:val="00512C4B"/>
    <w:rsid w:val="00515CC2"/>
    <w:rsid w:val="0051640C"/>
    <w:rsid w:val="00516FA3"/>
    <w:rsid w:val="005219E7"/>
    <w:rsid w:val="00531D9E"/>
    <w:rsid w:val="00534208"/>
    <w:rsid w:val="0053526D"/>
    <w:rsid w:val="005404B0"/>
    <w:rsid w:val="00543DAA"/>
    <w:rsid w:val="00545321"/>
    <w:rsid w:val="005455B5"/>
    <w:rsid w:val="00545D21"/>
    <w:rsid w:val="005464FD"/>
    <w:rsid w:val="005468B8"/>
    <w:rsid w:val="005479EB"/>
    <w:rsid w:val="00552724"/>
    <w:rsid w:val="00553818"/>
    <w:rsid w:val="00554A09"/>
    <w:rsid w:val="00555ADE"/>
    <w:rsid w:val="0055779E"/>
    <w:rsid w:val="00560100"/>
    <w:rsid w:val="00560EA0"/>
    <w:rsid w:val="005632FB"/>
    <w:rsid w:val="00563ABE"/>
    <w:rsid w:val="005643DA"/>
    <w:rsid w:val="0056708E"/>
    <w:rsid w:val="00572531"/>
    <w:rsid w:val="0057637A"/>
    <w:rsid w:val="00580C4C"/>
    <w:rsid w:val="00580FE3"/>
    <w:rsid w:val="005810EF"/>
    <w:rsid w:val="005822E3"/>
    <w:rsid w:val="00582996"/>
    <w:rsid w:val="00582BAE"/>
    <w:rsid w:val="00582BCD"/>
    <w:rsid w:val="00583BB6"/>
    <w:rsid w:val="00585457"/>
    <w:rsid w:val="0058584D"/>
    <w:rsid w:val="00586FFC"/>
    <w:rsid w:val="00590A63"/>
    <w:rsid w:val="00592159"/>
    <w:rsid w:val="005937E7"/>
    <w:rsid w:val="00593855"/>
    <w:rsid w:val="00595096"/>
    <w:rsid w:val="005A28BB"/>
    <w:rsid w:val="005A307C"/>
    <w:rsid w:val="005A5099"/>
    <w:rsid w:val="005A6B96"/>
    <w:rsid w:val="005B090F"/>
    <w:rsid w:val="005B15BC"/>
    <w:rsid w:val="005B2EE6"/>
    <w:rsid w:val="005B4F97"/>
    <w:rsid w:val="005B52B2"/>
    <w:rsid w:val="005B6D80"/>
    <w:rsid w:val="005C1940"/>
    <w:rsid w:val="005C44B7"/>
    <w:rsid w:val="005C50C6"/>
    <w:rsid w:val="005C7A85"/>
    <w:rsid w:val="005D23C7"/>
    <w:rsid w:val="005D45F1"/>
    <w:rsid w:val="005D49E5"/>
    <w:rsid w:val="005D4FCF"/>
    <w:rsid w:val="005E2748"/>
    <w:rsid w:val="005E4152"/>
    <w:rsid w:val="005E4335"/>
    <w:rsid w:val="005E4968"/>
    <w:rsid w:val="005F261F"/>
    <w:rsid w:val="005F2833"/>
    <w:rsid w:val="005F29B5"/>
    <w:rsid w:val="005F43A8"/>
    <w:rsid w:val="005F4E42"/>
    <w:rsid w:val="005F528B"/>
    <w:rsid w:val="005F5846"/>
    <w:rsid w:val="005F585F"/>
    <w:rsid w:val="005F5981"/>
    <w:rsid w:val="005F6D12"/>
    <w:rsid w:val="005F73C0"/>
    <w:rsid w:val="006006F7"/>
    <w:rsid w:val="00602DE9"/>
    <w:rsid w:val="00611F8E"/>
    <w:rsid w:val="00612455"/>
    <w:rsid w:val="00612F12"/>
    <w:rsid w:val="0061518E"/>
    <w:rsid w:val="0062028A"/>
    <w:rsid w:val="00622080"/>
    <w:rsid w:val="00624E90"/>
    <w:rsid w:val="006263EF"/>
    <w:rsid w:val="00626A53"/>
    <w:rsid w:val="0063189B"/>
    <w:rsid w:val="00633D32"/>
    <w:rsid w:val="006365AE"/>
    <w:rsid w:val="00640220"/>
    <w:rsid w:val="0064063D"/>
    <w:rsid w:val="006407C9"/>
    <w:rsid w:val="00641DA3"/>
    <w:rsid w:val="00643EFD"/>
    <w:rsid w:val="006479D9"/>
    <w:rsid w:val="00650AEC"/>
    <w:rsid w:val="00653998"/>
    <w:rsid w:val="00653C50"/>
    <w:rsid w:val="00654053"/>
    <w:rsid w:val="00655539"/>
    <w:rsid w:val="00655740"/>
    <w:rsid w:val="00656A5B"/>
    <w:rsid w:val="00661934"/>
    <w:rsid w:val="00664425"/>
    <w:rsid w:val="00670A0F"/>
    <w:rsid w:val="00670EC1"/>
    <w:rsid w:val="00676050"/>
    <w:rsid w:val="00676F5F"/>
    <w:rsid w:val="0067749D"/>
    <w:rsid w:val="00680154"/>
    <w:rsid w:val="006868E3"/>
    <w:rsid w:val="00690821"/>
    <w:rsid w:val="006951C7"/>
    <w:rsid w:val="00696687"/>
    <w:rsid w:val="0069724F"/>
    <w:rsid w:val="006A17D4"/>
    <w:rsid w:val="006A3517"/>
    <w:rsid w:val="006B0883"/>
    <w:rsid w:val="006B3637"/>
    <w:rsid w:val="006B41AC"/>
    <w:rsid w:val="006B6257"/>
    <w:rsid w:val="006C0169"/>
    <w:rsid w:val="006C59D7"/>
    <w:rsid w:val="006C7C27"/>
    <w:rsid w:val="006D069F"/>
    <w:rsid w:val="006D0C49"/>
    <w:rsid w:val="006D4917"/>
    <w:rsid w:val="006D5383"/>
    <w:rsid w:val="006D61E3"/>
    <w:rsid w:val="006D7FCA"/>
    <w:rsid w:val="006F0349"/>
    <w:rsid w:val="006F2897"/>
    <w:rsid w:val="006F44CF"/>
    <w:rsid w:val="006F6B39"/>
    <w:rsid w:val="006F7380"/>
    <w:rsid w:val="0070210B"/>
    <w:rsid w:val="007074BD"/>
    <w:rsid w:val="00707C0B"/>
    <w:rsid w:val="00710363"/>
    <w:rsid w:val="00713EE7"/>
    <w:rsid w:val="00715E0A"/>
    <w:rsid w:val="00720B89"/>
    <w:rsid w:val="007251D9"/>
    <w:rsid w:val="007259C1"/>
    <w:rsid w:val="00725A6D"/>
    <w:rsid w:val="00726032"/>
    <w:rsid w:val="00726F57"/>
    <w:rsid w:val="00732576"/>
    <w:rsid w:val="00733602"/>
    <w:rsid w:val="00734EA3"/>
    <w:rsid w:val="007372FF"/>
    <w:rsid w:val="007517EE"/>
    <w:rsid w:val="007534C8"/>
    <w:rsid w:val="00754F39"/>
    <w:rsid w:val="00757425"/>
    <w:rsid w:val="00764DDF"/>
    <w:rsid w:val="0076715D"/>
    <w:rsid w:val="0077254A"/>
    <w:rsid w:val="007747F1"/>
    <w:rsid w:val="00774843"/>
    <w:rsid w:val="00775EAB"/>
    <w:rsid w:val="0077640A"/>
    <w:rsid w:val="00776532"/>
    <w:rsid w:val="00780174"/>
    <w:rsid w:val="007811FE"/>
    <w:rsid w:val="00781784"/>
    <w:rsid w:val="00782003"/>
    <w:rsid w:val="0078693D"/>
    <w:rsid w:val="00793B28"/>
    <w:rsid w:val="0079492F"/>
    <w:rsid w:val="007A4166"/>
    <w:rsid w:val="007A6D55"/>
    <w:rsid w:val="007B448C"/>
    <w:rsid w:val="007B5682"/>
    <w:rsid w:val="007B6053"/>
    <w:rsid w:val="007C074F"/>
    <w:rsid w:val="007C147C"/>
    <w:rsid w:val="007C27F0"/>
    <w:rsid w:val="007C3EB4"/>
    <w:rsid w:val="007C67EE"/>
    <w:rsid w:val="007D09A2"/>
    <w:rsid w:val="007D241D"/>
    <w:rsid w:val="007D5FF8"/>
    <w:rsid w:val="007D68A0"/>
    <w:rsid w:val="007D6F2D"/>
    <w:rsid w:val="007E1FE9"/>
    <w:rsid w:val="007E3212"/>
    <w:rsid w:val="007E5CB8"/>
    <w:rsid w:val="007F0714"/>
    <w:rsid w:val="007F1156"/>
    <w:rsid w:val="007F22AD"/>
    <w:rsid w:val="007F408F"/>
    <w:rsid w:val="0080013D"/>
    <w:rsid w:val="00802A6D"/>
    <w:rsid w:val="008207F2"/>
    <w:rsid w:val="00822722"/>
    <w:rsid w:val="00823D4D"/>
    <w:rsid w:val="0082559B"/>
    <w:rsid w:val="00825FE5"/>
    <w:rsid w:val="0083595B"/>
    <w:rsid w:val="00836082"/>
    <w:rsid w:val="00840B78"/>
    <w:rsid w:val="0084569E"/>
    <w:rsid w:val="00847633"/>
    <w:rsid w:val="00853C1D"/>
    <w:rsid w:val="00854A33"/>
    <w:rsid w:val="00856479"/>
    <w:rsid w:val="00861B5A"/>
    <w:rsid w:val="0086243E"/>
    <w:rsid w:val="008624C8"/>
    <w:rsid w:val="00863C2C"/>
    <w:rsid w:val="008657D5"/>
    <w:rsid w:val="00865FA3"/>
    <w:rsid w:val="0086789B"/>
    <w:rsid w:val="008710D6"/>
    <w:rsid w:val="008712CA"/>
    <w:rsid w:val="00875676"/>
    <w:rsid w:val="00875A84"/>
    <w:rsid w:val="00875C1E"/>
    <w:rsid w:val="00877DF5"/>
    <w:rsid w:val="00882017"/>
    <w:rsid w:val="0088289B"/>
    <w:rsid w:val="00886562"/>
    <w:rsid w:val="00887913"/>
    <w:rsid w:val="00890C2A"/>
    <w:rsid w:val="00891CC7"/>
    <w:rsid w:val="00893332"/>
    <w:rsid w:val="00894CC7"/>
    <w:rsid w:val="008A1C9E"/>
    <w:rsid w:val="008A282A"/>
    <w:rsid w:val="008A44C0"/>
    <w:rsid w:val="008A4876"/>
    <w:rsid w:val="008A4B0E"/>
    <w:rsid w:val="008A5B56"/>
    <w:rsid w:val="008A659B"/>
    <w:rsid w:val="008A66C4"/>
    <w:rsid w:val="008B00D0"/>
    <w:rsid w:val="008B0160"/>
    <w:rsid w:val="008B02CA"/>
    <w:rsid w:val="008B2988"/>
    <w:rsid w:val="008B32DE"/>
    <w:rsid w:val="008B483B"/>
    <w:rsid w:val="008C244E"/>
    <w:rsid w:val="008C29D4"/>
    <w:rsid w:val="008C4C8B"/>
    <w:rsid w:val="008C5B17"/>
    <w:rsid w:val="008D1682"/>
    <w:rsid w:val="008D291F"/>
    <w:rsid w:val="008D3892"/>
    <w:rsid w:val="008D4746"/>
    <w:rsid w:val="008D5A7C"/>
    <w:rsid w:val="008D7DBE"/>
    <w:rsid w:val="008E03A4"/>
    <w:rsid w:val="008E230D"/>
    <w:rsid w:val="008E39E0"/>
    <w:rsid w:val="008E7DA9"/>
    <w:rsid w:val="008F13D7"/>
    <w:rsid w:val="008F20AE"/>
    <w:rsid w:val="0090272F"/>
    <w:rsid w:val="00910256"/>
    <w:rsid w:val="0091204D"/>
    <w:rsid w:val="009125DA"/>
    <w:rsid w:val="009153EC"/>
    <w:rsid w:val="00916D95"/>
    <w:rsid w:val="00920AEB"/>
    <w:rsid w:val="0092135B"/>
    <w:rsid w:val="0093033D"/>
    <w:rsid w:val="009329C1"/>
    <w:rsid w:val="00934C7F"/>
    <w:rsid w:val="0093503A"/>
    <w:rsid w:val="00937789"/>
    <w:rsid w:val="00940E43"/>
    <w:rsid w:val="00943255"/>
    <w:rsid w:val="00943FCF"/>
    <w:rsid w:val="00945CB5"/>
    <w:rsid w:val="00950832"/>
    <w:rsid w:val="00952860"/>
    <w:rsid w:val="00957E1B"/>
    <w:rsid w:val="009641E3"/>
    <w:rsid w:val="009645FD"/>
    <w:rsid w:val="00965215"/>
    <w:rsid w:val="00970C74"/>
    <w:rsid w:val="00972444"/>
    <w:rsid w:val="009755E4"/>
    <w:rsid w:val="00985C27"/>
    <w:rsid w:val="0098764B"/>
    <w:rsid w:val="009920DD"/>
    <w:rsid w:val="00995F97"/>
    <w:rsid w:val="009962C0"/>
    <w:rsid w:val="00997A32"/>
    <w:rsid w:val="00997C9A"/>
    <w:rsid w:val="009A2172"/>
    <w:rsid w:val="009A3B37"/>
    <w:rsid w:val="009B05F2"/>
    <w:rsid w:val="009B0D6B"/>
    <w:rsid w:val="009B13E1"/>
    <w:rsid w:val="009B3B64"/>
    <w:rsid w:val="009B4E24"/>
    <w:rsid w:val="009B60D4"/>
    <w:rsid w:val="009C1872"/>
    <w:rsid w:val="009C306B"/>
    <w:rsid w:val="009C32E8"/>
    <w:rsid w:val="009C6534"/>
    <w:rsid w:val="009D0AC1"/>
    <w:rsid w:val="009D0CA8"/>
    <w:rsid w:val="009D1D16"/>
    <w:rsid w:val="009D36D7"/>
    <w:rsid w:val="009D3A63"/>
    <w:rsid w:val="009D3B4F"/>
    <w:rsid w:val="009E2F7F"/>
    <w:rsid w:val="009E48DB"/>
    <w:rsid w:val="009E4B7D"/>
    <w:rsid w:val="009E4C38"/>
    <w:rsid w:val="009E565C"/>
    <w:rsid w:val="009E797F"/>
    <w:rsid w:val="009F0D08"/>
    <w:rsid w:val="009F40EA"/>
    <w:rsid w:val="009F44B0"/>
    <w:rsid w:val="009F59B9"/>
    <w:rsid w:val="009F7105"/>
    <w:rsid w:val="00A01559"/>
    <w:rsid w:val="00A06437"/>
    <w:rsid w:val="00A06853"/>
    <w:rsid w:val="00A16FE2"/>
    <w:rsid w:val="00A23039"/>
    <w:rsid w:val="00A3053A"/>
    <w:rsid w:val="00A319D2"/>
    <w:rsid w:val="00A31ABA"/>
    <w:rsid w:val="00A31D17"/>
    <w:rsid w:val="00A33412"/>
    <w:rsid w:val="00A34BAD"/>
    <w:rsid w:val="00A36319"/>
    <w:rsid w:val="00A4527B"/>
    <w:rsid w:val="00A45639"/>
    <w:rsid w:val="00A47BF5"/>
    <w:rsid w:val="00A53129"/>
    <w:rsid w:val="00A54236"/>
    <w:rsid w:val="00A612FA"/>
    <w:rsid w:val="00A61C78"/>
    <w:rsid w:val="00A65567"/>
    <w:rsid w:val="00A65E7D"/>
    <w:rsid w:val="00A673B4"/>
    <w:rsid w:val="00A6754F"/>
    <w:rsid w:val="00A704B9"/>
    <w:rsid w:val="00A806B0"/>
    <w:rsid w:val="00A82EAC"/>
    <w:rsid w:val="00A868B9"/>
    <w:rsid w:val="00A92AA2"/>
    <w:rsid w:val="00A9377B"/>
    <w:rsid w:val="00A94968"/>
    <w:rsid w:val="00A965B5"/>
    <w:rsid w:val="00AA034E"/>
    <w:rsid w:val="00AA205B"/>
    <w:rsid w:val="00AA3ACE"/>
    <w:rsid w:val="00AA534B"/>
    <w:rsid w:val="00AA5C12"/>
    <w:rsid w:val="00AA60B8"/>
    <w:rsid w:val="00AA6998"/>
    <w:rsid w:val="00AA7584"/>
    <w:rsid w:val="00AA7C61"/>
    <w:rsid w:val="00AB21EB"/>
    <w:rsid w:val="00AB332A"/>
    <w:rsid w:val="00AB4857"/>
    <w:rsid w:val="00AB5FFE"/>
    <w:rsid w:val="00AC0980"/>
    <w:rsid w:val="00AC367D"/>
    <w:rsid w:val="00AC448A"/>
    <w:rsid w:val="00AC4DBD"/>
    <w:rsid w:val="00AD02EC"/>
    <w:rsid w:val="00AD5461"/>
    <w:rsid w:val="00AD5F31"/>
    <w:rsid w:val="00AD7EC9"/>
    <w:rsid w:val="00AE0004"/>
    <w:rsid w:val="00AE1D23"/>
    <w:rsid w:val="00AE2D52"/>
    <w:rsid w:val="00AF3412"/>
    <w:rsid w:val="00AF47DA"/>
    <w:rsid w:val="00AF72D4"/>
    <w:rsid w:val="00B0008D"/>
    <w:rsid w:val="00B047D9"/>
    <w:rsid w:val="00B05CE0"/>
    <w:rsid w:val="00B065FA"/>
    <w:rsid w:val="00B07883"/>
    <w:rsid w:val="00B10463"/>
    <w:rsid w:val="00B11963"/>
    <w:rsid w:val="00B122C0"/>
    <w:rsid w:val="00B14DF0"/>
    <w:rsid w:val="00B15337"/>
    <w:rsid w:val="00B21D1D"/>
    <w:rsid w:val="00B2215B"/>
    <w:rsid w:val="00B24151"/>
    <w:rsid w:val="00B2700E"/>
    <w:rsid w:val="00B27898"/>
    <w:rsid w:val="00B27C62"/>
    <w:rsid w:val="00B30316"/>
    <w:rsid w:val="00B328C4"/>
    <w:rsid w:val="00B339C2"/>
    <w:rsid w:val="00B36701"/>
    <w:rsid w:val="00B37522"/>
    <w:rsid w:val="00B40F06"/>
    <w:rsid w:val="00B4109E"/>
    <w:rsid w:val="00B41BE1"/>
    <w:rsid w:val="00B60C0A"/>
    <w:rsid w:val="00B61425"/>
    <w:rsid w:val="00B628BD"/>
    <w:rsid w:val="00B639B5"/>
    <w:rsid w:val="00B64526"/>
    <w:rsid w:val="00B648DC"/>
    <w:rsid w:val="00B66B73"/>
    <w:rsid w:val="00B67724"/>
    <w:rsid w:val="00B70122"/>
    <w:rsid w:val="00B71142"/>
    <w:rsid w:val="00B72904"/>
    <w:rsid w:val="00B73382"/>
    <w:rsid w:val="00B9123E"/>
    <w:rsid w:val="00B97512"/>
    <w:rsid w:val="00BA37D6"/>
    <w:rsid w:val="00BA3E92"/>
    <w:rsid w:val="00BA4A5E"/>
    <w:rsid w:val="00BA750D"/>
    <w:rsid w:val="00BB22DB"/>
    <w:rsid w:val="00BB7955"/>
    <w:rsid w:val="00BC553A"/>
    <w:rsid w:val="00BD320B"/>
    <w:rsid w:val="00BD43FD"/>
    <w:rsid w:val="00BD7AE9"/>
    <w:rsid w:val="00BE6188"/>
    <w:rsid w:val="00BE6374"/>
    <w:rsid w:val="00BE65AF"/>
    <w:rsid w:val="00BE67CE"/>
    <w:rsid w:val="00BF2B4F"/>
    <w:rsid w:val="00BF3C32"/>
    <w:rsid w:val="00BF5ED6"/>
    <w:rsid w:val="00BF6936"/>
    <w:rsid w:val="00C03366"/>
    <w:rsid w:val="00C04AA0"/>
    <w:rsid w:val="00C06C5D"/>
    <w:rsid w:val="00C07C88"/>
    <w:rsid w:val="00C1000D"/>
    <w:rsid w:val="00C11B17"/>
    <w:rsid w:val="00C1264A"/>
    <w:rsid w:val="00C15C45"/>
    <w:rsid w:val="00C16005"/>
    <w:rsid w:val="00C20B6D"/>
    <w:rsid w:val="00C213C6"/>
    <w:rsid w:val="00C21738"/>
    <w:rsid w:val="00C25405"/>
    <w:rsid w:val="00C26746"/>
    <w:rsid w:val="00C31CF2"/>
    <w:rsid w:val="00C3354E"/>
    <w:rsid w:val="00C3418C"/>
    <w:rsid w:val="00C347F2"/>
    <w:rsid w:val="00C367A2"/>
    <w:rsid w:val="00C369AD"/>
    <w:rsid w:val="00C40089"/>
    <w:rsid w:val="00C440BF"/>
    <w:rsid w:val="00C44D31"/>
    <w:rsid w:val="00C4693D"/>
    <w:rsid w:val="00C5396C"/>
    <w:rsid w:val="00C57A2D"/>
    <w:rsid w:val="00C57A61"/>
    <w:rsid w:val="00C64E16"/>
    <w:rsid w:val="00C651F5"/>
    <w:rsid w:val="00C67CF5"/>
    <w:rsid w:val="00C704A0"/>
    <w:rsid w:val="00C7232F"/>
    <w:rsid w:val="00C75486"/>
    <w:rsid w:val="00C765B6"/>
    <w:rsid w:val="00C770AC"/>
    <w:rsid w:val="00C812C3"/>
    <w:rsid w:val="00C83E18"/>
    <w:rsid w:val="00C83F5B"/>
    <w:rsid w:val="00C84A7F"/>
    <w:rsid w:val="00C857F6"/>
    <w:rsid w:val="00C85A0F"/>
    <w:rsid w:val="00C862E0"/>
    <w:rsid w:val="00C878F7"/>
    <w:rsid w:val="00C9110C"/>
    <w:rsid w:val="00C91B42"/>
    <w:rsid w:val="00C942B2"/>
    <w:rsid w:val="00C97574"/>
    <w:rsid w:val="00CA0AEF"/>
    <w:rsid w:val="00CA4906"/>
    <w:rsid w:val="00CA55B0"/>
    <w:rsid w:val="00CB0BB4"/>
    <w:rsid w:val="00CB0F26"/>
    <w:rsid w:val="00CB4429"/>
    <w:rsid w:val="00CB4587"/>
    <w:rsid w:val="00CB5754"/>
    <w:rsid w:val="00CC1C2E"/>
    <w:rsid w:val="00CC38A6"/>
    <w:rsid w:val="00CC57F2"/>
    <w:rsid w:val="00CC57F5"/>
    <w:rsid w:val="00CC6A68"/>
    <w:rsid w:val="00CC6D93"/>
    <w:rsid w:val="00CC7CFE"/>
    <w:rsid w:val="00CC7E10"/>
    <w:rsid w:val="00CD103B"/>
    <w:rsid w:val="00CD11B2"/>
    <w:rsid w:val="00CD1B8A"/>
    <w:rsid w:val="00CD4D6D"/>
    <w:rsid w:val="00CD643F"/>
    <w:rsid w:val="00CE0197"/>
    <w:rsid w:val="00CE0B7D"/>
    <w:rsid w:val="00CE505A"/>
    <w:rsid w:val="00CE5935"/>
    <w:rsid w:val="00CE5F3A"/>
    <w:rsid w:val="00CE7F83"/>
    <w:rsid w:val="00CF2983"/>
    <w:rsid w:val="00CF42FD"/>
    <w:rsid w:val="00CF5229"/>
    <w:rsid w:val="00CF7B4B"/>
    <w:rsid w:val="00D067EE"/>
    <w:rsid w:val="00D144B8"/>
    <w:rsid w:val="00D1574F"/>
    <w:rsid w:val="00D16B9C"/>
    <w:rsid w:val="00D1786C"/>
    <w:rsid w:val="00D17D99"/>
    <w:rsid w:val="00D25DCA"/>
    <w:rsid w:val="00D30653"/>
    <w:rsid w:val="00D33BB7"/>
    <w:rsid w:val="00D42449"/>
    <w:rsid w:val="00D42622"/>
    <w:rsid w:val="00D428C4"/>
    <w:rsid w:val="00D438EF"/>
    <w:rsid w:val="00D52AA4"/>
    <w:rsid w:val="00D52B76"/>
    <w:rsid w:val="00D53BF8"/>
    <w:rsid w:val="00D56577"/>
    <w:rsid w:val="00D57031"/>
    <w:rsid w:val="00D57E20"/>
    <w:rsid w:val="00D607A3"/>
    <w:rsid w:val="00D62450"/>
    <w:rsid w:val="00D64B3C"/>
    <w:rsid w:val="00D65130"/>
    <w:rsid w:val="00D7007C"/>
    <w:rsid w:val="00D703A7"/>
    <w:rsid w:val="00D73608"/>
    <w:rsid w:val="00D75E57"/>
    <w:rsid w:val="00D80C0E"/>
    <w:rsid w:val="00D838A2"/>
    <w:rsid w:val="00D841FF"/>
    <w:rsid w:val="00D853E6"/>
    <w:rsid w:val="00D904F9"/>
    <w:rsid w:val="00D90DA6"/>
    <w:rsid w:val="00D92005"/>
    <w:rsid w:val="00D93FF9"/>
    <w:rsid w:val="00D9472C"/>
    <w:rsid w:val="00D9634B"/>
    <w:rsid w:val="00D9667B"/>
    <w:rsid w:val="00DA031E"/>
    <w:rsid w:val="00DA146B"/>
    <w:rsid w:val="00DA192F"/>
    <w:rsid w:val="00DA2AE9"/>
    <w:rsid w:val="00DA2EBA"/>
    <w:rsid w:val="00DA2ED5"/>
    <w:rsid w:val="00DA34CB"/>
    <w:rsid w:val="00DA39C6"/>
    <w:rsid w:val="00DA72A4"/>
    <w:rsid w:val="00DA733E"/>
    <w:rsid w:val="00DA7FB5"/>
    <w:rsid w:val="00DB2290"/>
    <w:rsid w:val="00DB3266"/>
    <w:rsid w:val="00DB3E9D"/>
    <w:rsid w:val="00DB5D76"/>
    <w:rsid w:val="00DB7C63"/>
    <w:rsid w:val="00DC1C37"/>
    <w:rsid w:val="00DC2476"/>
    <w:rsid w:val="00DD16D2"/>
    <w:rsid w:val="00DD357A"/>
    <w:rsid w:val="00DD6C53"/>
    <w:rsid w:val="00DD7A48"/>
    <w:rsid w:val="00DD7DEA"/>
    <w:rsid w:val="00DE0B73"/>
    <w:rsid w:val="00DE1B09"/>
    <w:rsid w:val="00DE5B80"/>
    <w:rsid w:val="00DF3EC1"/>
    <w:rsid w:val="00DF4562"/>
    <w:rsid w:val="00E00F20"/>
    <w:rsid w:val="00E04120"/>
    <w:rsid w:val="00E05EEE"/>
    <w:rsid w:val="00E062F4"/>
    <w:rsid w:val="00E135CF"/>
    <w:rsid w:val="00E1425D"/>
    <w:rsid w:val="00E16125"/>
    <w:rsid w:val="00E2154B"/>
    <w:rsid w:val="00E235D8"/>
    <w:rsid w:val="00E23FB0"/>
    <w:rsid w:val="00E2575D"/>
    <w:rsid w:val="00E26A10"/>
    <w:rsid w:val="00E27653"/>
    <w:rsid w:val="00E27B2C"/>
    <w:rsid w:val="00E31DD9"/>
    <w:rsid w:val="00E32DA2"/>
    <w:rsid w:val="00E352F1"/>
    <w:rsid w:val="00E355FF"/>
    <w:rsid w:val="00E4160C"/>
    <w:rsid w:val="00E43A5E"/>
    <w:rsid w:val="00E44B12"/>
    <w:rsid w:val="00E52459"/>
    <w:rsid w:val="00E534BD"/>
    <w:rsid w:val="00E53FD4"/>
    <w:rsid w:val="00E5445C"/>
    <w:rsid w:val="00E568D6"/>
    <w:rsid w:val="00E56A1D"/>
    <w:rsid w:val="00E57929"/>
    <w:rsid w:val="00E60481"/>
    <w:rsid w:val="00E60960"/>
    <w:rsid w:val="00E62CC9"/>
    <w:rsid w:val="00E6540A"/>
    <w:rsid w:val="00E66693"/>
    <w:rsid w:val="00E677C1"/>
    <w:rsid w:val="00E67999"/>
    <w:rsid w:val="00E71440"/>
    <w:rsid w:val="00E770B6"/>
    <w:rsid w:val="00E77BF2"/>
    <w:rsid w:val="00E8066E"/>
    <w:rsid w:val="00E80BD6"/>
    <w:rsid w:val="00E8253B"/>
    <w:rsid w:val="00E83216"/>
    <w:rsid w:val="00E86469"/>
    <w:rsid w:val="00E92F78"/>
    <w:rsid w:val="00E965DB"/>
    <w:rsid w:val="00E9742F"/>
    <w:rsid w:val="00EB01AB"/>
    <w:rsid w:val="00EC0A0F"/>
    <w:rsid w:val="00EC21C6"/>
    <w:rsid w:val="00EC2963"/>
    <w:rsid w:val="00EC2A8E"/>
    <w:rsid w:val="00ED08E5"/>
    <w:rsid w:val="00ED0B0B"/>
    <w:rsid w:val="00ED1068"/>
    <w:rsid w:val="00ED24A8"/>
    <w:rsid w:val="00ED5FBC"/>
    <w:rsid w:val="00EE188C"/>
    <w:rsid w:val="00EE36C5"/>
    <w:rsid w:val="00EE7EFE"/>
    <w:rsid w:val="00EF1726"/>
    <w:rsid w:val="00EF690E"/>
    <w:rsid w:val="00EF755D"/>
    <w:rsid w:val="00F01DE9"/>
    <w:rsid w:val="00F03349"/>
    <w:rsid w:val="00F05CA4"/>
    <w:rsid w:val="00F06D20"/>
    <w:rsid w:val="00F11AB4"/>
    <w:rsid w:val="00F12D10"/>
    <w:rsid w:val="00F14FA6"/>
    <w:rsid w:val="00F17A93"/>
    <w:rsid w:val="00F21CE8"/>
    <w:rsid w:val="00F248F2"/>
    <w:rsid w:val="00F25365"/>
    <w:rsid w:val="00F2554D"/>
    <w:rsid w:val="00F255BA"/>
    <w:rsid w:val="00F25CA5"/>
    <w:rsid w:val="00F26A26"/>
    <w:rsid w:val="00F3247E"/>
    <w:rsid w:val="00F335D4"/>
    <w:rsid w:val="00F34A5A"/>
    <w:rsid w:val="00F34E33"/>
    <w:rsid w:val="00F35A8D"/>
    <w:rsid w:val="00F415B4"/>
    <w:rsid w:val="00F44B76"/>
    <w:rsid w:val="00F536D3"/>
    <w:rsid w:val="00F60215"/>
    <w:rsid w:val="00F6260B"/>
    <w:rsid w:val="00F63001"/>
    <w:rsid w:val="00F63E78"/>
    <w:rsid w:val="00F646DD"/>
    <w:rsid w:val="00F6746A"/>
    <w:rsid w:val="00F67A10"/>
    <w:rsid w:val="00F72AFE"/>
    <w:rsid w:val="00F77C23"/>
    <w:rsid w:val="00F80CAE"/>
    <w:rsid w:val="00F85665"/>
    <w:rsid w:val="00F91011"/>
    <w:rsid w:val="00F941D3"/>
    <w:rsid w:val="00F964D2"/>
    <w:rsid w:val="00FA1487"/>
    <w:rsid w:val="00FA19F2"/>
    <w:rsid w:val="00FA2793"/>
    <w:rsid w:val="00FB58D5"/>
    <w:rsid w:val="00FC08C3"/>
    <w:rsid w:val="00FC16EA"/>
    <w:rsid w:val="00FC1BF7"/>
    <w:rsid w:val="00FC3AE4"/>
    <w:rsid w:val="00FC5E62"/>
    <w:rsid w:val="00FC7760"/>
    <w:rsid w:val="00FC7F29"/>
    <w:rsid w:val="00FD0836"/>
    <w:rsid w:val="00FD579C"/>
    <w:rsid w:val="00FD5C3A"/>
    <w:rsid w:val="00FE0303"/>
    <w:rsid w:val="00FE2152"/>
    <w:rsid w:val="00FE5E9D"/>
    <w:rsid w:val="00FF028D"/>
    <w:rsid w:val="00FF0360"/>
    <w:rsid w:val="00FF105E"/>
    <w:rsid w:val="00FF1445"/>
    <w:rsid w:val="00FF1B77"/>
    <w:rsid w:val="00FF591A"/>
  </w:rsids>
  <m:mathPr>
    <m:mathFont m:val="Cambria Math"/>
    <m:brkBin m:val="before"/>
    <m:brkBinSub m:val="--"/>
    <m:smallFrac m:val="0"/>
    <m:dispDef/>
    <m:lMargin m:val="0"/>
    <m:rMargin m:val="0"/>
    <m:defJc m:val="centerGroup"/>
    <m:wrapIndent m:val="1440"/>
    <m:intLim m:val="subSup"/>
    <m:naryLim m:val="undOvr"/>
  </m:mathPr>
  <w:themeFontLang w:val="pt-PT"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721E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pt-PT" w:eastAsia="pt-PT"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D320B"/>
    <w:pPr>
      <w:overflowPunct w:val="0"/>
      <w:autoSpaceDE w:val="0"/>
      <w:autoSpaceDN w:val="0"/>
      <w:adjustRightInd w:val="0"/>
      <w:textAlignment w:val="baseline"/>
    </w:pPr>
    <w:rPr>
      <w:rFonts w:ascii="Times" w:hAnsi="Times"/>
      <w:lang w:val="en-GB" w:eastAsia="en-US"/>
    </w:rPr>
  </w:style>
  <w:style w:type="paragraph" w:styleId="Heading1">
    <w:name w:val="heading 1"/>
    <w:basedOn w:val="Normal"/>
    <w:next w:val="Normal"/>
    <w:link w:val="Heading1Char"/>
    <w:uiPriority w:val="9"/>
    <w:qFormat/>
    <w:rsid w:val="00A47BF5"/>
    <w:pPr>
      <w:keepNext/>
      <w:numPr>
        <w:numId w:val="1"/>
      </w:numPr>
      <w:spacing w:before="600" w:after="240"/>
      <w:outlineLvl w:val="0"/>
    </w:pPr>
    <w:rPr>
      <w:rFonts w:ascii="Calibri" w:hAnsi="Calibri"/>
      <w:b/>
      <w:bCs/>
      <w:caps/>
      <w:sz w:val="36"/>
      <w:lang w:val="pt-PT"/>
    </w:rPr>
  </w:style>
  <w:style w:type="paragraph" w:styleId="Heading2">
    <w:name w:val="heading 2"/>
    <w:basedOn w:val="Normal"/>
    <w:next w:val="Normal"/>
    <w:qFormat/>
    <w:rsid w:val="008B0160"/>
    <w:pPr>
      <w:keepNext/>
      <w:numPr>
        <w:ilvl w:val="1"/>
        <w:numId w:val="1"/>
      </w:numPr>
      <w:spacing w:before="480" w:after="240"/>
      <w:outlineLvl w:val="1"/>
    </w:pPr>
    <w:rPr>
      <w:rFonts w:ascii="Calibri" w:hAnsi="Calibri" w:cs="Arial"/>
      <w:b/>
      <w:bCs/>
      <w:sz w:val="32"/>
      <w:lang w:val="pt-PT"/>
    </w:rPr>
  </w:style>
  <w:style w:type="paragraph" w:styleId="Heading3">
    <w:name w:val="heading 3"/>
    <w:basedOn w:val="Normal"/>
    <w:next w:val="Normal"/>
    <w:link w:val="Heading3Char"/>
    <w:unhideWhenUsed/>
    <w:qFormat/>
    <w:rsid w:val="008B0160"/>
    <w:pPr>
      <w:keepNext/>
      <w:numPr>
        <w:ilvl w:val="2"/>
        <w:numId w:val="1"/>
      </w:numPr>
      <w:spacing w:before="360" w:after="120"/>
      <w:outlineLvl w:val="2"/>
    </w:pPr>
    <w:rPr>
      <w:rFonts w:ascii="Calibri" w:hAnsi="Calibri"/>
      <w:b/>
      <w:bCs/>
      <w:sz w:val="28"/>
      <w:szCs w:val="26"/>
    </w:rPr>
  </w:style>
  <w:style w:type="paragraph" w:styleId="Heading4">
    <w:name w:val="heading 4"/>
    <w:basedOn w:val="Normal"/>
    <w:next w:val="Normal"/>
    <w:link w:val="Heading4Char"/>
    <w:unhideWhenUsed/>
    <w:qFormat/>
    <w:rsid w:val="008B0160"/>
    <w:pPr>
      <w:keepNext/>
      <w:numPr>
        <w:ilvl w:val="3"/>
        <w:numId w:val="1"/>
      </w:numPr>
      <w:spacing w:before="240" w:after="120"/>
      <w:outlineLvl w:val="3"/>
    </w:pPr>
    <w:rPr>
      <w:rFonts w:ascii="Calibri" w:hAnsi="Calibri"/>
      <w:b/>
      <w:bCs/>
      <w:szCs w:val="28"/>
    </w:rPr>
  </w:style>
  <w:style w:type="paragraph" w:styleId="Heading5">
    <w:name w:val="heading 5"/>
    <w:basedOn w:val="Normal"/>
    <w:next w:val="Normal"/>
    <w:link w:val="Heading5Char"/>
    <w:unhideWhenUsed/>
    <w:qFormat/>
    <w:rsid w:val="008B0160"/>
    <w:pPr>
      <w:numPr>
        <w:ilvl w:val="4"/>
        <w:numId w:val="1"/>
      </w:numPr>
      <w:spacing w:before="240" w:after="120"/>
      <w:outlineLvl w:val="4"/>
    </w:pPr>
    <w:rPr>
      <w:rFonts w:ascii="Calibri" w:hAnsi="Calibri"/>
      <w:b/>
      <w:bCs/>
      <w:i/>
      <w:iCs/>
      <w:szCs w:val="26"/>
    </w:rPr>
  </w:style>
  <w:style w:type="paragraph" w:styleId="Heading6">
    <w:name w:val="heading 6"/>
    <w:basedOn w:val="Normal"/>
    <w:next w:val="Normal"/>
    <w:link w:val="Heading6Char"/>
    <w:semiHidden/>
    <w:unhideWhenUsed/>
    <w:qFormat/>
    <w:rsid w:val="00CE0B7D"/>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CE0B7D"/>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CE0B7D"/>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CE0B7D"/>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0BAB"/>
    <w:pPr>
      <w:tabs>
        <w:tab w:val="center" w:pos="4153"/>
        <w:tab w:val="right" w:pos="8306"/>
      </w:tabs>
      <w:spacing w:after="240"/>
    </w:pPr>
    <w:rPr>
      <w:rFonts w:ascii="Calibri" w:hAnsi="Calibri"/>
      <w:sz w:val="20"/>
      <w:lang w:val="pt-PT"/>
    </w:rPr>
  </w:style>
  <w:style w:type="paragraph" w:styleId="Footer">
    <w:name w:val="footer"/>
    <w:basedOn w:val="Normal"/>
    <w:link w:val="FooterChar"/>
    <w:uiPriority w:val="99"/>
    <w:rsid w:val="00350BAB"/>
    <w:pPr>
      <w:tabs>
        <w:tab w:val="center" w:pos="4153"/>
        <w:tab w:val="right" w:pos="8306"/>
      </w:tabs>
      <w:spacing w:before="240"/>
    </w:pPr>
    <w:rPr>
      <w:rFonts w:ascii="Calibri" w:hAnsi="Calibri"/>
      <w:sz w:val="20"/>
      <w:lang w:val="pt-PT"/>
    </w:rPr>
  </w:style>
  <w:style w:type="paragraph" w:styleId="BodyText">
    <w:name w:val="Body Text"/>
    <w:basedOn w:val="Normal"/>
    <w:rsid w:val="00593855"/>
    <w:pPr>
      <w:jc w:val="center"/>
    </w:pPr>
    <w:rPr>
      <w:rFonts w:ascii="Times New Roman" w:hAnsi="Times New Roman"/>
      <w:b/>
      <w:sz w:val="40"/>
      <w:lang w:val="pt-PT"/>
    </w:rPr>
  </w:style>
  <w:style w:type="paragraph" w:styleId="BodyText2">
    <w:name w:val="Body Text 2"/>
    <w:basedOn w:val="Normal"/>
    <w:rsid w:val="00593855"/>
    <w:pPr>
      <w:overflowPunct/>
      <w:autoSpaceDE/>
      <w:autoSpaceDN/>
      <w:adjustRightInd/>
      <w:spacing w:line="360" w:lineRule="auto"/>
      <w:jc w:val="center"/>
      <w:textAlignment w:val="auto"/>
    </w:pPr>
    <w:rPr>
      <w:rFonts w:ascii="Times New Roman" w:hAnsi="Times New Roman"/>
      <w:b/>
      <w:sz w:val="28"/>
      <w:lang w:val="pt-PT"/>
    </w:rPr>
  </w:style>
  <w:style w:type="paragraph" w:styleId="BalloonText">
    <w:name w:val="Balloon Text"/>
    <w:basedOn w:val="Normal"/>
    <w:semiHidden/>
    <w:rsid w:val="00F67A10"/>
    <w:rPr>
      <w:rFonts w:ascii="Tahoma" w:hAnsi="Tahoma" w:cs="Tahoma"/>
      <w:sz w:val="16"/>
      <w:szCs w:val="16"/>
    </w:rPr>
  </w:style>
  <w:style w:type="paragraph" w:styleId="NoSpacing">
    <w:name w:val="No Spacing"/>
    <w:link w:val="NoSpacingChar"/>
    <w:uiPriority w:val="1"/>
    <w:qFormat/>
    <w:rsid w:val="00A704B9"/>
    <w:rPr>
      <w:rFonts w:ascii="Calibri" w:hAnsi="Calibri"/>
      <w:sz w:val="22"/>
      <w:szCs w:val="22"/>
      <w:lang w:val="en-US" w:eastAsia="en-US"/>
    </w:rPr>
  </w:style>
  <w:style w:type="character" w:customStyle="1" w:styleId="NoSpacingChar">
    <w:name w:val="No Spacing Char"/>
    <w:basedOn w:val="DefaultParagraphFont"/>
    <w:link w:val="NoSpacing"/>
    <w:uiPriority w:val="1"/>
    <w:rsid w:val="00A704B9"/>
    <w:rPr>
      <w:rFonts w:ascii="Calibri" w:hAnsi="Calibri"/>
      <w:sz w:val="22"/>
      <w:szCs w:val="22"/>
      <w:lang w:val="en-US" w:eastAsia="en-US" w:bidi="ar-SA"/>
    </w:rPr>
  </w:style>
  <w:style w:type="table" w:styleId="TableGrid">
    <w:name w:val="Table Grid"/>
    <w:basedOn w:val="TableNormal"/>
    <w:uiPriority w:val="59"/>
    <w:rsid w:val="00A704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Text">
    <w:name w:val="Normal Text"/>
    <w:basedOn w:val="Normal"/>
    <w:link w:val="NormalTextChar"/>
    <w:qFormat/>
    <w:rsid w:val="00EF755D"/>
    <w:pPr>
      <w:spacing w:line="360" w:lineRule="auto"/>
      <w:ind w:firstLine="1134"/>
      <w:jc w:val="both"/>
    </w:pPr>
    <w:rPr>
      <w:rFonts w:ascii="Times New Roman" w:hAnsi="Times New Roman"/>
      <w:lang w:val="pt-PT"/>
    </w:rPr>
  </w:style>
  <w:style w:type="character" w:customStyle="1" w:styleId="Heading3Char">
    <w:name w:val="Heading 3 Char"/>
    <w:basedOn w:val="DefaultParagraphFont"/>
    <w:link w:val="Heading3"/>
    <w:rsid w:val="008B0160"/>
    <w:rPr>
      <w:rFonts w:ascii="Calibri" w:hAnsi="Calibri"/>
      <w:b/>
      <w:bCs/>
      <w:sz w:val="28"/>
      <w:szCs w:val="26"/>
      <w:lang w:val="en-GB" w:eastAsia="en-US"/>
    </w:rPr>
  </w:style>
  <w:style w:type="character" w:customStyle="1" w:styleId="Heading4Char">
    <w:name w:val="Heading 4 Char"/>
    <w:basedOn w:val="DefaultParagraphFont"/>
    <w:link w:val="Heading4"/>
    <w:rsid w:val="008B0160"/>
    <w:rPr>
      <w:rFonts w:ascii="Calibri" w:hAnsi="Calibri"/>
      <w:b/>
      <w:bCs/>
      <w:sz w:val="24"/>
      <w:szCs w:val="28"/>
      <w:lang w:val="en-GB" w:eastAsia="en-US"/>
    </w:rPr>
  </w:style>
  <w:style w:type="character" w:customStyle="1" w:styleId="Heading5Char">
    <w:name w:val="Heading 5 Char"/>
    <w:basedOn w:val="DefaultParagraphFont"/>
    <w:link w:val="Heading5"/>
    <w:rsid w:val="008B0160"/>
    <w:rPr>
      <w:rFonts w:ascii="Calibri" w:hAnsi="Calibri"/>
      <w:b/>
      <w:bCs/>
      <w:i/>
      <w:iCs/>
      <w:sz w:val="24"/>
      <w:szCs w:val="26"/>
      <w:lang w:val="en-GB" w:eastAsia="en-US"/>
    </w:rPr>
  </w:style>
  <w:style w:type="character" w:customStyle="1" w:styleId="FooterChar">
    <w:name w:val="Footer Char"/>
    <w:basedOn w:val="DefaultParagraphFont"/>
    <w:link w:val="Footer"/>
    <w:uiPriority w:val="99"/>
    <w:rsid w:val="003E2C1E"/>
    <w:rPr>
      <w:rFonts w:ascii="Calibri" w:hAnsi="Calibri"/>
      <w:lang w:eastAsia="en-US"/>
    </w:rPr>
  </w:style>
  <w:style w:type="character" w:customStyle="1" w:styleId="Heading6Char">
    <w:name w:val="Heading 6 Char"/>
    <w:basedOn w:val="DefaultParagraphFont"/>
    <w:link w:val="Heading6"/>
    <w:semiHidden/>
    <w:rsid w:val="00CE0B7D"/>
    <w:rPr>
      <w:rFonts w:ascii="Calibri" w:eastAsia="Times New Roman" w:hAnsi="Calibri" w:cs="Times New Roman"/>
      <w:b/>
      <w:bCs/>
      <w:sz w:val="22"/>
      <w:szCs w:val="22"/>
      <w:lang w:val="en-GB" w:eastAsia="en-US"/>
    </w:rPr>
  </w:style>
  <w:style w:type="character" w:customStyle="1" w:styleId="Heading7Char">
    <w:name w:val="Heading 7 Char"/>
    <w:basedOn w:val="DefaultParagraphFont"/>
    <w:link w:val="Heading7"/>
    <w:semiHidden/>
    <w:rsid w:val="00CE0B7D"/>
    <w:rPr>
      <w:rFonts w:ascii="Calibri" w:eastAsia="Times New Roman" w:hAnsi="Calibri" w:cs="Times New Roman"/>
      <w:sz w:val="24"/>
      <w:szCs w:val="24"/>
      <w:lang w:val="en-GB" w:eastAsia="en-US"/>
    </w:rPr>
  </w:style>
  <w:style w:type="character" w:customStyle="1" w:styleId="Heading8Char">
    <w:name w:val="Heading 8 Char"/>
    <w:basedOn w:val="DefaultParagraphFont"/>
    <w:link w:val="Heading8"/>
    <w:semiHidden/>
    <w:rsid w:val="00CE0B7D"/>
    <w:rPr>
      <w:rFonts w:ascii="Calibri" w:eastAsia="Times New Roman" w:hAnsi="Calibri" w:cs="Times New Roman"/>
      <w:i/>
      <w:iCs/>
      <w:sz w:val="24"/>
      <w:szCs w:val="24"/>
      <w:lang w:val="en-GB" w:eastAsia="en-US"/>
    </w:rPr>
  </w:style>
  <w:style w:type="character" w:customStyle="1" w:styleId="Heading9Char">
    <w:name w:val="Heading 9 Char"/>
    <w:basedOn w:val="DefaultParagraphFont"/>
    <w:link w:val="Heading9"/>
    <w:semiHidden/>
    <w:rsid w:val="00CE0B7D"/>
    <w:rPr>
      <w:rFonts w:ascii="Cambria" w:eastAsia="Times New Roman" w:hAnsi="Cambria" w:cs="Times New Roman"/>
      <w:sz w:val="22"/>
      <w:szCs w:val="22"/>
      <w:lang w:val="en-GB" w:eastAsia="en-US"/>
    </w:rPr>
  </w:style>
  <w:style w:type="paragraph" w:styleId="TOCHeading">
    <w:name w:val="TOC Heading"/>
    <w:basedOn w:val="Heading1"/>
    <w:next w:val="Normal"/>
    <w:uiPriority w:val="39"/>
    <w:semiHidden/>
    <w:unhideWhenUsed/>
    <w:qFormat/>
    <w:rsid w:val="00123B21"/>
    <w:pPr>
      <w:keepLines/>
      <w:numPr>
        <w:numId w:val="0"/>
      </w:numPr>
      <w:overflowPunct/>
      <w:autoSpaceDE/>
      <w:autoSpaceDN/>
      <w:adjustRightInd/>
      <w:spacing w:before="480" w:after="0" w:line="276" w:lineRule="auto"/>
      <w:textAlignment w:val="auto"/>
      <w:outlineLvl w:val="9"/>
    </w:pPr>
    <w:rPr>
      <w:rFonts w:ascii="Cambria" w:hAnsi="Cambria"/>
      <w:color w:val="365F91"/>
      <w:sz w:val="28"/>
      <w:szCs w:val="28"/>
      <w:lang w:val="en-US"/>
    </w:rPr>
  </w:style>
  <w:style w:type="paragraph" w:styleId="TOC1">
    <w:name w:val="toc 1"/>
    <w:basedOn w:val="Normal"/>
    <w:next w:val="Normal"/>
    <w:autoRedefine/>
    <w:uiPriority w:val="39"/>
    <w:rsid w:val="00123B21"/>
  </w:style>
  <w:style w:type="paragraph" w:styleId="TOC2">
    <w:name w:val="toc 2"/>
    <w:basedOn w:val="Normal"/>
    <w:next w:val="Normal"/>
    <w:autoRedefine/>
    <w:uiPriority w:val="39"/>
    <w:rsid w:val="00123B21"/>
    <w:pPr>
      <w:ind w:left="240"/>
    </w:pPr>
  </w:style>
  <w:style w:type="paragraph" w:styleId="TOC3">
    <w:name w:val="toc 3"/>
    <w:basedOn w:val="Normal"/>
    <w:next w:val="Normal"/>
    <w:autoRedefine/>
    <w:uiPriority w:val="39"/>
    <w:rsid w:val="00123B21"/>
    <w:pPr>
      <w:ind w:left="480"/>
    </w:pPr>
  </w:style>
  <w:style w:type="character" w:styleId="Hyperlink">
    <w:name w:val="Hyperlink"/>
    <w:basedOn w:val="DefaultParagraphFont"/>
    <w:uiPriority w:val="99"/>
    <w:unhideWhenUsed/>
    <w:rsid w:val="00123B21"/>
    <w:rPr>
      <w:color w:val="0000FF"/>
      <w:u w:val="single"/>
    </w:rPr>
  </w:style>
  <w:style w:type="paragraph" w:styleId="Caption">
    <w:name w:val="caption"/>
    <w:basedOn w:val="Normal"/>
    <w:next w:val="Normal"/>
    <w:unhideWhenUsed/>
    <w:qFormat/>
    <w:rsid w:val="001B6403"/>
    <w:pPr>
      <w:spacing w:after="240"/>
      <w:jc w:val="center"/>
    </w:pPr>
    <w:rPr>
      <w:rFonts w:ascii="Calibri" w:hAnsi="Calibri"/>
      <w:b/>
      <w:bCs/>
      <w:sz w:val="20"/>
      <w:lang w:val="pt-PT"/>
    </w:rPr>
  </w:style>
  <w:style w:type="paragraph" w:customStyle="1" w:styleId="MTDisplayEquation">
    <w:name w:val="MTDisplayEquation"/>
    <w:basedOn w:val="NormalText"/>
    <w:next w:val="Normal"/>
    <w:link w:val="MTDisplayEquationChar"/>
    <w:rsid w:val="00EF690E"/>
    <w:pPr>
      <w:tabs>
        <w:tab w:val="center" w:pos="4400"/>
        <w:tab w:val="right" w:pos="8780"/>
      </w:tabs>
    </w:pPr>
  </w:style>
  <w:style w:type="character" w:customStyle="1" w:styleId="NormalTextChar">
    <w:name w:val="Normal Text Char"/>
    <w:basedOn w:val="DefaultParagraphFont"/>
    <w:link w:val="NormalText"/>
    <w:rsid w:val="00EF690E"/>
    <w:rPr>
      <w:sz w:val="24"/>
      <w:szCs w:val="24"/>
      <w:lang w:eastAsia="en-US"/>
    </w:rPr>
  </w:style>
  <w:style w:type="character" w:customStyle="1" w:styleId="MTDisplayEquationChar">
    <w:name w:val="MTDisplayEquation Char"/>
    <w:basedOn w:val="NormalTextChar"/>
    <w:link w:val="MTDisplayEquation"/>
    <w:rsid w:val="00EF690E"/>
    <w:rPr>
      <w:sz w:val="24"/>
      <w:szCs w:val="24"/>
      <w:lang w:eastAsia="en-US"/>
    </w:rPr>
  </w:style>
  <w:style w:type="paragraph" w:customStyle="1" w:styleId="CaptionEquation">
    <w:name w:val="Caption Equation"/>
    <w:basedOn w:val="Caption"/>
    <w:qFormat/>
    <w:rsid w:val="00F21CE8"/>
    <w:pPr>
      <w:tabs>
        <w:tab w:val="left" w:pos="3544"/>
        <w:tab w:val="left" w:pos="8505"/>
      </w:tabs>
    </w:pPr>
    <w:rPr>
      <w:b w:val="0"/>
    </w:rPr>
  </w:style>
  <w:style w:type="paragraph" w:styleId="TableofFigures">
    <w:name w:val="table of figures"/>
    <w:basedOn w:val="Normal"/>
    <w:next w:val="Normal"/>
    <w:uiPriority w:val="99"/>
    <w:rsid w:val="006D7FCA"/>
  </w:style>
  <w:style w:type="paragraph" w:styleId="DocumentMap">
    <w:name w:val="Document Map"/>
    <w:basedOn w:val="Normal"/>
    <w:link w:val="DocumentMapChar"/>
    <w:rsid w:val="00E71440"/>
    <w:rPr>
      <w:rFonts w:ascii="Tahoma" w:hAnsi="Tahoma" w:cs="Tahoma"/>
      <w:sz w:val="16"/>
      <w:szCs w:val="16"/>
    </w:rPr>
  </w:style>
  <w:style w:type="character" w:customStyle="1" w:styleId="DocumentMapChar">
    <w:name w:val="Document Map Char"/>
    <w:basedOn w:val="DefaultParagraphFont"/>
    <w:link w:val="DocumentMap"/>
    <w:rsid w:val="00E71440"/>
    <w:rPr>
      <w:rFonts w:ascii="Tahoma" w:hAnsi="Tahoma" w:cs="Tahoma"/>
      <w:sz w:val="16"/>
      <w:szCs w:val="16"/>
      <w:lang w:val="en-GB" w:eastAsia="en-US"/>
    </w:rPr>
  </w:style>
  <w:style w:type="character" w:styleId="PlaceholderText">
    <w:name w:val="Placeholder Text"/>
    <w:basedOn w:val="DefaultParagraphFont"/>
    <w:uiPriority w:val="99"/>
    <w:semiHidden/>
    <w:rsid w:val="00590A63"/>
    <w:rPr>
      <w:color w:val="808080"/>
    </w:rPr>
  </w:style>
  <w:style w:type="character" w:customStyle="1" w:styleId="Heading1Char">
    <w:name w:val="Heading 1 Char"/>
    <w:basedOn w:val="DefaultParagraphFont"/>
    <w:link w:val="Heading1"/>
    <w:uiPriority w:val="9"/>
    <w:rsid w:val="001F0B69"/>
    <w:rPr>
      <w:rFonts w:ascii="Calibri" w:hAnsi="Calibri"/>
      <w:b/>
      <w:bCs/>
      <w:caps/>
      <w:sz w:val="36"/>
      <w:lang w:eastAsia="en-US"/>
    </w:rPr>
  </w:style>
  <w:style w:type="paragraph" w:styleId="EndnoteText">
    <w:name w:val="endnote text"/>
    <w:basedOn w:val="Normal"/>
    <w:link w:val="EndnoteTextChar"/>
    <w:unhideWhenUsed/>
    <w:rsid w:val="001F0B69"/>
  </w:style>
  <w:style w:type="character" w:customStyle="1" w:styleId="EndnoteTextChar">
    <w:name w:val="Endnote Text Char"/>
    <w:basedOn w:val="DefaultParagraphFont"/>
    <w:link w:val="EndnoteText"/>
    <w:rsid w:val="001F0B69"/>
    <w:rPr>
      <w:rFonts w:ascii="Times" w:hAnsi="Times"/>
      <w:lang w:val="en-GB" w:eastAsia="en-US"/>
    </w:rPr>
  </w:style>
  <w:style w:type="character" w:styleId="EndnoteReference">
    <w:name w:val="endnote reference"/>
    <w:basedOn w:val="DefaultParagraphFont"/>
    <w:unhideWhenUsed/>
    <w:rsid w:val="001F0B69"/>
    <w:rPr>
      <w:vertAlign w:val="superscript"/>
    </w:rPr>
  </w:style>
  <w:style w:type="character" w:styleId="CommentReference">
    <w:name w:val="annotation reference"/>
    <w:basedOn w:val="DefaultParagraphFont"/>
    <w:semiHidden/>
    <w:unhideWhenUsed/>
    <w:rsid w:val="00A868B9"/>
    <w:rPr>
      <w:sz w:val="18"/>
      <w:szCs w:val="18"/>
    </w:rPr>
  </w:style>
  <w:style w:type="paragraph" w:styleId="CommentText">
    <w:name w:val="annotation text"/>
    <w:basedOn w:val="Normal"/>
    <w:link w:val="CommentTextChar"/>
    <w:semiHidden/>
    <w:unhideWhenUsed/>
    <w:rsid w:val="00A868B9"/>
  </w:style>
  <w:style w:type="character" w:customStyle="1" w:styleId="CommentTextChar">
    <w:name w:val="Comment Text Char"/>
    <w:basedOn w:val="DefaultParagraphFont"/>
    <w:link w:val="CommentText"/>
    <w:semiHidden/>
    <w:rsid w:val="00A868B9"/>
    <w:rPr>
      <w:rFonts w:ascii="Times" w:hAnsi="Times"/>
      <w:lang w:val="en-GB" w:eastAsia="en-US"/>
    </w:rPr>
  </w:style>
  <w:style w:type="paragraph" w:styleId="CommentSubject">
    <w:name w:val="annotation subject"/>
    <w:basedOn w:val="CommentText"/>
    <w:next w:val="CommentText"/>
    <w:link w:val="CommentSubjectChar"/>
    <w:semiHidden/>
    <w:unhideWhenUsed/>
    <w:rsid w:val="00A868B9"/>
    <w:rPr>
      <w:b/>
      <w:bCs/>
      <w:sz w:val="20"/>
      <w:szCs w:val="20"/>
    </w:rPr>
  </w:style>
  <w:style w:type="character" w:customStyle="1" w:styleId="CommentSubjectChar">
    <w:name w:val="Comment Subject Char"/>
    <w:basedOn w:val="CommentTextChar"/>
    <w:link w:val="CommentSubject"/>
    <w:semiHidden/>
    <w:rsid w:val="00A868B9"/>
    <w:rPr>
      <w:rFonts w:ascii="Times" w:hAnsi="Times"/>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microsoft.com/office/2011/relationships/commentsExtended" Target="commentsExtended.xml"/><Relationship Id="rId21" Type="http://schemas.openxmlformats.org/officeDocument/2006/relationships/header" Target="header9.xml"/><Relationship Id="rId22" Type="http://schemas.openxmlformats.org/officeDocument/2006/relationships/footer" Target="footer3.xml"/><Relationship Id="rId23" Type="http://schemas.openxmlformats.org/officeDocument/2006/relationships/header" Target="header10.xml"/><Relationship Id="rId24" Type="http://schemas.openxmlformats.org/officeDocument/2006/relationships/footer" Target="footer4.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footer" Target="footer2.xml"/><Relationship Id="rId1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aopaulobrasdelgado/Desktop/Proj.Infor/WhatToDoBackEnd/whatToDo/Relatorio/modelo_texto_IP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3F69EA3E-FEA4-C746-BB4B-E1BF003D1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modelo_texto_IPG.dotx</Template>
  <TotalTime>1</TotalTime>
  <Pages>29</Pages>
  <Words>3795</Words>
  <Characters>20954</Characters>
  <Application>Microsoft Macintosh Word</Application>
  <DocSecurity>0</DocSecurity>
  <Lines>873</Lines>
  <Paragraphs>405</Paragraphs>
  <ScaleCrop>false</ScaleCrop>
  <HeadingPairs>
    <vt:vector size="2" baseType="variant">
      <vt:variant>
        <vt:lpstr>Title</vt:lpstr>
      </vt:variant>
      <vt:variant>
        <vt:i4>1</vt:i4>
      </vt:variant>
    </vt:vector>
  </HeadingPairs>
  <TitlesOfParts>
    <vt:vector size="1" baseType="lpstr">
      <vt:lpstr>WhatToDo</vt:lpstr>
    </vt:vector>
  </TitlesOfParts>
  <Manager/>
  <Company>self.edu</Company>
  <LinksUpToDate>false</LinksUpToDate>
  <CharactersWithSpaces>24344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WhatToDo</dc:title>
  <dc:subject/>
  <dc:creator>João Paulo Brás Delgado</dc:creator>
  <cp:keywords/>
  <dc:description/>
  <cp:lastModifiedBy>João Paulo Brás Delgado</cp:lastModifiedBy>
  <cp:revision>2</cp:revision>
  <cp:lastPrinted>2010-01-07T15:16:00Z</cp:lastPrinted>
  <dcterms:created xsi:type="dcterms:W3CDTF">2017-05-16T15:36:00Z</dcterms:created>
  <dcterms:modified xsi:type="dcterms:W3CDTF">2017-05-16T15:36:00Z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c3aeaff5-2fa6-3211-ac4a-9972057a3557</vt:lpwstr>
  </property>
  <property fmtid="{D5CDD505-2E9C-101B-9397-08002B2CF9AE}" pid="25" name="Mendeley Citation Style_1">
    <vt:lpwstr>http://www.zotero.org/styles/ieee</vt:lpwstr>
  </property>
</Properties>
</file>